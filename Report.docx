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1A0A8"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6A0D2140"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14C17463"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C9AAF2A" w14:textId="77777777" w:rsidR="003218FF" w:rsidRPr="00B10E7E" w:rsidRDefault="003218FF" w:rsidP="003218FF">
      <w:pPr>
        <w:suppressAutoHyphens/>
        <w:autoSpaceDE w:val="0"/>
        <w:autoSpaceDN w:val="0"/>
        <w:adjustRightInd w:val="0"/>
        <w:ind w:firstLine="720"/>
        <w:jc w:val="center"/>
        <w:rPr>
          <w:lang w:val="en"/>
        </w:rPr>
      </w:pPr>
    </w:p>
    <w:p w14:paraId="353EB6C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59BC3036" wp14:editId="23927145">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41F5AB15" w14:textId="77777777" w:rsidR="003218FF" w:rsidRPr="00B10E7E" w:rsidRDefault="003218FF" w:rsidP="003218FF">
      <w:pPr>
        <w:suppressAutoHyphens/>
        <w:autoSpaceDE w:val="0"/>
        <w:autoSpaceDN w:val="0"/>
        <w:adjustRightInd w:val="0"/>
        <w:ind w:firstLine="720"/>
        <w:rPr>
          <w:b/>
          <w:bCs/>
          <w:sz w:val="28"/>
          <w:szCs w:val="28"/>
          <w:lang w:val="en"/>
        </w:rPr>
      </w:pPr>
    </w:p>
    <w:p w14:paraId="08B11B79" w14:textId="7369913A" w:rsidR="003218FF" w:rsidRPr="00B10E7E" w:rsidRDefault="00DB7595" w:rsidP="005A74F3">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w:t>
      </w:r>
      <w:r w:rsidR="00E766EA">
        <w:rPr>
          <w:b/>
          <w:bCs/>
          <w:sz w:val="32"/>
          <w:szCs w:val="32"/>
          <w:lang w:val="en"/>
        </w:rPr>
        <w:t xml:space="preserve"> CUỐI KÌ</w:t>
      </w:r>
      <w:r>
        <w:rPr>
          <w:b/>
          <w:bCs/>
          <w:sz w:val="32"/>
          <w:szCs w:val="32"/>
          <w:lang w:val="en"/>
        </w:rPr>
        <w:t xml:space="preserve"> MÔN </w:t>
      </w:r>
      <w:r w:rsidR="00C928F8">
        <w:rPr>
          <w:b/>
          <w:bCs/>
          <w:sz w:val="32"/>
          <w:szCs w:val="32"/>
          <w:lang w:val="en"/>
        </w:rPr>
        <w:t>PHÁT TRIỂN ỨNG DỤNG WEB VỚI NODEJS</w:t>
      </w:r>
    </w:p>
    <w:p w14:paraId="0D77B871" w14:textId="5F40BB49" w:rsidR="003218FF" w:rsidRPr="00B10E7E" w:rsidRDefault="003218FF" w:rsidP="005A74F3">
      <w:pPr>
        <w:suppressAutoHyphens/>
        <w:autoSpaceDE w:val="0"/>
        <w:autoSpaceDN w:val="0"/>
        <w:adjustRightInd w:val="0"/>
        <w:spacing w:line="360" w:lineRule="auto"/>
        <w:ind w:firstLine="720"/>
        <w:jc w:val="center"/>
        <w:rPr>
          <w:b/>
          <w:bCs/>
          <w:sz w:val="32"/>
          <w:szCs w:val="32"/>
          <w:lang w:val="en"/>
        </w:rPr>
      </w:pPr>
    </w:p>
    <w:p w14:paraId="44EB8577" w14:textId="77777777" w:rsidR="003218FF" w:rsidRPr="00B10E7E" w:rsidRDefault="003218FF" w:rsidP="003218FF">
      <w:pPr>
        <w:suppressAutoHyphens/>
        <w:autoSpaceDE w:val="0"/>
        <w:autoSpaceDN w:val="0"/>
        <w:adjustRightInd w:val="0"/>
        <w:spacing w:line="360" w:lineRule="auto"/>
        <w:rPr>
          <w:b/>
          <w:bCs/>
          <w:lang w:val="en"/>
        </w:rPr>
      </w:pPr>
    </w:p>
    <w:p w14:paraId="1A6C0BD6" w14:textId="2ABB8851" w:rsidR="003218FF" w:rsidRPr="00B10E7E" w:rsidRDefault="000D0BC8" w:rsidP="005A74F3">
      <w:pPr>
        <w:suppressAutoHyphens/>
        <w:autoSpaceDE w:val="0"/>
        <w:autoSpaceDN w:val="0"/>
        <w:adjustRightInd w:val="0"/>
        <w:spacing w:line="360" w:lineRule="auto"/>
        <w:jc w:val="center"/>
        <w:rPr>
          <w:b/>
          <w:bCs/>
          <w:sz w:val="48"/>
          <w:szCs w:val="48"/>
          <w:lang w:val="en"/>
        </w:rPr>
      </w:pPr>
      <w:r>
        <w:rPr>
          <w:b/>
          <w:bCs/>
          <w:sz w:val="48"/>
          <w:szCs w:val="48"/>
          <w:lang w:val="en"/>
        </w:rPr>
        <w:t>WEB</w:t>
      </w:r>
      <w:r w:rsidR="00792D20">
        <w:rPr>
          <w:b/>
          <w:bCs/>
          <w:sz w:val="48"/>
          <w:szCs w:val="48"/>
          <w:lang w:val="en"/>
        </w:rPr>
        <w:t>SITE</w:t>
      </w:r>
      <w:r>
        <w:rPr>
          <w:b/>
          <w:bCs/>
          <w:sz w:val="48"/>
          <w:szCs w:val="48"/>
          <w:lang w:val="en"/>
        </w:rPr>
        <w:t xml:space="preserve"> POS CHO CỬA HÀNG BÁN LẺ ĐIỆN THOẠI VÀ PHỤ KIỆN</w:t>
      </w:r>
    </w:p>
    <w:p w14:paraId="3E0ECFE8" w14:textId="77777777"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26FA7BCA" w14:textId="77777777" w:rsidR="003218FF" w:rsidRPr="00B10E7E" w:rsidRDefault="003218FF" w:rsidP="003218FF">
      <w:pPr>
        <w:suppressAutoHyphens/>
        <w:autoSpaceDE w:val="0"/>
        <w:autoSpaceDN w:val="0"/>
        <w:adjustRightInd w:val="0"/>
        <w:spacing w:line="360" w:lineRule="auto"/>
        <w:jc w:val="both"/>
        <w:rPr>
          <w:b/>
          <w:bCs/>
          <w:lang w:val="en"/>
        </w:rPr>
      </w:pPr>
    </w:p>
    <w:p w14:paraId="4C71A9AE" w14:textId="5A02731E" w:rsidR="003218FF" w:rsidRPr="000D0BC8"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3F8757E5" w14:textId="7CF1424F" w:rsidR="003218FF" w:rsidRPr="00C928F8"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C928F8">
        <w:rPr>
          <w:b/>
          <w:sz w:val="28"/>
          <w:szCs w:val="28"/>
        </w:rPr>
        <w:t>h</w:t>
      </w:r>
      <w:r w:rsidRPr="00CA1C39">
        <w:rPr>
          <w:b/>
          <w:sz w:val="28"/>
          <w:szCs w:val="28"/>
        </w:rPr>
        <w:t>S</w:t>
      </w:r>
      <w:r w:rsidR="00C928F8">
        <w:rPr>
          <w:b/>
          <w:sz w:val="28"/>
          <w:szCs w:val="28"/>
        </w:rPr>
        <w:t xml:space="preserve"> Vũ Đình Hồng</w:t>
      </w:r>
    </w:p>
    <w:p w14:paraId="4643C44F" w14:textId="209BF9C8"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C928F8">
        <w:rPr>
          <w:b/>
          <w:bCs/>
          <w:sz w:val="28"/>
          <w:szCs w:val="28"/>
        </w:rPr>
        <w:t>Võ Kim Long</w:t>
      </w:r>
      <w:r w:rsidR="00DD74FD">
        <w:rPr>
          <w:b/>
          <w:bCs/>
          <w:sz w:val="28"/>
          <w:szCs w:val="28"/>
        </w:rPr>
        <w:t xml:space="preserve"> – </w:t>
      </w:r>
      <w:r w:rsidR="00C928F8">
        <w:rPr>
          <w:b/>
          <w:bCs/>
          <w:sz w:val="28"/>
          <w:szCs w:val="28"/>
        </w:rPr>
        <w:t>52200226</w:t>
      </w:r>
    </w:p>
    <w:p w14:paraId="30CED58E" w14:textId="5F7F6924" w:rsidR="00291721" w:rsidRPr="00DD74FD" w:rsidRDefault="00C928F8" w:rsidP="003218FF">
      <w:pPr>
        <w:suppressAutoHyphens/>
        <w:autoSpaceDE w:val="0"/>
        <w:autoSpaceDN w:val="0"/>
        <w:adjustRightInd w:val="0"/>
        <w:spacing w:line="360" w:lineRule="auto"/>
        <w:jc w:val="right"/>
        <w:rPr>
          <w:b/>
          <w:sz w:val="28"/>
          <w:szCs w:val="28"/>
        </w:rPr>
      </w:pPr>
      <w:r>
        <w:rPr>
          <w:b/>
          <w:sz w:val="28"/>
          <w:szCs w:val="28"/>
        </w:rPr>
        <w:t>Nguyễn Huỳnh Đăng Minh</w:t>
      </w:r>
      <w:r w:rsidR="00DD74FD">
        <w:rPr>
          <w:b/>
          <w:sz w:val="28"/>
          <w:szCs w:val="28"/>
        </w:rPr>
        <w:t xml:space="preserve"> – </w:t>
      </w:r>
      <w:r>
        <w:rPr>
          <w:b/>
          <w:sz w:val="28"/>
          <w:szCs w:val="28"/>
        </w:rPr>
        <w:t>52200277</w:t>
      </w:r>
    </w:p>
    <w:p w14:paraId="09E36DAC" w14:textId="3F639673" w:rsidR="003218FF" w:rsidRDefault="003218FF" w:rsidP="003218FF">
      <w:pPr>
        <w:suppressAutoHyphens/>
        <w:autoSpaceDE w:val="0"/>
        <w:autoSpaceDN w:val="0"/>
        <w:adjustRightInd w:val="0"/>
        <w:spacing w:line="360" w:lineRule="auto"/>
        <w:jc w:val="right"/>
        <w:rPr>
          <w:b/>
          <w:bCs/>
          <w:sz w:val="28"/>
          <w:szCs w:val="28"/>
        </w:rPr>
      </w:pPr>
      <w:r w:rsidRPr="00CA1C39">
        <w:rPr>
          <w:sz w:val="28"/>
          <w:szCs w:val="28"/>
          <w:lang w:val="vi-VN"/>
        </w:rPr>
        <w:t xml:space="preserve">Lớp       </w:t>
      </w:r>
      <w:r w:rsidRPr="00CA1C39">
        <w:rPr>
          <w:b/>
          <w:bCs/>
          <w:sz w:val="28"/>
          <w:szCs w:val="28"/>
          <w:lang w:val="vi-VN"/>
        </w:rPr>
        <w:t xml:space="preserve">:    </w:t>
      </w:r>
      <w:r w:rsidR="00AB0629">
        <w:rPr>
          <w:b/>
          <w:bCs/>
          <w:sz w:val="28"/>
          <w:szCs w:val="28"/>
        </w:rPr>
        <w:t>22050301</w:t>
      </w:r>
    </w:p>
    <w:p w14:paraId="6FA64E8A" w14:textId="131E55CA" w:rsidR="000D0BC8" w:rsidRPr="00AB0629" w:rsidRDefault="000D0BC8" w:rsidP="003218FF">
      <w:pPr>
        <w:suppressAutoHyphens/>
        <w:autoSpaceDE w:val="0"/>
        <w:autoSpaceDN w:val="0"/>
        <w:adjustRightInd w:val="0"/>
        <w:spacing w:line="360" w:lineRule="auto"/>
        <w:jc w:val="right"/>
        <w:rPr>
          <w:sz w:val="28"/>
          <w:szCs w:val="28"/>
        </w:rPr>
      </w:pPr>
      <w:r>
        <w:rPr>
          <w:b/>
          <w:bCs/>
          <w:sz w:val="28"/>
          <w:szCs w:val="28"/>
        </w:rPr>
        <w:t>22050</w:t>
      </w:r>
      <w:r w:rsidR="005A74F3">
        <w:rPr>
          <w:b/>
          <w:bCs/>
          <w:sz w:val="28"/>
          <w:szCs w:val="28"/>
        </w:rPr>
        <w:t>4</w:t>
      </w:r>
      <w:r>
        <w:rPr>
          <w:b/>
          <w:bCs/>
          <w:sz w:val="28"/>
          <w:szCs w:val="28"/>
        </w:rPr>
        <w:t>01</w:t>
      </w:r>
    </w:p>
    <w:p w14:paraId="15335AD5" w14:textId="2B2C3538" w:rsidR="002D4629" w:rsidRDefault="003218FF" w:rsidP="000D0BC8">
      <w:pPr>
        <w:suppressAutoHyphens/>
        <w:autoSpaceDE w:val="0"/>
        <w:autoSpaceDN w:val="0"/>
        <w:adjustRightInd w:val="0"/>
        <w:spacing w:line="360" w:lineRule="auto"/>
        <w:jc w:val="right"/>
        <w:rPr>
          <w:b/>
          <w:bCs/>
          <w:sz w:val="28"/>
          <w:szCs w:val="28"/>
        </w:rPr>
      </w:pPr>
      <w:r w:rsidRPr="00CA1C39">
        <w:rPr>
          <w:sz w:val="28"/>
          <w:szCs w:val="28"/>
          <w:lang w:val="vi-VN"/>
        </w:rPr>
        <w:t xml:space="preserve">Khoá    </w:t>
      </w:r>
      <w:r w:rsidRPr="00CA1C39">
        <w:rPr>
          <w:b/>
          <w:bCs/>
          <w:sz w:val="28"/>
          <w:szCs w:val="28"/>
          <w:lang w:val="vi-VN"/>
        </w:rPr>
        <w:t xml:space="preserve"> :    </w:t>
      </w:r>
      <w:r w:rsidR="00AB0629">
        <w:rPr>
          <w:b/>
          <w:bCs/>
          <w:sz w:val="28"/>
          <w:szCs w:val="28"/>
        </w:rPr>
        <w:t>26</w:t>
      </w:r>
    </w:p>
    <w:p w14:paraId="1CC5D95B" w14:textId="77777777" w:rsidR="000D0BC8" w:rsidRDefault="000D0BC8" w:rsidP="000D0BC8">
      <w:pPr>
        <w:suppressAutoHyphens/>
        <w:autoSpaceDE w:val="0"/>
        <w:autoSpaceDN w:val="0"/>
        <w:adjustRightInd w:val="0"/>
        <w:spacing w:line="360" w:lineRule="auto"/>
        <w:jc w:val="right"/>
        <w:rPr>
          <w:sz w:val="28"/>
          <w:szCs w:val="28"/>
        </w:rPr>
      </w:pPr>
    </w:p>
    <w:p w14:paraId="14A75ECB" w14:textId="77777777" w:rsidR="000D0BC8" w:rsidRPr="000D0BC8" w:rsidRDefault="000D0BC8" w:rsidP="000D0BC8">
      <w:pPr>
        <w:suppressAutoHyphens/>
        <w:autoSpaceDE w:val="0"/>
        <w:autoSpaceDN w:val="0"/>
        <w:adjustRightInd w:val="0"/>
        <w:spacing w:line="360" w:lineRule="auto"/>
        <w:jc w:val="right"/>
        <w:rPr>
          <w:sz w:val="28"/>
          <w:szCs w:val="28"/>
        </w:rPr>
      </w:pPr>
    </w:p>
    <w:p w14:paraId="6E306A1A" w14:textId="41297818" w:rsidR="00B118C8" w:rsidRPr="00404663" w:rsidRDefault="003218FF" w:rsidP="00291721">
      <w:pPr>
        <w:suppressAutoHyphens/>
        <w:autoSpaceDE w:val="0"/>
        <w:autoSpaceDN w:val="0"/>
        <w:adjustRightInd w:val="0"/>
        <w:jc w:val="center"/>
        <w:rPr>
          <w:b/>
          <w:bCs/>
          <w:iCs/>
          <w:sz w:val="28"/>
          <w:szCs w:val="28"/>
        </w:rPr>
        <w:sectPr w:rsidR="00B118C8" w:rsidRPr="00404663"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 xml:space="preserve">THÀNH PHỐ HỒ CHÍ MINH, NĂM </w:t>
      </w:r>
      <w:r w:rsidR="00404663">
        <w:rPr>
          <w:b/>
          <w:bCs/>
          <w:iCs/>
          <w:sz w:val="28"/>
          <w:szCs w:val="28"/>
        </w:rPr>
        <w:t>2024</w:t>
      </w:r>
    </w:p>
    <w:p w14:paraId="526367A6"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4A8C1D0D"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7C435C14"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3F305BBC" w14:textId="77777777" w:rsidR="003218FF" w:rsidRPr="00B10E7E" w:rsidRDefault="003218FF" w:rsidP="003218FF">
      <w:pPr>
        <w:suppressAutoHyphens/>
        <w:autoSpaceDE w:val="0"/>
        <w:autoSpaceDN w:val="0"/>
        <w:adjustRightInd w:val="0"/>
        <w:ind w:firstLine="720"/>
        <w:jc w:val="center"/>
        <w:rPr>
          <w:lang w:val="en"/>
        </w:rPr>
      </w:pPr>
    </w:p>
    <w:p w14:paraId="3D3C078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4101BE3" wp14:editId="390AB9AB">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42F888ED" w14:textId="77777777" w:rsidR="003218FF" w:rsidRPr="00B10E7E" w:rsidRDefault="003218FF" w:rsidP="003218FF">
      <w:pPr>
        <w:suppressAutoHyphens/>
        <w:autoSpaceDE w:val="0"/>
        <w:autoSpaceDN w:val="0"/>
        <w:adjustRightInd w:val="0"/>
        <w:ind w:firstLine="720"/>
        <w:rPr>
          <w:b/>
          <w:bCs/>
          <w:sz w:val="28"/>
          <w:szCs w:val="28"/>
          <w:lang w:val="en"/>
        </w:rPr>
      </w:pPr>
    </w:p>
    <w:p w14:paraId="53A9B441" w14:textId="77777777" w:rsidR="003218FF" w:rsidRPr="00B10E7E" w:rsidRDefault="003218FF" w:rsidP="003218FF">
      <w:pPr>
        <w:suppressAutoHyphens/>
        <w:autoSpaceDE w:val="0"/>
        <w:autoSpaceDN w:val="0"/>
        <w:adjustRightInd w:val="0"/>
        <w:ind w:firstLine="720"/>
        <w:rPr>
          <w:b/>
          <w:bCs/>
          <w:sz w:val="28"/>
          <w:szCs w:val="28"/>
          <w:lang w:val="en"/>
        </w:rPr>
      </w:pPr>
    </w:p>
    <w:p w14:paraId="1C4EE389" w14:textId="77777777" w:rsidR="00AB0629" w:rsidRPr="00B10E7E" w:rsidRDefault="00AB0629" w:rsidP="00AB0629">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 CUỐI KÌ MÔN PHÁT TRIỂN ỨNG DỤNG WEB VỚI NODEJS</w:t>
      </w:r>
    </w:p>
    <w:p w14:paraId="1269881E" w14:textId="77777777" w:rsidR="002D4629" w:rsidRPr="00B10E7E" w:rsidRDefault="002D4629" w:rsidP="002D4629">
      <w:pPr>
        <w:suppressAutoHyphens/>
        <w:autoSpaceDE w:val="0"/>
        <w:autoSpaceDN w:val="0"/>
        <w:adjustRightInd w:val="0"/>
        <w:spacing w:line="360" w:lineRule="auto"/>
        <w:rPr>
          <w:b/>
          <w:bCs/>
          <w:lang w:val="en"/>
        </w:rPr>
      </w:pPr>
    </w:p>
    <w:p w14:paraId="564BEC8D" w14:textId="77777777" w:rsidR="00E766EA" w:rsidRDefault="00E766EA" w:rsidP="002D4629">
      <w:pPr>
        <w:suppressAutoHyphens/>
        <w:autoSpaceDE w:val="0"/>
        <w:autoSpaceDN w:val="0"/>
        <w:adjustRightInd w:val="0"/>
        <w:spacing w:line="360" w:lineRule="auto"/>
        <w:rPr>
          <w:b/>
          <w:bCs/>
          <w:lang w:val="en"/>
        </w:rPr>
      </w:pPr>
    </w:p>
    <w:p w14:paraId="6755FD29" w14:textId="0D8FCAC0" w:rsidR="00060D2D" w:rsidRPr="00B10E7E" w:rsidRDefault="00060D2D" w:rsidP="00060D2D">
      <w:pPr>
        <w:suppressAutoHyphens/>
        <w:autoSpaceDE w:val="0"/>
        <w:autoSpaceDN w:val="0"/>
        <w:adjustRightInd w:val="0"/>
        <w:spacing w:line="360" w:lineRule="auto"/>
        <w:jc w:val="center"/>
        <w:rPr>
          <w:b/>
          <w:bCs/>
          <w:sz w:val="48"/>
          <w:szCs w:val="48"/>
          <w:lang w:val="en"/>
        </w:rPr>
      </w:pPr>
      <w:r>
        <w:rPr>
          <w:b/>
          <w:bCs/>
          <w:sz w:val="48"/>
          <w:szCs w:val="48"/>
          <w:lang w:val="en"/>
        </w:rPr>
        <w:t>WEB</w:t>
      </w:r>
      <w:r w:rsidR="00792D20">
        <w:rPr>
          <w:b/>
          <w:bCs/>
          <w:sz w:val="48"/>
          <w:szCs w:val="48"/>
          <w:lang w:val="en"/>
        </w:rPr>
        <w:t>SITE</w:t>
      </w:r>
      <w:r>
        <w:rPr>
          <w:b/>
          <w:bCs/>
          <w:sz w:val="48"/>
          <w:szCs w:val="48"/>
          <w:lang w:val="en"/>
        </w:rPr>
        <w:t xml:space="preserve"> POS CHO CỬA HÀNG BÁN LẺ ĐIỆN THOẠI VÀ PHỤ KIỆN</w:t>
      </w:r>
    </w:p>
    <w:p w14:paraId="39BEC659" w14:textId="60C4574D" w:rsidR="002D4629" w:rsidRPr="00B10E7E" w:rsidRDefault="002D4629" w:rsidP="002D4629">
      <w:pPr>
        <w:suppressAutoHyphens/>
        <w:autoSpaceDE w:val="0"/>
        <w:autoSpaceDN w:val="0"/>
        <w:adjustRightInd w:val="0"/>
        <w:spacing w:line="360" w:lineRule="auto"/>
        <w:jc w:val="center"/>
        <w:rPr>
          <w:b/>
          <w:bCs/>
          <w:sz w:val="48"/>
          <w:szCs w:val="48"/>
          <w:lang w:val="en"/>
        </w:rPr>
      </w:pPr>
    </w:p>
    <w:p w14:paraId="0FB87FBC" w14:textId="77777777" w:rsidR="003218FF" w:rsidRPr="00B10E7E" w:rsidRDefault="003218FF" w:rsidP="003218FF">
      <w:pPr>
        <w:suppressAutoHyphens/>
        <w:autoSpaceDE w:val="0"/>
        <w:autoSpaceDN w:val="0"/>
        <w:adjustRightInd w:val="0"/>
        <w:jc w:val="both"/>
        <w:rPr>
          <w:b/>
          <w:bCs/>
          <w:lang w:val="en"/>
        </w:rPr>
      </w:pPr>
    </w:p>
    <w:p w14:paraId="34090852" w14:textId="77777777" w:rsidR="003218FF" w:rsidRPr="00B10E7E" w:rsidRDefault="003218FF" w:rsidP="003218FF">
      <w:pPr>
        <w:suppressAutoHyphens/>
        <w:autoSpaceDE w:val="0"/>
        <w:autoSpaceDN w:val="0"/>
        <w:adjustRightInd w:val="0"/>
        <w:jc w:val="both"/>
        <w:rPr>
          <w:b/>
          <w:bCs/>
          <w:lang w:val="en"/>
        </w:rPr>
      </w:pPr>
    </w:p>
    <w:p w14:paraId="775AECFA" w14:textId="77777777" w:rsidR="00AB0629" w:rsidRPr="00C928F8" w:rsidRDefault="00AB0629" w:rsidP="00AB0629">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Pr>
          <w:b/>
          <w:sz w:val="28"/>
          <w:szCs w:val="28"/>
        </w:rPr>
        <w:t>h</w:t>
      </w:r>
      <w:r w:rsidRPr="00CA1C39">
        <w:rPr>
          <w:b/>
          <w:sz w:val="28"/>
          <w:szCs w:val="28"/>
        </w:rPr>
        <w:t>S</w:t>
      </w:r>
      <w:r>
        <w:rPr>
          <w:b/>
          <w:sz w:val="28"/>
          <w:szCs w:val="28"/>
        </w:rPr>
        <w:t xml:space="preserve"> Vũ Đình Hồng</w:t>
      </w:r>
    </w:p>
    <w:p w14:paraId="76422874" w14:textId="77777777" w:rsidR="00AB0629" w:rsidRPr="00DD74FD" w:rsidRDefault="00AB0629" w:rsidP="00AB0629">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Võ Kim Long – 52200226</w:t>
      </w:r>
    </w:p>
    <w:p w14:paraId="6316F13C" w14:textId="77777777" w:rsidR="00AB0629" w:rsidRPr="00DD74FD" w:rsidRDefault="00AB0629" w:rsidP="00AB0629">
      <w:pPr>
        <w:suppressAutoHyphens/>
        <w:autoSpaceDE w:val="0"/>
        <w:autoSpaceDN w:val="0"/>
        <w:adjustRightInd w:val="0"/>
        <w:spacing w:line="360" w:lineRule="auto"/>
        <w:jc w:val="right"/>
        <w:rPr>
          <w:b/>
          <w:sz w:val="28"/>
          <w:szCs w:val="28"/>
        </w:rPr>
      </w:pPr>
      <w:r>
        <w:rPr>
          <w:b/>
          <w:sz w:val="28"/>
          <w:szCs w:val="28"/>
        </w:rPr>
        <w:t>Nguyễn Huỳnh Đăng Minh – 52200277</w:t>
      </w:r>
    </w:p>
    <w:p w14:paraId="023177D2" w14:textId="77777777" w:rsidR="00AB0629" w:rsidRDefault="00AB0629" w:rsidP="00AB0629">
      <w:pPr>
        <w:suppressAutoHyphens/>
        <w:autoSpaceDE w:val="0"/>
        <w:autoSpaceDN w:val="0"/>
        <w:adjustRightInd w:val="0"/>
        <w:spacing w:line="360" w:lineRule="auto"/>
        <w:jc w:val="right"/>
        <w:rPr>
          <w:b/>
          <w:bCs/>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22050301</w:t>
      </w:r>
    </w:p>
    <w:p w14:paraId="2DD2DAE1" w14:textId="0E2CFB6E" w:rsidR="0019217C" w:rsidRPr="00AB0629" w:rsidRDefault="0019217C" w:rsidP="00AB0629">
      <w:pPr>
        <w:suppressAutoHyphens/>
        <w:autoSpaceDE w:val="0"/>
        <w:autoSpaceDN w:val="0"/>
        <w:adjustRightInd w:val="0"/>
        <w:spacing w:line="360" w:lineRule="auto"/>
        <w:jc w:val="right"/>
        <w:rPr>
          <w:sz w:val="28"/>
          <w:szCs w:val="28"/>
        </w:rPr>
      </w:pPr>
      <w:r>
        <w:rPr>
          <w:b/>
          <w:bCs/>
          <w:sz w:val="28"/>
          <w:szCs w:val="28"/>
        </w:rPr>
        <w:t>22050401</w:t>
      </w:r>
    </w:p>
    <w:p w14:paraId="3ECE71C8" w14:textId="77777777" w:rsidR="00AB0629" w:rsidRPr="00AB0629" w:rsidRDefault="00AB0629" w:rsidP="00AB0629">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26</w:t>
      </w:r>
    </w:p>
    <w:p w14:paraId="3DE04563" w14:textId="56A44794" w:rsidR="003218FF" w:rsidRPr="00CA1C39" w:rsidRDefault="003218FF" w:rsidP="003218FF">
      <w:pPr>
        <w:suppressAutoHyphens/>
        <w:autoSpaceDE w:val="0"/>
        <w:autoSpaceDN w:val="0"/>
        <w:adjustRightInd w:val="0"/>
        <w:jc w:val="right"/>
        <w:rPr>
          <w:sz w:val="28"/>
          <w:szCs w:val="28"/>
          <w:lang w:val="vi-VN"/>
        </w:rPr>
      </w:pPr>
    </w:p>
    <w:p w14:paraId="49888D72" w14:textId="77777777" w:rsidR="003218FF" w:rsidRPr="0019217C" w:rsidRDefault="003218FF" w:rsidP="0019217C">
      <w:pPr>
        <w:suppressAutoHyphens/>
        <w:autoSpaceDE w:val="0"/>
        <w:autoSpaceDN w:val="0"/>
        <w:adjustRightInd w:val="0"/>
        <w:rPr>
          <w:b/>
          <w:bCs/>
        </w:rPr>
      </w:pPr>
    </w:p>
    <w:p w14:paraId="16A72C4D" w14:textId="1FEDDD10" w:rsidR="00B118C8" w:rsidRPr="0019217C" w:rsidRDefault="003218FF" w:rsidP="003218FF">
      <w:pPr>
        <w:suppressAutoHyphens/>
        <w:autoSpaceDE w:val="0"/>
        <w:autoSpaceDN w:val="0"/>
        <w:adjustRightInd w:val="0"/>
        <w:jc w:val="center"/>
        <w:rPr>
          <w:b/>
          <w:bCs/>
          <w:iCs/>
          <w:sz w:val="28"/>
          <w:szCs w:val="28"/>
        </w:rPr>
        <w:sectPr w:rsidR="00B118C8" w:rsidRPr="0019217C"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19217C">
        <w:rPr>
          <w:b/>
          <w:bCs/>
          <w:iCs/>
          <w:sz w:val="28"/>
          <w:szCs w:val="28"/>
        </w:rPr>
        <w:t>24</w:t>
      </w:r>
    </w:p>
    <w:p w14:paraId="265B504E" w14:textId="70976B5D" w:rsidR="00BB2B2A" w:rsidRPr="006C37F3" w:rsidRDefault="00BB2B2A" w:rsidP="00640EAF">
      <w:pPr>
        <w:pStyle w:val="Heading1"/>
        <w:numPr>
          <w:ilvl w:val="0"/>
          <w:numId w:val="0"/>
        </w:numPr>
        <w:jc w:val="center"/>
      </w:pPr>
      <w:bookmarkStart w:id="0" w:name="_Toc152682235"/>
      <w:bookmarkStart w:id="1" w:name="_Toc183893886"/>
      <w:r w:rsidRPr="006C37F3">
        <w:lastRenderedPageBreak/>
        <w:t>LỜI CẢM ƠN</w:t>
      </w:r>
      <w:bookmarkEnd w:id="0"/>
      <w:bookmarkEnd w:id="1"/>
    </w:p>
    <w:p w14:paraId="18247B02" w14:textId="3141D88E" w:rsidR="00BB2B2A" w:rsidRPr="00DB7595" w:rsidRDefault="00224B13" w:rsidP="00640EAF">
      <w:pPr>
        <w:pStyle w:val="Nidungvnbn"/>
        <w:rPr>
          <w:b/>
          <w:bCs/>
          <w:sz w:val="32"/>
          <w:szCs w:val="32"/>
          <w:lang w:val="vi-VN"/>
        </w:rPr>
      </w:pPr>
      <w:r>
        <w:t xml:space="preserve">Lời đầu tiên, chúng em xin chân thành cảm ơn thầy Vũ Đình Hồng đã nhiệt tình hướng dẫn và cung cấp cho em những kiến thức quý giá xuyên suốt các buổi học. Trong các tiết dạy, thầy luôn tận tâm hướng dẫn và đưa ra những ví dụ thực tế giúp tụi em có thể dễ dàng hình dung kiến thức và nhớ tốt hơn. Ngoài ra, thầy cũng rất tận tâm giải đáp các thắc mắc để tụi em dễ dàng nắm bắt được kiến thức và sẵn sàng lắng nghe ý kiến của sinh viên để có được những tiết học chất lượng nhất. Sự nhiệt huyết của thầy chính là nguồn động lực to lớn để em có thể hoàn thành bài báo cáo này một cách tốt nhất. Chúng em xin chân thành cảm ơn thầy. </w:t>
      </w:r>
      <w:r w:rsidR="00BB2B2A" w:rsidRPr="00DB7595">
        <w:rPr>
          <w:b/>
          <w:bCs/>
          <w:sz w:val="32"/>
          <w:szCs w:val="32"/>
          <w:lang w:val="vi-VN"/>
        </w:rPr>
        <w:br w:type="page"/>
      </w:r>
    </w:p>
    <w:p w14:paraId="4A8FB7D2"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068BC0B2"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3A6C1221" w14:textId="77777777" w:rsidR="00291721" w:rsidRPr="00DB7595" w:rsidRDefault="00291721" w:rsidP="00640EAF">
      <w:pPr>
        <w:autoSpaceDE w:val="0"/>
        <w:autoSpaceDN w:val="0"/>
        <w:adjustRightInd w:val="0"/>
        <w:spacing w:line="360" w:lineRule="auto"/>
        <w:jc w:val="both"/>
        <w:rPr>
          <w:sz w:val="26"/>
          <w:szCs w:val="26"/>
          <w:lang w:val="vi-VN"/>
        </w:rPr>
      </w:pPr>
    </w:p>
    <w:p w14:paraId="5F004EEF" w14:textId="301F3C20"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 chúng tôi</w:t>
      </w:r>
      <w:r w:rsidRPr="00DB7595">
        <w:rPr>
          <w:sz w:val="26"/>
          <w:szCs w:val="26"/>
          <w:lang w:val="vi-VN"/>
        </w:rPr>
        <w:t xml:space="preserve"> và được sự hướng dẫn của </w:t>
      </w:r>
      <w:r w:rsidR="00AB0629">
        <w:rPr>
          <w:sz w:val="26"/>
          <w:szCs w:val="26"/>
        </w:rPr>
        <w:t>ThS Vũ Đình Hồng</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9E10396"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38536663"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728BB615"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74D546D3"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04497BB0" w14:textId="5E1857DA" w:rsidR="00BB2B2A" w:rsidRPr="00A62608" w:rsidRDefault="00BB2B2A" w:rsidP="00BB2B2A">
      <w:pPr>
        <w:tabs>
          <w:tab w:val="center" w:pos="6379"/>
        </w:tabs>
        <w:spacing w:after="200" w:line="276" w:lineRule="auto"/>
        <w:rPr>
          <w:i/>
          <w:sz w:val="26"/>
          <w:szCs w:val="26"/>
        </w:rPr>
      </w:pPr>
      <w:r w:rsidRPr="00DB7595">
        <w:rPr>
          <w:i/>
          <w:sz w:val="26"/>
          <w:szCs w:val="26"/>
          <w:lang w:val="vi-VN"/>
        </w:rPr>
        <w:tab/>
      </w:r>
      <w:r w:rsidR="003218FF" w:rsidRPr="00DB7595">
        <w:rPr>
          <w:i/>
          <w:sz w:val="26"/>
          <w:szCs w:val="26"/>
          <w:lang w:val="vi-VN"/>
        </w:rPr>
        <w:t>(ký tên và ghi rõ họ tên)</w:t>
      </w:r>
    </w:p>
    <w:p w14:paraId="2A81F770" w14:textId="77777777" w:rsidR="00A62608" w:rsidRDefault="00A62608" w:rsidP="00BB2B2A">
      <w:pPr>
        <w:tabs>
          <w:tab w:val="center" w:pos="6379"/>
        </w:tabs>
        <w:spacing w:after="200" w:line="276" w:lineRule="auto"/>
        <w:rPr>
          <w:i/>
          <w:sz w:val="26"/>
          <w:szCs w:val="26"/>
        </w:rPr>
      </w:pPr>
    </w:p>
    <w:p w14:paraId="724F0FA6" w14:textId="77777777" w:rsidR="00A62608" w:rsidRPr="00A62608" w:rsidRDefault="00A62608" w:rsidP="00BB2B2A">
      <w:pPr>
        <w:tabs>
          <w:tab w:val="center" w:pos="6379"/>
        </w:tabs>
        <w:spacing w:after="200" w:line="276" w:lineRule="auto"/>
        <w:rPr>
          <w:i/>
          <w:sz w:val="26"/>
          <w:szCs w:val="26"/>
        </w:rPr>
      </w:pPr>
    </w:p>
    <w:p w14:paraId="121AC8A3" w14:textId="17C8E611" w:rsidR="00BB2B2A" w:rsidRPr="00AB0629" w:rsidRDefault="00BB2B2A" w:rsidP="00BB2B2A">
      <w:pPr>
        <w:tabs>
          <w:tab w:val="center" w:pos="6379"/>
        </w:tabs>
        <w:spacing w:after="200" w:line="276" w:lineRule="auto"/>
        <w:rPr>
          <w:i/>
          <w:sz w:val="26"/>
          <w:szCs w:val="26"/>
        </w:rPr>
      </w:pPr>
      <w:r w:rsidRPr="00DB7595">
        <w:rPr>
          <w:i/>
          <w:sz w:val="26"/>
          <w:szCs w:val="26"/>
          <w:lang w:val="vi-VN"/>
        </w:rPr>
        <w:tab/>
      </w:r>
      <w:r w:rsidR="00AB0629">
        <w:rPr>
          <w:i/>
          <w:sz w:val="26"/>
          <w:szCs w:val="26"/>
        </w:rPr>
        <w:t>Võ Kim Long</w:t>
      </w:r>
    </w:p>
    <w:p w14:paraId="288FC373" w14:textId="77777777" w:rsidR="00BB2B2A" w:rsidRPr="00DB7595" w:rsidRDefault="00BB2B2A" w:rsidP="00BB2B2A">
      <w:pPr>
        <w:tabs>
          <w:tab w:val="center" w:pos="6379"/>
        </w:tabs>
        <w:spacing w:after="200" w:line="276" w:lineRule="auto"/>
        <w:rPr>
          <w:i/>
          <w:sz w:val="26"/>
          <w:szCs w:val="26"/>
          <w:lang w:val="vi-VN"/>
        </w:rPr>
      </w:pPr>
    </w:p>
    <w:p w14:paraId="2E49C907" w14:textId="77777777" w:rsidR="00BB2B2A" w:rsidRPr="00DB7595" w:rsidRDefault="00BB2B2A" w:rsidP="00BB2B2A">
      <w:pPr>
        <w:tabs>
          <w:tab w:val="center" w:pos="6379"/>
        </w:tabs>
        <w:spacing w:after="200" w:line="276" w:lineRule="auto"/>
        <w:rPr>
          <w:i/>
          <w:sz w:val="26"/>
          <w:szCs w:val="26"/>
          <w:lang w:val="vi-VN"/>
        </w:rPr>
      </w:pPr>
    </w:p>
    <w:p w14:paraId="5FB1D880" w14:textId="77777777" w:rsidR="00BB2B2A" w:rsidRPr="00DB7595" w:rsidRDefault="00BB2B2A" w:rsidP="00BB2B2A">
      <w:pPr>
        <w:tabs>
          <w:tab w:val="center" w:pos="6379"/>
        </w:tabs>
        <w:spacing w:after="200" w:line="276" w:lineRule="auto"/>
        <w:rPr>
          <w:i/>
          <w:sz w:val="26"/>
          <w:szCs w:val="26"/>
          <w:lang w:val="vi-VN"/>
        </w:rPr>
      </w:pPr>
    </w:p>
    <w:p w14:paraId="44CB80DD" w14:textId="14FD9170" w:rsidR="00BB2B2A" w:rsidRPr="00AB0629" w:rsidRDefault="00BB2B2A" w:rsidP="00BB2B2A">
      <w:pPr>
        <w:tabs>
          <w:tab w:val="center" w:pos="6379"/>
        </w:tabs>
        <w:spacing w:after="200" w:line="276" w:lineRule="auto"/>
        <w:rPr>
          <w:i/>
          <w:sz w:val="26"/>
          <w:szCs w:val="26"/>
        </w:rPr>
      </w:pPr>
      <w:r w:rsidRPr="00DB7595">
        <w:rPr>
          <w:i/>
          <w:sz w:val="26"/>
          <w:szCs w:val="26"/>
          <w:lang w:val="vi-VN"/>
        </w:rPr>
        <w:tab/>
      </w:r>
      <w:r w:rsidR="00AB0629">
        <w:rPr>
          <w:i/>
          <w:sz w:val="26"/>
          <w:szCs w:val="26"/>
        </w:rPr>
        <w:t>Nguyễn Huỳnh Đăng Minh</w:t>
      </w:r>
    </w:p>
    <w:p w14:paraId="4E1B7A5F"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0F32716C" w14:textId="7A6872A4" w:rsidR="00B118C8" w:rsidRPr="006C37F3" w:rsidRDefault="00921726" w:rsidP="00921726">
      <w:pPr>
        <w:pStyle w:val="Heading1"/>
        <w:numPr>
          <w:ilvl w:val="0"/>
          <w:numId w:val="0"/>
        </w:numPr>
        <w:jc w:val="center"/>
      </w:pPr>
      <w:bookmarkStart w:id="2" w:name="_Toc152682236"/>
      <w:r>
        <w:lastRenderedPageBreak/>
        <w:t xml:space="preserve"> </w:t>
      </w:r>
      <w:bookmarkStart w:id="3" w:name="_Toc183893887"/>
      <w:r w:rsidR="00B118C8" w:rsidRPr="006C37F3">
        <w:t>PHẦN XÁC NHẬN VÀ ĐÁNH GIÁ CỦA GIẢNG VIÊN</w:t>
      </w:r>
      <w:bookmarkEnd w:id="2"/>
      <w:bookmarkEnd w:id="3"/>
    </w:p>
    <w:p w14:paraId="1D35E6B9" w14:textId="77777777" w:rsidR="00B118C8" w:rsidRPr="002D796D" w:rsidRDefault="00B118C8" w:rsidP="00921726">
      <w:pPr>
        <w:pStyle w:val="Nidungvnbn"/>
        <w:rPr>
          <w:b/>
          <w:lang w:val="vi-VN"/>
        </w:rPr>
      </w:pPr>
      <w:r w:rsidRPr="002D796D">
        <w:rPr>
          <w:b/>
          <w:lang w:val="vi-VN"/>
        </w:rPr>
        <w:t>Phần xác nhận của GV hướng dẫn</w:t>
      </w:r>
    </w:p>
    <w:p w14:paraId="37E0FA4F"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CEF7DE4"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1ABD81D3"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732A4800" w14:textId="77777777" w:rsidR="00B118C8" w:rsidRPr="00DC2276" w:rsidRDefault="00B118C8">
      <w:pPr>
        <w:spacing w:after="200" w:line="276" w:lineRule="auto"/>
        <w:rPr>
          <w:lang w:val="vi-VN"/>
        </w:rPr>
      </w:pPr>
    </w:p>
    <w:p w14:paraId="38192BBA" w14:textId="77777777" w:rsidR="00B118C8" w:rsidRPr="00DC2276" w:rsidRDefault="00B118C8">
      <w:pPr>
        <w:spacing w:after="200" w:line="276" w:lineRule="auto"/>
        <w:rPr>
          <w:lang w:val="vi-VN"/>
        </w:rPr>
      </w:pPr>
    </w:p>
    <w:p w14:paraId="38AF3EA3" w14:textId="77777777" w:rsidR="00B118C8" w:rsidRPr="00DC2276" w:rsidRDefault="00B118C8">
      <w:pPr>
        <w:spacing w:after="200" w:line="276" w:lineRule="auto"/>
        <w:rPr>
          <w:lang w:val="vi-VN"/>
        </w:rPr>
      </w:pPr>
    </w:p>
    <w:p w14:paraId="3602B24E" w14:textId="77777777" w:rsidR="00B118C8" w:rsidRPr="00DC2276" w:rsidRDefault="00B118C8" w:rsidP="002D796D">
      <w:pPr>
        <w:pStyle w:val="Nidungvnbn"/>
        <w:rPr>
          <w:b/>
          <w:lang w:val="vi-VN"/>
        </w:rPr>
      </w:pPr>
      <w:r w:rsidRPr="00DC2276">
        <w:rPr>
          <w:b/>
          <w:lang w:val="vi-VN"/>
        </w:rPr>
        <w:t>Phần đánh giá của GV chấm bài</w:t>
      </w:r>
    </w:p>
    <w:p w14:paraId="207F31EE"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AAB37E6"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258C547D"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3920266" w14:textId="77777777" w:rsidR="00B118C8" w:rsidRPr="00DC2276" w:rsidRDefault="00B118C8" w:rsidP="00B118C8">
      <w:pPr>
        <w:spacing w:after="200" w:line="276" w:lineRule="auto"/>
        <w:rPr>
          <w:lang w:val="vi-VN"/>
        </w:rPr>
      </w:pPr>
    </w:p>
    <w:p w14:paraId="6372C55D" w14:textId="77777777" w:rsidR="00B118C8" w:rsidRPr="00DC2276" w:rsidRDefault="00B118C8" w:rsidP="00B118C8">
      <w:pPr>
        <w:pStyle w:val="Tiumccp1"/>
        <w:rPr>
          <w:sz w:val="32"/>
          <w:szCs w:val="32"/>
          <w:lang w:val="vi-VN"/>
        </w:rPr>
      </w:pPr>
      <w:r w:rsidRPr="00B118C8">
        <w:rPr>
          <w:lang w:val="vi-VN"/>
        </w:rPr>
        <w:br w:type="page"/>
      </w:r>
    </w:p>
    <w:p w14:paraId="3D962C02" w14:textId="3253E4AF" w:rsidR="00291721" w:rsidRPr="00921726" w:rsidRDefault="00BB2B2A" w:rsidP="00921726">
      <w:pPr>
        <w:pStyle w:val="Heading1"/>
        <w:numPr>
          <w:ilvl w:val="0"/>
          <w:numId w:val="0"/>
        </w:numPr>
        <w:jc w:val="center"/>
      </w:pPr>
      <w:bookmarkStart w:id="4" w:name="_Toc152682237"/>
      <w:bookmarkStart w:id="5" w:name="_Toc183893888"/>
      <w:r w:rsidRPr="006C37F3">
        <w:lastRenderedPageBreak/>
        <w:t>TÓM TẮT</w:t>
      </w:r>
      <w:bookmarkEnd w:id="4"/>
      <w:bookmarkEnd w:id="5"/>
    </w:p>
    <w:p w14:paraId="465F3E67" w14:textId="5F02AB8A" w:rsidR="00F20891" w:rsidRPr="00F20891" w:rsidRDefault="00F20891" w:rsidP="00F20891">
      <w:pPr>
        <w:pStyle w:val="Nidungvnbn"/>
      </w:pPr>
      <w:r w:rsidRPr="00F20891">
        <w:rPr>
          <w:lang w:val="vi-VN"/>
        </w:rPr>
        <w:t xml:space="preserve">Đồ án này nhằm mục đích xây dựng một </w:t>
      </w:r>
      <w:r w:rsidR="00E251E7">
        <w:t>Website</w:t>
      </w:r>
      <w:r w:rsidRPr="00F20891">
        <w:rPr>
          <w:lang w:val="vi-VN"/>
        </w:rPr>
        <w:t xml:space="preserve"> Point of Sale (POS) hỗ trợ các cửa hàng điện thoại và phụ kiện trong việc quản lý bán hàng </w:t>
      </w:r>
      <w:r>
        <w:t>và doanh thu</w:t>
      </w:r>
      <w:r w:rsidRPr="00F20891">
        <w:rPr>
          <w:lang w:val="vi-VN"/>
        </w:rPr>
        <w:t>. Với các tính năng chính như quản lý sản phẩm, quản lý nhân viên, thực hiện giao dịch bán hàng, và báo cáo doanh thu, hệ thống POS này giúp nhân viên bán hàng</w:t>
      </w:r>
      <w:r>
        <w:t xml:space="preserve"> và người quản trị viên có thể tối ưu hóa trong việc triển khai các quy trình nghiệp vụ và có một cái nhìn trực quan nhất về tình hình kinh doanh thông qua các biểu đồ thống kê.</w:t>
      </w:r>
    </w:p>
    <w:p w14:paraId="668A9436" w14:textId="43BF69A1" w:rsidR="00F20891" w:rsidRPr="00DD1569" w:rsidRDefault="00F20891" w:rsidP="00F20891">
      <w:pPr>
        <w:pStyle w:val="Nidungvnbn"/>
      </w:pPr>
      <w:r w:rsidRPr="00F20891">
        <w:rPr>
          <w:lang w:val="vi-VN"/>
        </w:rPr>
        <w:t>Ngoài ra, đồ án cũng sử dụng</w:t>
      </w:r>
      <w:r w:rsidR="00BD604B">
        <w:t xml:space="preserve"> các kiến thức về</w:t>
      </w:r>
      <w:r w:rsidRPr="00F20891">
        <w:rPr>
          <w:lang w:val="vi-VN"/>
        </w:rPr>
        <w:t xml:space="preserve"> </w:t>
      </w:r>
      <w:r w:rsidRPr="008B209F">
        <w:rPr>
          <w:lang w:val="vi-VN"/>
        </w:rPr>
        <w:t>Node.js</w:t>
      </w:r>
      <w:r w:rsidRPr="00F20891">
        <w:rPr>
          <w:lang w:val="vi-VN"/>
        </w:rPr>
        <w:t xml:space="preserve"> và </w:t>
      </w:r>
      <w:r w:rsidRPr="008B209F">
        <w:rPr>
          <w:lang w:val="vi-VN"/>
        </w:rPr>
        <w:t>Express.js</w:t>
      </w:r>
      <w:r w:rsidRPr="00F20891">
        <w:rPr>
          <w:lang w:val="vi-VN"/>
        </w:rPr>
        <w:t xml:space="preserve"> để xây dựng server, chịu trách nhiệm xử lý logic phía backend và tạo các API để giao tiếp với cơ sở dữ liệu. </w:t>
      </w:r>
      <w:r w:rsidRPr="008B209F">
        <w:rPr>
          <w:lang w:val="vi-VN"/>
        </w:rPr>
        <w:t>MongoDB</w:t>
      </w:r>
      <w:r w:rsidRPr="00F20891">
        <w:rPr>
          <w:lang w:val="vi-VN"/>
        </w:rPr>
        <w:t xml:space="preserve"> đóng vai trò là hệ quản trị cơ sở dữ liệu NoSQL, lưu trữ thông tin về sản phẩm, giao dịch và người dùng. Phần giao diện</w:t>
      </w:r>
      <w:r w:rsidR="0086717F">
        <w:t xml:space="preserve"> </w:t>
      </w:r>
      <w:r w:rsidRPr="00F20891">
        <w:rPr>
          <w:lang w:val="vi-VN"/>
        </w:rPr>
        <w:t xml:space="preserve">được xây dựng với </w:t>
      </w:r>
      <w:r w:rsidRPr="008B209F">
        <w:rPr>
          <w:lang w:val="vi-VN"/>
        </w:rPr>
        <w:t>React</w:t>
      </w:r>
      <w:r w:rsidRPr="00F20891">
        <w:rPr>
          <w:lang w:val="vi-VN"/>
        </w:rPr>
        <w:t xml:space="preserve"> và </w:t>
      </w:r>
      <w:r w:rsidRPr="008B209F">
        <w:rPr>
          <w:lang w:val="vi-VN"/>
        </w:rPr>
        <w:t>Tailwind CSS</w:t>
      </w:r>
      <w:r w:rsidRPr="00F20891">
        <w:rPr>
          <w:lang w:val="vi-VN"/>
        </w:rPr>
        <w:t xml:space="preserve">, giúp tạo ra </w:t>
      </w:r>
      <w:r w:rsidR="0086717F">
        <w:t>giao diện bắt mắt</w:t>
      </w:r>
      <w:r w:rsidRPr="00F20891">
        <w:rPr>
          <w:lang w:val="vi-VN"/>
        </w:rPr>
        <w:t xml:space="preserve">, trực quan và phù hợp với yêu cầu của các cửa hàng bán lẻ </w:t>
      </w:r>
      <w:r w:rsidR="00DD1569">
        <w:t>hiện nay.</w:t>
      </w:r>
    </w:p>
    <w:p w14:paraId="6DD29ECA" w14:textId="77777777" w:rsidR="00DB7595" w:rsidRDefault="007E6AB9">
      <w:pPr>
        <w:spacing w:after="200" w:line="276" w:lineRule="auto"/>
        <w:rPr>
          <w:sz w:val="26"/>
          <w:szCs w:val="26"/>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2C6F2323" w14:textId="72FED794" w:rsidR="006C37F3" w:rsidRPr="006C37F3" w:rsidRDefault="007E6AB9" w:rsidP="00921726">
      <w:pPr>
        <w:pStyle w:val="Heading1"/>
        <w:numPr>
          <w:ilvl w:val="0"/>
          <w:numId w:val="0"/>
        </w:numPr>
        <w:jc w:val="center"/>
      </w:pPr>
      <w:bookmarkStart w:id="6" w:name="_Toc152682238"/>
      <w:bookmarkStart w:id="7" w:name="_Toc183893889"/>
      <w:r w:rsidRPr="006C37F3">
        <w:lastRenderedPageBreak/>
        <w:t>MỤ</w:t>
      </w:r>
      <w:r w:rsidR="006C37F3" w:rsidRPr="006C37F3">
        <w:t>C LỤC</w:t>
      </w:r>
      <w:bookmarkEnd w:id="7"/>
    </w:p>
    <w:sdt>
      <w:sdtPr>
        <w:rPr>
          <w:sz w:val="24"/>
        </w:rPr>
        <w:id w:val="7036219"/>
        <w:docPartObj>
          <w:docPartGallery w:val="Table of Contents"/>
          <w:docPartUnique/>
        </w:docPartObj>
      </w:sdtPr>
      <w:sdtEndPr>
        <w:rPr>
          <w:b/>
          <w:bCs/>
          <w:noProof/>
          <w:sz w:val="26"/>
        </w:rPr>
      </w:sdtEndPr>
      <w:sdtContent>
        <w:p w14:paraId="4D73C940" w14:textId="37DA8B02" w:rsidR="00FA7505" w:rsidRDefault="00A3301E">
          <w:pPr>
            <w:pStyle w:val="TOC1"/>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"1-4" \h \z \u </w:instrText>
          </w:r>
          <w:r>
            <w:fldChar w:fldCharType="separate"/>
          </w:r>
          <w:hyperlink w:anchor="_Toc183893886" w:history="1">
            <w:r w:rsidR="00FA7505" w:rsidRPr="003654B5">
              <w:rPr>
                <w:rStyle w:val="Hyperlink"/>
                <w:noProof/>
              </w:rPr>
              <w:t>LỜI CẢM ƠN</w:t>
            </w:r>
            <w:r w:rsidR="00FA7505">
              <w:rPr>
                <w:noProof/>
                <w:webHidden/>
              </w:rPr>
              <w:tab/>
            </w:r>
            <w:r w:rsidR="00FA7505">
              <w:rPr>
                <w:noProof/>
                <w:webHidden/>
              </w:rPr>
              <w:fldChar w:fldCharType="begin"/>
            </w:r>
            <w:r w:rsidR="00FA7505">
              <w:rPr>
                <w:noProof/>
                <w:webHidden/>
              </w:rPr>
              <w:instrText xml:space="preserve"> PAGEREF _Toc183893886 \h </w:instrText>
            </w:r>
            <w:r w:rsidR="00FA7505">
              <w:rPr>
                <w:noProof/>
                <w:webHidden/>
              </w:rPr>
            </w:r>
            <w:r w:rsidR="00FA7505">
              <w:rPr>
                <w:noProof/>
                <w:webHidden/>
              </w:rPr>
              <w:fldChar w:fldCharType="separate"/>
            </w:r>
            <w:r w:rsidR="00FA7505">
              <w:rPr>
                <w:noProof/>
                <w:webHidden/>
              </w:rPr>
              <w:t>i</w:t>
            </w:r>
            <w:r w:rsidR="00FA7505">
              <w:rPr>
                <w:noProof/>
                <w:webHidden/>
              </w:rPr>
              <w:fldChar w:fldCharType="end"/>
            </w:r>
          </w:hyperlink>
        </w:p>
        <w:p w14:paraId="6DFC8A04" w14:textId="1D5FA209" w:rsidR="00FA7505" w:rsidRDefault="00FA7505">
          <w:pPr>
            <w:pStyle w:val="TOC1"/>
            <w:rPr>
              <w:rFonts w:asciiTheme="minorHAnsi" w:eastAsiaTheme="minorEastAsia" w:hAnsiTheme="minorHAnsi" w:cstheme="minorBidi"/>
              <w:noProof/>
              <w:kern w:val="2"/>
              <w:sz w:val="22"/>
              <w:szCs w:val="22"/>
              <w:lang w:val="vi-VN" w:eastAsia="vi-VN"/>
              <w14:ligatures w14:val="standardContextual"/>
            </w:rPr>
          </w:pPr>
          <w:hyperlink w:anchor="_Toc183893887" w:history="1">
            <w:r w:rsidRPr="003654B5">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_Toc183893887 \h </w:instrText>
            </w:r>
            <w:r>
              <w:rPr>
                <w:noProof/>
                <w:webHidden/>
              </w:rPr>
            </w:r>
            <w:r>
              <w:rPr>
                <w:noProof/>
                <w:webHidden/>
              </w:rPr>
              <w:fldChar w:fldCharType="separate"/>
            </w:r>
            <w:r>
              <w:rPr>
                <w:noProof/>
                <w:webHidden/>
              </w:rPr>
              <w:t>iii</w:t>
            </w:r>
            <w:r>
              <w:rPr>
                <w:noProof/>
                <w:webHidden/>
              </w:rPr>
              <w:fldChar w:fldCharType="end"/>
            </w:r>
          </w:hyperlink>
        </w:p>
        <w:p w14:paraId="0C47BFA1" w14:textId="6FE59570" w:rsidR="00FA7505" w:rsidRDefault="00FA7505">
          <w:pPr>
            <w:pStyle w:val="TOC1"/>
            <w:rPr>
              <w:rFonts w:asciiTheme="minorHAnsi" w:eastAsiaTheme="minorEastAsia" w:hAnsiTheme="minorHAnsi" w:cstheme="minorBidi"/>
              <w:noProof/>
              <w:kern w:val="2"/>
              <w:sz w:val="22"/>
              <w:szCs w:val="22"/>
              <w:lang w:val="vi-VN" w:eastAsia="vi-VN"/>
              <w14:ligatures w14:val="standardContextual"/>
            </w:rPr>
          </w:pPr>
          <w:hyperlink w:anchor="_Toc183893888" w:history="1">
            <w:r w:rsidRPr="003654B5">
              <w:rPr>
                <w:rStyle w:val="Hyperlink"/>
                <w:noProof/>
              </w:rPr>
              <w:t>TÓM TẮT</w:t>
            </w:r>
            <w:r>
              <w:rPr>
                <w:noProof/>
                <w:webHidden/>
              </w:rPr>
              <w:tab/>
            </w:r>
            <w:r>
              <w:rPr>
                <w:noProof/>
                <w:webHidden/>
              </w:rPr>
              <w:fldChar w:fldCharType="begin"/>
            </w:r>
            <w:r>
              <w:rPr>
                <w:noProof/>
                <w:webHidden/>
              </w:rPr>
              <w:instrText xml:space="preserve"> PAGEREF _Toc183893888 \h </w:instrText>
            </w:r>
            <w:r>
              <w:rPr>
                <w:noProof/>
                <w:webHidden/>
              </w:rPr>
            </w:r>
            <w:r>
              <w:rPr>
                <w:noProof/>
                <w:webHidden/>
              </w:rPr>
              <w:fldChar w:fldCharType="separate"/>
            </w:r>
            <w:r>
              <w:rPr>
                <w:noProof/>
                <w:webHidden/>
              </w:rPr>
              <w:t>iv</w:t>
            </w:r>
            <w:r>
              <w:rPr>
                <w:noProof/>
                <w:webHidden/>
              </w:rPr>
              <w:fldChar w:fldCharType="end"/>
            </w:r>
          </w:hyperlink>
        </w:p>
        <w:p w14:paraId="378F46DA" w14:textId="217886FD" w:rsidR="00FA7505" w:rsidRDefault="00FA7505">
          <w:pPr>
            <w:pStyle w:val="TOC1"/>
            <w:rPr>
              <w:rFonts w:asciiTheme="minorHAnsi" w:eastAsiaTheme="minorEastAsia" w:hAnsiTheme="minorHAnsi" w:cstheme="minorBidi"/>
              <w:noProof/>
              <w:kern w:val="2"/>
              <w:sz w:val="22"/>
              <w:szCs w:val="22"/>
              <w:lang w:val="vi-VN" w:eastAsia="vi-VN"/>
              <w14:ligatures w14:val="standardContextual"/>
            </w:rPr>
          </w:pPr>
          <w:hyperlink w:anchor="_Toc183893889" w:history="1">
            <w:r w:rsidRPr="003654B5">
              <w:rPr>
                <w:rStyle w:val="Hyperlink"/>
                <w:noProof/>
              </w:rPr>
              <w:t>MỤC LỤC</w:t>
            </w:r>
            <w:r>
              <w:rPr>
                <w:noProof/>
                <w:webHidden/>
              </w:rPr>
              <w:tab/>
            </w:r>
            <w:r>
              <w:rPr>
                <w:noProof/>
                <w:webHidden/>
              </w:rPr>
              <w:fldChar w:fldCharType="begin"/>
            </w:r>
            <w:r>
              <w:rPr>
                <w:noProof/>
                <w:webHidden/>
              </w:rPr>
              <w:instrText xml:space="preserve"> PAGEREF _Toc183893889 \h </w:instrText>
            </w:r>
            <w:r>
              <w:rPr>
                <w:noProof/>
                <w:webHidden/>
              </w:rPr>
            </w:r>
            <w:r>
              <w:rPr>
                <w:noProof/>
                <w:webHidden/>
              </w:rPr>
              <w:fldChar w:fldCharType="separate"/>
            </w:r>
            <w:r>
              <w:rPr>
                <w:noProof/>
                <w:webHidden/>
              </w:rPr>
              <w:t>1</w:t>
            </w:r>
            <w:r>
              <w:rPr>
                <w:noProof/>
                <w:webHidden/>
              </w:rPr>
              <w:fldChar w:fldCharType="end"/>
            </w:r>
          </w:hyperlink>
        </w:p>
        <w:p w14:paraId="0E9DD7FD" w14:textId="3E081365" w:rsidR="00FA7505" w:rsidRDefault="00FA7505">
          <w:pPr>
            <w:pStyle w:val="TOC1"/>
            <w:rPr>
              <w:rFonts w:asciiTheme="minorHAnsi" w:eastAsiaTheme="minorEastAsia" w:hAnsiTheme="minorHAnsi" w:cstheme="minorBidi"/>
              <w:noProof/>
              <w:kern w:val="2"/>
              <w:sz w:val="22"/>
              <w:szCs w:val="22"/>
              <w:lang w:val="vi-VN" w:eastAsia="vi-VN"/>
              <w14:ligatures w14:val="standardContextual"/>
            </w:rPr>
          </w:pPr>
          <w:hyperlink w:anchor="_Toc183893890" w:history="1">
            <w:r w:rsidRPr="003654B5">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_Toc183893890 \h </w:instrText>
            </w:r>
            <w:r>
              <w:rPr>
                <w:noProof/>
                <w:webHidden/>
              </w:rPr>
            </w:r>
            <w:r>
              <w:rPr>
                <w:noProof/>
                <w:webHidden/>
              </w:rPr>
              <w:fldChar w:fldCharType="separate"/>
            </w:r>
            <w:r>
              <w:rPr>
                <w:noProof/>
                <w:webHidden/>
              </w:rPr>
              <w:t>6</w:t>
            </w:r>
            <w:r>
              <w:rPr>
                <w:noProof/>
                <w:webHidden/>
              </w:rPr>
              <w:fldChar w:fldCharType="end"/>
            </w:r>
          </w:hyperlink>
        </w:p>
        <w:p w14:paraId="5873C0A0" w14:textId="003A2783" w:rsidR="00FA7505" w:rsidRDefault="00FA7505">
          <w:pPr>
            <w:pStyle w:val="TOC1"/>
            <w:rPr>
              <w:rFonts w:asciiTheme="minorHAnsi" w:eastAsiaTheme="minorEastAsia" w:hAnsiTheme="minorHAnsi" w:cstheme="minorBidi"/>
              <w:noProof/>
              <w:kern w:val="2"/>
              <w:sz w:val="22"/>
              <w:szCs w:val="22"/>
              <w:lang w:val="vi-VN" w:eastAsia="vi-VN"/>
              <w14:ligatures w14:val="standardContextual"/>
            </w:rPr>
          </w:pPr>
          <w:hyperlink w:anchor="_Toc183893891" w:history="1">
            <w:r w:rsidRPr="003654B5">
              <w:rPr>
                <w:rStyle w:val="Hyperlink"/>
                <w:noProof/>
              </w:rPr>
              <w:t>CHƯƠNG 1 - GIỚI THIỆU ĐỀ TÀI</w:t>
            </w:r>
            <w:r>
              <w:rPr>
                <w:noProof/>
                <w:webHidden/>
              </w:rPr>
              <w:tab/>
            </w:r>
            <w:r>
              <w:rPr>
                <w:noProof/>
                <w:webHidden/>
              </w:rPr>
              <w:fldChar w:fldCharType="begin"/>
            </w:r>
            <w:r>
              <w:rPr>
                <w:noProof/>
                <w:webHidden/>
              </w:rPr>
              <w:instrText xml:space="preserve"> PAGEREF _Toc183893891 \h </w:instrText>
            </w:r>
            <w:r>
              <w:rPr>
                <w:noProof/>
                <w:webHidden/>
              </w:rPr>
            </w:r>
            <w:r>
              <w:rPr>
                <w:noProof/>
                <w:webHidden/>
              </w:rPr>
              <w:fldChar w:fldCharType="separate"/>
            </w:r>
            <w:r>
              <w:rPr>
                <w:noProof/>
                <w:webHidden/>
              </w:rPr>
              <w:t>12</w:t>
            </w:r>
            <w:r>
              <w:rPr>
                <w:noProof/>
                <w:webHidden/>
              </w:rPr>
              <w:fldChar w:fldCharType="end"/>
            </w:r>
          </w:hyperlink>
        </w:p>
        <w:p w14:paraId="6BB1B169" w14:textId="11E5E8DB"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892" w:history="1">
            <w:r w:rsidRPr="003654B5">
              <w:rPr>
                <w:rStyle w:val="Hyperlink"/>
                <w:noProof/>
              </w:rPr>
              <w:t>1.1 Trình bày về đề tài</w:t>
            </w:r>
            <w:r>
              <w:rPr>
                <w:noProof/>
                <w:webHidden/>
              </w:rPr>
              <w:tab/>
            </w:r>
            <w:r>
              <w:rPr>
                <w:noProof/>
                <w:webHidden/>
              </w:rPr>
              <w:fldChar w:fldCharType="begin"/>
            </w:r>
            <w:r>
              <w:rPr>
                <w:noProof/>
                <w:webHidden/>
              </w:rPr>
              <w:instrText xml:space="preserve"> PAGEREF _Toc183893892 \h </w:instrText>
            </w:r>
            <w:r>
              <w:rPr>
                <w:noProof/>
                <w:webHidden/>
              </w:rPr>
            </w:r>
            <w:r>
              <w:rPr>
                <w:noProof/>
                <w:webHidden/>
              </w:rPr>
              <w:fldChar w:fldCharType="separate"/>
            </w:r>
            <w:r>
              <w:rPr>
                <w:noProof/>
                <w:webHidden/>
              </w:rPr>
              <w:t>12</w:t>
            </w:r>
            <w:r>
              <w:rPr>
                <w:noProof/>
                <w:webHidden/>
              </w:rPr>
              <w:fldChar w:fldCharType="end"/>
            </w:r>
          </w:hyperlink>
        </w:p>
        <w:p w14:paraId="1AEFE994" w14:textId="04E39209"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893" w:history="1">
            <w:r w:rsidRPr="003654B5">
              <w:rPr>
                <w:rStyle w:val="Hyperlink"/>
                <w:noProof/>
              </w:rPr>
              <w:t>1.2 Lý do thực hiện đề tài</w:t>
            </w:r>
            <w:r>
              <w:rPr>
                <w:noProof/>
                <w:webHidden/>
              </w:rPr>
              <w:tab/>
            </w:r>
            <w:r>
              <w:rPr>
                <w:noProof/>
                <w:webHidden/>
              </w:rPr>
              <w:fldChar w:fldCharType="begin"/>
            </w:r>
            <w:r>
              <w:rPr>
                <w:noProof/>
                <w:webHidden/>
              </w:rPr>
              <w:instrText xml:space="preserve"> PAGEREF _Toc183893893 \h </w:instrText>
            </w:r>
            <w:r>
              <w:rPr>
                <w:noProof/>
                <w:webHidden/>
              </w:rPr>
            </w:r>
            <w:r>
              <w:rPr>
                <w:noProof/>
                <w:webHidden/>
              </w:rPr>
              <w:fldChar w:fldCharType="separate"/>
            </w:r>
            <w:r>
              <w:rPr>
                <w:noProof/>
                <w:webHidden/>
              </w:rPr>
              <w:t>13</w:t>
            </w:r>
            <w:r>
              <w:rPr>
                <w:noProof/>
                <w:webHidden/>
              </w:rPr>
              <w:fldChar w:fldCharType="end"/>
            </w:r>
          </w:hyperlink>
        </w:p>
        <w:p w14:paraId="00E0A3EB" w14:textId="4FB50B42"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894" w:history="1">
            <w:r w:rsidRPr="003654B5">
              <w:rPr>
                <w:rStyle w:val="Hyperlink"/>
                <w:noProof/>
              </w:rPr>
              <w:t>1.3 Mục tiêu của đề tài</w:t>
            </w:r>
            <w:r>
              <w:rPr>
                <w:noProof/>
                <w:webHidden/>
              </w:rPr>
              <w:tab/>
            </w:r>
            <w:r>
              <w:rPr>
                <w:noProof/>
                <w:webHidden/>
              </w:rPr>
              <w:fldChar w:fldCharType="begin"/>
            </w:r>
            <w:r>
              <w:rPr>
                <w:noProof/>
                <w:webHidden/>
              </w:rPr>
              <w:instrText xml:space="preserve"> PAGEREF _Toc183893894 \h </w:instrText>
            </w:r>
            <w:r>
              <w:rPr>
                <w:noProof/>
                <w:webHidden/>
              </w:rPr>
            </w:r>
            <w:r>
              <w:rPr>
                <w:noProof/>
                <w:webHidden/>
              </w:rPr>
              <w:fldChar w:fldCharType="separate"/>
            </w:r>
            <w:r>
              <w:rPr>
                <w:noProof/>
                <w:webHidden/>
              </w:rPr>
              <w:t>13</w:t>
            </w:r>
            <w:r>
              <w:rPr>
                <w:noProof/>
                <w:webHidden/>
              </w:rPr>
              <w:fldChar w:fldCharType="end"/>
            </w:r>
          </w:hyperlink>
        </w:p>
        <w:p w14:paraId="44FD16FB" w14:textId="7133E231"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895" w:history="1">
            <w:r w:rsidRPr="003654B5">
              <w:rPr>
                <w:rStyle w:val="Hyperlink"/>
                <w:noProof/>
              </w:rPr>
              <w:t>1.4 Đối tượng và phạm vi nghiên cứu</w:t>
            </w:r>
            <w:r>
              <w:rPr>
                <w:noProof/>
                <w:webHidden/>
              </w:rPr>
              <w:tab/>
            </w:r>
            <w:r>
              <w:rPr>
                <w:noProof/>
                <w:webHidden/>
              </w:rPr>
              <w:fldChar w:fldCharType="begin"/>
            </w:r>
            <w:r>
              <w:rPr>
                <w:noProof/>
                <w:webHidden/>
              </w:rPr>
              <w:instrText xml:space="preserve"> PAGEREF _Toc183893895 \h </w:instrText>
            </w:r>
            <w:r>
              <w:rPr>
                <w:noProof/>
                <w:webHidden/>
              </w:rPr>
            </w:r>
            <w:r>
              <w:rPr>
                <w:noProof/>
                <w:webHidden/>
              </w:rPr>
              <w:fldChar w:fldCharType="separate"/>
            </w:r>
            <w:r>
              <w:rPr>
                <w:noProof/>
                <w:webHidden/>
              </w:rPr>
              <w:t>14</w:t>
            </w:r>
            <w:r>
              <w:rPr>
                <w:noProof/>
                <w:webHidden/>
              </w:rPr>
              <w:fldChar w:fldCharType="end"/>
            </w:r>
          </w:hyperlink>
        </w:p>
        <w:p w14:paraId="3C678642" w14:textId="6DBDEF65"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896" w:history="1">
            <w:r w:rsidRPr="003654B5">
              <w:rPr>
                <w:rStyle w:val="Hyperlink"/>
                <w:noProof/>
              </w:rPr>
              <w:t>1.5 Phương pháp nghiên cứu</w:t>
            </w:r>
            <w:r>
              <w:rPr>
                <w:noProof/>
                <w:webHidden/>
              </w:rPr>
              <w:tab/>
            </w:r>
            <w:r>
              <w:rPr>
                <w:noProof/>
                <w:webHidden/>
              </w:rPr>
              <w:fldChar w:fldCharType="begin"/>
            </w:r>
            <w:r>
              <w:rPr>
                <w:noProof/>
                <w:webHidden/>
              </w:rPr>
              <w:instrText xml:space="preserve"> PAGEREF _Toc183893896 \h </w:instrText>
            </w:r>
            <w:r>
              <w:rPr>
                <w:noProof/>
                <w:webHidden/>
              </w:rPr>
            </w:r>
            <w:r>
              <w:rPr>
                <w:noProof/>
                <w:webHidden/>
              </w:rPr>
              <w:fldChar w:fldCharType="separate"/>
            </w:r>
            <w:r>
              <w:rPr>
                <w:noProof/>
                <w:webHidden/>
              </w:rPr>
              <w:t>14</w:t>
            </w:r>
            <w:r>
              <w:rPr>
                <w:noProof/>
                <w:webHidden/>
              </w:rPr>
              <w:fldChar w:fldCharType="end"/>
            </w:r>
          </w:hyperlink>
        </w:p>
        <w:p w14:paraId="6A966691" w14:textId="67CB37D2" w:rsidR="00FA7505" w:rsidRDefault="00FA7505">
          <w:pPr>
            <w:pStyle w:val="TOC1"/>
            <w:rPr>
              <w:rFonts w:asciiTheme="minorHAnsi" w:eastAsiaTheme="minorEastAsia" w:hAnsiTheme="minorHAnsi" w:cstheme="minorBidi"/>
              <w:noProof/>
              <w:kern w:val="2"/>
              <w:sz w:val="22"/>
              <w:szCs w:val="22"/>
              <w:lang w:val="vi-VN" w:eastAsia="vi-VN"/>
              <w14:ligatures w14:val="standardContextual"/>
            </w:rPr>
          </w:pPr>
          <w:hyperlink w:anchor="_Toc183893897" w:history="1">
            <w:r w:rsidRPr="003654B5">
              <w:rPr>
                <w:rStyle w:val="Hyperlink"/>
                <w:noProof/>
              </w:rPr>
              <w:t>CHƯƠNG 2 - CƠ SỞ LÝ THUYẾT</w:t>
            </w:r>
            <w:r>
              <w:rPr>
                <w:noProof/>
                <w:webHidden/>
              </w:rPr>
              <w:tab/>
            </w:r>
            <w:r>
              <w:rPr>
                <w:noProof/>
                <w:webHidden/>
              </w:rPr>
              <w:fldChar w:fldCharType="begin"/>
            </w:r>
            <w:r>
              <w:rPr>
                <w:noProof/>
                <w:webHidden/>
              </w:rPr>
              <w:instrText xml:space="preserve"> PAGEREF _Toc183893897 \h </w:instrText>
            </w:r>
            <w:r>
              <w:rPr>
                <w:noProof/>
                <w:webHidden/>
              </w:rPr>
            </w:r>
            <w:r>
              <w:rPr>
                <w:noProof/>
                <w:webHidden/>
              </w:rPr>
              <w:fldChar w:fldCharType="separate"/>
            </w:r>
            <w:r>
              <w:rPr>
                <w:noProof/>
                <w:webHidden/>
              </w:rPr>
              <w:t>15</w:t>
            </w:r>
            <w:r>
              <w:rPr>
                <w:noProof/>
                <w:webHidden/>
              </w:rPr>
              <w:fldChar w:fldCharType="end"/>
            </w:r>
          </w:hyperlink>
        </w:p>
        <w:p w14:paraId="26E9CBA7" w14:textId="7816B2E3"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898" w:history="1">
            <w:r w:rsidRPr="003654B5">
              <w:rPr>
                <w:rStyle w:val="Hyperlink"/>
                <w:noProof/>
              </w:rPr>
              <w:t>2.1 Tổng quan về MERN Stack</w:t>
            </w:r>
            <w:r>
              <w:rPr>
                <w:noProof/>
                <w:webHidden/>
              </w:rPr>
              <w:tab/>
            </w:r>
            <w:r>
              <w:rPr>
                <w:noProof/>
                <w:webHidden/>
              </w:rPr>
              <w:fldChar w:fldCharType="begin"/>
            </w:r>
            <w:r>
              <w:rPr>
                <w:noProof/>
                <w:webHidden/>
              </w:rPr>
              <w:instrText xml:space="preserve"> PAGEREF _Toc183893898 \h </w:instrText>
            </w:r>
            <w:r>
              <w:rPr>
                <w:noProof/>
                <w:webHidden/>
              </w:rPr>
            </w:r>
            <w:r>
              <w:rPr>
                <w:noProof/>
                <w:webHidden/>
              </w:rPr>
              <w:fldChar w:fldCharType="separate"/>
            </w:r>
            <w:r>
              <w:rPr>
                <w:noProof/>
                <w:webHidden/>
              </w:rPr>
              <w:t>15</w:t>
            </w:r>
            <w:r>
              <w:rPr>
                <w:noProof/>
                <w:webHidden/>
              </w:rPr>
              <w:fldChar w:fldCharType="end"/>
            </w:r>
          </w:hyperlink>
        </w:p>
        <w:p w14:paraId="72368C9F" w14:textId="43855D4B"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899" w:history="1">
            <w:r w:rsidRPr="003654B5">
              <w:rPr>
                <w:rStyle w:val="Hyperlink"/>
                <w:i/>
                <w:noProof/>
              </w:rPr>
              <w:t>2.1.1</w:t>
            </w:r>
            <w:r w:rsidRPr="003654B5">
              <w:rPr>
                <w:rStyle w:val="Hyperlink"/>
                <w:noProof/>
              </w:rPr>
              <w:t xml:space="preserve"> Khái niệm MERN Stack</w:t>
            </w:r>
            <w:r>
              <w:rPr>
                <w:noProof/>
                <w:webHidden/>
              </w:rPr>
              <w:tab/>
            </w:r>
            <w:r>
              <w:rPr>
                <w:noProof/>
                <w:webHidden/>
              </w:rPr>
              <w:fldChar w:fldCharType="begin"/>
            </w:r>
            <w:r>
              <w:rPr>
                <w:noProof/>
                <w:webHidden/>
              </w:rPr>
              <w:instrText xml:space="preserve"> PAGEREF _Toc183893899 \h </w:instrText>
            </w:r>
            <w:r>
              <w:rPr>
                <w:noProof/>
                <w:webHidden/>
              </w:rPr>
            </w:r>
            <w:r>
              <w:rPr>
                <w:noProof/>
                <w:webHidden/>
              </w:rPr>
              <w:fldChar w:fldCharType="separate"/>
            </w:r>
            <w:r>
              <w:rPr>
                <w:noProof/>
                <w:webHidden/>
              </w:rPr>
              <w:t>15</w:t>
            </w:r>
            <w:r>
              <w:rPr>
                <w:noProof/>
                <w:webHidden/>
              </w:rPr>
              <w:fldChar w:fldCharType="end"/>
            </w:r>
          </w:hyperlink>
        </w:p>
        <w:p w14:paraId="31BDB07D" w14:textId="7851123D"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00" w:history="1">
            <w:r w:rsidRPr="003654B5">
              <w:rPr>
                <w:rStyle w:val="Hyperlink"/>
                <w:i/>
                <w:noProof/>
              </w:rPr>
              <w:t>2.1.2</w:t>
            </w:r>
            <w:r w:rsidRPr="003654B5">
              <w:rPr>
                <w:rStyle w:val="Hyperlink"/>
                <w:noProof/>
              </w:rPr>
              <w:t xml:space="preserve"> Lợi ích của MERN Stack</w:t>
            </w:r>
            <w:r>
              <w:rPr>
                <w:noProof/>
                <w:webHidden/>
              </w:rPr>
              <w:tab/>
            </w:r>
            <w:r>
              <w:rPr>
                <w:noProof/>
                <w:webHidden/>
              </w:rPr>
              <w:fldChar w:fldCharType="begin"/>
            </w:r>
            <w:r>
              <w:rPr>
                <w:noProof/>
                <w:webHidden/>
              </w:rPr>
              <w:instrText xml:space="preserve"> PAGEREF _Toc183893900 \h </w:instrText>
            </w:r>
            <w:r>
              <w:rPr>
                <w:noProof/>
                <w:webHidden/>
              </w:rPr>
            </w:r>
            <w:r>
              <w:rPr>
                <w:noProof/>
                <w:webHidden/>
              </w:rPr>
              <w:fldChar w:fldCharType="separate"/>
            </w:r>
            <w:r>
              <w:rPr>
                <w:noProof/>
                <w:webHidden/>
              </w:rPr>
              <w:t>15</w:t>
            </w:r>
            <w:r>
              <w:rPr>
                <w:noProof/>
                <w:webHidden/>
              </w:rPr>
              <w:fldChar w:fldCharType="end"/>
            </w:r>
          </w:hyperlink>
        </w:p>
        <w:p w14:paraId="552887A5" w14:textId="74BF6E0F"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01" w:history="1">
            <w:r w:rsidRPr="003654B5">
              <w:rPr>
                <w:rStyle w:val="Hyperlink"/>
                <w:noProof/>
              </w:rPr>
              <w:t>2.2 Tổng quan về cơ sở dữ liệu MongoDB</w:t>
            </w:r>
            <w:r>
              <w:rPr>
                <w:noProof/>
                <w:webHidden/>
              </w:rPr>
              <w:tab/>
            </w:r>
            <w:r>
              <w:rPr>
                <w:noProof/>
                <w:webHidden/>
              </w:rPr>
              <w:fldChar w:fldCharType="begin"/>
            </w:r>
            <w:r>
              <w:rPr>
                <w:noProof/>
                <w:webHidden/>
              </w:rPr>
              <w:instrText xml:space="preserve"> PAGEREF _Toc183893901 \h </w:instrText>
            </w:r>
            <w:r>
              <w:rPr>
                <w:noProof/>
                <w:webHidden/>
              </w:rPr>
            </w:r>
            <w:r>
              <w:rPr>
                <w:noProof/>
                <w:webHidden/>
              </w:rPr>
              <w:fldChar w:fldCharType="separate"/>
            </w:r>
            <w:r>
              <w:rPr>
                <w:noProof/>
                <w:webHidden/>
              </w:rPr>
              <w:t>16</w:t>
            </w:r>
            <w:r>
              <w:rPr>
                <w:noProof/>
                <w:webHidden/>
              </w:rPr>
              <w:fldChar w:fldCharType="end"/>
            </w:r>
          </w:hyperlink>
        </w:p>
        <w:p w14:paraId="0EE8B5C9" w14:textId="70121DCE"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02" w:history="1">
            <w:r w:rsidRPr="003654B5">
              <w:rPr>
                <w:rStyle w:val="Hyperlink"/>
                <w:i/>
                <w:noProof/>
              </w:rPr>
              <w:t>2.2.1</w:t>
            </w:r>
            <w:r w:rsidRPr="003654B5">
              <w:rPr>
                <w:rStyle w:val="Hyperlink"/>
                <w:noProof/>
              </w:rPr>
              <w:t xml:space="preserve"> Giới thiệu về MongoDB</w:t>
            </w:r>
            <w:r>
              <w:rPr>
                <w:noProof/>
                <w:webHidden/>
              </w:rPr>
              <w:tab/>
            </w:r>
            <w:r>
              <w:rPr>
                <w:noProof/>
                <w:webHidden/>
              </w:rPr>
              <w:fldChar w:fldCharType="begin"/>
            </w:r>
            <w:r>
              <w:rPr>
                <w:noProof/>
                <w:webHidden/>
              </w:rPr>
              <w:instrText xml:space="preserve"> PAGEREF _Toc183893902 \h </w:instrText>
            </w:r>
            <w:r>
              <w:rPr>
                <w:noProof/>
                <w:webHidden/>
              </w:rPr>
            </w:r>
            <w:r>
              <w:rPr>
                <w:noProof/>
                <w:webHidden/>
              </w:rPr>
              <w:fldChar w:fldCharType="separate"/>
            </w:r>
            <w:r>
              <w:rPr>
                <w:noProof/>
                <w:webHidden/>
              </w:rPr>
              <w:t>16</w:t>
            </w:r>
            <w:r>
              <w:rPr>
                <w:noProof/>
                <w:webHidden/>
              </w:rPr>
              <w:fldChar w:fldCharType="end"/>
            </w:r>
          </w:hyperlink>
        </w:p>
        <w:p w14:paraId="1092A8A1" w14:textId="57DAE6A3"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03" w:history="1">
            <w:r w:rsidRPr="003654B5">
              <w:rPr>
                <w:rStyle w:val="Hyperlink"/>
                <w:i/>
                <w:noProof/>
              </w:rPr>
              <w:t>2.2.2</w:t>
            </w:r>
            <w:r w:rsidRPr="003654B5">
              <w:rPr>
                <w:rStyle w:val="Hyperlink"/>
                <w:noProof/>
              </w:rPr>
              <w:t xml:space="preserve"> Lợi ích của MongoDB</w:t>
            </w:r>
            <w:r>
              <w:rPr>
                <w:noProof/>
                <w:webHidden/>
              </w:rPr>
              <w:tab/>
            </w:r>
            <w:r>
              <w:rPr>
                <w:noProof/>
                <w:webHidden/>
              </w:rPr>
              <w:fldChar w:fldCharType="begin"/>
            </w:r>
            <w:r>
              <w:rPr>
                <w:noProof/>
                <w:webHidden/>
              </w:rPr>
              <w:instrText xml:space="preserve"> PAGEREF _Toc183893903 \h </w:instrText>
            </w:r>
            <w:r>
              <w:rPr>
                <w:noProof/>
                <w:webHidden/>
              </w:rPr>
            </w:r>
            <w:r>
              <w:rPr>
                <w:noProof/>
                <w:webHidden/>
              </w:rPr>
              <w:fldChar w:fldCharType="separate"/>
            </w:r>
            <w:r>
              <w:rPr>
                <w:noProof/>
                <w:webHidden/>
              </w:rPr>
              <w:t>17</w:t>
            </w:r>
            <w:r>
              <w:rPr>
                <w:noProof/>
                <w:webHidden/>
              </w:rPr>
              <w:fldChar w:fldCharType="end"/>
            </w:r>
          </w:hyperlink>
        </w:p>
        <w:p w14:paraId="655BDC56" w14:textId="06B86508"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04" w:history="1">
            <w:r w:rsidRPr="003654B5">
              <w:rPr>
                <w:rStyle w:val="Hyperlink"/>
                <w:noProof/>
              </w:rPr>
              <w:t>2.3 Tổng quan về Framework ExpressJS</w:t>
            </w:r>
            <w:r>
              <w:rPr>
                <w:noProof/>
                <w:webHidden/>
              </w:rPr>
              <w:tab/>
            </w:r>
            <w:r>
              <w:rPr>
                <w:noProof/>
                <w:webHidden/>
              </w:rPr>
              <w:fldChar w:fldCharType="begin"/>
            </w:r>
            <w:r>
              <w:rPr>
                <w:noProof/>
                <w:webHidden/>
              </w:rPr>
              <w:instrText xml:space="preserve"> PAGEREF _Toc183893904 \h </w:instrText>
            </w:r>
            <w:r>
              <w:rPr>
                <w:noProof/>
                <w:webHidden/>
              </w:rPr>
            </w:r>
            <w:r>
              <w:rPr>
                <w:noProof/>
                <w:webHidden/>
              </w:rPr>
              <w:fldChar w:fldCharType="separate"/>
            </w:r>
            <w:r>
              <w:rPr>
                <w:noProof/>
                <w:webHidden/>
              </w:rPr>
              <w:t>18</w:t>
            </w:r>
            <w:r>
              <w:rPr>
                <w:noProof/>
                <w:webHidden/>
              </w:rPr>
              <w:fldChar w:fldCharType="end"/>
            </w:r>
          </w:hyperlink>
        </w:p>
        <w:p w14:paraId="1020C3C2" w14:textId="19C5009F"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05" w:history="1">
            <w:r w:rsidRPr="003654B5">
              <w:rPr>
                <w:rStyle w:val="Hyperlink"/>
                <w:i/>
                <w:noProof/>
              </w:rPr>
              <w:t>2.3.1</w:t>
            </w:r>
            <w:r w:rsidRPr="003654B5">
              <w:rPr>
                <w:rStyle w:val="Hyperlink"/>
                <w:noProof/>
              </w:rPr>
              <w:t xml:space="preserve"> Giới thiệu về Framework ExpressJS</w:t>
            </w:r>
            <w:r>
              <w:rPr>
                <w:noProof/>
                <w:webHidden/>
              </w:rPr>
              <w:tab/>
            </w:r>
            <w:r>
              <w:rPr>
                <w:noProof/>
                <w:webHidden/>
              </w:rPr>
              <w:fldChar w:fldCharType="begin"/>
            </w:r>
            <w:r>
              <w:rPr>
                <w:noProof/>
                <w:webHidden/>
              </w:rPr>
              <w:instrText xml:space="preserve"> PAGEREF _Toc183893905 \h </w:instrText>
            </w:r>
            <w:r>
              <w:rPr>
                <w:noProof/>
                <w:webHidden/>
              </w:rPr>
            </w:r>
            <w:r>
              <w:rPr>
                <w:noProof/>
                <w:webHidden/>
              </w:rPr>
              <w:fldChar w:fldCharType="separate"/>
            </w:r>
            <w:r>
              <w:rPr>
                <w:noProof/>
                <w:webHidden/>
              </w:rPr>
              <w:t>18</w:t>
            </w:r>
            <w:r>
              <w:rPr>
                <w:noProof/>
                <w:webHidden/>
              </w:rPr>
              <w:fldChar w:fldCharType="end"/>
            </w:r>
          </w:hyperlink>
        </w:p>
        <w:p w14:paraId="5402AE43" w14:textId="2EB5AC3D"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06" w:history="1">
            <w:r w:rsidRPr="003654B5">
              <w:rPr>
                <w:rStyle w:val="Hyperlink"/>
                <w:i/>
                <w:noProof/>
              </w:rPr>
              <w:t>2.3.2</w:t>
            </w:r>
            <w:r w:rsidRPr="003654B5">
              <w:rPr>
                <w:rStyle w:val="Hyperlink"/>
                <w:noProof/>
              </w:rPr>
              <w:t xml:space="preserve"> Lợi ích của Framework ExpressJS</w:t>
            </w:r>
            <w:r>
              <w:rPr>
                <w:noProof/>
                <w:webHidden/>
              </w:rPr>
              <w:tab/>
            </w:r>
            <w:r>
              <w:rPr>
                <w:noProof/>
                <w:webHidden/>
              </w:rPr>
              <w:fldChar w:fldCharType="begin"/>
            </w:r>
            <w:r>
              <w:rPr>
                <w:noProof/>
                <w:webHidden/>
              </w:rPr>
              <w:instrText xml:space="preserve"> PAGEREF _Toc183893906 \h </w:instrText>
            </w:r>
            <w:r>
              <w:rPr>
                <w:noProof/>
                <w:webHidden/>
              </w:rPr>
            </w:r>
            <w:r>
              <w:rPr>
                <w:noProof/>
                <w:webHidden/>
              </w:rPr>
              <w:fldChar w:fldCharType="separate"/>
            </w:r>
            <w:r>
              <w:rPr>
                <w:noProof/>
                <w:webHidden/>
              </w:rPr>
              <w:t>18</w:t>
            </w:r>
            <w:r>
              <w:rPr>
                <w:noProof/>
                <w:webHidden/>
              </w:rPr>
              <w:fldChar w:fldCharType="end"/>
            </w:r>
          </w:hyperlink>
        </w:p>
        <w:p w14:paraId="05E41071" w14:textId="51949F15"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07" w:history="1">
            <w:r w:rsidRPr="003654B5">
              <w:rPr>
                <w:rStyle w:val="Hyperlink"/>
                <w:noProof/>
              </w:rPr>
              <w:t>2.4 Tổng quan về thư viện ReactJS</w:t>
            </w:r>
            <w:r>
              <w:rPr>
                <w:noProof/>
                <w:webHidden/>
              </w:rPr>
              <w:tab/>
            </w:r>
            <w:r>
              <w:rPr>
                <w:noProof/>
                <w:webHidden/>
              </w:rPr>
              <w:fldChar w:fldCharType="begin"/>
            </w:r>
            <w:r>
              <w:rPr>
                <w:noProof/>
                <w:webHidden/>
              </w:rPr>
              <w:instrText xml:space="preserve"> PAGEREF _Toc183893907 \h </w:instrText>
            </w:r>
            <w:r>
              <w:rPr>
                <w:noProof/>
                <w:webHidden/>
              </w:rPr>
            </w:r>
            <w:r>
              <w:rPr>
                <w:noProof/>
                <w:webHidden/>
              </w:rPr>
              <w:fldChar w:fldCharType="separate"/>
            </w:r>
            <w:r>
              <w:rPr>
                <w:noProof/>
                <w:webHidden/>
              </w:rPr>
              <w:t>19</w:t>
            </w:r>
            <w:r>
              <w:rPr>
                <w:noProof/>
                <w:webHidden/>
              </w:rPr>
              <w:fldChar w:fldCharType="end"/>
            </w:r>
          </w:hyperlink>
        </w:p>
        <w:p w14:paraId="19577933" w14:textId="4BAE7924"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08" w:history="1">
            <w:r w:rsidRPr="003654B5">
              <w:rPr>
                <w:rStyle w:val="Hyperlink"/>
                <w:i/>
                <w:noProof/>
              </w:rPr>
              <w:t>2.4.1</w:t>
            </w:r>
            <w:r w:rsidRPr="003654B5">
              <w:rPr>
                <w:rStyle w:val="Hyperlink"/>
                <w:noProof/>
              </w:rPr>
              <w:t xml:space="preserve"> Giới thiệu về thư viện ReactJS</w:t>
            </w:r>
            <w:r>
              <w:rPr>
                <w:noProof/>
                <w:webHidden/>
              </w:rPr>
              <w:tab/>
            </w:r>
            <w:r>
              <w:rPr>
                <w:noProof/>
                <w:webHidden/>
              </w:rPr>
              <w:fldChar w:fldCharType="begin"/>
            </w:r>
            <w:r>
              <w:rPr>
                <w:noProof/>
                <w:webHidden/>
              </w:rPr>
              <w:instrText xml:space="preserve"> PAGEREF _Toc183893908 \h </w:instrText>
            </w:r>
            <w:r>
              <w:rPr>
                <w:noProof/>
                <w:webHidden/>
              </w:rPr>
            </w:r>
            <w:r>
              <w:rPr>
                <w:noProof/>
                <w:webHidden/>
              </w:rPr>
              <w:fldChar w:fldCharType="separate"/>
            </w:r>
            <w:r>
              <w:rPr>
                <w:noProof/>
                <w:webHidden/>
              </w:rPr>
              <w:t>19</w:t>
            </w:r>
            <w:r>
              <w:rPr>
                <w:noProof/>
                <w:webHidden/>
              </w:rPr>
              <w:fldChar w:fldCharType="end"/>
            </w:r>
          </w:hyperlink>
        </w:p>
        <w:p w14:paraId="4BD14B34" w14:textId="5664E6BC"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09" w:history="1">
            <w:r w:rsidRPr="003654B5">
              <w:rPr>
                <w:rStyle w:val="Hyperlink"/>
                <w:i/>
                <w:noProof/>
              </w:rPr>
              <w:t>2.4.2</w:t>
            </w:r>
            <w:r w:rsidRPr="003654B5">
              <w:rPr>
                <w:rStyle w:val="Hyperlink"/>
                <w:noProof/>
              </w:rPr>
              <w:t xml:space="preserve"> Lợi ích của thư viện ReactJS</w:t>
            </w:r>
            <w:r>
              <w:rPr>
                <w:noProof/>
                <w:webHidden/>
              </w:rPr>
              <w:tab/>
            </w:r>
            <w:r>
              <w:rPr>
                <w:noProof/>
                <w:webHidden/>
              </w:rPr>
              <w:fldChar w:fldCharType="begin"/>
            </w:r>
            <w:r>
              <w:rPr>
                <w:noProof/>
                <w:webHidden/>
              </w:rPr>
              <w:instrText xml:space="preserve"> PAGEREF _Toc183893909 \h </w:instrText>
            </w:r>
            <w:r>
              <w:rPr>
                <w:noProof/>
                <w:webHidden/>
              </w:rPr>
            </w:r>
            <w:r>
              <w:rPr>
                <w:noProof/>
                <w:webHidden/>
              </w:rPr>
              <w:fldChar w:fldCharType="separate"/>
            </w:r>
            <w:r>
              <w:rPr>
                <w:noProof/>
                <w:webHidden/>
              </w:rPr>
              <w:t>19</w:t>
            </w:r>
            <w:r>
              <w:rPr>
                <w:noProof/>
                <w:webHidden/>
              </w:rPr>
              <w:fldChar w:fldCharType="end"/>
            </w:r>
          </w:hyperlink>
        </w:p>
        <w:p w14:paraId="373EF424" w14:textId="23F7A1FA"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10" w:history="1">
            <w:r w:rsidRPr="003654B5">
              <w:rPr>
                <w:rStyle w:val="Hyperlink"/>
                <w:noProof/>
              </w:rPr>
              <w:t>2.5 Tổng quan về NodeJS</w:t>
            </w:r>
            <w:r>
              <w:rPr>
                <w:noProof/>
                <w:webHidden/>
              </w:rPr>
              <w:tab/>
            </w:r>
            <w:r>
              <w:rPr>
                <w:noProof/>
                <w:webHidden/>
              </w:rPr>
              <w:fldChar w:fldCharType="begin"/>
            </w:r>
            <w:r>
              <w:rPr>
                <w:noProof/>
                <w:webHidden/>
              </w:rPr>
              <w:instrText xml:space="preserve"> PAGEREF _Toc183893910 \h </w:instrText>
            </w:r>
            <w:r>
              <w:rPr>
                <w:noProof/>
                <w:webHidden/>
              </w:rPr>
            </w:r>
            <w:r>
              <w:rPr>
                <w:noProof/>
                <w:webHidden/>
              </w:rPr>
              <w:fldChar w:fldCharType="separate"/>
            </w:r>
            <w:r>
              <w:rPr>
                <w:noProof/>
                <w:webHidden/>
              </w:rPr>
              <w:t>20</w:t>
            </w:r>
            <w:r>
              <w:rPr>
                <w:noProof/>
                <w:webHidden/>
              </w:rPr>
              <w:fldChar w:fldCharType="end"/>
            </w:r>
          </w:hyperlink>
        </w:p>
        <w:p w14:paraId="0528D249" w14:textId="21F038F8"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11" w:history="1">
            <w:r w:rsidRPr="003654B5">
              <w:rPr>
                <w:rStyle w:val="Hyperlink"/>
                <w:i/>
                <w:noProof/>
              </w:rPr>
              <w:t>2.5.1</w:t>
            </w:r>
            <w:r w:rsidRPr="003654B5">
              <w:rPr>
                <w:rStyle w:val="Hyperlink"/>
                <w:noProof/>
              </w:rPr>
              <w:t xml:space="preserve"> Giới thiệu về NodeJS</w:t>
            </w:r>
            <w:r>
              <w:rPr>
                <w:noProof/>
                <w:webHidden/>
              </w:rPr>
              <w:tab/>
            </w:r>
            <w:r>
              <w:rPr>
                <w:noProof/>
                <w:webHidden/>
              </w:rPr>
              <w:fldChar w:fldCharType="begin"/>
            </w:r>
            <w:r>
              <w:rPr>
                <w:noProof/>
                <w:webHidden/>
              </w:rPr>
              <w:instrText xml:space="preserve"> PAGEREF _Toc183893911 \h </w:instrText>
            </w:r>
            <w:r>
              <w:rPr>
                <w:noProof/>
                <w:webHidden/>
              </w:rPr>
            </w:r>
            <w:r>
              <w:rPr>
                <w:noProof/>
                <w:webHidden/>
              </w:rPr>
              <w:fldChar w:fldCharType="separate"/>
            </w:r>
            <w:r>
              <w:rPr>
                <w:noProof/>
                <w:webHidden/>
              </w:rPr>
              <w:t>20</w:t>
            </w:r>
            <w:r>
              <w:rPr>
                <w:noProof/>
                <w:webHidden/>
              </w:rPr>
              <w:fldChar w:fldCharType="end"/>
            </w:r>
          </w:hyperlink>
        </w:p>
        <w:p w14:paraId="0A17FFC2" w14:textId="42AEFC82"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12" w:history="1">
            <w:r w:rsidRPr="003654B5">
              <w:rPr>
                <w:rStyle w:val="Hyperlink"/>
                <w:i/>
                <w:noProof/>
              </w:rPr>
              <w:t>2.5.2</w:t>
            </w:r>
            <w:r w:rsidRPr="003654B5">
              <w:rPr>
                <w:rStyle w:val="Hyperlink"/>
                <w:noProof/>
              </w:rPr>
              <w:t xml:space="preserve"> Lợi ích của NodeJS</w:t>
            </w:r>
            <w:r>
              <w:rPr>
                <w:noProof/>
                <w:webHidden/>
              </w:rPr>
              <w:tab/>
            </w:r>
            <w:r>
              <w:rPr>
                <w:noProof/>
                <w:webHidden/>
              </w:rPr>
              <w:fldChar w:fldCharType="begin"/>
            </w:r>
            <w:r>
              <w:rPr>
                <w:noProof/>
                <w:webHidden/>
              </w:rPr>
              <w:instrText xml:space="preserve"> PAGEREF _Toc183893912 \h </w:instrText>
            </w:r>
            <w:r>
              <w:rPr>
                <w:noProof/>
                <w:webHidden/>
              </w:rPr>
            </w:r>
            <w:r>
              <w:rPr>
                <w:noProof/>
                <w:webHidden/>
              </w:rPr>
              <w:fldChar w:fldCharType="separate"/>
            </w:r>
            <w:r>
              <w:rPr>
                <w:noProof/>
                <w:webHidden/>
              </w:rPr>
              <w:t>21</w:t>
            </w:r>
            <w:r>
              <w:rPr>
                <w:noProof/>
                <w:webHidden/>
              </w:rPr>
              <w:fldChar w:fldCharType="end"/>
            </w:r>
          </w:hyperlink>
        </w:p>
        <w:p w14:paraId="55BB62A8" w14:textId="11CB8119"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13" w:history="1">
            <w:r w:rsidRPr="003654B5">
              <w:rPr>
                <w:rStyle w:val="Hyperlink"/>
                <w:noProof/>
              </w:rPr>
              <w:t>2.6 Tổng quan về Framework TailwindCSS</w:t>
            </w:r>
            <w:r>
              <w:rPr>
                <w:noProof/>
                <w:webHidden/>
              </w:rPr>
              <w:tab/>
            </w:r>
            <w:r>
              <w:rPr>
                <w:noProof/>
                <w:webHidden/>
              </w:rPr>
              <w:fldChar w:fldCharType="begin"/>
            </w:r>
            <w:r>
              <w:rPr>
                <w:noProof/>
                <w:webHidden/>
              </w:rPr>
              <w:instrText xml:space="preserve"> PAGEREF _Toc183893913 \h </w:instrText>
            </w:r>
            <w:r>
              <w:rPr>
                <w:noProof/>
                <w:webHidden/>
              </w:rPr>
            </w:r>
            <w:r>
              <w:rPr>
                <w:noProof/>
                <w:webHidden/>
              </w:rPr>
              <w:fldChar w:fldCharType="separate"/>
            </w:r>
            <w:r>
              <w:rPr>
                <w:noProof/>
                <w:webHidden/>
              </w:rPr>
              <w:t>22</w:t>
            </w:r>
            <w:r>
              <w:rPr>
                <w:noProof/>
                <w:webHidden/>
              </w:rPr>
              <w:fldChar w:fldCharType="end"/>
            </w:r>
          </w:hyperlink>
        </w:p>
        <w:p w14:paraId="10C4B52E" w14:textId="33F5B67E"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14" w:history="1">
            <w:r w:rsidRPr="003654B5">
              <w:rPr>
                <w:rStyle w:val="Hyperlink"/>
                <w:i/>
                <w:noProof/>
              </w:rPr>
              <w:t>2.6.1</w:t>
            </w:r>
            <w:r w:rsidRPr="003654B5">
              <w:rPr>
                <w:rStyle w:val="Hyperlink"/>
                <w:noProof/>
              </w:rPr>
              <w:t xml:space="preserve"> Giới thiệu về Framework TailwindCSS</w:t>
            </w:r>
            <w:r>
              <w:rPr>
                <w:noProof/>
                <w:webHidden/>
              </w:rPr>
              <w:tab/>
            </w:r>
            <w:r>
              <w:rPr>
                <w:noProof/>
                <w:webHidden/>
              </w:rPr>
              <w:fldChar w:fldCharType="begin"/>
            </w:r>
            <w:r>
              <w:rPr>
                <w:noProof/>
                <w:webHidden/>
              </w:rPr>
              <w:instrText xml:space="preserve"> PAGEREF _Toc183893914 \h </w:instrText>
            </w:r>
            <w:r>
              <w:rPr>
                <w:noProof/>
                <w:webHidden/>
              </w:rPr>
            </w:r>
            <w:r>
              <w:rPr>
                <w:noProof/>
                <w:webHidden/>
              </w:rPr>
              <w:fldChar w:fldCharType="separate"/>
            </w:r>
            <w:r>
              <w:rPr>
                <w:noProof/>
                <w:webHidden/>
              </w:rPr>
              <w:t>22</w:t>
            </w:r>
            <w:r>
              <w:rPr>
                <w:noProof/>
                <w:webHidden/>
              </w:rPr>
              <w:fldChar w:fldCharType="end"/>
            </w:r>
          </w:hyperlink>
        </w:p>
        <w:p w14:paraId="656759A2" w14:textId="6D3979BB"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15" w:history="1">
            <w:r w:rsidRPr="003654B5">
              <w:rPr>
                <w:rStyle w:val="Hyperlink"/>
                <w:i/>
                <w:noProof/>
              </w:rPr>
              <w:t>2.6.2</w:t>
            </w:r>
            <w:r w:rsidRPr="003654B5">
              <w:rPr>
                <w:rStyle w:val="Hyperlink"/>
                <w:noProof/>
              </w:rPr>
              <w:t xml:space="preserve"> Lợi ích của Framework TailwindCSS</w:t>
            </w:r>
            <w:r>
              <w:rPr>
                <w:noProof/>
                <w:webHidden/>
              </w:rPr>
              <w:tab/>
            </w:r>
            <w:r>
              <w:rPr>
                <w:noProof/>
                <w:webHidden/>
              </w:rPr>
              <w:fldChar w:fldCharType="begin"/>
            </w:r>
            <w:r>
              <w:rPr>
                <w:noProof/>
                <w:webHidden/>
              </w:rPr>
              <w:instrText xml:space="preserve"> PAGEREF _Toc183893915 \h </w:instrText>
            </w:r>
            <w:r>
              <w:rPr>
                <w:noProof/>
                <w:webHidden/>
              </w:rPr>
            </w:r>
            <w:r>
              <w:rPr>
                <w:noProof/>
                <w:webHidden/>
              </w:rPr>
              <w:fldChar w:fldCharType="separate"/>
            </w:r>
            <w:r>
              <w:rPr>
                <w:noProof/>
                <w:webHidden/>
              </w:rPr>
              <w:t>22</w:t>
            </w:r>
            <w:r>
              <w:rPr>
                <w:noProof/>
                <w:webHidden/>
              </w:rPr>
              <w:fldChar w:fldCharType="end"/>
            </w:r>
          </w:hyperlink>
        </w:p>
        <w:p w14:paraId="48E69755" w14:textId="73C6C302" w:rsidR="00FA7505" w:rsidRDefault="00FA7505">
          <w:pPr>
            <w:pStyle w:val="TOC1"/>
            <w:rPr>
              <w:rFonts w:asciiTheme="minorHAnsi" w:eastAsiaTheme="minorEastAsia" w:hAnsiTheme="minorHAnsi" w:cstheme="minorBidi"/>
              <w:noProof/>
              <w:kern w:val="2"/>
              <w:sz w:val="22"/>
              <w:szCs w:val="22"/>
              <w:lang w:val="vi-VN" w:eastAsia="vi-VN"/>
              <w14:ligatures w14:val="standardContextual"/>
            </w:rPr>
          </w:pPr>
          <w:hyperlink w:anchor="_Toc183893916" w:history="1">
            <w:r w:rsidRPr="003654B5">
              <w:rPr>
                <w:rStyle w:val="Hyperlink"/>
                <w:noProof/>
              </w:rPr>
              <w:t>CHƯƠNG 3 - PHÂN TÍCH THIẾT KẾ</w:t>
            </w:r>
            <w:r>
              <w:rPr>
                <w:noProof/>
                <w:webHidden/>
              </w:rPr>
              <w:tab/>
            </w:r>
            <w:r>
              <w:rPr>
                <w:noProof/>
                <w:webHidden/>
              </w:rPr>
              <w:fldChar w:fldCharType="begin"/>
            </w:r>
            <w:r>
              <w:rPr>
                <w:noProof/>
                <w:webHidden/>
              </w:rPr>
              <w:instrText xml:space="preserve"> PAGEREF _Toc183893916 \h </w:instrText>
            </w:r>
            <w:r>
              <w:rPr>
                <w:noProof/>
                <w:webHidden/>
              </w:rPr>
            </w:r>
            <w:r>
              <w:rPr>
                <w:noProof/>
                <w:webHidden/>
              </w:rPr>
              <w:fldChar w:fldCharType="separate"/>
            </w:r>
            <w:r>
              <w:rPr>
                <w:noProof/>
                <w:webHidden/>
              </w:rPr>
              <w:t>23</w:t>
            </w:r>
            <w:r>
              <w:rPr>
                <w:noProof/>
                <w:webHidden/>
              </w:rPr>
              <w:fldChar w:fldCharType="end"/>
            </w:r>
          </w:hyperlink>
        </w:p>
        <w:p w14:paraId="51487EE8" w14:textId="0BB88034"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17" w:history="1">
            <w:r w:rsidRPr="003654B5">
              <w:rPr>
                <w:rStyle w:val="Hyperlink"/>
                <w:noProof/>
              </w:rPr>
              <w:t>3.1 Khảo sát và đặc tả yêu cầu</w:t>
            </w:r>
            <w:r>
              <w:rPr>
                <w:noProof/>
                <w:webHidden/>
              </w:rPr>
              <w:tab/>
            </w:r>
            <w:r>
              <w:rPr>
                <w:noProof/>
                <w:webHidden/>
              </w:rPr>
              <w:fldChar w:fldCharType="begin"/>
            </w:r>
            <w:r>
              <w:rPr>
                <w:noProof/>
                <w:webHidden/>
              </w:rPr>
              <w:instrText xml:space="preserve"> PAGEREF _Toc183893917 \h </w:instrText>
            </w:r>
            <w:r>
              <w:rPr>
                <w:noProof/>
                <w:webHidden/>
              </w:rPr>
            </w:r>
            <w:r>
              <w:rPr>
                <w:noProof/>
                <w:webHidden/>
              </w:rPr>
              <w:fldChar w:fldCharType="separate"/>
            </w:r>
            <w:r>
              <w:rPr>
                <w:noProof/>
                <w:webHidden/>
              </w:rPr>
              <w:t>23</w:t>
            </w:r>
            <w:r>
              <w:rPr>
                <w:noProof/>
                <w:webHidden/>
              </w:rPr>
              <w:fldChar w:fldCharType="end"/>
            </w:r>
          </w:hyperlink>
        </w:p>
        <w:p w14:paraId="65395AC1" w14:textId="0D1123A1"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18" w:history="1">
            <w:r w:rsidRPr="003654B5">
              <w:rPr>
                <w:rStyle w:val="Hyperlink"/>
                <w:i/>
                <w:noProof/>
              </w:rPr>
              <w:t>3.1.1</w:t>
            </w:r>
            <w:r w:rsidRPr="003654B5">
              <w:rPr>
                <w:rStyle w:val="Hyperlink"/>
                <w:noProof/>
              </w:rPr>
              <w:t xml:space="preserve"> Yêu cầu chức năng</w:t>
            </w:r>
            <w:r>
              <w:rPr>
                <w:noProof/>
                <w:webHidden/>
              </w:rPr>
              <w:tab/>
            </w:r>
            <w:r>
              <w:rPr>
                <w:noProof/>
                <w:webHidden/>
              </w:rPr>
              <w:fldChar w:fldCharType="begin"/>
            </w:r>
            <w:r>
              <w:rPr>
                <w:noProof/>
                <w:webHidden/>
              </w:rPr>
              <w:instrText xml:space="preserve"> PAGEREF _Toc183893918 \h </w:instrText>
            </w:r>
            <w:r>
              <w:rPr>
                <w:noProof/>
                <w:webHidden/>
              </w:rPr>
            </w:r>
            <w:r>
              <w:rPr>
                <w:noProof/>
                <w:webHidden/>
              </w:rPr>
              <w:fldChar w:fldCharType="separate"/>
            </w:r>
            <w:r>
              <w:rPr>
                <w:noProof/>
                <w:webHidden/>
              </w:rPr>
              <w:t>23</w:t>
            </w:r>
            <w:r>
              <w:rPr>
                <w:noProof/>
                <w:webHidden/>
              </w:rPr>
              <w:fldChar w:fldCharType="end"/>
            </w:r>
          </w:hyperlink>
        </w:p>
        <w:p w14:paraId="645B7B19" w14:textId="1C7CB376"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19" w:history="1">
            <w:r w:rsidRPr="003654B5">
              <w:rPr>
                <w:rStyle w:val="Hyperlink"/>
                <w:i/>
                <w:noProof/>
              </w:rPr>
              <w:t>3.1.2</w:t>
            </w:r>
            <w:r w:rsidRPr="003654B5">
              <w:rPr>
                <w:rStyle w:val="Hyperlink"/>
                <w:noProof/>
              </w:rPr>
              <w:t xml:space="preserve"> Yêu cầu phi chức năng</w:t>
            </w:r>
            <w:r>
              <w:rPr>
                <w:noProof/>
                <w:webHidden/>
              </w:rPr>
              <w:tab/>
            </w:r>
            <w:r>
              <w:rPr>
                <w:noProof/>
                <w:webHidden/>
              </w:rPr>
              <w:fldChar w:fldCharType="begin"/>
            </w:r>
            <w:r>
              <w:rPr>
                <w:noProof/>
                <w:webHidden/>
              </w:rPr>
              <w:instrText xml:space="preserve"> PAGEREF _Toc183893919 \h </w:instrText>
            </w:r>
            <w:r>
              <w:rPr>
                <w:noProof/>
                <w:webHidden/>
              </w:rPr>
            </w:r>
            <w:r>
              <w:rPr>
                <w:noProof/>
                <w:webHidden/>
              </w:rPr>
              <w:fldChar w:fldCharType="separate"/>
            </w:r>
            <w:r>
              <w:rPr>
                <w:noProof/>
                <w:webHidden/>
              </w:rPr>
              <w:t>24</w:t>
            </w:r>
            <w:r>
              <w:rPr>
                <w:noProof/>
                <w:webHidden/>
              </w:rPr>
              <w:fldChar w:fldCharType="end"/>
            </w:r>
          </w:hyperlink>
        </w:p>
        <w:p w14:paraId="248E57E2" w14:textId="39EDD00F"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20" w:history="1">
            <w:r w:rsidRPr="003654B5">
              <w:rPr>
                <w:rStyle w:val="Hyperlink"/>
                <w:i/>
                <w:noProof/>
              </w:rPr>
              <w:t>3.1.3</w:t>
            </w:r>
            <w:r w:rsidRPr="003654B5">
              <w:rPr>
                <w:rStyle w:val="Hyperlink"/>
                <w:noProof/>
              </w:rPr>
              <w:t xml:space="preserve"> Các tác nhân hệ thống</w:t>
            </w:r>
            <w:r>
              <w:rPr>
                <w:noProof/>
                <w:webHidden/>
              </w:rPr>
              <w:tab/>
            </w:r>
            <w:r>
              <w:rPr>
                <w:noProof/>
                <w:webHidden/>
              </w:rPr>
              <w:fldChar w:fldCharType="begin"/>
            </w:r>
            <w:r>
              <w:rPr>
                <w:noProof/>
                <w:webHidden/>
              </w:rPr>
              <w:instrText xml:space="preserve"> PAGEREF _Toc183893920 \h </w:instrText>
            </w:r>
            <w:r>
              <w:rPr>
                <w:noProof/>
                <w:webHidden/>
              </w:rPr>
            </w:r>
            <w:r>
              <w:rPr>
                <w:noProof/>
                <w:webHidden/>
              </w:rPr>
              <w:fldChar w:fldCharType="separate"/>
            </w:r>
            <w:r>
              <w:rPr>
                <w:noProof/>
                <w:webHidden/>
              </w:rPr>
              <w:t>24</w:t>
            </w:r>
            <w:r>
              <w:rPr>
                <w:noProof/>
                <w:webHidden/>
              </w:rPr>
              <w:fldChar w:fldCharType="end"/>
            </w:r>
          </w:hyperlink>
        </w:p>
        <w:p w14:paraId="03CE3EDD" w14:textId="7131774C"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21" w:history="1">
            <w:r w:rsidRPr="003654B5">
              <w:rPr>
                <w:rStyle w:val="Hyperlink"/>
                <w:i/>
                <w:noProof/>
              </w:rPr>
              <w:t>3.1.4</w:t>
            </w:r>
            <w:r w:rsidRPr="003654B5">
              <w:rPr>
                <w:rStyle w:val="Hyperlink"/>
                <w:noProof/>
              </w:rPr>
              <w:t xml:space="preserve"> Các Use case trong hệ thống</w:t>
            </w:r>
            <w:r>
              <w:rPr>
                <w:noProof/>
                <w:webHidden/>
              </w:rPr>
              <w:tab/>
            </w:r>
            <w:r>
              <w:rPr>
                <w:noProof/>
                <w:webHidden/>
              </w:rPr>
              <w:fldChar w:fldCharType="begin"/>
            </w:r>
            <w:r>
              <w:rPr>
                <w:noProof/>
                <w:webHidden/>
              </w:rPr>
              <w:instrText xml:space="preserve"> PAGEREF _Toc183893921 \h </w:instrText>
            </w:r>
            <w:r>
              <w:rPr>
                <w:noProof/>
                <w:webHidden/>
              </w:rPr>
            </w:r>
            <w:r>
              <w:rPr>
                <w:noProof/>
                <w:webHidden/>
              </w:rPr>
              <w:fldChar w:fldCharType="separate"/>
            </w:r>
            <w:r>
              <w:rPr>
                <w:noProof/>
                <w:webHidden/>
              </w:rPr>
              <w:t>25</w:t>
            </w:r>
            <w:r>
              <w:rPr>
                <w:noProof/>
                <w:webHidden/>
              </w:rPr>
              <w:fldChar w:fldCharType="end"/>
            </w:r>
          </w:hyperlink>
        </w:p>
        <w:p w14:paraId="1A4E5BE2" w14:textId="4B3B8A78"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22" w:history="1">
            <w:r w:rsidRPr="003654B5">
              <w:rPr>
                <w:rStyle w:val="Hyperlink"/>
                <w:noProof/>
              </w:rPr>
              <w:t>3.2 Sơ đồ Use Case</w:t>
            </w:r>
            <w:r>
              <w:rPr>
                <w:noProof/>
                <w:webHidden/>
              </w:rPr>
              <w:tab/>
            </w:r>
            <w:r>
              <w:rPr>
                <w:noProof/>
                <w:webHidden/>
              </w:rPr>
              <w:fldChar w:fldCharType="begin"/>
            </w:r>
            <w:r>
              <w:rPr>
                <w:noProof/>
                <w:webHidden/>
              </w:rPr>
              <w:instrText xml:space="preserve"> PAGEREF _Toc183893922 \h </w:instrText>
            </w:r>
            <w:r>
              <w:rPr>
                <w:noProof/>
                <w:webHidden/>
              </w:rPr>
            </w:r>
            <w:r>
              <w:rPr>
                <w:noProof/>
                <w:webHidden/>
              </w:rPr>
              <w:fldChar w:fldCharType="separate"/>
            </w:r>
            <w:r>
              <w:rPr>
                <w:noProof/>
                <w:webHidden/>
              </w:rPr>
              <w:t>26</w:t>
            </w:r>
            <w:r>
              <w:rPr>
                <w:noProof/>
                <w:webHidden/>
              </w:rPr>
              <w:fldChar w:fldCharType="end"/>
            </w:r>
          </w:hyperlink>
        </w:p>
        <w:p w14:paraId="4B27BE66" w14:textId="0542A7C1"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23" w:history="1">
            <w:r w:rsidRPr="003654B5">
              <w:rPr>
                <w:rStyle w:val="Hyperlink"/>
                <w:noProof/>
              </w:rPr>
              <w:t>3.3 Đặc tả Use Case</w:t>
            </w:r>
            <w:r>
              <w:rPr>
                <w:noProof/>
                <w:webHidden/>
              </w:rPr>
              <w:tab/>
            </w:r>
            <w:r>
              <w:rPr>
                <w:noProof/>
                <w:webHidden/>
              </w:rPr>
              <w:fldChar w:fldCharType="begin"/>
            </w:r>
            <w:r>
              <w:rPr>
                <w:noProof/>
                <w:webHidden/>
              </w:rPr>
              <w:instrText xml:space="preserve"> PAGEREF _Toc183893923 \h </w:instrText>
            </w:r>
            <w:r>
              <w:rPr>
                <w:noProof/>
                <w:webHidden/>
              </w:rPr>
            </w:r>
            <w:r>
              <w:rPr>
                <w:noProof/>
                <w:webHidden/>
              </w:rPr>
              <w:fldChar w:fldCharType="separate"/>
            </w:r>
            <w:r>
              <w:rPr>
                <w:noProof/>
                <w:webHidden/>
              </w:rPr>
              <w:t>27</w:t>
            </w:r>
            <w:r>
              <w:rPr>
                <w:noProof/>
                <w:webHidden/>
              </w:rPr>
              <w:fldChar w:fldCharType="end"/>
            </w:r>
          </w:hyperlink>
        </w:p>
        <w:p w14:paraId="4EC02BF7" w14:textId="5E941BF8"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24" w:history="1">
            <w:r w:rsidRPr="003654B5">
              <w:rPr>
                <w:rStyle w:val="Hyperlink"/>
                <w:i/>
                <w:noProof/>
              </w:rPr>
              <w:t>3.3.1</w:t>
            </w:r>
            <w:r w:rsidRPr="003654B5">
              <w:rPr>
                <w:rStyle w:val="Hyperlink"/>
                <w:noProof/>
              </w:rPr>
              <w:t xml:space="preserve"> UC01: Đăng nhập</w:t>
            </w:r>
            <w:r>
              <w:rPr>
                <w:noProof/>
                <w:webHidden/>
              </w:rPr>
              <w:tab/>
            </w:r>
            <w:r>
              <w:rPr>
                <w:noProof/>
                <w:webHidden/>
              </w:rPr>
              <w:fldChar w:fldCharType="begin"/>
            </w:r>
            <w:r>
              <w:rPr>
                <w:noProof/>
                <w:webHidden/>
              </w:rPr>
              <w:instrText xml:space="preserve"> PAGEREF _Toc183893924 \h </w:instrText>
            </w:r>
            <w:r>
              <w:rPr>
                <w:noProof/>
                <w:webHidden/>
              </w:rPr>
            </w:r>
            <w:r>
              <w:rPr>
                <w:noProof/>
                <w:webHidden/>
              </w:rPr>
              <w:fldChar w:fldCharType="separate"/>
            </w:r>
            <w:r>
              <w:rPr>
                <w:noProof/>
                <w:webHidden/>
              </w:rPr>
              <w:t>27</w:t>
            </w:r>
            <w:r>
              <w:rPr>
                <w:noProof/>
                <w:webHidden/>
              </w:rPr>
              <w:fldChar w:fldCharType="end"/>
            </w:r>
          </w:hyperlink>
        </w:p>
        <w:p w14:paraId="3D638590" w14:textId="1B3A6A62"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25" w:history="1">
            <w:r w:rsidRPr="003654B5">
              <w:rPr>
                <w:rStyle w:val="Hyperlink"/>
                <w:i/>
                <w:noProof/>
              </w:rPr>
              <w:t>3.3.2</w:t>
            </w:r>
            <w:r w:rsidRPr="003654B5">
              <w:rPr>
                <w:rStyle w:val="Hyperlink"/>
                <w:noProof/>
              </w:rPr>
              <w:t xml:space="preserve"> UC02: Đăng xuất</w:t>
            </w:r>
            <w:r>
              <w:rPr>
                <w:noProof/>
                <w:webHidden/>
              </w:rPr>
              <w:tab/>
            </w:r>
            <w:r>
              <w:rPr>
                <w:noProof/>
                <w:webHidden/>
              </w:rPr>
              <w:fldChar w:fldCharType="begin"/>
            </w:r>
            <w:r>
              <w:rPr>
                <w:noProof/>
                <w:webHidden/>
              </w:rPr>
              <w:instrText xml:space="preserve"> PAGEREF _Toc183893925 \h </w:instrText>
            </w:r>
            <w:r>
              <w:rPr>
                <w:noProof/>
                <w:webHidden/>
              </w:rPr>
            </w:r>
            <w:r>
              <w:rPr>
                <w:noProof/>
                <w:webHidden/>
              </w:rPr>
              <w:fldChar w:fldCharType="separate"/>
            </w:r>
            <w:r>
              <w:rPr>
                <w:noProof/>
                <w:webHidden/>
              </w:rPr>
              <w:t>28</w:t>
            </w:r>
            <w:r>
              <w:rPr>
                <w:noProof/>
                <w:webHidden/>
              </w:rPr>
              <w:fldChar w:fldCharType="end"/>
            </w:r>
          </w:hyperlink>
        </w:p>
        <w:p w14:paraId="2E07AF31" w14:textId="3F2DDF9F"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26" w:history="1">
            <w:r w:rsidRPr="003654B5">
              <w:rPr>
                <w:rStyle w:val="Hyperlink"/>
                <w:i/>
                <w:noProof/>
              </w:rPr>
              <w:t>3.3.3</w:t>
            </w:r>
            <w:r w:rsidRPr="003654B5">
              <w:rPr>
                <w:rStyle w:val="Hyperlink"/>
                <w:noProof/>
              </w:rPr>
              <w:t xml:space="preserve"> UC03: Quản lý tài khoản cá nhân</w:t>
            </w:r>
            <w:r>
              <w:rPr>
                <w:noProof/>
                <w:webHidden/>
              </w:rPr>
              <w:tab/>
            </w:r>
            <w:r>
              <w:rPr>
                <w:noProof/>
                <w:webHidden/>
              </w:rPr>
              <w:fldChar w:fldCharType="begin"/>
            </w:r>
            <w:r>
              <w:rPr>
                <w:noProof/>
                <w:webHidden/>
              </w:rPr>
              <w:instrText xml:space="preserve"> PAGEREF _Toc183893926 \h </w:instrText>
            </w:r>
            <w:r>
              <w:rPr>
                <w:noProof/>
                <w:webHidden/>
              </w:rPr>
            </w:r>
            <w:r>
              <w:rPr>
                <w:noProof/>
                <w:webHidden/>
              </w:rPr>
              <w:fldChar w:fldCharType="separate"/>
            </w:r>
            <w:r>
              <w:rPr>
                <w:noProof/>
                <w:webHidden/>
              </w:rPr>
              <w:t>29</w:t>
            </w:r>
            <w:r>
              <w:rPr>
                <w:noProof/>
                <w:webHidden/>
              </w:rPr>
              <w:fldChar w:fldCharType="end"/>
            </w:r>
          </w:hyperlink>
        </w:p>
        <w:p w14:paraId="77D8C862" w14:textId="381E0CFC"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27" w:history="1">
            <w:r w:rsidRPr="003654B5">
              <w:rPr>
                <w:rStyle w:val="Hyperlink"/>
                <w:i/>
                <w:noProof/>
              </w:rPr>
              <w:t>3.3.4</w:t>
            </w:r>
            <w:r w:rsidRPr="003654B5">
              <w:rPr>
                <w:rStyle w:val="Hyperlink"/>
                <w:noProof/>
              </w:rPr>
              <w:t xml:space="preserve"> UC04: Quản lý khách hàng</w:t>
            </w:r>
            <w:r>
              <w:rPr>
                <w:noProof/>
                <w:webHidden/>
              </w:rPr>
              <w:tab/>
            </w:r>
            <w:r>
              <w:rPr>
                <w:noProof/>
                <w:webHidden/>
              </w:rPr>
              <w:fldChar w:fldCharType="begin"/>
            </w:r>
            <w:r>
              <w:rPr>
                <w:noProof/>
                <w:webHidden/>
              </w:rPr>
              <w:instrText xml:space="preserve"> PAGEREF _Toc183893927 \h </w:instrText>
            </w:r>
            <w:r>
              <w:rPr>
                <w:noProof/>
                <w:webHidden/>
              </w:rPr>
            </w:r>
            <w:r>
              <w:rPr>
                <w:noProof/>
                <w:webHidden/>
              </w:rPr>
              <w:fldChar w:fldCharType="separate"/>
            </w:r>
            <w:r>
              <w:rPr>
                <w:noProof/>
                <w:webHidden/>
              </w:rPr>
              <w:t>32</w:t>
            </w:r>
            <w:r>
              <w:rPr>
                <w:noProof/>
                <w:webHidden/>
              </w:rPr>
              <w:fldChar w:fldCharType="end"/>
            </w:r>
          </w:hyperlink>
        </w:p>
        <w:p w14:paraId="528C52C8" w14:textId="76D97F8E"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28" w:history="1">
            <w:r w:rsidRPr="003654B5">
              <w:rPr>
                <w:rStyle w:val="Hyperlink"/>
                <w:i/>
                <w:noProof/>
              </w:rPr>
              <w:t>3.3.5</w:t>
            </w:r>
            <w:r w:rsidRPr="003654B5">
              <w:rPr>
                <w:rStyle w:val="Hyperlink"/>
                <w:noProof/>
              </w:rPr>
              <w:t xml:space="preserve"> UC05: Thống kê</w:t>
            </w:r>
            <w:r>
              <w:rPr>
                <w:noProof/>
                <w:webHidden/>
              </w:rPr>
              <w:tab/>
            </w:r>
            <w:r>
              <w:rPr>
                <w:noProof/>
                <w:webHidden/>
              </w:rPr>
              <w:fldChar w:fldCharType="begin"/>
            </w:r>
            <w:r>
              <w:rPr>
                <w:noProof/>
                <w:webHidden/>
              </w:rPr>
              <w:instrText xml:space="preserve"> PAGEREF _Toc183893928 \h </w:instrText>
            </w:r>
            <w:r>
              <w:rPr>
                <w:noProof/>
                <w:webHidden/>
              </w:rPr>
            </w:r>
            <w:r>
              <w:rPr>
                <w:noProof/>
                <w:webHidden/>
              </w:rPr>
              <w:fldChar w:fldCharType="separate"/>
            </w:r>
            <w:r>
              <w:rPr>
                <w:noProof/>
                <w:webHidden/>
              </w:rPr>
              <w:t>35</w:t>
            </w:r>
            <w:r>
              <w:rPr>
                <w:noProof/>
                <w:webHidden/>
              </w:rPr>
              <w:fldChar w:fldCharType="end"/>
            </w:r>
          </w:hyperlink>
        </w:p>
        <w:p w14:paraId="6C50B42C" w14:textId="3FAA3A72"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29" w:history="1">
            <w:r w:rsidRPr="003654B5">
              <w:rPr>
                <w:rStyle w:val="Hyperlink"/>
                <w:i/>
                <w:noProof/>
              </w:rPr>
              <w:t>3.3.6</w:t>
            </w:r>
            <w:r w:rsidRPr="003654B5">
              <w:rPr>
                <w:rStyle w:val="Hyperlink"/>
                <w:noProof/>
              </w:rPr>
              <w:t xml:space="preserve"> UC06: Quản lý sản phẩm</w:t>
            </w:r>
            <w:r>
              <w:rPr>
                <w:noProof/>
                <w:webHidden/>
              </w:rPr>
              <w:tab/>
            </w:r>
            <w:r>
              <w:rPr>
                <w:noProof/>
                <w:webHidden/>
              </w:rPr>
              <w:fldChar w:fldCharType="begin"/>
            </w:r>
            <w:r>
              <w:rPr>
                <w:noProof/>
                <w:webHidden/>
              </w:rPr>
              <w:instrText xml:space="preserve"> PAGEREF _Toc183893929 \h </w:instrText>
            </w:r>
            <w:r>
              <w:rPr>
                <w:noProof/>
                <w:webHidden/>
              </w:rPr>
            </w:r>
            <w:r>
              <w:rPr>
                <w:noProof/>
                <w:webHidden/>
              </w:rPr>
              <w:fldChar w:fldCharType="separate"/>
            </w:r>
            <w:r>
              <w:rPr>
                <w:noProof/>
                <w:webHidden/>
              </w:rPr>
              <w:t>39</w:t>
            </w:r>
            <w:r>
              <w:rPr>
                <w:noProof/>
                <w:webHidden/>
              </w:rPr>
              <w:fldChar w:fldCharType="end"/>
            </w:r>
          </w:hyperlink>
        </w:p>
        <w:p w14:paraId="6F1CDCF0" w14:textId="60763912"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30" w:history="1">
            <w:r w:rsidRPr="003654B5">
              <w:rPr>
                <w:rStyle w:val="Hyperlink"/>
                <w:i/>
                <w:noProof/>
              </w:rPr>
              <w:t>3.3.7</w:t>
            </w:r>
            <w:r w:rsidRPr="003654B5">
              <w:rPr>
                <w:rStyle w:val="Hyperlink"/>
                <w:noProof/>
              </w:rPr>
              <w:t xml:space="preserve"> UC07: Xử lý mua hàng</w:t>
            </w:r>
            <w:r>
              <w:rPr>
                <w:noProof/>
                <w:webHidden/>
              </w:rPr>
              <w:tab/>
            </w:r>
            <w:r>
              <w:rPr>
                <w:noProof/>
                <w:webHidden/>
              </w:rPr>
              <w:fldChar w:fldCharType="begin"/>
            </w:r>
            <w:r>
              <w:rPr>
                <w:noProof/>
                <w:webHidden/>
              </w:rPr>
              <w:instrText xml:space="preserve"> PAGEREF _Toc183893930 \h </w:instrText>
            </w:r>
            <w:r>
              <w:rPr>
                <w:noProof/>
                <w:webHidden/>
              </w:rPr>
            </w:r>
            <w:r>
              <w:rPr>
                <w:noProof/>
                <w:webHidden/>
              </w:rPr>
              <w:fldChar w:fldCharType="separate"/>
            </w:r>
            <w:r>
              <w:rPr>
                <w:noProof/>
                <w:webHidden/>
              </w:rPr>
              <w:t>44</w:t>
            </w:r>
            <w:r>
              <w:rPr>
                <w:noProof/>
                <w:webHidden/>
              </w:rPr>
              <w:fldChar w:fldCharType="end"/>
            </w:r>
          </w:hyperlink>
        </w:p>
        <w:p w14:paraId="4154E530" w14:textId="314D630C"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31" w:history="1">
            <w:r w:rsidRPr="003654B5">
              <w:rPr>
                <w:rStyle w:val="Hyperlink"/>
                <w:i/>
                <w:noProof/>
              </w:rPr>
              <w:t>3.3.8</w:t>
            </w:r>
            <w:r w:rsidRPr="003654B5">
              <w:rPr>
                <w:rStyle w:val="Hyperlink"/>
                <w:noProof/>
              </w:rPr>
              <w:t xml:space="preserve"> UC08: Quản lý nhân viên bán hàng</w:t>
            </w:r>
            <w:r>
              <w:rPr>
                <w:noProof/>
                <w:webHidden/>
              </w:rPr>
              <w:tab/>
            </w:r>
            <w:r>
              <w:rPr>
                <w:noProof/>
                <w:webHidden/>
              </w:rPr>
              <w:fldChar w:fldCharType="begin"/>
            </w:r>
            <w:r>
              <w:rPr>
                <w:noProof/>
                <w:webHidden/>
              </w:rPr>
              <w:instrText xml:space="preserve"> PAGEREF _Toc183893931 \h </w:instrText>
            </w:r>
            <w:r>
              <w:rPr>
                <w:noProof/>
                <w:webHidden/>
              </w:rPr>
            </w:r>
            <w:r>
              <w:rPr>
                <w:noProof/>
                <w:webHidden/>
              </w:rPr>
              <w:fldChar w:fldCharType="separate"/>
            </w:r>
            <w:r>
              <w:rPr>
                <w:noProof/>
                <w:webHidden/>
              </w:rPr>
              <w:t>47</w:t>
            </w:r>
            <w:r>
              <w:rPr>
                <w:noProof/>
                <w:webHidden/>
              </w:rPr>
              <w:fldChar w:fldCharType="end"/>
            </w:r>
          </w:hyperlink>
        </w:p>
        <w:p w14:paraId="70E941F8" w14:textId="5DE49FDB"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32" w:history="1">
            <w:r w:rsidRPr="003654B5">
              <w:rPr>
                <w:rStyle w:val="Hyperlink"/>
                <w:noProof/>
              </w:rPr>
              <w:t>3.4 Sơ đồ hoạt động (Activity Diagram)</w:t>
            </w:r>
            <w:r>
              <w:rPr>
                <w:noProof/>
                <w:webHidden/>
              </w:rPr>
              <w:tab/>
            </w:r>
            <w:r>
              <w:rPr>
                <w:noProof/>
                <w:webHidden/>
              </w:rPr>
              <w:fldChar w:fldCharType="begin"/>
            </w:r>
            <w:r>
              <w:rPr>
                <w:noProof/>
                <w:webHidden/>
              </w:rPr>
              <w:instrText xml:space="preserve"> PAGEREF _Toc183893932 \h </w:instrText>
            </w:r>
            <w:r>
              <w:rPr>
                <w:noProof/>
                <w:webHidden/>
              </w:rPr>
            </w:r>
            <w:r>
              <w:rPr>
                <w:noProof/>
                <w:webHidden/>
              </w:rPr>
              <w:fldChar w:fldCharType="separate"/>
            </w:r>
            <w:r>
              <w:rPr>
                <w:noProof/>
                <w:webHidden/>
              </w:rPr>
              <w:t>52</w:t>
            </w:r>
            <w:r>
              <w:rPr>
                <w:noProof/>
                <w:webHidden/>
              </w:rPr>
              <w:fldChar w:fldCharType="end"/>
            </w:r>
          </w:hyperlink>
        </w:p>
        <w:p w14:paraId="3F94B7A3" w14:textId="6189CFF1"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33" w:history="1">
            <w:r w:rsidRPr="003654B5">
              <w:rPr>
                <w:rStyle w:val="Hyperlink"/>
                <w:i/>
                <w:noProof/>
              </w:rPr>
              <w:t>3.4.1</w:t>
            </w:r>
            <w:r w:rsidRPr="003654B5">
              <w:rPr>
                <w:rStyle w:val="Hyperlink"/>
                <w:noProof/>
              </w:rPr>
              <w:t xml:space="preserve"> Đăng nhập</w:t>
            </w:r>
            <w:r>
              <w:rPr>
                <w:noProof/>
                <w:webHidden/>
              </w:rPr>
              <w:tab/>
            </w:r>
            <w:r>
              <w:rPr>
                <w:noProof/>
                <w:webHidden/>
              </w:rPr>
              <w:fldChar w:fldCharType="begin"/>
            </w:r>
            <w:r>
              <w:rPr>
                <w:noProof/>
                <w:webHidden/>
              </w:rPr>
              <w:instrText xml:space="preserve"> PAGEREF _Toc183893933 \h </w:instrText>
            </w:r>
            <w:r>
              <w:rPr>
                <w:noProof/>
                <w:webHidden/>
              </w:rPr>
            </w:r>
            <w:r>
              <w:rPr>
                <w:noProof/>
                <w:webHidden/>
              </w:rPr>
              <w:fldChar w:fldCharType="separate"/>
            </w:r>
            <w:r>
              <w:rPr>
                <w:noProof/>
                <w:webHidden/>
              </w:rPr>
              <w:t>52</w:t>
            </w:r>
            <w:r>
              <w:rPr>
                <w:noProof/>
                <w:webHidden/>
              </w:rPr>
              <w:fldChar w:fldCharType="end"/>
            </w:r>
          </w:hyperlink>
        </w:p>
        <w:p w14:paraId="4755BB76" w14:textId="71C1B76C"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34" w:history="1">
            <w:r w:rsidRPr="003654B5">
              <w:rPr>
                <w:rStyle w:val="Hyperlink"/>
                <w:i/>
                <w:noProof/>
              </w:rPr>
              <w:t>3.4.2</w:t>
            </w:r>
            <w:r w:rsidRPr="003654B5">
              <w:rPr>
                <w:rStyle w:val="Hyperlink"/>
                <w:noProof/>
              </w:rPr>
              <w:t xml:space="preserve"> Đăng xuất</w:t>
            </w:r>
            <w:r>
              <w:rPr>
                <w:noProof/>
                <w:webHidden/>
              </w:rPr>
              <w:tab/>
            </w:r>
            <w:r>
              <w:rPr>
                <w:noProof/>
                <w:webHidden/>
              </w:rPr>
              <w:fldChar w:fldCharType="begin"/>
            </w:r>
            <w:r>
              <w:rPr>
                <w:noProof/>
                <w:webHidden/>
              </w:rPr>
              <w:instrText xml:space="preserve"> PAGEREF _Toc183893934 \h </w:instrText>
            </w:r>
            <w:r>
              <w:rPr>
                <w:noProof/>
                <w:webHidden/>
              </w:rPr>
            </w:r>
            <w:r>
              <w:rPr>
                <w:noProof/>
                <w:webHidden/>
              </w:rPr>
              <w:fldChar w:fldCharType="separate"/>
            </w:r>
            <w:r>
              <w:rPr>
                <w:noProof/>
                <w:webHidden/>
              </w:rPr>
              <w:t>53</w:t>
            </w:r>
            <w:r>
              <w:rPr>
                <w:noProof/>
                <w:webHidden/>
              </w:rPr>
              <w:fldChar w:fldCharType="end"/>
            </w:r>
          </w:hyperlink>
        </w:p>
        <w:p w14:paraId="3F057024" w14:textId="563B8E8A"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35" w:history="1">
            <w:r w:rsidRPr="003654B5">
              <w:rPr>
                <w:rStyle w:val="Hyperlink"/>
                <w:i/>
                <w:noProof/>
              </w:rPr>
              <w:t>3.4.3</w:t>
            </w:r>
            <w:r w:rsidRPr="003654B5">
              <w:rPr>
                <w:rStyle w:val="Hyperlink"/>
                <w:noProof/>
              </w:rPr>
              <w:t xml:space="preserve"> Xem thông tin cá nhân</w:t>
            </w:r>
            <w:r>
              <w:rPr>
                <w:noProof/>
                <w:webHidden/>
              </w:rPr>
              <w:tab/>
            </w:r>
            <w:r>
              <w:rPr>
                <w:noProof/>
                <w:webHidden/>
              </w:rPr>
              <w:fldChar w:fldCharType="begin"/>
            </w:r>
            <w:r>
              <w:rPr>
                <w:noProof/>
                <w:webHidden/>
              </w:rPr>
              <w:instrText xml:space="preserve"> PAGEREF _Toc183893935 \h </w:instrText>
            </w:r>
            <w:r>
              <w:rPr>
                <w:noProof/>
                <w:webHidden/>
              </w:rPr>
            </w:r>
            <w:r>
              <w:rPr>
                <w:noProof/>
                <w:webHidden/>
              </w:rPr>
              <w:fldChar w:fldCharType="separate"/>
            </w:r>
            <w:r>
              <w:rPr>
                <w:noProof/>
                <w:webHidden/>
              </w:rPr>
              <w:t>54</w:t>
            </w:r>
            <w:r>
              <w:rPr>
                <w:noProof/>
                <w:webHidden/>
              </w:rPr>
              <w:fldChar w:fldCharType="end"/>
            </w:r>
          </w:hyperlink>
        </w:p>
        <w:p w14:paraId="4EABD97D" w14:textId="432C0D49"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36" w:history="1">
            <w:r w:rsidRPr="003654B5">
              <w:rPr>
                <w:rStyle w:val="Hyperlink"/>
                <w:i/>
                <w:noProof/>
              </w:rPr>
              <w:t>3.4.4</w:t>
            </w:r>
            <w:r w:rsidRPr="003654B5">
              <w:rPr>
                <w:rStyle w:val="Hyperlink"/>
                <w:noProof/>
              </w:rPr>
              <w:t xml:space="preserve"> Đổi mật khẩu</w:t>
            </w:r>
            <w:r>
              <w:rPr>
                <w:noProof/>
                <w:webHidden/>
              </w:rPr>
              <w:tab/>
            </w:r>
            <w:r>
              <w:rPr>
                <w:noProof/>
                <w:webHidden/>
              </w:rPr>
              <w:fldChar w:fldCharType="begin"/>
            </w:r>
            <w:r>
              <w:rPr>
                <w:noProof/>
                <w:webHidden/>
              </w:rPr>
              <w:instrText xml:space="preserve"> PAGEREF _Toc183893936 \h </w:instrText>
            </w:r>
            <w:r>
              <w:rPr>
                <w:noProof/>
                <w:webHidden/>
              </w:rPr>
            </w:r>
            <w:r>
              <w:rPr>
                <w:noProof/>
                <w:webHidden/>
              </w:rPr>
              <w:fldChar w:fldCharType="separate"/>
            </w:r>
            <w:r>
              <w:rPr>
                <w:noProof/>
                <w:webHidden/>
              </w:rPr>
              <w:t>55</w:t>
            </w:r>
            <w:r>
              <w:rPr>
                <w:noProof/>
                <w:webHidden/>
              </w:rPr>
              <w:fldChar w:fldCharType="end"/>
            </w:r>
          </w:hyperlink>
        </w:p>
        <w:p w14:paraId="31C36408" w14:textId="28AF2D97"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37" w:history="1">
            <w:r w:rsidRPr="003654B5">
              <w:rPr>
                <w:rStyle w:val="Hyperlink"/>
                <w:i/>
                <w:noProof/>
              </w:rPr>
              <w:t>3.4.5</w:t>
            </w:r>
            <w:r w:rsidRPr="003654B5">
              <w:rPr>
                <w:rStyle w:val="Hyperlink"/>
                <w:noProof/>
              </w:rPr>
              <w:t xml:space="preserve"> Đổi ảnh đại diện</w:t>
            </w:r>
            <w:r>
              <w:rPr>
                <w:noProof/>
                <w:webHidden/>
              </w:rPr>
              <w:tab/>
            </w:r>
            <w:r>
              <w:rPr>
                <w:noProof/>
                <w:webHidden/>
              </w:rPr>
              <w:fldChar w:fldCharType="begin"/>
            </w:r>
            <w:r>
              <w:rPr>
                <w:noProof/>
                <w:webHidden/>
              </w:rPr>
              <w:instrText xml:space="preserve"> PAGEREF _Toc183893937 \h </w:instrText>
            </w:r>
            <w:r>
              <w:rPr>
                <w:noProof/>
                <w:webHidden/>
              </w:rPr>
            </w:r>
            <w:r>
              <w:rPr>
                <w:noProof/>
                <w:webHidden/>
              </w:rPr>
              <w:fldChar w:fldCharType="separate"/>
            </w:r>
            <w:r>
              <w:rPr>
                <w:noProof/>
                <w:webHidden/>
              </w:rPr>
              <w:t>56</w:t>
            </w:r>
            <w:r>
              <w:rPr>
                <w:noProof/>
                <w:webHidden/>
              </w:rPr>
              <w:fldChar w:fldCharType="end"/>
            </w:r>
          </w:hyperlink>
        </w:p>
        <w:p w14:paraId="2FE155A8" w14:textId="3A71B000"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38" w:history="1">
            <w:r w:rsidRPr="003654B5">
              <w:rPr>
                <w:rStyle w:val="Hyperlink"/>
                <w:i/>
                <w:noProof/>
              </w:rPr>
              <w:t>3.4.6</w:t>
            </w:r>
            <w:r w:rsidRPr="003654B5">
              <w:rPr>
                <w:rStyle w:val="Hyperlink"/>
                <w:noProof/>
              </w:rPr>
              <w:t xml:space="preserve"> Xem danh sách sản phẩm</w:t>
            </w:r>
            <w:r>
              <w:rPr>
                <w:noProof/>
                <w:webHidden/>
              </w:rPr>
              <w:tab/>
            </w:r>
            <w:r>
              <w:rPr>
                <w:noProof/>
                <w:webHidden/>
              </w:rPr>
              <w:fldChar w:fldCharType="begin"/>
            </w:r>
            <w:r>
              <w:rPr>
                <w:noProof/>
                <w:webHidden/>
              </w:rPr>
              <w:instrText xml:space="preserve"> PAGEREF _Toc183893938 \h </w:instrText>
            </w:r>
            <w:r>
              <w:rPr>
                <w:noProof/>
                <w:webHidden/>
              </w:rPr>
            </w:r>
            <w:r>
              <w:rPr>
                <w:noProof/>
                <w:webHidden/>
              </w:rPr>
              <w:fldChar w:fldCharType="separate"/>
            </w:r>
            <w:r>
              <w:rPr>
                <w:noProof/>
                <w:webHidden/>
              </w:rPr>
              <w:t>57</w:t>
            </w:r>
            <w:r>
              <w:rPr>
                <w:noProof/>
                <w:webHidden/>
              </w:rPr>
              <w:fldChar w:fldCharType="end"/>
            </w:r>
          </w:hyperlink>
        </w:p>
        <w:p w14:paraId="729FE432" w14:textId="4DDAC083"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39" w:history="1">
            <w:r w:rsidRPr="003654B5">
              <w:rPr>
                <w:rStyle w:val="Hyperlink"/>
                <w:i/>
                <w:noProof/>
              </w:rPr>
              <w:t>3.4.7</w:t>
            </w:r>
            <w:r w:rsidRPr="003654B5">
              <w:rPr>
                <w:rStyle w:val="Hyperlink"/>
                <w:noProof/>
              </w:rPr>
              <w:t xml:space="preserve"> Thêm sản phẩm</w:t>
            </w:r>
            <w:r>
              <w:rPr>
                <w:noProof/>
                <w:webHidden/>
              </w:rPr>
              <w:tab/>
            </w:r>
            <w:r>
              <w:rPr>
                <w:noProof/>
                <w:webHidden/>
              </w:rPr>
              <w:fldChar w:fldCharType="begin"/>
            </w:r>
            <w:r>
              <w:rPr>
                <w:noProof/>
                <w:webHidden/>
              </w:rPr>
              <w:instrText xml:space="preserve"> PAGEREF _Toc183893939 \h </w:instrText>
            </w:r>
            <w:r>
              <w:rPr>
                <w:noProof/>
                <w:webHidden/>
              </w:rPr>
            </w:r>
            <w:r>
              <w:rPr>
                <w:noProof/>
                <w:webHidden/>
              </w:rPr>
              <w:fldChar w:fldCharType="separate"/>
            </w:r>
            <w:r>
              <w:rPr>
                <w:noProof/>
                <w:webHidden/>
              </w:rPr>
              <w:t>58</w:t>
            </w:r>
            <w:r>
              <w:rPr>
                <w:noProof/>
                <w:webHidden/>
              </w:rPr>
              <w:fldChar w:fldCharType="end"/>
            </w:r>
          </w:hyperlink>
        </w:p>
        <w:p w14:paraId="7B024E04" w14:textId="139A1D1E"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40" w:history="1">
            <w:r w:rsidRPr="003654B5">
              <w:rPr>
                <w:rStyle w:val="Hyperlink"/>
                <w:i/>
                <w:noProof/>
              </w:rPr>
              <w:t>3.4.8</w:t>
            </w:r>
            <w:r w:rsidRPr="003654B5">
              <w:rPr>
                <w:rStyle w:val="Hyperlink"/>
                <w:noProof/>
              </w:rPr>
              <w:t xml:space="preserve"> Xóa sản phẩm</w:t>
            </w:r>
            <w:r>
              <w:rPr>
                <w:noProof/>
                <w:webHidden/>
              </w:rPr>
              <w:tab/>
            </w:r>
            <w:r>
              <w:rPr>
                <w:noProof/>
                <w:webHidden/>
              </w:rPr>
              <w:fldChar w:fldCharType="begin"/>
            </w:r>
            <w:r>
              <w:rPr>
                <w:noProof/>
                <w:webHidden/>
              </w:rPr>
              <w:instrText xml:space="preserve"> PAGEREF _Toc183893940 \h </w:instrText>
            </w:r>
            <w:r>
              <w:rPr>
                <w:noProof/>
                <w:webHidden/>
              </w:rPr>
            </w:r>
            <w:r>
              <w:rPr>
                <w:noProof/>
                <w:webHidden/>
              </w:rPr>
              <w:fldChar w:fldCharType="separate"/>
            </w:r>
            <w:r>
              <w:rPr>
                <w:noProof/>
                <w:webHidden/>
              </w:rPr>
              <w:t>59</w:t>
            </w:r>
            <w:r>
              <w:rPr>
                <w:noProof/>
                <w:webHidden/>
              </w:rPr>
              <w:fldChar w:fldCharType="end"/>
            </w:r>
          </w:hyperlink>
        </w:p>
        <w:p w14:paraId="2277F966" w14:textId="7B01AA96"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41" w:history="1">
            <w:r w:rsidRPr="003654B5">
              <w:rPr>
                <w:rStyle w:val="Hyperlink"/>
                <w:i/>
                <w:noProof/>
              </w:rPr>
              <w:t>3.4.9</w:t>
            </w:r>
            <w:r w:rsidRPr="003654B5">
              <w:rPr>
                <w:rStyle w:val="Hyperlink"/>
                <w:noProof/>
              </w:rPr>
              <w:t xml:space="preserve"> Sửa sản phẩm</w:t>
            </w:r>
            <w:r>
              <w:rPr>
                <w:noProof/>
                <w:webHidden/>
              </w:rPr>
              <w:tab/>
            </w:r>
            <w:r>
              <w:rPr>
                <w:noProof/>
                <w:webHidden/>
              </w:rPr>
              <w:fldChar w:fldCharType="begin"/>
            </w:r>
            <w:r>
              <w:rPr>
                <w:noProof/>
                <w:webHidden/>
              </w:rPr>
              <w:instrText xml:space="preserve"> PAGEREF _Toc183893941 \h </w:instrText>
            </w:r>
            <w:r>
              <w:rPr>
                <w:noProof/>
                <w:webHidden/>
              </w:rPr>
            </w:r>
            <w:r>
              <w:rPr>
                <w:noProof/>
                <w:webHidden/>
              </w:rPr>
              <w:fldChar w:fldCharType="separate"/>
            </w:r>
            <w:r>
              <w:rPr>
                <w:noProof/>
                <w:webHidden/>
              </w:rPr>
              <w:t>60</w:t>
            </w:r>
            <w:r>
              <w:rPr>
                <w:noProof/>
                <w:webHidden/>
              </w:rPr>
              <w:fldChar w:fldCharType="end"/>
            </w:r>
          </w:hyperlink>
        </w:p>
        <w:p w14:paraId="6FA780F7" w14:textId="03C6A619"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42" w:history="1">
            <w:r w:rsidRPr="003654B5">
              <w:rPr>
                <w:rStyle w:val="Hyperlink"/>
                <w:i/>
                <w:noProof/>
              </w:rPr>
              <w:t>3.4.10</w:t>
            </w:r>
            <w:r w:rsidRPr="003654B5">
              <w:rPr>
                <w:rStyle w:val="Hyperlink"/>
                <w:noProof/>
              </w:rPr>
              <w:t xml:space="preserve"> Xem thông tin cá nhân khách hàng</w:t>
            </w:r>
            <w:r>
              <w:rPr>
                <w:noProof/>
                <w:webHidden/>
              </w:rPr>
              <w:tab/>
            </w:r>
            <w:r>
              <w:rPr>
                <w:noProof/>
                <w:webHidden/>
              </w:rPr>
              <w:fldChar w:fldCharType="begin"/>
            </w:r>
            <w:r>
              <w:rPr>
                <w:noProof/>
                <w:webHidden/>
              </w:rPr>
              <w:instrText xml:space="preserve"> PAGEREF _Toc183893942 \h </w:instrText>
            </w:r>
            <w:r>
              <w:rPr>
                <w:noProof/>
                <w:webHidden/>
              </w:rPr>
            </w:r>
            <w:r>
              <w:rPr>
                <w:noProof/>
                <w:webHidden/>
              </w:rPr>
              <w:fldChar w:fldCharType="separate"/>
            </w:r>
            <w:r>
              <w:rPr>
                <w:noProof/>
                <w:webHidden/>
              </w:rPr>
              <w:t>61</w:t>
            </w:r>
            <w:r>
              <w:rPr>
                <w:noProof/>
                <w:webHidden/>
              </w:rPr>
              <w:fldChar w:fldCharType="end"/>
            </w:r>
          </w:hyperlink>
        </w:p>
        <w:p w14:paraId="080B6571" w14:textId="5DDE013A"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43" w:history="1">
            <w:r w:rsidRPr="003654B5">
              <w:rPr>
                <w:rStyle w:val="Hyperlink"/>
                <w:i/>
                <w:noProof/>
              </w:rPr>
              <w:t>3.4.11</w:t>
            </w:r>
            <w:r w:rsidRPr="003654B5">
              <w:rPr>
                <w:rStyle w:val="Hyperlink"/>
                <w:noProof/>
              </w:rPr>
              <w:t xml:space="preserve"> Xem lịch sử mua hàng của khách hàng</w:t>
            </w:r>
            <w:r>
              <w:rPr>
                <w:noProof/>
                <w:webHidden/>
              </w:rPr>
              <w:tab/>
            </w:r>
            <w:r>
              <w:rPr>
                <w:noProof/>
                <w:webHidden/>
              </w:rPr>
              <w:fldChar w:fldCharType="begin"/>
            </w:r>
            <w:r>
              <w:rPr>
                <w:noProof/>
                <w:webHidden/>
              </w:rPr>
              <w:instrText xml:space="preserve"> PAGEREF _Toc183893943 \h </w:instrText>
            </w:r>
            <w:r>
              <w:rPr>
                <w:noProof/>
                <w:webHidden/>
              </w:rPr>
            </w:r>
            <w:r>
              <w:rPr>
                <w:noProof/>
                <w:webHidden/>
              </w:rPr>
              <w:fldChar w:fldCharType="separate"/>
            </w:r>
            <w:r>
              <w:rPr>
                <w:noProof/>
                <w:webHidden/>
              </w:rPr>
              <w:t>62</w:t>
            </w:r>
            <w:r>
              <w:rPr>
                <w:noProof/>
                <w:webHidden/>
              </w:rPr>
              <w:fldChar w:fldCharType="end"/>
            </w:r>
          </w:hyperlink>
        </w:p>
        <w:p w14:paraId="383F4E22" w14:textId="3AB44721"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44" w:history="1">
            <w:r w:rsidRPr="003654B5">
              <w:rPr>
                <w:rStyle w:val="Hyperlink"/>
                <w:i/>
                <w:noProof/>
              </w:rPr>
              <w:t>3.4.12</w:t>
            </w:r>
            <w:r w:rsidRPr="003654B5">
              <w:rPr>
                <w:rStyle w:val="Hyperlink"/>
                <w:noProof/>
              </w:rPr>
              <w:t xml:space="preserve"> Xem chi tiết đơn hàng đã mua của khách hàng</w:t>
            </w:r>
            <w:r>
              <w:rPr>
                <w:noProof/>
                <w:webHidden/>
              </w:rPr>
              <w:tab/>
            </w:r>
            <w:r>
              <w:rPr>
                <w:noProof/>
                <w:webHidden/>
              </w:rPr>
              <w:fldChar w:fldCharType="begin"/>
            </w:r>
            <w:r>
              <w:rPr>
                <w:noProof/>
                <w:webHidden/>
              </w:rPr>
              <w:instrText xml:space="preserve"> PAGEREF _Toc183893944 \h </w:instrText>
            </w:r>
            <w:r>
              <w:rPr>
                <w:noProof/>
                <w:webHidden/>
              </w:rPr>
            </w:r>
            <w:r>
              <w:rPr>
                <w:noProof/>
                <w:webHidden/>
              </w:rPr>
              <w:fldChar w:fldCharType="separate"/>
            </w:r>
            <w:r>
              <w:rPr>
                <w:noProof/>
                <w:webHidden/>
              </w:rPr>
              <w:t>63</w:t>
            </w:r>
            <w:r>
              <w:rPr>
                <w:noProof/>
                <w:webHidden/>
              </w:rPr>
              <w:fldChar w:fldCharType="end"/>
            </w:r>
          </w:hyperlink>
        </w:p>
        <w:p w14:paraId="6FA53D06" w14:textId="2C30D50F"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45" w:history="1">
            <w:r w:rsidRPr="003654B5">
              <w:rPr>
                <w:rStyle w:val="Hyperlink"/>
                <w:i/>
                <w:noProof/>
              </w:rPr>
              <w:t>3.4.13</w:t>
            </w:r>
            <w:r w:rsidRPr="003654B5">
              <w:rPr>
                <w:rStyle w:val="Hyperlink"/>
                <w:noProof/>
              </w:rPr>
              <w:t xml:space="preserve"> Thống kê tổng tiền nhận được</w:t>
            </w:r>
            <w:r>
              <w:rPr>
                <w:noProof/>
                <w:webHidden/>
              </w:rPr>
              <w:tab/>
            </w:r>
            <w:r>
              <w:rPr>
                <w:noProof/>
                <w:webHidden/>
              </w:rPr>
              <w:fldChar w:fldCharType="begin"/>
            </w:r>
            <w:r>
              <w:rPr>
                <w:noProof/>
                <w:webHidden/>
              </w:rPr>
              <w:instrText xml:space="preserve"> PAGEREF _Toc183893945 \h </w:instrText>
            </w:r>
            <w:r>
              <w:rPr>
                <w:noProof/>
                <w:webHidden/>
              </w:rPr>
            </w:r>
            <w:r>
              <w:rPr>
                <w:noProof/>
                <w:webHidden/>
              </w:rPr>
              <w:fldChar w:fldCharType="separate"/>
            </w:r>
            <w:r>
              <w:rPr>
                <w:noProof/>
                <w:webHidden/>
              </w:rPr>
              <w:t>64</w:t>
            </w:r>
            <w:r>
              <w:rPr>
                <w:noProof/>
                <w:webHidden/>
              </w:rPr>
              <w:fldChar w:fldCharType="end"/>
            </w:r>
          </w:hyperlink>
        </w:p>
        <w:p w14:paraId="312304BE" w14:textId="2CA0C7EA"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46" w:history="1">
            <w:r w:rsidRPr="003654B5">
              <w:rPr>
                <w:rStyle w:val="Hyperlink"/>
                <w:i/>
                <w:noProof/>
              </w:rPr>
              <w:t>3.4.14</w:t>
            </w:r>
            <w:r w:rsidRPr="003654B5">
              <w:rPr>
                <w:rStyle w:val="Hyperlink"/>
                <w:noProof/>
              </w:rPr>
              <w:t xml:space="preserve"> Thống kê tổng sản phẩm bán ra</w:t>
            </w:r>
            <w:r>
              <w:rPr>
                <w:noProof/>
                <w:webHidden/>
              </w:rPr>
              <w:tab/>
            </w:r>
            <w:r>
              <w:rPr>
                <w:noProof/>
                <w:webHidden/>
              </w:rPr>
              <w:fldChar w:fldCharType="begin"/>
            </w:r>
            <w:r>
              <w:rPr>
                <w:noProof/>
                <w:webHidden/>
              </w:rPr>
              <w:instrText xml:space="preserve"> PAGEREF _Toc183893946 \h </w:instrText>
            </w:r>
            <w:r>
              <w:rPr>
                <w:noProof/>
                <w:webHidden/>
              </w:rPr>
            </w:r>
            <w:r>
              <w:rPr>
                <w:noProof/>
                <w:webHidden/>
              </w:rPr>
              <w:fldChar w:fldCharType="separate"/>
            </w:r>
            <w:r>
              <w:rPr>
                <w:noProof/>
                <w:webHidden/>
              </w:rPr>
              <w:t>65</w:t>
            </w:r>
            <w:r>
              <w:rPr>
                <w:noProof/>
                <w:webHidden/>
              </w:rPr>
              <w:fldChar w:fldCharType="end"/>
            </w:r>
          </w:hyperlink>
        </w:p>
        <w:p w14:paraId="2779C6B7" w14:textId="0D38D4E5"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47" w:history="1">
            <w:r w:rsidRPr="003654B5">
              <w:rPr>
                <w:rStyle w:val="Hyperlink"/>
                <w:i/>
                <w:noProof/>
              </w:rPr>
              <w:t>3.4.15</w:t>
            </w:r>
            <w:r w:rsidRPr="003654B5">
              <w:rPr>
                <w:rStyle w:val="Hyperlink"/>
                <w:noProof/>
              </w:rPr>
              <w:t xml:space="preserve"> Thống kê tổng đơn hàng</w:t>
            </w:r>
            <w:r>
              <w:rPr>
                <w:noProof/>
                <w:webHidden/>
              </w:rPr>
              <w:tab/>
            </w:r>
            <w:r>
              <w:rPr>
                <w:noProof/>
                <w:webHidden/>
              </w:rPr>
              <w:fldChar w:fldCharType="begin"/>
            </w:r>
            <w:r>
              <w:rPr>
                <w:noProof/>
                <w:webHidden/>
              </w:rPr>
              <w:instrText xml:space="preserve"> PAGEREF _Toc183893947 \h </w:instrText>
            </w:r>
            <w:r>
              <w:rPr>
                <w:noProof/>
                <w:webHidden/>
              </w:rPr>
            </w:r>
            <w:r>
              <w:rPr>
                <w:noProof/>
                <w:webHidden/>
              </w:rPr>
              <w:fldChar w:fldCharType="separate"/>
            </w:r>
            <w:r>
              <w:rPr>
                <w:noProof/>
                <w:webHidden/>
              </w:rPr>
              <w:t>66</w:t>
            </w:r>
            <w:r>
              <w:rPr>
                <w:noProof/>
                <w:webHidden/>
              </w:rPr>
              <w:fldChar w:fldCharType="end"/>
            </w:r>
          </w:hyperlink>
        </w:p>
        <w:p w14:paraId="05C91E38" w14:textId="14133F4E"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48" w:history="1">
            <w:r w:rsidRPr="003654B5">
              <w:rPr>
                <w:rStyle w:val="Hyperlink"/>
                <w:i/>
                <w:noProof/>
              </w:rPr>
              <w:t>3.4.16</w:t>
            </w:r>
            <w:r w:rsidRPr="003654B5">
              <w:rPr>
                <w:rStyle w:val="Hyperlink"/>
                <w:noProof/>
              </w:rPr>
              <w:t xml:space="preserve"> Xem chi tiết đơn hàng thống kê</w:t>
            </w:r>
            <w:r>
              <w:rPr>
                <w:noProof/>
                <w:webHidden/>
              </w:rPr>
              <w:tab/>
            </w:r>
            <w:r>
              <w:rPr>
                <w:noProof/>
                <w:webHidden/>
              </w:rPr>
              <w:fldChar w:fldCharType="begin"/>
            </w:r>
            <w:r>
              <w:rPr>
                <w:noProof/>
                <w:webHidden/>
              </w:rPr>
              <w:instrText xml:space="preserve"> PAGEREF _Toc183893948 \h </w:instrText>
            </w:r>
            <w:r>
              <w:rPr>
                <w:noProof/>
                <w:webHidden/>
              </w:rPr>
            </w:r>
            <w:r>
              <w:rPr>
                <w:noProof/>
                <w:webHidden/>
              </w:rPr>
              <w:fldChar w:fldCharType="separate"/>
            </w:r>
            <w:r>
              <w:rPr>
                <w:noProof/>
                <w:webHidden/>
              </w:rPr>
              <w:t>67</w:t>
            </w:r>
            <w:r>
              <w:rPr>
                <w:noProof/>
                <w:webHidden/>
              </w:rPr>
              <w:fldChar w:fldCharType="end"/>
            </w:r>
          </w:hyperlink>
        </w:p>
        <w:p w14:paraId="0F99059E" w14:textId="7043ACD1"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49" w:history="1">
            <w:r w:rsidRPr="003654B5">
              <w:rPr>
                <w:rStyle w:val="Hyperlink"/>
                <w:i/>
                <w:noProof/>
              </w:rPr>
              <w:t>3.4.17</w:t>
            </w:r>
            <w:r w:rsidRPr="003654B5">
              <w:rPr>
                <w:rStyle w:val="Hyperlink"/>
                <w:noProof/>
              </w:rPr>
              <w:t xml:space="preserve"> Tạo tài khoản cho người bán</w:t>
            </w:r>
            <w:r>
              <w:rPr>
                <w:noProof/>
                <w:webHidden/>
              </w:rPr>
              <w:tab/>
            </w:r>
            <w:r>
              <w:rPr>
                <w:noProof/>
                <w:webHidden/>
              </w:rPr>
              <w:fldChar w:fldCharType="begin"/>
            </w:r>
            <w:r>
              <w:rPr>
                <w:noProof/>
                <w:webHidden/>
              </w:rPr>
              <w:instrText xml:space="preserve"> PAGEREF _Toc183893949 \h </w:instrText>
            </w:r>
            <w:r>
              <w:rPr>
                <w:noProof/>
                <w:webHidden/>
              </w:rPr>
            </w:r>
            <w:r>
              <w:rPr>
                <w:noProof/>
                <w:webHidden/>
              </w:rPr>
              <w:fldChar w:fldCharType="separate"/>
            </w:r>
            <w:r>
              <w:rPr>
                <w:noProof/>
                <w:webHidden/>
              </w:rPr>
              <w:t>68</w:t>
            </w:r>
            <w:r>
              <w:rPr>
                <w:noProof/>
                <w:webHidden/>
              </w:rPr>
              <w:fldChar w:fldCharType="end"/>
            </w:r>
          </w:hyperlink>
        </w:p>
        <w:p w14:paraId="7C792582" w14:textId="745AE5EF"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50" w:history="1">
            <w:r w:rsidRPr="003654B5">
              <w:rPr>
                <w:rStyle w:val="Hyperlink"/>
                <w:i/>
                <w:noProof/>
              </w:rPr>
              <w:t>3.4.18</w:t>
            </w:r>
            <w:r w:rsidRPr="003654B5">
              <w:rPr>
                <w:rStyle w:val="Hyperlink"/>
                <w:noProof/>
              </w:rPr>
              <w:t xml:space="preserve"> Gửi lại email xác thực</w:t>
            </w:r>
            <w:r>
              <w:rPr>
                <w:noProof/>
                <w:webHidden/>
              </w:rPr>
              <w:tab/>
            </w:r>
            <w:r>
              <w:rPr>
                <w:noProof/>
                <w:webHidden/>
              </w:rPr>
              <w:fldChar w:fldCharType="begin"/>
            </w:r>
            <w:r>
              <w:rPr>
                <w:noProof/>
                <w:webHidden/>
              </w:rPr>
              <w:instrText xml:space="preserve"> PAGEREF _Toc183893950 \h </w:instrText>
            </w:r>
            <w:r>
              <w:rPr>
                <w:noProof/>
                <w:webHidden/>
              </w:rPr>
            </w:r>
            <w:r>
              <w:rPr>
                <w:noProof/>
                <w:webHidden/>
              </w:rPr>
              <w:fldChar w:fldCharType="separate"/>
            </w:r>
            <w:r>
              <w:rPr>
                <w:noProof/>
                <w:webHidden/>
              </w:rPr>
              <w:t>69</w:t>
            </w:r>
            <w:r>
              <w:rPr>
                <w:noProof/>
                <w:webHidden/>
              </w:rPr>
              <w:fldChar w:fldCharType="end"/>
            </w:r>
          </w:hyperlink>
        </w:p>
        <w:p w14:paraId="4EA0E563" w14:textId="257CA84D"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51" w:history="1">
            <w:r w:rsidRPr="003654B5">
              <w:rPr>
                <w:rStyle w:val="Hyperlink"/>
                <w:i/>
                <w:noProof/>
              </w:rPr>
              <w:t>3.4.19</w:t>
            </w:r>
            <w:r w:rsidRPr="003654B5">
              <w:rPr>
                <w:rStyle w:val="Hyperlink"/>
                <w:noProof/>
              </w:rPr>
              <w:t xml:space="preserve"> Xem danh sách người bán</w:t>
            </w:r>
            <w:r>
              <w:rPr>
                <w:noProof/>
                <w:webHidden/>
              </w:rPr>
              <w:tab/>
            </w:r>
            <w:r>
              <w:rPr>
                <w:noProof/>
                <w:webHidden/>
              </w:rPr>
              <w:fldChar w:fldCharType="begin"/>
            </w:r>
            <w:r>
              <w:rPr>
                <w:noProof/>
                <w:webHidden/>
              </w:rPr>
              <w:instrText xml:space="preserve"> PAGEREF _Toc183893951 \h </w:instrText>
            </w:r>
            <w:r>
              <w:rPr>
                <w:noProof/>
                <w:webHidden/>
              </w:rPr>
            </w:r>
            <w:r>
              <w:rPr>
                <w:noProof/>
                <w:webHidden/>
              </w:rPr>
              <w:fldChar w:fldCharType="separate"/>
            </w:r>
            <w:r>
              <w:rPr>
                <w:noProof/>
                <w:webHidden/>
              </w:rPr>
              <w:t>70</w:t>
            </w:r>
            <w:r>
              <w:rPr>
                <w:noProof/>
                <w:webHidden/>
              </w:rPr>
              <w:fldChar w:fldCharType="end"/>
            </w:r>
          </w:hyperlink>
        </w:p>
        <w:p w14:paraId="0D8CD5DE" w14:textId="55110B73"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52" w:history="1">
            <w:r w:rsidRPr="003654B5">
              <w:rPr>
                <w:rStyle w:val="Hyperlink"/>
                <w:i/>
                <w:noProof/>
              </w:rPr>
              <w:t>3.4.20</w:t>
            </w:r>
            <w:r w:rsidRPr="003654B5">
              <w:rPr>
                <w:rStyle w:val="Hyperlink"/>
                <w:noProof/>
              </w:rPr>
              <w:t xml:space="preserve"> Xem thông tin chi tiết người bán</w:t>
            </w:r>
            <w:r>
              <w:rPr>
                <w:noProof/>
                <w:webHidden/>
              </w:rPr>
              <w:tab/>
            </w:r>
            <w:r>
              <w:rPr>
                <w:noProof/>
                <w:webHidden/>
              </w:rPr>
              <w:fldChar w:fldCharType="begin"/>
            </w:r>
            <w:r>
              <w:rPr>
                <w:noProof/>
                <w:webHidden/>
              </w:rPr>
              <w:instrText xml:space="preserve"> PAGEREF _Toc183893952 \h </w:instrText>
            </w:r>
            <w:r>
              <w:rPr>
                <w:noProof/>
                <w:webHidden/>
              </w:rPr>
            </w:r>
            <w:r>
              <w:rPr>
                <w:noProof/>
                <w:webHidden/>
              </w:rPr>
              <w:fldChar w:fldCharType="separate"/>
            </w:r>
            <w:r>
              <w:rPr>
                <w:noProof/>
                <w:webHidden/>
              </w:rPr>
              <w:t>71</w:t>
            </w:r>
            <w:r>
              <w:rPr>
                <w:noProof/>
                <w:webHidden/>
              </w:rPr>
              <w:fldChar w:fldCharType="end"/>
            </w:r>
          </w:hyperlink>
        </w:p>
        <w:p w14:paraId="6EF56363" w14:textId="0E58974B"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53" w:history="1">
            <w:r w:rsidRPr="003654B5">
              <w:rPr>
                <w:rStyle w:val="Hyperlink"/>
                <w:i/>
                <w:noProof/>
              </w:rPr>
              <w:t>3.4.21</w:t>
            </w:r>
            <w:r w:rsidRPr="003654B5">
              <w:rPr>
                <w:rStyle w:val="Hyperlink"/>
                <w:noProof/>
              </w:rPr>
              <w:t xml:space="preserve"> Khóa hoặc mở khóa tài khoản người bán</w:t>
            </w:r>
            <w:r>
              <w:rPr>
                <w:noProof/>
                <w:webHidden/>
              </w:rPr>
              <w:tab/>
            </w:r>
            <w:r>
              <w:rPr>
                <w:noProof/>
                <w:webHidden/>
              </w:rPr>
              <w:fldChar w:fldCharType="begin"/>
            </w:r>
            <w:r>
              <w:rPr>
                <w:noProof/>
                <w:webHidden/>
              </w:rPr>
              <w:instrText xml:space="preserve"> PAGEREF _Toc183893953 \h </w:instrText>
            </w:r>
            <w:r>
              <w:rPr>
                <w:noProof/>
                <w:webHidden/>
              </w:rPr>
            </w:r>
            <w:r>
              <w:rPr>
                <w:noProof/>
                <w:webHidden/>
              </w:rPr>
              <w:fldChar w:fldCharType="separate"/>
            </w:r>
            <w:r>
              <w:rPr>
                <w:noProof/>
                <w:webHidden/>
              </w:rPr>
              <w:t>72</w:t>
            </w:r>
            <w:r>
              <w:rPr>
                <w:noProof/>
                <w:webHidden/>
              </w:rPr>
              <w:fldChar w:fldCharType="end"/>
            </w:r>
          </w:hyperlink>
        </w:p>
        <w:p w14:paraId="56F2C094" w14:textId="7DCB3B0F"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54" w:history="1">
            <w:r w:rsidRPr="003654B5">
              <w:rPr>
                <w:rStyle w:val="Hyperlink"/>
                <w:i/>
                <w:noProof/>
              </w:rPr>
              <w:t>3.4.22</w:t>
            </w:r>
            <w:r w:rsidRPr="003654B5">
              <w:rPr>
                <w:rStyle w:val="Hyperlink"/>
                <w:noProof/>
              </w:rPr>
              <w:t xml:space="preserve"> Xử lý mua hàng</w:t>
            </w:r>
            <w:r>
              <w:rPr>
                <w:noProof/>
                <w:webHidden/>
              </w:rPr>
              <w:tab/>
            </w:r>
            <w:r>
              <w:rPr>
                <w:noProof/>
                <w:webHidden/>
              </w:rPr>
              <w:fldChar w:fldCharType="begin"/>
            </w:r>
            <w:r>
              <w:rPr>
                <w:noProof/>
                <w:webHidden/>
              </w:rPr>
              <w:instrText xml:space="preserve"> PAGEREF _Toc183893954 \h </w:instrText>
            </w:r>
            <w:r>
              <w:rPr>
                <w:noProof/>
                <w:webHidden/>
              </w:rPr>
            </w:r>
            <w:r>
              <w:rPr>
                <w:noProof/>
                <w:webHidden/>
              </w:rPr>
              <w:fldChar w:fldCharType="separate"/>
            </w:r>
            <w:r>
              <w:rPr>
                <w:noProof/>
                <w:webHidden/>
              </w:rPr>
              <w:t>73</w:t>
            </w:r>
            <w:r>
              <w:rPr>
                <w:noProof/>
                <w:webHidden/>
              </w:rPr>
              <w:fldChar w:fldCharType="end"/>
            </w:r>
          </w:hyperlink>
        </w:p>
        <w:p w14:paraId="39D2D218" w14:textId="0D84CE14"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55" w:history="1">
            <w:r w:rsidRPr="003654B5">
              <w:rPr>
                <w:rStyle w:val="Hyperlink"/>
                <w:noProof/>
              </w:rPr>
              <w:t>3.5 Sơ đồ tuần tự (Sequence Diagram)</w:t>
            </w:r>
            <w:r>
              <w:rPr>
                <w:noProof/>
                <w:webHidden/>
              </w:rPr>
              <w:tab/>
            </w:r>
            <w:r>
              <w:rPr>
                <w:noProof/>
                <w:webHidden/>
              </w:rPr>
              <w:fldChar w:fldCharType="begin"/>
            </w:r>
            <w:r>
              <w:rPr>
                <w:noProof/>
                <w:webHidden/>
              </w:rPr>
              <w:instrText xml:space="preserve"> PAGEREF _Toc183893955 \h </w:instrText>
            </w:r>
            <w:r>
              <w:rPr>
                <w:noProof/>
                <w:webHidden/>
              </w:rPr>
            </w:r>
            <w:r>
              <w:rPr>
                <w:noProof/>
                <w:webHidden/>
              </w:rPr>
              <w:fldChar w:fldCharType="separate"/>
            </w:r>
            <w:r>
              <w:rPr>
                <w:noProof/>
                <w:webHidden/>
              </w:rPr>
              <w:t>74</w:t>
            </w:r>
            <w:r>
              <w:rPr>
                <w:noProof/>
                <w:webHidden/>
              </w:rPr>
              <w:fldChar w:fldCharType="end"/>
            </w:r>
          </w:hyperlink>
        </w:p>
        <w:p w14:paraId="67D2C4DF" w14:textId="00250BED"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56" w:history="1">
            <w:r w:rsidRPr="003654B5">
              <w:rPr>
                <w:rStyle w:val="Hyperlink"/>
                <w:i/>
                <w:noProof/>
              </w:rPr>
              <w:t>3.5.1</w:t>
            </w:r>
            <w:r w:rsidRPr="003654B5">
              <w:rPr>
                <w:rStyle w:val="Hyperlink"/>
                <w:noProof/>
              </w:rPr>
              <w:t xml:space="preserve"> Đăng nhập</w:t>
            </w:r>
            <w:r>
              <w:rPr>
                <w:noProof/>
                <w:webHidden/>
              </w:rPr>
              <w:tab/>
            </w:r>
            <w:r>
              <w:rPr>
                <w:noProof/>
                <w:webHidden/>
              </w:rPr>
              <w:fldChar w:fldCharType="begin"/>
            </w:r>
            <w:r>
              <w:rPr>
                <w:noProof/>
                <w:webHidden/>
              </w:rPr>
              <w:instrText xml:space="preserve"> PAGEREF _Toc183893956 \h </w:instrText>
            </w:r>
            <w:r>
              <w:rPr>
                <w:noProof/>
                <w:webHidden/>
              </w:rPr>
            </w:r>
            <w:r>
              <w:rPr>
                <w:noProof/>
                <w:webHidden/>
              </w:rPr>
              <w:fldChar w:fldCharType="separate"/>
            </w:r>
            <w:r>
              <w:rPr>
                <w:noProof/>
                <w:webHidden/>
              </w:rPr>
              <w:t>74</w:t>
            </w:r>
            <w:r>
              <w:rPr>
                <w:noProof/>
                <w:webHidden/>
              </w:rPr>
              <w:fldChar w:fldCharType="end"/>
            </w:r>
          </w:hyperlink>
        </w:p>
        <w:p w14:paraId="1BD79D45" w14:textId="041C99EF"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57" w:history="1">
            <w:r w:rsidRPr="003654B5">
              <w:rPr>
                <w:rStyle w:val="Hyperlink"/>
                <w:i/>
                <w:noProof/>
              </w:rPr>
              <w:t>3.5.2</w:t>
            </w:r>
            <w:r w:rsidRPr="003654B5">
              <w:rPr>
                <w:rStyle w:val="Hyperlink"/>
                <w:noProof/>
              </w:rPr>
              <w:t xml:space="preserve"> Thay đổi mật khẩu</w:t>
            </w:r>
            <w:r>
              <w:rPr>
                <w:noProof/>
                <w:webHidden/>
              </w:rPr>
              <w:tab/>
            </w:r>
            <w:r>
              <w:rPr>
                <w:noProof/>
                <w:webHidden/>
              </w:rPr>
              <w:fldChar w:fldCharType="begin"/>
            </w:r>
            <w:r>
              <w:rPr>
                <w:noProof/>
                <w:webHidden/>
              </w:rPr>
              <w:instrText xml:space="preserve"> PAGEREF _Toc183893957 \h </w:instrText>
            </w:r>
            <w:r>
              <w:rPr>
                <w:noProof/>
                <w:webHidden/>
              </w:rPr>
            </w:r>
            <w:r>
              <w:rPr>
                <w:noProof/>
                <w:webHidden/>
              </w:rPr>
              <w:fldChar w:fldCharType="separate"/>
            </w:r>
            <w:r>
              <w:rPr>
                <w:noProof/>
                <w:webHidden/>
              </w:rPr>
              <w:t>75</w:t>
            </w:r>
            <w:r>
              <w:rPr>
                <w:noProof/>
                <w:webHidden/>
              </w:rPr>
              <w:fldChar w:fldCharType="end"/>
            </w:r>
          </w:hyperlink>
        </w:p>
        <w:p w14:paraId="39B91604" w14:textId="5DE7C487"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58" w:history="1">
            <w:r w:rsidRPr="003654B5">
              <w:rPr>
                <w:rStyle w:val="Hyperlink"/>
                <w:i/>
                <w:noProof/>
              </w:rPr>
              <w:t>3.5.3</w:t>
            </w:r>
            <w:r w:rsidRPr="003654B5">
              <w:rPr>
                <w:rStyle w:val="Hyperlink"/>
                <w:noProof/>
              </w:rPr>
              <w:t xml:space="preserve"> Cập nhật thông tin tài khoản</w:t>
            </w:r>
            <w:r>
              <w:rPr>
                <w:noProof/>
                <w:webHidden/>
              </w:rPr>
              <w:tab/>
            </w:r>
            <w:r>
              <w:rPr>
                <w:noProof/>
                <w:webHidden/>
              </w:rPr>
              <w:fldChar w:fldCharType="begin"/>
            </w:r>
            <w:r>
              <w:rPr>
                <w:noProof/>
                <w:webHidden/>
              </w:rPr>
              <w:instrText xml:space="preserve"> PAGEREF _Toc183893958 \h </w:instrText>
            </w:r>
            <w:r>
              <w:rPr>
                <w:noProof/>
                <w:webHidden/>
              </w:rPr>
            </w:r>
            <w:r>
              <w:rPr>
                <w:noProof/>
                <w:webHidden/>
              </w:rPr>
              <w:fldChar w:fldCharType="separate"/>
            </w:r>
            <w:r>
              <w:rPr>
                <w:noProof/>
                <w:webHidden/>
              </w:rPr>
              <w:t>76</w:t>
            </w:r>
            <w:r>
              <w:rPr>
                <w:noProof/>
                <w:webHidden/>
              </w:rPr>
              <w:fldChar w:fldCharType="end"/>
            </w:r>
          </w:hyperlink>
        </w:p>
        <w:p w14:paraId="0C8E68E7" w14:textId="7459994B"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59" w:history="1">
            <w:r w:rsidRPr="003654B5">
              <w:rPr>
                <w:rStyle w:val="Hyperlink"/>
                <w:i/>
                <w:noProof/>
              </w:rPr>
              <w:t>3.5.4</w:t>
            </w:r>
            <w:r w:rsidRPr="003654B5">
              <w:rPr>
                <w:rStyle w:val="Hyperlink"/>
                <w:noProof/>
              </w:rPr>
              <w:t xml:space="preserve"> Xem danh sách người bán</w:t>
            </w:r>
            <w:r>
              <w:rPr>
                <w:noProof/>
                <w:webHidden/>
              </w:rPr>
              <w:tab/>
            </w:r>
            <w:r>
              <w:rPr>
                <w:noProof/>
                <w:webHidden/>
              </w:rPr>
              <w:fldChar w:fldCharType="begin"/>
            </w:r>
            <w:r>
              <w:rPr>
                <w:noProof/>
                <w:webHidden/>
              </w:rPr>
              <w:instrText xml:space="preserve"> PAGEREF _Toc183893959 \h </w:instrText>
            </w:r>
            <w:r>
              <w:rPr>
                <w:noProof/>
                <w:webHidden/>
              </w:rPr>
            </w:r>
            <w:r>
              <w:rPr>
                <w:noProof/>
                <w:webHidden/>
              </w:rPr>
              <w:fldChar w:fldCharType="separate"/>
            </w:r>
            <w:r>
              <w:rPr>
                <w:noProof/>
                <w:webHidden/>
              </w:rPr>
              <w:t>77</w:t>
            </w:r>
            <w:r>
              <w:rPr>
                <w:noProof/>
                <w:webHidden/>
              </w:rPr>
              <w:fldChar w:fldCharType="end"/>
            </w:r>
          </w:hyperlink>
        </w:p>
        <w:p w14:paraId="4E5B2A67" w14:textId="4C9B29B6"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60" w:history="1">
            <w:r w:rsidRPr="003654B5">
              <w:rPr>
                <w:rStyle w:val="Hyperlink"/>
                <w:i/>
                <w:noProof/>
              </w:rPr>
              <w:t>3.5.5</w:t>
            </w:r>
            <w:r w:rsidRPr="003654B5">
              <w:rPr>
                <w:rStyle w:val="Hyperlink"/>
                <w:noProof/>
              </w:rPr>
              <w:t xml:space="preserve"> Xem thông tin người bán</w:t>
            </w:r>
            <w:r>
              <w:rPr>
                <w:noProof/>
                <w:webHidden/>
              </w:rPr>
              <w:tab/>
            </w:r>
            <w:r>
              <w:rPr>
                <w:noProof/>
                <w:webHidden/>
              </w:rPr>
              <w:fldChar w:fldCharType="begin"/>
            </w:r>
            <w:r>
              <w:rPr>
                <w:noProof/>
                <w:webHidden/>
              </w:rPr>
              <w:instrText xml:space="preserve"> PAGEREF _Toc183893960 \h </w:instrText>
            </w:r>
            <w:r>
              <w:rPr>
                <w:noProof/>
                <w:webHidden/>
              </w:rPr>
            </w:r>
            <w:r>
              <w:rPr>
                <w:noProof/>
                <w:webHidden/>
              </w:rPr>
              <w:fldChar w:fldCharType="separate"/>
            </w:r>
            <w:r>
              <w:rPr>
                <w:noProof/>
                <w:webHidden/>
              </w:rPr>
              <w:t>78</w:t>
            </w:r>
            <w:r>
              <w:rPr>
                <w:noProof/>
                <w:webHidden/>
              </w:rPr>
              <w:fldChar w:fldCharType="end"/>
            </w:r>
          </w:hyperlink>
        </w:p>
        <w:p w14:paraId="1A768C02" w14:textId="48BF95A8"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61" w:history="1">
            <w:r w:rsidRPr="003654B5">
              <w:rPr>
                <w:rStyle w:val="Hyperlink"/>
                <w:i/>
                <w:noProof/>
              </w:rPr>
              <w:t>3.5.6</w:t>
            </w:r>
            <w:r w:rsidRPr="003654B5">
              <w:rPr>
                <w:rStyle w:val="Hyperlink"/>
                <w:noProof/>
              </w:rPr>
              <w:t xml:space="preserve"> Khóa hoặc mở khóa tài khoản</w:t>
            </w:r>
            <w:r>
              <w:rPr>
                <w:noProof/>
                <w:webHidden/>
              </w:rPr>
              <w:tab/>
            </w:r>
            <w:r>
              <w:rPr>
                <w:noProof/>
                <w:webHidden/>
              </w:rPr>
              <w:fldChar w:fldCharType="begin"/>
            </w:r>
            <w:r>
              <w:rPr>
                <w:noProof/>
                <w:webHidden/>
              </w:rPr>
              <w:instrText xml:space="preserve"> PAGEREF _Toc183893961 \h </w:instrText>
            </w:r>
            <w:r>
              <w:rPr>
                <w:noProof/>
                <w:webHidden/>
              </w:rPr>
            </w:r>
            <w:r>
              <w:rPr>
                <w:noProof/>
                <w:webHidden/>
              </w:rPr>
              <w:fldChar w:fldCharType="separate"/>
            </w:r>
            <w:r>
              <w:rPr>
                <w:noProof/>
                <w:webHidden/>
              </w:rPr>
              <w:t>79</w:t>
            </w:r>
            <w:r>
              <w:rPr>
                <w:noProof/>
                <w:webHidden/>
              </w:rPr>
              <w:fldChar w:fldCharType="end"/>
            </w:r>
          </w:hyperlink>
        </w:p>
        <w:p w14:paraId="50E5F35B" w14:textId="07005A05"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62" w:history="1">
            <w:r w:rsidRPr="003654B5">
              <w:rPr>
                <w:rStyle w:val="Hyperlink"/>
                <w:i/>
                <w:noProof/>
              </w:rPr>
              <w:t>3.5.7</w:t>
            </w:r>
            <w:r w:rsidRPr="003654B5">
              <w:rPr>
                <w:rStyle w:val="Hyperlink"/>
                <w:noProof/>
              </w:rPr>
              <w:t xml:space="preserve"> Tạo tài khoản người bán</w:t>
            </w:r>
            <w:r>
              <w:rPr>
                <w:noProof/>
                <w:webHidden/>
              </w:rPr>
              <w:tab/>
            </w:r>
            <w:r>
              <w:rPr>
                <w:noProof/>
                <w:webHidden/>
              </w:rPr>
              <w:fldChar w:fldCharType="begin"/>
            </w:r>
            <w:r>
              <w:rPr>
                <w:noProof/>
                <w:webHidden/>
              </w:rPr>
              <w:instrText xml:space="preserve"> PAGEREF _Toc183893962 \h </w:instrText>
            </w:r>
            <w:r>
              <w:rPr>
                <w:noProof/>
                <w:webHidden/>
              </w:rPr>
            </w:r>
            <w:r>
              <w:rPr>
                <w:noProof/>
                <w:webHidden/>
              </w:rPr>
              <w:fldChar w:fldCharType="separate"/>
            </w:r>
            <w:r>
              <w:rPr>
                <w:noProof/>
                <w:webHidden/>
              </w:rPr>
              <w:t>80</w:t>
            </w:r>
            <w:r>
              <w:rPr>
                <w:noProof/>
                <w:webHidden/>
              </w:rPr>
              <w:fldChar w:fldCharType="end"/>
            </w:r>
          </w:hyperlink>
        </w:p>
        <w:p w14:paraId="20B5C09A" w14:textId="0EF56A77"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63" w:history="1">
            <w:r w:rsidRPr="003654B5">
              <w:rPr>
                <w:rStyle w:val="Hyperlink"/>
                <w:i/>
                <w:noProof/>
              </w:rPr>
              <w:t>3.5.8</w:t>
            </w:r>
            <w:r w:rsidRPr="003654B5">
              <w:rPr>
                <w:rStyle w:val="Hyperlink"/>
                <w:noProof/>
              </w:rPr>
              <w:t xml:space="preserve"> Xem thông tin bán hàng người bán</w:t>
            </w:r>
            <w:r>
              <w:rPr>
                <w:noProof/>
                <w:webHidden/>
              </w:rPr>
              <w:tab/>
            </w:r>
            <w:r>
              <w:rPr>
                <w:noProof/>
                <w:webHidden/>
              </w:rPr>
              <w:fldChar w:fldCharType="begin"/>
            </w:r>
            <w:r>
              <w:rPr>
                <w:noProof/>
                <w:webHidden/>
              </w:rPr>
              <w:instrText xml:space="preserve"> PAGEREF _Toc183893963 \h </w:instrText>
            </w:r>
            <w:r>
              <w:rPr>
                <w:noProof/>
                <w:webHidden/>
              </w:rPr>
            </w:r>
            <w:r>
              <w:rPr>
                <w:noProof/>
                <w:webHidden/>
              </w:rPr>
              <w:fldChar w:fldCharType="separate"/>
            </w:r>
            <w:r>
              <w:rPr>
                <w:noProof/>
                <w:webHidden/>
              </w:rPr>
              <w:t>81</w:t>
            </w:r>
            <w:r>
              <w:rPr>
                <w:noProof/>
                <w:webHidden/>
              </w:rPr>
              <w:fldChar w:fldCharType="end"/>
            </w:r>
          </w:hyperlink>
        </w:p>
        <w:p w14:paraId="77AAA5EA" w14:textId="42705276"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64" w:history="1">
            <w:r w:rsidRPr="003654B5">
              <w:rPr>
                <w:rStyle w:val="Hyperlink"/>
                <w:i/>
                <w:noProof/>
              </w:rPr>
              <w:t>3.5.9</w:t>
            </w:r>
            <w:r w:rsidRPr="003654B5">
              <w:rPr>
                <w:rStyle w:val="Hyperlink"/>
                <w:noProof/>
              </w:rPr>
              <w:t xml:space="preserve"> Thay đổi thông tin sản phẩm</w:t>
            </w:r>
            <w:r>
              <w:rPr>
                <w:noProof/>
                <w:webHidden/>
              </w:rPr>
              <w:tab/>
            </w:r>
            <w:r>
              <w:rPr>
                <w:noProof/>
                <w:webHidden/>
              </w:rPr>
              <w:fldChar w:fldCharType="begin"/>
            </w:r>
            <w:r>
              <w:rPr>
                <w:noProof/>
                <w:webHidden/>
              </w:rPr>
              <w:instrText xml:space="preserve"> PAGEREF _Toc183893964 \h </w:instrText>
            </w:r>
            <w:r>
              <w:rPr>
                <w:noProof/>
                <w:webHidden/>
              </w:rPr>
            </w:r>
            <w:r>
              <w:rPr>
                <w:noProof/>
                <w:webHidden/>
              </w:rPr>
              <w:fldChar w:fldCharType="separate"/>
            </w:r>
            <w:r>
              <w:rPr>
                <w:noProof/>
                <w:webHidden/>
              </w:rPr>
              <w:t>82</w:t>
            </w:r>
            <w:r>
              <w:rPr>
                <w:noProof/>
                <w:webHidden/>
              </w:rPr>
              <w:fldChar w:fldCharType="end"/>
            </w:r>
          </w:hyperlink>
        </w:p>
        <w:p w14:paraId="68ABF745" w14:textId="5F4E5F95"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65" w:history="1">
            <w:r w:rsidRPr="003654B5">
              <w:rPr>
                <w:rStyle w:val="Hyperlink"/>
                <w:i/>
                <w:noProof/>
              </w:rPr>
              <w:t>3.5.10</w:t>
            </w:r>
            <w:r w:rsidRPr="003654B5">
              <w:rPr>
                <w:rStyle w:val="Hyperlink"/>
                <w:noProof/>
              </w:rPr>
              <w:t xml:space="preserve"> Thêm sản phẩm</w:t>
            </w:r>
            <w:r>
              <w:rPr>
                <w:noProof/>
                <w:webHidden/>
              </w:rPr>
              <w:tab/>
            </w:r>
            <w:r>
              <w:rPr>
                <w:noProof/>
                <w:webHidden/>
              </w:rPr>
              <w:fldChar w:fldCharType="begin"/>
            </w:r>
            <w:r>
              <w:rPr>
                <w:noProof/>
                <w:webHidden/>
              </w:rPr>
              <w:instrText xml:space="preserve"> PAGEREF _Toc183893965 \h </w:instrText>
            </w:r>
            <w:r>
              <w:rPr>
                <w:noProof/>
                <w:webHidden/>
              </w:rPr>
            </w:r>
            <w:r>
              <w:rPr>
                <w:noProof/>
                <w:webHidden/>
              </w:rPr>
              <w:fldChar w:fldCharType="separate"/>
            </w:r>
            <w:r>
              <w:rPr>
                <w:noProof/>
                <w:webHidden/>
              </w:rPr>
              <w:t>83</w:t>
            </w:r>
            <w:r>
              <w:rPr>
                <w:noProof/>
                <w:webHidden/>
              </w:rPr>
              <w:fldChar w:fldCharType="end"/>
            </w:r>
          </w:hyperlink>
        </w:p>
        <w:p w14:paraId="2839F63F" w14:textId="3AB2F5D5"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66" w:history="1">
            <w:r w:rsidRPr="003654B5">
              <w:rPr>
                <w:rStyle w:val="Hyperlink"/>
                <w:i/>
                <w:noProof/>
              </w:rPr>
              <w:t>3.5.11</w:t>
            </w:r>
            <w:r w:rsidRPr="003654B5">
              <w:rPr>
                <w:rStyle w:val="Hyperlink"/>
                <w:noProof/>
              </w:rPr>
              <w:t xml:space="preserve"> Xem danh sách sản phẩm</w:t>
            </w:r>
            <w:r>
              <w:rPr>
                <w:noProof/>
                <w:webHidden/>
              </w:rPr>
              <w:tab/>
            </w:r>
            <w:r>
              <w:rPr>
                <w:noProof/>
                <w:webHidden/>
              </w:rPr>
              <w:fldChar w:fldCharType="begin"/>
            </w:r>
            <w:r>
              <w:rPr>
                <w:noProof/>
                <w:webHidden/>
              </w:rPr>
              <w:instrText xml:space="preserve"> PAGEREF _Toc183893966 \h </w:instrText>
            </w:r>
            <w:r>
              <w:rPr>
                <w:noProof/>
                <w:webHidden/>
              </w:rPr>
            </w:r>
            <w:r>
              <w:rPr>
                <w:noProof/>
                <w:webHidden/>
              </w:rPr>
              <w:fldChar w:fldCharType="separate"/>
            </w:r>
            <w:r>
              <w:rPr>
                <w:noProof/>
                <w:webHidden/>
              </w:rPr>
              <w:t>84</w:t>
            </w:r>
            <w:r>
              <w:rPr>
                <w:noProof/>
                <w:webHidden/>
              </w:rPr>
              <w:fldChar w:fldCharType="end"/>
            </w:r>
          </w:hyperlink>
        </w:p>
        <w:p w14:paraId="52A8A31B" w14:textId="7473791A"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67" w:history="1">
            <w:r w:rsidRPr="003654B5">
              <w:rPr>
                <w:rStyle w:val="Hyperlink"/>
                <w:i/>
                <w:noProof/>
              </w:rPr>
              <w:t>3.5.12</w:t>
            </w:r>
            <w:r w:rsidRPr="003654B5">
              <w:rPr>
                <w:rStyle w:val="Hyperlink"/>
                <w:noProof/>
              </w:rPr>
              <w:t xml:space="preserve"> Xem chi tiết sản phẩm</w:t>
            </w:r>
            <w:r>
              <w:rPr>
                <w:noProof/>
                <w:webHidden/>
              </w:rPr>
              <w:tab/>
            </w:r>
            <w:r>
              <w:rPr>
                <w:noProof/>
                <w:webHidden/>
              </w:rPr>
              <w:fldChar w:fldCharType="begin"/>
            </w:r>
            <w:r>
              <w:rPr>
                <w:noProof/>
                <w:webHidden/>
              </w:rPr>
              <w:instrText xml:space="preserve"> PAGEREF _Toc183893967 \h </w:instrText>
            </w:r>
            <w:r>
              <w:rPr>
                <w:noProof/>
                <w:webHidden/>
              </w:rPr>
            </w:r>
            <w:r>
              <w:rPr>
                <w:noProof/>
                <w:webHidden/>
              </w:rPr>
              <w:fldChar w:fldCharType="separate"/>
            </w:r>
            <w:r>
              <w:rPr>
                <w:noProof/>
                <w:webHidden/>
              </w:rPr>
              <w:t>85</w:t>
            </w:r>
            <w:r>
              <w:rPr>
                <w:noProof/>
                <w:webHidden/>
              </w:rPr>
              <w:fldChar w:fldCharType="end"/>
            </w:r>
          </w:hyperlink>
        </w:p>
        <w:p w14:paraId="2A8622F1" w14:textId="603A6C2F"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68" w:history="1">
            <w:r w:rsidRPr="003654B5">
              <w:rPr>
                <w:rStyle w:val="Hyperlink"/>
                <w:i/>
                <w:noProof/>
              </w:rPr>
              <w:t>3.5.13</w:t>
            </w:r>
            <w:r w:rsidRPr="003654B5">
              <w:rPr>
                <w:rStyle w:val="Hyperlink"/>
                <w:noProof/>
              </w:rPr>
              <w:t xml:space="preserve"> Xóa sản phẩm</w:t>
            </w:r>
            <w:r>
              <w:rPr>
                <w:noProof/>
                <w:webHidden/>
              </w:rPr>
              <w:tab/>
            </w:r>
            <w:r>
              <w:rPr>
                <w:noProof/>
                <w:webHidden/>
              </w:rPr>
              <w:fldChar w:fldCharType="begin"/>
            </w:r>
            <w:r>
              <w:rPr>
                <w:noProof/>
                <w:webHidden/>
              </w:rPr>
              <w:instrText xml:space="preserve"> PAGEREF _Toc183893968 \h </w:instrText>
            </w:r>
            <w:r>
              <w:rPr>
                <w:noProof/>
                <w:webHidden/>
              </w:rPr>
            </w:r>
            <w:r>
              <w:rPr>
                <w:noProof/>
                <w:webHidden/>
              </w:rPr>
              <w:fldChar w:fldCharType="separate"/>
            </w:r>
            <w:r>
              <w:rPr>
                <w:noProof/>
                <w:webHidden/>
              </w:rPr>
              <w:t>85</w:t>
            </w:r>
            <w:r>
              <w:rPr>
                <w:noProof/>
                <w:webHidden/>
              </w:rPr>
              <w:fldChar w:fldCharType="end"/>
            </w:r>
          </w:hyperlink>
        </w:p>
        <w:p w14:paraId="76F7531C" w14:textId="281ECBC5"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69" w:history="1">
            <w:r w:rsidRPr="003654B5">
              <w:rPr>
                <w:rStyle w:val="Hyperlink"/>
                <w:i/>
                <w:noProof/>
              </w:rPr>
              <w:t>3.5.14</w:t>
            </w:r>
            <w:r w:rsidRPr="003654B5">
              <w:rPr>
                <w:rStyle w:val="Hyperlink"/>
                <w:noProof/>
              </w:rPr>
              <w:t xml:space="preserve"> Xử lý giao dịch</w:t>
            </w:r>
            <w:r>
              <w:rPr>
                <w:noProof/>
                <w:webHidden/>
              </w:rPr>
              <w:tab/>
            </w:r>
            <w:r>
              <w:rPr>
                <w:noProof/>
                <w:webHidden/>
              </w:rPr>
              <w:fldChar w:fldCharType="begin"/>
            </w:r>
            <w:r>
              <w:rPr>
                <w:noProof/>
                <w:webHidden/>
              </w:rPr>
              <w:instrText xml:space="preserve"> PAGEREF _Toc183893969 \h </w:instrText>
            </w:r>
            <w:r>
              <w:rPr>
                <w:noProof/>
                <w:webHidden/>
              </w:rPr>
            </w:r>
            <w:r>
              <w:rPr>
                <w:noProof/>
                <w:webHidden/>
              </w:rPr>
              <w:fldChar w:fldCharType="separate"/>
            </w:r>
            <w:r>
              <w:rPr>
                <w:noProof/>
                <w:webHidden/>
              </w:rPr>
              <w:t>86</w:t>
            </w:r>
            <w:r>
              <w:rPr>
                <w:noProof/>
                <w:webHidden/>
              </w:rPr>
              <w:fldChar w:fldCharType="end"/>
            </w:r>
          </w:hyperlink>
        </w:p>
        <w:p w14:paraId="093C5807" w14:textId="4608F941"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70" w:history="1">
            <w:r w:rsidRPr="003654B5">
              <w:rPr>
                <w:rStyle w:val="Hyperlink"/>
                <w:i/>
                <w:noProof/>
              </w:rPr>
              <w:t>3.5.15</w:t>
            </w:r>
            <w:r w:rsidRPr="003654B5">
              <w:rPr>
                <w:rStyle w:val="Hyperlink"/>
                <w:noProof/>
              </w:rPr>
              <w:t xml:space="preserve"> Xác nhận giao dịch</w:t>
            </w:r>
            <w:r>
              <w:rPr>
                <w:noProof/>
                <w:webHidden/>
              </w:rPr>
              <w:tab/>
            </w:r>
            <w:r>
              <w:rPr>
                <w:noProof/>
                <w:webHidden/>
              </w:rPr>
              <w:fldChar w:fldCharType="begin"/>
            </w:r>
            <w:r>
              <w:rPr>
                <w:noProof/>
                <w:webHidden/>
              </w:rPr>
              <w:instrText xml:space="preserve"> PAGEREF _Toc183893970 \h </w:instrText>
            </w:r>
            <w:r>
              <w:rPr>
                <w:noProof/>
                <w:webHidden/>
              </w:rPr>
            </w:r>
            <w:r>
              <w:rPr>
                <w:noProof/>
                <w:webHidden/>
              </w:rPr>
              <w:fldChar w:fldCharType="separate"/>
            </w:r>
            <w:r>
              <w:rPr>
                <w:noProof/>
                <w:webHidden/>
              </w:rPr>
              <w:t>87</w:t>
            </w:r>
            <w:r>
              <w:rPr>
                <w:noProof/>
                <w:webHidden/>
              </w:rPr>
              <w:fldChar w:fldCharType="end"/>
            </w:r>
          </w:hyperlink>
        </w:p>
        <w:p w14:paraId="6B09CBF3" w14:textId="51090A93"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71" w:history="1">
            <w:r w:rsidRPr="003654B5">
              <w:rPr>
                <w:rStyle w:val="Hyperlink"/>
                <w:i/>
                <w:noProof/>
              </w:rPr>
              <w:t>3.5.16</w:t>
            </w:r>
            <w:r w:rsidRPr="003654B5">
              <w:rPr>
                <w:rStyle w:val="Hyperlink"/>
                <w:noProof/>
              </w:rPr>
              <w:t xml:space="preserve"> Xuất hóa đơn</w:t>
            </w:r>
            <w:r>
              <w:rPr>
                <w:noProof/>
                <w:webHidden/>
              </w:rPr>
              <w:tab/>
            </w:r>
            <w:r>
              <w:rPr>
                <w:noProof/>
                <w:webHidden/>
              </w:rPr>
              <w:fldChar w:fldCharType="begin"/>
            </w:r>
            <w:r>
              <w:rPr>
                <w:noProof/>
                <w:webHidden/>
              </w:rPr>
              <w:instrText xml:space="preserve"> PAGEREF _Toc183893971 \h </w:instrText>
            </w:r>
            <w:r>
              <w:rPr>
                <w:noProof/>
                <w:webHidden/>
              </w:rPr>
            </w:r>
            <w:r>
              <w:rPr>
                <w:noProof/>
                <w:webHidden/>
              </w:rPr>
              <w:fldChar w:fldCharType="separate"/>
            </w:r>
            <w:r>
              <w:rPr>
                <w:noProof/>
                <w:webHidden/>
              </w:rPr>
              <w:t>88</w:t>
            </w:r>
            <w:r>
              <w:rPr>
                <w:noProof/>
                <w:webHidden/>
              </w:rPr>
              <w:fldChar w:fldCharType="end"/>
            </w:r>
          </w:hyperlink>
        </w:p>
        <w:p w14:paraId="71E20716" w14:textId="21F166A5"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72" w:history="1">
            <w:r w:rsidRPr="003654B5">
              <w:rPr>
                <w:rStyle w:val="Hyperlink"/>
                <w:noProof/>
              </w:rPr>
              <w:t>3.6 Sơ đồ lớp (Class Diagram)</w:t>
            </w:r>
            <w:r>
              <w:rPr>
                <w:noProof/>
                <w:webHidden/>
              </w:rPr>
              <w:tab/>
            </w:r>
            <w:r>
              <w:rPr>
                <w:noProof/>
                <w:webHidden/>
              </w:rPr>
              <w:fldChar w:fldCharType="begin"/>
            </w:r>
            <w:r>
              <w:rPr>
                <w:noProof/>
                <w:webHidden/>
              </w:rPr>
              <w:instrText xml:space="preserve"> PAGEREF _Toc183893972 \h </w:instrText>
            </w:r>
            <w:r>
              <w:rPr>
                <w:noProof/>
                <w:webHidden/>
              </w:rPr>
            </w:r>
            <w:r>
              <w:rPr>
                <w:noProof/>
                <w:webHidden/>
              </w:rPr>
              <w:fldChar w:fldCharType="separate"/>
            </w:r>
            <w:r>
              <w:rPr>
                <w:noProof/>
                <w:webHidden/>
              </w:rPr>
              <w:t>89</w:t>
            </w:r>
            <w:r>
              <w:rPr>
                <w:noProof/>
                <w:webHidden/>
              </w:rPr>
              <w:fldChar w:fldCharType="end"/>
            </w:r>
          </w:hyperlink>
        </w:p>
        <w:p w14:paraId="0736C0B8" w14:textId="6AE1EE3A"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73" w:history="1">
            <w:r w:rsidRPr="003654B5">
              <w:rPr>
                <w:rStyle w:val="Hyperlink"/>
                <w:noProof/>
              </w:rPr>
              <w:t>3.7 Mô hình thực thể ERD</w:t>
            </w:r>
            <w:r>
              <w:rPr>
                <w:noProof/>
                <w:webHidden/>
              </w:rPr>
              <w:tab/>
            </w:r>
            <w:r>
              <w:rPr>
                <w:noProof/>
                <w:webHidden/>
              </w:rPr>
              <w:fldChar w:fldCharType="begin"/>
            </w:r>
            <w:r>
              <w:rPr>
                <w:noProof/>
                <w:webHidden/>
              </w:rPr>
              <w:instrText xml:space="preserve"> PAGEREF _Toc183893973 \h </w:instrText>
            </w:r>
            <w:r>
              <w:rPr>
                <w:noProof/>
                <w:webHidden/>
              </w:rPr>
            </w:r>
            <w:r>
              <w:rPr>
                <w:noProof/>
                <w:webHidden/>
              </w:rPr>
              <w:fldChar w:fldCharType="separate"/>
            </w:r>
            <w:r>
              <w:rPr>
                <w:noProof/>
                <w:webHidden/>
              </w:rPr>
              <w:t>90</w:t>
            </w:r>
            <w:r>
              <w:rPr>
                <w:noProof/>
                <w:webHidden/>
              </w:rPr>
              <w:fldChar w:fldCharType="end"/>
            </w:r>
          </w:hyperlink>
        </w:p>
        <w:p w14:paraId="5A8C11B5" w14:textId="1738A657"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74" w:history="1">
            <w:r w:rsidRPr="003654B5">
              <w:rPr>
                <w:rStyle w:val="Hyperlink"/>
                <w:noProof/>
              </w:rPr>
              <w:t>3.8 Lược đồ cơ sở dữ liệu</w:t>
            </w:r>
            <w:r>
              <w:rPr>
                <w:noProof/>
                <w:webHidden/>
              </w:rPr>
              <w:tab/>
            </w:r>
            <w:r>
              <w:rPr>
                <w:noProof/>
                <w:webHidden/>
              </w:rPr>
              <w:fldChar w:fldCharType="begin"/>
            </w:r>
            <w:r>
              <w:rPr>
                <w:noProof/>
                <w:webHidden/>
              </w:rPr>
              <w:instrText xml:space="preserve"> PAGEREF _Toc183893974 \h </w:instrText>
            </w:r>
            <w:r>
              <w:rPr>
                <w:noProof/>
                <w:webHidden/>
              </w:rPr>
            </w:r>
            <w:r>
              <w:rPr>
                <w:noProof/>
                <w:webHidden/>
              </w:rPr>
              <w:fldChar w:fldCharType="separate"/>
            </w:r>
            <w:r>
              <w:rPr>
                <w:noProof/>
                <w:webHidden/>
              </w:rPr>
              <w:t>91</w:t>
            </w:r>
            <w:r>
              <w:rPr>
                <w:noProof/>
                <w:webHidden/>
              </w:rPr>
              <w:fldChar w:fldCharType="end"/>
            </w:r>
          </w:hyperlink>
        </w:p>
        <w:p w14:paraId="4A9035CE" w14:textId="304FE206"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75" w:history="1">
            <w:r w:rsidRPr="003654B5">
              <w:rPr>
                <w:rStyle w:val="Hyperlink"/>
                <w:noProof/>
              </w:rPr>
              <w:t>3.9 Mô hình phát triển phần mềm</w:t>
            </w:r>
            <w:r>
              <w:rPr>
                <w:noProof/>
                <w:webHidden/>
              </w:rPr>
              <w:tab/>
            </w:r>
            <w:r>
              <w:rPr>
                <w:noProof/>
                <w:webHidden/>
              </w:rPr>
              <w:fldChar w:fldCharType="begin"/>
            </w:r>
            <w:r>
              <w:rPr>
                <w:noProof/>
                <w:webHidden/>
              </w:rPr>
              <w:instrText xml:space="preserve"> PAGEREF _Toc183893975 \h </w:instrText>
            </w:r>
            <w:r>
              <w:rPr>
                <w:noProof/>
                <w:webHidden/>
              </w:rPr>
            </w:r>
            <w:r>
              <w:rPr>
                <w:noProof/>
                <w:webHidden/>
              </w:rPr>
              <w:fldChar w:fldCharType="separate"/>
            </w:r>
            <w:r>
              <w:rPr>
                <w:noProof/>
                <w:webHidden/>
              </w:rPr>
              <w:t>91</w:t>
            </w:r>
            <w:r>
              <w:rPr>
                <w:noProof/>
                <w:webHidden/>
              </w:rPr>
              <w:fldChar w:fldCharType="end"/>
            </w:r>
          </w:hyperlink>
        </w:p>
        <w:p w14:paraId="196CECA4" w14:textId="375D88E8" w:rsidR="00FA7505" w:rsidRDefault="00FA7505">
          <w:pPr>
            <w:pStyle w:val="TOC1"/>
            <w:rPr>
              <w:rFonts w:asciiTheme="minorHAnsi" w:eastAsiaTheme="minorEastAsia" w:hAnsiTheme="minorHAnsi" w:cstheme="minorBidi"/>
              <w:noProof/>
              <w:kern w:val="2"/>
              <w:sz w:val="22"/>
              <w:szCs w:val="22"/>
              <w:lang w:val="vi-VN" w:eastAsia="vi-VN"/>
              <w14:ligatures w14:val="standardContextual"/>
            </w:rPr>
          </w:pPr>
          <w:hyperlink w:anchor="_Toc183893976" w:history="1">
            <w:r w:rsidRPr="003654B5">
              <w:rPr>
                <w:rStyle w:val="Hyperlink"/>
                <w:noProof/>
              </w:rPr>
              <w:t>CHƯƠNG 4 - HIỆN THỰC HỆ THỐNG</w:t>
            </w:r>
            <w:r>
              <w:rPr>
                <w:noProof/>
                <w:webHidden/>
              </w:rPr>
              <w:tab/>
            </w:r>
            <w:r>
              <w:rPr>
                <w:noProof/>
                <w:webHidden/>
              </w:rPr>
              <w:fldChar w:fldCharType="begin"/>
            </w:r>
            <w:r>
              <w:rPr>
                <w:noProof/>
                <w:webHidden/>
              </w:rPr>
              <w:instrText xml:space="preserve"> PAGEREF _Toc183893976 \h </w:instrText>
            </w:r>
            <w:r>
              <w:rPr>
                <w:noProof/>
                <w:webHidden/>
              </w:rPr>
            </w:r>
            <w:r>
              <w:rPr>
                <w:noProof/>
                <w:webHidden/>
              </w:rPr>
              <w:fldChar w:fldCharType="separate"/>
            </w:r>
            <w:r>
              <w:rPr>
                <w:noProof/>
                <w:webHidden/>
              </w:rPr>
              <w:t>94</w:t>
            </w:r>
            <w:r>
              <w:rPr>
                <w:noProof/>
                <w:webHidden/>
              </w:rPr>
              <w:fldChar w:fldCharType="end"/>
            </w:r>
          </w:hyperlink>
        </w:p>
        <w:p w14:paraId="02BF0A07" w14:textId="71F67AB6"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77" w:history="1">
            <w:r w:rsidRPr="003654B5">
              <w:rPr>
                <w:rStyle w:val="Hyperlink"/>
                <w:noProof/>
              </w:rPr>
              <w:t>4.1 Chức năng đăng nhập</w:t>
            </w:r>
            <w:r>
              <w:rPr>
                <w:noProof/>
                <w:webHidden/>
              </w:rPr>
              <w:tab/>
            </w:r>
            <w:r>
              <w:rPr>
                <w:noProof/>
                <w:webHidden/>
              </w:rPr>
              <w:fldChar w:fldCharType="begin"/>
            </w:r>
            <w:r>
              <w:rPr>
                <w:noProof/>
                <w:webHidden/>
              </w:rPr>
              <w:instrText xml:space="preserve"> PAGEREF _Toc183893977 \h </w:instrText>
            </w:r>
            <w:r>
              <w:rPr>
                <w:noProof/>
                <w:webHidden/>
              </w:rPr>
            </w:r>
            <w:r>
              <w:rPr>
                <w:noProof/>
                <w:webHidden/>
              </w:rPr>
              <w:fldChar w:fldCharType="separate"/>
            </w:r>
            <w:r>
              <w:rPr>
                <w:noProof/>
                <w:webHidden/>
              </w:rPr>
              <w:t>94</w:t>
            </w:r>
            <w:r>
              <w:rPr>
                <w:noProof/>
                <w:webHidden/>
              </w:rPr>
              <w:fldChar w:fldCharType="end"/>
            </w:r>
          </w:hyperlink>
        </w:p>
        <w:p w14:paraId="75F055BA" w14:textId="740CC0B5"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78" w:history="1">
            <w:r w:rsidRPr="003654B5">
              <w:rPr>
                <w:rStyle w:val="Hyperlink"/>
                <w:noProof/>
              </w:rPr>
              <w:t>4.2 Mã hóa bằng bycrypt và crypto</w:t>
            </w:r>
            <w:r>
              <w:rPr>
                <w:noProof/>
                <w:webHidden/>
              </w:rPr>
              <w:tab/>
            </w:r>
            <w:r>
              <w:rPr>
                <w:noProof/>
                <w:webHidden/>
              </w:rPr>
              <w:fldChar w:fldCharType="begin"/>
            </w:r>
            <w:r>
              <w:rPr>
                <w:noProof/>
                <w:webHidden/>
              </w:rPr>
              <w:instrText xml:space="preserve"> PAGEREF _Toc183893978 \h </w:instrText>
            </w:r>
            <w:r>
              <w:rPr>
                <w:noProof/>
                <w:webHidden/>
              </w:rPr>
            </w:r>
            <w:r>
              <w:rPr>
                <w:noProof/>
                <w:webHidden/>
              </w:rPr>
              <w:fldChar w:fldCharType="separate"/>
            </w:r>
            <w:r>
              <w:rPr>
                <w:noProof/>
                <w:webHidden/>
              </w:rPr>
              <w:t>96</w:t>
            </w:r>
            <w:r>
              <w:rPr>
                <w:noProof/>
                <w:webHidden/>
              </w:rPr>
              <w:fldChar w:fldCharType="end"/>
            </w:r>
          </w:hyperlink>
        </w:p>
        <w:p w14:paraId="2015C0B4" w14:textId="3FC6331A"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79" w:history="1">
            <w:r w:rsidRPr="003654B5">
              <w:rPr>
                <w:rStyle w:val="Hyperlink"/>
                <w:noProof/>
              </w:rPr>
              <w:t>4.3 Tạo JWT Token</w:t>
            </w:r>
            <w:r>
              <w:rPr>
                <w:noProof/>
                <w:webHidden/>
              </w:rPr>
              <w:tab/>
            </w:r>
            <w:r>
              <w:rPr>
                <w:noProof/>
                <w:webHidden/>
              </w:rPr>
              <w:fldChar w:fldCharType="begin"/>
            </w:r>
            <w:r>
              <w:rPr>
                <w:noProof/>
                <w:webHidden/>
              </w:rPr>
              <w:instrText xml:space="preserve"> PAGEREF _Toc183893979 \h </w:instrText>
            </w:r>
            <w:r>
              <w:rPr>
                <w:noProof/>
                <w:webHidden/>
              </w:rPr>
            </w:r>
            <w:r>
              <w:rPr>
                <w:noProof/>
                <w:webHidden/>
              </w:rPr>
              <w:fldChar w:fldCharType="separate"/>
            </w:r>
            <w:r>
              <w:rPr>
                <w:noProof/>
                <w:webHidden/>
              </w:rPr>
              <w:t>98</w:t>
            </w:r>
            <w:r>
              <w:rPr>
                <w:noProof/>
                <w:webHidden/>
              </w:rPr>
              <w:fldChar w:fldCharType="end"/>
            </w:r>
          </w:hyperlink>
        </w:p>
        <w:p w14:paraId="7D8E74CE" w14:textId="2B3D9A2B"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80" w:history="1">
            <w:r w:rsidRPr="003654B5">
              <w:rPr>
                <w:rStyle w:val="Hyperlink"/>
                <w:noProof/>
              </w:rPr>
              <w:t>4.4 Kiểm tra JWT Token và kiểm tra quyền truy cập</w:t>
            </w:r>
            <w:r>
              <w:rPr>
                <w:noProof/>
                <w:webHidden/>
              </w:rPr>
              <w:tab/>
            </w:r>
            <w:r>
              <w:rPr>
                <w:noProof/>
                <w:webHidden/>
              </w:rPr>
              <w:fldChar w:fldCharType="begin"/>
            </w:r>
            <w:r>
              <w:rPr>
                <w:noProof/>
                <w:webHidden/>
              </w:rPr>
              <w:instrText xml:space="preserve"> PAGEREF _Toc183893980 \h </w:instrText>
            </w:r>
            <w:r>
              <w:rPr>
                <w:noProof/>
                <w:webHidden/>
              </w:rPr>
            </w:r>
            <w:r>
              <w:rPr>
                <w:noProof/>
                <w:webHidden/>
              </w:rPr>
              <w:fldChar w:fldCharType="separate"/>
            </w:r>
            <w:r>
              <w:rPr>
                <w:noProof/>
                <w:webHidden/>
              </w:rPr>
              <w:t>99</w:t>
            </w:r>
            <w:r>
              <w:rPr>
                <w:noProof/>
                <w:webHidden/>
              </w:rPr>
              <w:fldChar w:fldCharType="end"/>
            </w:r>
          </w:hyperlink>
        </w:p>
        <w:p w14:paraId="5D24049C" w14:textId="3D411C62"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81" w:history="1">
            <w:r w:rsidRPr="003654B5">
              <w:rPr>
                <w:rStyle w:val="Hyperlink"/>
                <w:noProof/>
              </w:rPr>
              <w:t>4.5 Cấu hình dịch vụ gửi Email</w:t>
            </w:r>
            <w:r>
              <w:rPr>
                <w:noProof/>
                <w:webHidden/>
              </w:rPr>
              <w:tab/>
            </w:r>
            <w:r>
              <w:rPr>
                <w:noProof/>
                <w:webHidden/>
              </w:rPr>
              <w:fldChar w:fldCharType="begin"/>
            </w:r>
            <w:r>
              <w:rPr>
                <w:noProof/>
                <w:webHidden/>
              </w:rPr>
              <w:instrText xml:space="preserve"> PAGEREF _Toc183893981 \h </w:instrText>
            </w:r>
            <w:r>
              <w:rPr>
                <w:noProof/>
                <w:webHidden/>
              </w:rPr>
            </w:r>
            <w:r>
              <w:rPr>
                <w:noProof/>
                <w:webHidden/>
              </w:rPr>
              <w:fldChar w:fldCharType="separate"/>
            </w:r>
            <w:r>
              <w:rPr>
                <w:noProof/>
                <w:webHidden/>
              </w:rPr>
              <w:t>101</w:t>
            </w:r>
            <w:r>
              <w:rPr>
                <w:noProof/>
                <w:webHidden/>
              </w:rPr>
              <w:fldChar w:fldCharType="end"/>
            </w:r>
          </w:hyperlink>
        </w:p>
        <w:p w14:paraId="49D1C597" w14:textId="41D9115C"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82" w:history="1">
            <w:r w:rsidRPr="003654B5">
              <w:rPr>
                <w:rStyle w:val="Hyperlink"/>
                <w:noProof/>
              </w:rPr>
              <w:t>4.6 Chức năng gửi lại Email xác thực cho Staff</w:t>
            </w:r>
            <w:r>
              <w:rPr>
                <w:noProof/>
                <w:webHidden/>
              </w:rPr>
              <w:tab/>
            </w:r>
            <w:r>
              <w:rPr>
                <w:noProof/>
                <w:webHidden/>
              </w:rPr>
              <w:fldChar w:fldCharType="begin"/>
            </w:r>
            <w:r>
              <w:rPr>
                <w:noProof/>
                <w:webHidden/>
              </w:rPr>
              <w:instrText xml:space="preserve"> PAGEREF _Toc183893982 \h </w:instrText>
            </w:r>
            <w:r>
              <w:rPr>
                <w:noProof/>
                <w:webHidden/>
              </w:rPr>
            </w:r>
            <w:r>
              <w:rPr>
                <w:noProof/>
                <w:webHidden/>
              </w:rPr>
              <w:fldChar w:fldCharType="separate"/>
            </w:r>
            <w:r>
              <w:rPr>
                <w:noProof/>
                <w:webHidden/>
              </w:rPr>
              <w:t>102</w:t>
            </w:r>
            <w:r>
              <w:rPr>
                <w:noProof/>
                <w:webHidden/>
              </w:rPr>
              <w:fldChar w:fldCharType="end"/>
            </w:r>
          </w:hyperlink>
        </w:p>
        <w:p w14:paraId="0F96016F" w14:textId="24565C43"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83" w:history="1">
            <w:r w:rsidRPr="003654B5">
              <w:rPr>
                <w:rStyle w:val="Hyperlink"/>
                <w:noProof/>
              </w:rPr>
              <w:t>4.7 Tạo tài khoản cho nhân viên</w:t>
            </w:r>
            <w:r>
              <w:rPr>
                <w:noProof/>
                <w:webHidden/>
              </w:rPr>
              <w:tab/>
            </w:r>
            <w:r>
              <w:rPr>
                <w:noProof/>
                <w:webHidden/>
              </w:rPr>
              <w:fldChar w:fldCharType="begin"/>
            </w:r>
            <w:r>
              <w:rPr>
                <w:noProof/>
                <w:webHidden/>
              </w:rPr>
              <w:instrText xml:space="preserve"> PAGEREF _Toc183893983 \h </w:instrText>
            </w:r>
            <w:r>
              <w:rPr>
                <w:noProof/>
                <w:webHidden/>
              </w:rPr>
            </w:r>
            <w:r>
              <w:rPr>
                <w:noProof/>
                <w:webHidden/>
              </w:rPr>
              <w:fldChar w:fldCharType="separate"/>
            </w:r>
            <w:r>
              <w:rPr>
                <w:noProof/>
                <w:webHidden/>
              </w:rPr>
              <w:t>103</w:t>
            </w:r>
            <w:r>
              <w:rPr>
                <w:noProof/>
                <w:webHidden/>
              </w:rPr>
              <w:fldChar w:fldCharType="end"/>
            </w:r>
          </w:hyperlink>
        </w:p>
        <w:p w14:paraId="08C1AF0F" w14:textId="31437CD9"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84" w:history="1">
            <w:r w:rsidRPr="003654B5">
              <w:rPr>
                <w:rStyle w:val="Hyperlink"/>
                <w:noProof/>
              </w:rPr>
              <w:t>4.8 Thống kê đơn hàng theo thời gian tùy chọn</w:t>
            </w:r>
            <w:r>
              <w:rPr>
                <w:noProof/>
                <w:webHidden/>
              </w:rPr>
              <w:tab/>
            </w:r>
            <w:r>
              <w:rPr>
                <w:noProof/>
                <w:webHidden/>
              </w:rPr>
              <w:fldChar w:fldCharType="begin"/>
            </w:r>
            <w:r>
              <w:rPr>
                <w:noProof/>
                <w:webHidden/>
              </w:rPr>
              <w:instrText xml:space="preserve"> PAGEREF _Toc183893984 \h </w:instrText>
            </w:r>
            <w:r>
              <w:rPr>
                <w:noProof/>
                <w:webHidden/>
              </w:rPr>
            </w:r>
            <w:r>
              <w:rPr>
                <w:noProof/>
                <w:webHidden/>
              </w:rPr>
              <w:fldChar w:fldCharType="separate"/>
            </w:r>
            <w:r>
              <w:rPr>
                <w:noProof/>
                <w:webHidden/>
              </w:rPr>
              <w:t>105</w:t>
            </w:r>
            <w:r>
              <w:rPr>
                <w:noProof/>
                <w:webHidden/>
              </w:rPr>
              <w:fldChar w:fldCharType="end"/>
            </w:r>
          </w:hyperlink>
        </w:p>
        <w:p w14:paraId="09657A9D" w14:textId="07A61229"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85" w:history="1">
            <w:r w:rsidRPr="003654B5">
              <w:rPr>
                <w:rStyle w:val="Hyperlink"/>
                <w:noProof/>
              </w:rPr>
              <w:t>4.9 Thống kê sản phẩm 12 tháng gần nhất</w:t>
            </w:r>
            <w:r>
              <w:rPr>
                <w:noProof/>
                <w:webHidden/>
              </w:rPr>
              <w:tab/>
            </w:r>
            <w:r>
              <w:rPr>
                <w:noProof/>
                <w:webHidden/>
              </w:rPr>
              <w:fldChar w:fldCharType="begin"/>
            </w:r>
            <w:r>
              <w:rPr>
                <w:noProof/>
                <w:webHidden/>
              </w:rPr>
              <w:instrText xml:space="preserve"> PAGEREF _Toc183893985 \h </w:instrText>
            </w:r>
            <w:r>
              <w:rPr>
                <w:noProof/>
                <w:webHidden/>
              </w:rPr>
            </w:r>
            <w:r>
              <w:rPr>
                <w:noProof/>
                <w:webHidden/>
              </w:rPr>
              <w:fldChar w:fldCharType="separate"/>
            </w:r>
            <w:r>
              <w:rPr>
                <w:noProof/>
                <w:webHidden/>
              </w:rPr>
              <w:t>106</w:t>
            </w:r>
            <w:r>
              <w:rPr>
                <w:noProof/>
                <w:webHidden/>
              </w:rPr>
              <w:fldChar w:fldCharType="end"/>
            </w:r>
          </w:hyperlink>
        </w:p>
        <w:p w14:paraId="151D9A4D" w14:textId="5A21D8AB"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86" w:history="1">
            <w:r w:rsidRPr="003654B5">
              <w:rPr>
                <w:rStyle w:val="Hyperlink"/>
                <w:noProof/>
              </w:rPr>
              <w:t>4.10 Thống kê tổng quan</w:t>
            </w:r>
            <w:r>
              <w:rPr>
                <w:noProof/>
                <w:webHidden/>
              </w:rPr>
              <w:tab/>
            </w:r>
            <w:r>
              <w:rPr>
                <w:noProof/>
                <w:webHidden/>
              </w:rPr>
              <w:fldChar w:fldCharType="begin"/>
            </w:r>
            <w:r>
              <w:rPr>
                <w:noProof/>
                <w:webHidden/>
              </w:rPr>
              <w:instrText xml:space="preserve"> PAGEREF _Toc183893986 \h </w:instrText>
            </w:r>
            <w:r>
              <w:rPr>
                <w:noProof/>
                <w:webHidden/>
              </w:rPr>
            </w:r>
            <w:r>
              <w:rPr>
                <w:noProof/>
                <w:webHidden/>
              </w:rPr>
              <w:fldChar w:fldCharType="separate"/>
            </w:r>
            <w:r>
              <w:rPr>
                <w:noProof/>
                <w:webHidden/>
              </w:rPr>
              <w:t>108</w:t>
            </w:r>
            <w:r>
              <w:rPr>
                <w:noProof/>
                <w:webHidden/>
              </w:rPr>
              <w:fldChar w:fldCharType="end"/>
            </w:r>
          </w:hyperlink>
        </w:p>
        <w:p w14:paraId="2BB53778" w14:textId="7949A4FE" w:rsidR="00FA7505" w:rsidRDefault="00FA7505">
          <w:pPr>
            <w:pStyle w:val="TOC1"/>
            <w:rPr>
              <w:rFonts w:asciiTheme="minorHAnsi" w:eastAsiaTheme="minorEastAsia" w:hAnsiTheme="minorHAnsi" w:cstheme="minorBidi"/>
              <w:noProof/>
              <w:kern w:val="2"/>
              <w:sz w:val="22"/>
              <w:szCs w:val="22"/>
              <w:lang w:val="vi-VN" w:eastAsia="vi-VN"/>
              <w14:ligatures w14:val="standardContextual"/>
            </w:rPr>
          </w:pPr>
          <w:hyperlink w:anchor="_Toc183893987" w:history="1">
            <w:r w:rsidRPr="003654B5">
              <w:rPr>
                <w:rStyle w:val="Hyperlink"/>
                <w:noProof/>
              </w:rPr>
              <w:t>CHƯƠNG 5 - KẾT QUẢ ĐẠT ĐƯỢC</w:t>
            </w:r>
            <w:r>
              <w:rPr>
                <w:noProof/>
                <w:webHidden/>
              </w:rPr>
              <w:tab/>
            </w:r>
            <w:r>
              <w:rPr>
                <w:noProof/>
                <w:webHidden/>
              </w:rPr>
              <w:fldChar w:fldCharType="begin"/>
            </w:r>
            <w:r>
              <w:rPr>
                <w:noProof/>
                <w:webHidden/>
              </w:rPr>
              <w:instrText xml:space="preserve"> PAGEREF _Toc183893987 \h </w:instrText>
            </w:r>
            <w:r>
              <w:rPr>
                <w:noProof/>
                <w:webHidden/>
              </w:rPr>
            </w:r>
            <w:r>
              <w:rPr>
                <w:noProof/>
                <w:webHidden/>
              </w:rPr>
              <w:fldChar w:fldCharType="separate"/>
            </w:r>
            <w:r>
              <w:rPr>
                <w:noProof/>
                <w:webHidden/>
              </w:rPr>
              <w:t>110</w:t>
            </w:r>
            <w:r>
              <w:rPr>
                <w:noProof/>
                <w:webHidden/>
              </w:rPr>
              <w:fldChar w:fldCharType="end"/>
            </w:r>
          </w:hyperlink>
        </w:p>
        <w:p w14:paraId="621DB29C" w14:textId="3D841D32"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88" w:history="1">
            <w:r w:rsidRPr="003654B5">
              <w:rPr>
                <w:rStyle w:val="Hyperlink"/>
                <w:noProof/>
              </w:rPr>
              <w:t>5.1 Giao diện chung</w:t>
            </w:r>
            <w:r>
              <w:rPr>
                <w:noProof/>
                <w:webHidden/>
              </w:rPr>
              <w:tab/>
            </w:r>
            <w:r>
              <w:rPr>
                <w:noProof/>
                <w:webHidden/>
              </w:rPr>
              <w:fldChar w:fldCharType="begin"/>
            </w:r>
            <w:r>
              <w:rPr>
                <w:noProof/>
                <w:webHidden/>
              </w:rPr>
              <w:instrText xml:space="preserve"> PAGEREF _Toc183893988 \h </w:instrText>
            </w:r>
            <w:r>
              <w:rPr>
                <w:noProof/>
                <w:webHidden/>
              </w:rPr>
            </w:r>
            <w:r>
              <w:rPr>
                <w:noProof/>
                <w:webHidden/>
              </w:rPr>
              <w:fldChar w:fldCharType="separate"/>
            </w:r>
            <w:r>
              <w:rPr>
                <w:noProof/>
                <w:webHidden/>
              </w:rPr>
              <w:t>110</w:t>
            </w:r>
            <w:r>
              <w:rPr>
                <w:noProof/>
                <w:webHidden/>
              </w:rPr>
              <w:fldChar w:fldCharType="end"/>
            </w:r>
          </w:hyperlink>
        </w:p>
        <w:p w14:paraId="2859F778" w14:textId="109DECA3"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89" w:history="1">
            <w:r w:rsidRPr="003654B5">
              <w:rPr>
                <w:rStyle w:val="Hyperlink"/>
                <w:i/>
                <w:noProof/>
              </w:rPr>
              <w:t>5.1.1</w:t>
            </w:r>
            <w:r w:rsidRPr="003654B5">
              <w:rPr>
                <w:rStyle w:val="Hyperlink"/>
                <w:noProof/>
              </w:rPr>
              <w:t xml:space="preserve"> Giao diện trang đăng nhập</w:t>
            </w:r>
            <w:r>
              <w:rPr>
                <w:noProof/>
                <w:webHidden/>
              </w:rPr>
              <w:tab/>
            </w:r>
            <w:r>
              <w:rPr>
                <w:noProof/>
                <w:webHidden/>
              </w:rPr>
              <w:fldChar w:fldCharType="begin"/>
            </w:r>
            <w:r>
              <w:rPr>
                <w:noProof/>
                <w:webHidden/>
              </w:rPr>
              <w:instrText xml:space="preserve"> PAGEREF _Toc183893989 \h </w:instrText>
            </w:r>
            <w:r>
              <w:rPr>
                <w:noProof/>
                <w:webHidden/>
              </w:rPr>
            </w:r>
            <w:r>
              <w:rPr>
                <w:noProof/>
                <w:webHidden/>
              </w:rPr>
              <w:fldChar w:fldCharType="separate"/>
            </w:r>
            <w:r>
              <w:rPr>
                <w:noProof/>
                <w:webHidden/>
              </w:rPr>
              <w:t>110</w:t>
            </w:r>
            <w:r>
              <w:rPr>
                <w:noProof/>
                <w:webHidden/>
              </w:rPr>
              <w:fldChar w:fldCharType="end"/>
            </w:r>
          </w:hyperlink>
        </w:p>
        <w:p w14:paraId="1E77868B" w14:textId="7FBEE28A"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90" w:history="1">
            <w:r w:rsidRPr="003654B5">
              <w:rPr>
                <w:rStyle w:val="Hyperlink"/>
                <w:i/>
                <w:noProof/>
              </w:rPr>
              <w:t>5.1.2</w:t>
            </w:r>
            <w:r w:rsidRPr="003654B5">
              <w:rPr>
                <w:rStyle w:val="Hyperlink"/>
                <w:noProof/>
              </w:rPr>
              <w:t xml:space="preserve"> Giao diện trang xem thông tin tài khoản</w:t>
            </w:r>
            <w:r>
              <w:rPr>
                <w:noProof/>
                <w:webHidden/>
              </w:rPr>
              <w:tab/>
            </w:r>
            <w:r>
              <w:rPr>
                <w:noProof/>
                <w:webHidden/>
              </w:rPr>
              <w:fldChar w:fldCharType="begin"/>
            </w:r>
            <w:r>
              <w:rPr>
                <w:noProof/>
                <w:webHidden/>
              </w:rPr>
              <w:instrText xml:space="preserve"> PAGEREF _Toc183893990 \h </w:instrText>
            </w:r>
            <w:r>
              <w:rPr>
                <w:noProof/>
                <w:webHidden/>
              </w:rPr>
            </w:r>
            <w:r>
              <w:rPr>
                <w:noProof/>
                <w:webHidden/>
              </w:rPr>
              <w:fldChar w:fldCharType="separate"/>
            </w:r>
            <w:r>
              <w:rPr>
                <w:noProof/>
                <w:webHidden/>
              </w:rPr>
              <w:t>110</w:t>
            </w:r>
            <w:r>
              <w:rPr>
                <w:noProof/>
                <w:webHidden/>
              </w:rPr>
              <w:fldChar w:fldCharType="end"/>
            </w:r>
          </w:hyperlink>
        </w:p>
        <w:p w14:paraId="6A715511" w14:textId="28B491C9"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91" w:history="1">
            <w:r w:rsidRPr="003654B5">
              <w:rPr>
                <w:rStyle w:val="Hyperlink"/>
                <w:i/>
                <w:noProof/>
              </w:rPr>
              <w:t>5.1.3</w:t>
            </w:r>
            <w:r w:rsidRPr="003654B5">
              <w:rPr>
                <w:rStyle w:val="Hyperlink"/>
                <w:noProof/>
              </w:rPr>
              <w:t xml:space="preserve"> Giao diện trang đổi mật khẩu</w:t>
            </w:r>
            <w:r>
              <w:rPr>
                <w:noProof/>
                <w:webHidden/>
              </w:rPr>
              <w:tab/>
            </w:r>
            <w:r>
              <w:rPr>
                <w:noProof/>
                <w:webHidden/>
              </w:rPr>
              <w:fldChar w:fldCharType="begin"/>
            </w:r>
            <w:r>
              <w:rPr>
                <w:noProof/>
                <w:webHidden/>
              </w:rPr>
              <w:instrText xml:space="preserve"> PAGEREF _Toc183893991 \h </w:instrText>
            </w:r>
            <w:r>
              <w:rPr>
                <w:noProof/>
                <w:webHidden/>
              </w:rPr>
            </w:r>
            <w:r>
              <w:rPr>
                <w:noProof/>
                <w:webHidden/>
              </w:rPr>
              <w:fldChar w:fldCharType="separate"/>
            </w:r>
            <w:r>
              <w:rPr>
                <w:noProof/>
                <w:webHidden/>
              </w:rPr>
              <w:t>111</w:t>
            </w:r>
            <w:r>
              <w:rPr>
                <w:noProof/>
                <w:webHidden/>
              </w:rPr>
              <w:fldChar w:fldCharType="end"/>
            </w:r>
          </w:hyperlink>
        </w:p>
        <w:p w14:paraId="18D94D76" w14:textId="0FC60680"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92" w:history="1">
            <w:r w:rsidRPr="003654B5">
              <w:rPr>
                <w:rStyle w:val="Hyperlink"/>
                <w:i/>
                <w:noProof/>
              </w:rPr>
              <w:t>5.1.4</w:t>
            </w:r>
            <w:r w:rsidRPr="003654B5">
              <w:rPr>
                <w:rStyle w:val="Hyperlink"/>
                <w:noProof/>
              </w:rPr>
              <w:t xml:space="preserve"> Giao diện trang đổi ảnh đại diện</w:t>
            </w:r>
            <w:r>
              <w:rPr>
                <w:noProof/>
                <w:webHidden/>
              </w:rPr>
              <w:tab/>
            </w:r>
            <w:r>
              <w:rPr>
                <w:noProof/>
                <w:webHidden/>
              </w:rPr>
              <w:fldChar w:fldCharType="begin"/>
            </w:r>
            <w:r>
              <w:rPr>
                <w:noProof/>
                <w:webHidden/>
              </w:rPr>
              <w:instrText xml:space="preserve"> PAGEREF _Toc183893992 \h </w:instrText>
            </w:r>
            <w:r>
              <w:rPr>
                <w:noProof/>
                <w:webHidden/>
              </w:rPr>
            </w:r>
            <w:r>
              <w:rPr>
                <w:noProof/>
                <w:webHidden/>
              </w:rPr>
              <w:fldChar w:fldCharType="separate"/>
            </w:r>
            <w:r>
              <w:rPr>
                <w:noProof/>
                <w:webHidden/>
              </w:rPr>
              <w:t>112</w:t>
            </w:r>
            <w:r>
              <w:rPr>
                <w:noProof/>
                <w:webHidden/>
              </w:rPr>
              <w:fldChar w:fldCharType="end"/>
            </w:r>
          </w:hyperlink>
        </w:p>
        <w:p w14:paraId="637D6B00" w14:textId="39E998A8"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93" w:history="1">
            <w:r w:rsidRPr="003654B5">
              <w:rPr>
                <w:rStyle w:val="Hyperlink"/>
                <w:i/>
                <w:noProof/>
              </w:rPr>
              <w:t>5.1.5</w:t>
            </w:r>
            <w:r w:rsidRPr="003654B5">
              <w:rPr>
                <w:rStyle w:val="Hyperlink"/>
                <w:noProof/>
              </w:rPr>
              <w:t xml:space="preserve"> Giao diện trang xem ảnh đại diện</w:t>
            </w:r>
            <w:r>
              <w:rPr>
                <w:noProof/>
                <w:webHidden/>
              </w:rPr>
              <w:tab/>
            </w:r>
            <w:r>
              <w:rPr>
                <w:noProof/>
                <w:webHidden/>
              </w:rPr>
              <w:fldChar w:fldCharType="begin"/>
            </w:r>
            <w:r>
              <w:rPr>
                <w:noProof/>
                <w:webHidden/>
              </w:rPr>
              <w:instrText xml:space="preserve"> PAGEREF _Toc183893993 \h </w:instrText>
            </w:r>
            <w:r>
              <w:rPr>
                <w:noProof/>
                <w:webHidden/>
              </w:rPr>
            </w:r>
            <w:r>
              <w:rPr>
                <w:noProof/>
                <w:webHidden/>
              </w:rPr>
              <w:fldChar w:fldCharType="separate"/>
            </w:r>
            <w:r>
              <w:rPr>
                <w:noProof/>
                <w:webHidden/>
              </w:rPr>
              <w:t>112</w:t>
            </w:r>
            <w:r>
              <w:rPr>
                <w:noProof/>
                <w:webHidden/>
              </w:rPr>
              <w:fldChar w:fldCharType="end"/>
            </w:r>
          </w:hyperlink>
        </w:p>
        <w:p w14:paraId="5D7ED59C" w14:textId="50D88856"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94" w:history="1">
            <w:r w:rsidRPr="003654B5">
              <w:rPr>
                <w:rStyle w:val="Hyperlink"/>
                <w:i/>
                <w:noProof/>
              </w:rPr>
              <w:t>5.1.6</w:t>
            </w:r>
            <w:r w:rsidRPr="003654B5">
              <w:rPr>
                <w:rStyle w:val="Hyperlink"/>
                <w:noProof/>
              </w:rPr>
              <w:t xml:space="preserve"> Giao diện trang quản lý khách hàng</w:t>
            </w:r>
            <w:r>
              <w:rPr>
                <w:noProof/>
                <w:webHidden/>
              </w:rPr>
              <w:tab/>
            </w:r>
            <w:r>
              <w:rPr>
                <w:noProof/>
                <w:webHidden/>
              </w:rPr>
              <w:fldChar w:fldCharType="begin"/>
            </w:r>
            <w:r>
              <w:rPr>
                <w:noProof/>
                <w:webHidden/>
              </w:rPr>
              <w:instrText xml:space="preserve"> PAGEREF _Toc183893994 \h </w:instrText>
            </w:r>
            <w:r>
              <w:rPr>
                <w:noProof/>
                <w:webHidden/>
              </w:rPr>
            </w:r>
            <w:r>
              <w:rPr>
                <w:noProof/>
                <w:webHidden/>
              </w:rPr>
              <w:fldChar w:fldCharType="separate"/>
            </w:r>
            <w:r>
              <w:rPr>
                <w:noProof/>
                <w:webHidden/>
              </w:rPr>
              <w:t>113</w:t>
            </w:r>
            <w:r>
              <w:rPr>
                <w:noProof/>
                <w:webHidden/>
              </w:rPr>
              <w:fldChar w:fldCharType="end"/>
            </w:r>
          </w:hyperlink>
        </w:p>
        <w:p w14:paraId="65D5B01D" w14:textId="27392914"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95" w:history="1">
            <w:r w:rsidRPr="003654B5">
              <w:rPr>
                <w:rStyle w:val="Hyperlink"/>
                <w:i/>
                <w:noProof/>
              </w:rPr>
              <w:t>5.1.7</w:t>
            </w:r>
            <w:r w:rsidRPr="003654B5">
              <w:rPr>
                <w:rStyle w:val="Hyperlink"/>
                <w:noProof/>
              </w:rPr>
              <w:t xml:space="preserve"> Giao diện trang xem lịch sử mua hàng</w:t>
            </w:r>
            <w:r>
              <w:rPr>
                <w:noProof/>
                <w:webHidden/>
              </w:rPr>
              <w:tab/>
            </w:r>
            <w:r>
              <w:rPr>
                <w:noProof/>
                <w:webHidden/>
              </w:rPr>
              <w:fldChar w:fldCharType="begin"/>
            </w:r>
            <w:r>
              <w:rPr>
                <w:noProof/>
                <w:webHidden/>
              </w:rPr>
              <w:instrText xml:space="preserve"> PAGEREF _Toc183893995 \h </w:instrText>
            </w:r>
            <w:r>
              <w:rPr>
                <w:noProof/>
                <w:webHidden/>
              </w:rPr>
            </w:r>
            <w:r>
              <w:rPr>
                <w:noProof/>
                <w:webHidden/>
              </w:rPr>
              <w:fldChar w:fldCharType="separate"/>
            </w:r>
            <w:r>
              <w:rPr>
                <w:noProof/>
                <w:webHidden/>
              </w:rPr>
              <w:t>113</w:t>
            </w:r>
            <w:r>
              <w:rPr>
                <w:noProof/>
                <w:webHidden/>
              </w:rPr>
              <w:fldChar w:fldCharType="end"/>
            </w:r>
          </w:hyperlink>
        </w:p>
        <w:p w14:paraId="51D23EB2" w14:textId="5F405E9A"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96" w:history="1">
            <w:r w:rsidRPr="003654B5">
              <w:rPr>
                <w:rStyle w:val="Hyperlink"/>
                <w:noProof/>
              </w:rPr>
              <w:t>5.2 Giao diện phía quản trị viên</w:t>
            </w:r>
            <w:r>
              <w:rPr>
                <w:noProof/>
                <w:webHidden/>
              </w:rPr>
              <w:tab/>
            </w:r>
            <w:r>
              <w:rPr>
                <w:noProof/>
                <w:webHidden/>
              </w:rPr>
              <w:fldChar w:fldCharType="begin"/>
            </w:r>
            <w:r>
              <w:rPr>
                <w:noProof/>
                <w:webHidden/>
              </w:rPr>
              <w:instrText xml:space="preserve"> PAGEREF _Toc183893996 \h </w:instrText>
            </w:r>
            <w:r>
              <w:rPr>
                <w:noProof/>
                <w:webHidden/>
              </w:rPr>
            </w:r>
            <w:r>
              <w:rPr>
                <w:noProof/>
                <w:webHidden/>
              </w:rPr>
              <w:fldChar w:fldCharType="separate"/>
            </w:r>
            <w:r>
              <w:rPr>
                <w:noProof/>
                <w:webHidden/>
              </w:rPr>
              <w:t>114</w:t>
            </w:r>
            <w:r>
              <w:rPr>
                <w:noProof/>
                <w:webHidden/>
              </w:rPr>
              <w:fldChar w:fldCharType="end"/>
            </w:r>
          </w:hyperlink>
        </w:p>
        <w:p w14:paraId="09BC1DAA" w14:textId="6FC26361"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97" w:history="1">
            <w:r w:rsidRPr="003654B5">
              <w:rPr>
                <w:rStyle w:val="Hyperlink"/>
                <w:i/>
                <w:noProof/>
              </w:rPr>
              <w:t>5.2.1</w:t>
            </w:r>
            <w:r w:rsidRPr="003654B5">
              <w:rPr>
                <w:rStyle w:val="Hyperlink"/>
                <w:noProof/>
              </w:rPr>
              <w:t xml:space="preserve"> Trang Dashboard</w:t>
            </w:r>
            <w:r>
              <w:rPr>
                <w:noProof/>
                <w:webHidden/>
              </w:rPr>
              <w:tab/>
            </w:r>
            <w:r>
              <w:rPr>
                <w:noProof/>
                <w:webHidden/>
              </w:rPr>
              <w:fldChar w:fldCharType="begin"/>
            </w:r>
            <w:r>
              <w:rPr>
                <w:noProof/>
                <w:webHidden/>
              </w:rPr>
              <w:instrText xml:space="preserve"> PAGEREF _Toc183893997 \h </w:instrText>
            </w:r>
            <w:r>
              <w:rPr>
                <w:noProof/>
                <w:webHidden/>
              </w:rPr>
            </w:r>
            <w:r>
              <w:rPr>
                <w:noProof/>
                <w:webHidden/>
              </w:rPr>
              <w:fldChar w:fldCharType="separate"/>
            </w:r>
            <w:r>
              <w:rPr>
                <w:noProof/>
                <w:webHidden/>
              </w:rPr>
              <w:t>114</w:t>
            </w:r>
            <w:r>
              <w:rPr>
                <w:noProof/>
                <w:webHidden/>
              </w:rPr>
              <w:fldChar w:fldCharType="end"/>
            </w:r>
          </w:hyperlink>
        </w:p>
        <w:p w14:paraId="10CAC4EC" w14:textId="0F7278FE"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98" w:history="1">
            <w:r w:rsidRPr="003654B5">
              <w:rPr>
                <w:rStyle w:val="Hyperlink"/>
                <w:i/>
                <w:noProof/>
              </w:rPr>
              <w:t>5.2.2</w:t>
            </w:r>
            <w:r w:rsidRPr="003654B5">
              <w:rPr>
                <w:rStyle w:val="Hyperlink"/>
                <w:noProof/>
              </w:rPr>
              <w:t xml:space="preserve"> Trang quản lý nhân viên bán hàng</w:t>
            </w:r>
            <w:r>
              <w:rPr>
                <w:noProof/>
                <w:webHidden/>
              </w:rPr>
              <w:tab/>
            </w:r>
            <w:r>
              <w:rPr>
                <w:noProof/>
                <w:webHidden/>
              </w:rPr>
              <w:fldChar w:fldCharType="begin"/>
            </w:r>
            <w:r>
              <w:rPr>
                <w:noProof/>
                <w:webHidden/>
              </w:rPr>
              <w:instrText xml:space="preserve"> PAGEREF _Toc183893998 \h </w:instrText>
            </w:r>
            <w:r>
              <w:rPr>
                <w:noProof/>
                <w:webHidden/>
              </w:rPr>
            </w:r>
            <w:r>
              <w:rPr>
                <w:noProof/>
                <w:webHidden/>
              </w:rPr>
              <w:fldChar w:fldCharType="separate"/>
            </w:r>
            <w:r>
              <w:rPr>
                <w:noProof/>
                <w:webHidden/>
              </w:rPr>
              <w:t>115</w:t>
            </w:r>
            <w:r>
              <w:rPr>
                <w:noProof/>
                <w:webHidden/>
              </w:rPr>
              <w:fldChar w:fldCharType="end"/>
            </w:r>
          </w:hyperlink>
        </w:p>
        <w:p w14:paraId="4DF1541F" w14:textId="69317987"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999" w:history="1">
            <w:r w:rsidRPr="003654B5">
              <w:rPr>
                <w:rStyle w:val="Hyperlink"/>
                <w:i/>
                <w:noProof/>
              </w:rPr>
              <w:t>5.2.3</w:t>
            </w:r>
            <w:r w:rsidRPr="003654B5">
              <w:rPr>
                <w:rStyle w:val="Hyperlink"/>
                <w:noProof/>
              </w:rPr>
              <w:t xml:space="preserve"> Trang quản lý sản phẩm</w:t>
            </w:r>
            <w:r>
              <w:rPr>
                <w:noProof/>
                <w:webHidden/>
              </w:rPr>
              <w:tab/>
            </w:r>
            <w:r>
              <w:rPr>
                <w:noProof/>
                <w:webHidden/>
              </w:rPr>
              <w:fldChar w:fldCharType="begin"/>
            </w:r>
            <w:r>
              <w:rPr>
                <w:noProof/>
                <w:webHidden/>
              </w:rPr>
              <w:instrText xml:space="preserve"> PAGEREF _Toc183893999 \h </w:instrText>
            </w:r>
            <w:r>
              <w:rPr>
                <w:noProof/>
                <w:webHidden/>
              </w:rPr>
            </w:r>
            <w:r>
              <w:rPr>
                <w:noProof/>
                <w:webHidden/>
              </w:rPr>
              <w:fldChar w:fldCharType="separate"/>
            </w:r>
            <w:r>
              <w:rPr>
                <w:noProof/>
                <w:webHidden/>
              </w:rPr>
              <w:t>115</w:t>
            </w:r>
            <w:r>
              <w:rPr>
                <w:noProof/>
                <w:webHidden/>
              </w:rPr>
              <w:fldChar w:fldCharType="end"/>
            </w:r>
          </w:hyperlink>
        </w:p>
        <w:p w14:paraId="3E35008E" w14:textId="4F4882D2"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00" w:history="1">
            <w:r w:rsidRPr="003654B5">
              <w:rPr>
                <w:rStyle w:val="Hyperlink"/>
                <w:i/>
                <w:noProof/>
              </w:rPr>
              <w:t>5.2.4</w:t>
            </w:r>
            <w:r w:rsidRPr="003654B5">
              <w:rPr>
                <w:rStyle w:val="Hyperlink"/>
                <w:noProof/>
              </w:rPr>
              <w:t xml:space="preserve"> Trang quản lý sản phẩm</w:t>
            </w:r>
            <w:r>
              <w:rPr>
                <w:noProof/>
                <w:webHidden/>
              </w:rPr>
              <w:tab/>
            </w:r>
            <w:r>
              <w:rPr>
                <w:noProof/>
                <w:webHidden/>
              </w:rPr>
              <w:fldChar w:fldCharType="begin"/>
            </w:r>
            <w:r>
              <w:rPr>
                <w:noProof/>
                <w:webHidden/>
              </w:rPr>
              <w:instrText xml:space="preserve"> PAGEREF _Toc183894000 \h </w:instrText>
            </w:r>
            <w:r>
              <w:rPr>
                <w:noProof/>
                <w:webHidden/>
              </w:rPr>
            </w:r>
            <w:r>
              <w:rPr>
                <w:noProof/>
                <w:webHidden/>
              </w:rPr>
              <w:fldChar w:fldCharType="separate"/>
            </w:r>
            <w:r>
              <w:rPr>
                <w:noProof/>
                <w:webHidden/>
              </w:rPr>
              <w:t>117</w:t>
            </w:r>
            <w:r>
              <w:rPr>
                <w:noProof/>
                <w:webHidden/>
              </w:rPr>
              <w:fldChar w:fldCharType="end"/>
            </w:r>
          </w:hyperlink>
        </w:p>
        <w:p w14:paraId="12631284" w14:textId="49A77227"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01" w:history="1">
            <w:r w:rsidRPr="003654B5">
              <w:rPr>
                <w:rStyle w:val="Hyperlink"/>
                <w:i/>
                <w:noProof/>
              </w:rPr>
              <w:t>5.2.5</w:t>
            </w:r>
            <w:r w:rsidRPr="003654B5">
              <w:rPr>
                <w:rStyle w:val="Hyperlink"/>
                <w:noProof/>
              </w:rPr>
              <w:t xml:space="preserve"> Trang thống kê</w:t>
            </w:r>
            <w:r>
              <w:rPr>
                <w:noProof/>
                <w:webHidden/>
              </w:rPr>
              <w:tab/>
            </w:r>
            <w:r>
              <w:rPr>
                <w:noProof/>
                <w:webHidden/>
              </w:rPr>
              <w:fldChar w:fldCharType="begin"/>
            </w:r>
            <w:r>
              <w:rPr>
                <w:noProof/>
                <w:webHidden/>
              </w:rPr>
              <w:instrText xml:space="preserve"> PAGEREF _Toc183894001 \h </w:instrText>
            </w:r>
            <w:r>
              <w:rPr>
                <w:noProof/>
                <w:webHidden/>
              </w:rPr>
            </w:r>
            <w:r>
              <w:rPr>
                <w:noProof/>
                <w:webHidden/>
              </w:rPr>
              <w:fldChar w:fldCharType="separate"/>
            </w:r>
            <w:r>
              <w:rPr>
                <w:noProof/>
                <w:webHidden/>
              </w:rPr>
              <w:t>119</w:t>
            </w:r>
            <w:r>
              <w:rPr>
                <w:noProof/>
                <w:webHidden/>
              </w:rPr>
              <w:fldChar w:fldCharType="end"/>
            </w:r>
          </w:hyperlink>
        </w:p>
        <w:p w14:paraId="7DCA1E00" w14:textId="73BB0345"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02" w:history="1">
            <w:r w:rsidRPr="003654B5">
              <w:rPr>
                <w:rStyle w:val="Hyperlink"/>
                <w:noProof/>
              </w:rPr>
              <w:t>5.3 Giao diện phía nhân viên bán hàng</w:t>
            </w:r>
            <w:r>
              <w:rPr>
                <w:noProof/>
                <w:webHidden/>
              </w:rPr>
              <w:tab/>
            </w:r>
            <w:r>
              <w:rPr>
                <w:noProof/>
                <w:webHidden/>
              </w:rPr>
              <w:fldChar w:fldCharType="begin"/>
            </w:r>
            <w:r>
              <w:rPr>
                <w:noProof/>
                <w:webHidden/>
              </w:rPr>
              <w:instrText xml:space="preserve"> PAGEREF _Toc183894002 \h </w:instrText>
            </w:r>
            <w:r>
              <w:rPr>
                <w:noProof/>
                <w:webHidden/>
              </w:rPr>
            </w:r>
            <w:r>
              <w:rPr>
                <w:noProof/>
                <w:webHidden/>
              </w:rPr>
              <w:fldChar w:fldCharType="separate"/>
            </w:r>
            <w:r>
              <w:rPr>
                <w:noProof/>
                <w:webHidden/>
              </w:rPr>
              <w:t>120</w:t>
            </w:r>
            <w:r>
              <w:rPr>
                <w:noProof/>
                <w:webHidden/>
              </w:rPr>
              <w:fldChar w:fldCharType="end"/>
            </w:r>
          </w:hyperlink>
        </w:p>
        <w:p w14:paraId="4DEDF437" w14:textId="5352CF03"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03" w:history="1">
            <w:r w:rsidRPr="003654B5">
              <w:rPr>
                <w:rStyle w:val="Hyperlink"/>
                <w:i/>
                <w:noProof/>
              </w:rPr>
              <w:t>5.3.1</w:t>
            </w:r>
            <w:r w:rsidRPr="003654B5">
              <w:rPr>
                <w:rStyle w:val="Hyperlink"/>
                <w:noProof/>
              </w:rPr>
              <w:t xml:space="preserve"> Trang Dashboard</w:t>
            </w:r>
            <w:r>
              <w:rPr>
                <w:noProof/>
                <w:webHidden/>
              </w:rPr>
              <w:tab/>
            </w:r>
            <w:r>
              <w:rPr>
                <w:noProof/>
                <w:webHidden/>
              </w:rPr>
              <w:fldChar w:fldCharType="begin"/>
            </w:r>
            <w:r>
              <w:rPr>
                <w:noProof/>
                <w:webHidden/>
              </w:rPr>
              <w:instrText xml:space="preserve"> PAGEREF _Toc183894003 \h </w:instrText>
            </w:r>
            <w:r>
              <w:rPr>
                <w:noProof/>
                <w:webHidden/>
              </w:rPr>
            </w:r>
            <w:r>
              <w:rPr>
                <w:noProof/>
                <w:webHidden/>
              </w:rPr>
              <w:fldChar w:fldCharType="separate"/>
            </w:r>
            <w:r>
              <w:rPr>
                <w:noProof/>
                <w:webHidden/>
              </w:rPr>
              <w:t>120</w:t>
            </w:r>
            <w:r>
              <w:rPr>
                <w:noProof/>
                <w:webHidden/>
              </w:rPr>
              <w:fldChar w:fldCharType="end"/>
            </w:r>
          </w:hyperlink>
        </w:p>
        <w:p w14:paraId="3CBEB287" w14:textId="6D49F130"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04" w:history="1">
            <w:r w:rsidRPr="003654B5">
              <w:rPr>
                <w:rStyle w:val="Hyperlink"/>
                <w:i/>
                <w:noProof/>
              </w:rPr>
              <w:t>5.3.2</w:t>
            </w:r>
            <w:r w:rsidRPr="003654B5">
              <w:rPr>
                <w:rStyle w:val="Hyperlink"/>
                <w:noProof/>
              </w:rPr>
              <w:t xml:space="preserve"> Trang xử lý giao dịch</w:t>
            </w:r>
            <w:r>
              <w:rPr>
                <w:noProof/>
                <w:webHidden/>
              </w:rPr>
              <w:tab/>
            </w:r>
            <w:r>
              <w:rPr>
                <w:noProof/>
                <w:webHidden/>
              </w:rPr>
              <w:fldChar w:fldCharType="begin"/>
            </w:r>
            <w:r>
              <w:rPr>
                <w:noProof/>
                <w:webHidden/>
              </w:rPr>
              <w:instrText xml:space="preserve"> PAGEREF _Toc183894004 \h </w:instrText>
            </w:r>
            <w:r>
              <w:rPr>
                <w:noProof/>
                <w:webHidden/>
              </w:rPr>
            </w:r>
            <w:r>
              <w:rPr>
                <w:noProof/>
                <w:webHidden/>
              </w:rPr>
              <w:fldChar w:fldCharType="separate"/>
            </w:r>
            <w:r>
              <w:rPr>
                <w:noProof/>
                <w:webHidden/>
              </w:rPr>
              <w:t>121</w:t>
            </w:r>
            <w:r>
              <w:rPr>
                <w:noProof/>
                <w:webHidden/>
              </w:rPr>
              <w:fldChar w:fldCharType="end"/>
            </w:r>
          </w:hyperlink>
        </w:p>
        <w:p w14:paraId="7AD3C8FE" w14:textId="0E285287"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05" w:history="1">
            <w:r w:rsidRPr="003654B5">
              <w:rPr>
                <w:rStyle w:val="Hyperlink"/>
                <w:i/>
                <w:noProof/>
              </w:rPr>
              <w:t>5.3.3</w:t>
            </w:r>
            <w:r w:rsidRPr="003654B5">
              <w:rPr>
                <w:rStyle w:val="Hyperlink"/>
                <w:noProof/>
              </w:rPr>
              <w:t xml:space="preserve"> Trang xác nhận giao dịch</w:t>
            </w:r>
            <w:r>
              <w:rPr>
                <w:noProof/>
                <w:webHidden/>
              </w:rPr>
              <w:tab/>
            </w:r>
            <w:r>
              <w:rPr>
                <w:noProof/>
                <w:webHidden/>
              </w:rPr>
              <w:fldChar w:fldCharType="begin"/>
            </w:r>
            <w:r>
              <w:rPr>
                <w:noProof/>
                <w:webHidden/>
              </w:rPr>
              <w:instrText xml:space="preserve"> PAGEREF _Toc183894005 \h </w:instrText>
            </w:r>
            <w:r>
              <w:rPr>
                <w:noProof/>
                <w:webHidden/>
              </w:rPr>
            </w:r>
            <w:r>
              <w:rPr>
                <w:noProof/>
                <w:webHidden/>
              </w:rPr>
              <w:fldChar w:fldCharType="separate"/>
            </w:r>
            <w:r>
              <w:rPr>
                <w:noProof/>
                <w:webHidden/>
              </w:rPr>
              <w:t>121</w:t>
            </w:r>
            <w:r>
              <w:rPr>
                <w:noProof/>
                <w:webHidden/>
              </w:rPr>
              <w:fldChar w:fldCharType="end"/>
            </w:r>
          </w:hyperlink>
        </w:p>
        <w:p w14:paraId="29D2C451" w14:textId="04DF5870"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06" w:history="1">
            <w:r w:rsidRPr="003654B5">
              <w:rPr>
                <w:rStyle w:val="Hyperlink"/>
                <w:i/>
                <w:noProof/>
              </w:rPr>
              <w:t>5.3.4</w:t>
            </w:r>
            <w:r w:rsidRPr="003654B5">
              <w:rPr>
                <w:rStyle w:val="Hyperlink"/>
                <w:noProof/>
              </w:rPr>
              <w:t xml:space="preserve"> Trang xuất hóa đơn</w:t>
            </w:r>
            <w:r>
              <w:rPr>
                <w:noProof/>
                <w:webHidden/>
              </w:rPr>
              <w:tab/>
            </w:r>
            <w:r>
              <w:rPr>
                <w:noProof/>
                <w:webHidden/>
              </w:rPr>
              <w:fldChar w:fldCharType="begin"/>
            </w:r>
            <w:r>
              <w:rPr>
                <w:noProof/>
                <w:webHidden/>
              </w:rPr>
              <w:instrText xml:space="preserve"> PAGEREF _Toc183894006 \h </w:instrText>
            </w:r>
            <w:r>
              <w:rPr>
                <w:noProof/>
                <w:webHidden/>
              </w:rPr>
            </w:r>
            <w:r>
              <w:rPr>
                <w:noProof/>
                <w:webHidden/>
              </w:rPr>
              <w:fldChar w:fldCharType="separate"/>
            </w:r>
            <w:r>
              <w:rPr>
                <w:noProof/>
                <w:webHidden/>
              </w:rPr>
              <w:t>122</w:t>
            </w:r>
            <w:r>
              <w:rPr>
                <w:noProof/>
                <w:webHidden/>
              </w:rPr>
              <w:fldChar w:fldCharType="end"/>
            </w:r>
          </w:hyperlink>
        </w:p>
        <w:p w14:paraId="15C21DA3" w14:textId="4A232350"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07" w:history="1">
            <w:r w:rsidRPr="003654B5">
              <w:rPr>
                <w:rStyle w:val="Hyperlink"/>
                <w:i/>
                <w:noProof/>
              </w:rPr>
              <w:t>5.3.5</w:t>
            </w:r>
            <w:r w:rsidRPr="003654B5">
              <w:rPr>
                <w:rStyle w:val="Hyperlink"/>
                <w:noProof/>
              </w:rPr>
              <w:t xml:space="preserve"> Trang quản lý sản phẩm</w:t>
            </w:r>
            <w:r>
              <w:rPr>
                <w:noProof/>
                <w:webHidden/>
              </w:rPr>
              <w:tab/>
            </w:r>
            <w:r>
              <w:rPr>
                <w:noProof/>
                <w:webHidden/>
              </w:rPr>
              <w:fldChar w:fldCharType="begin"/>
            </w:r>
            <w:r>
              <w:rPr>
                <w:noProof/>
                <w:webHidden/>
              </w:rPr>
              <w:instrText xml:space="preserve"> PAGEREF _Toc183894007 \h </w:instrText>
            </w:r>
            <w:r>
              <w:rPr>
                <w:noProof/>
                <w:webHidden/>
              </w:rPr>
            </w:r>
            <w:r>
              <w:rPr>
                <w:noProof/>
                <w:webHidden/>
              </w:rPr>
              <w:fldChar w:fldCharType="separate"/>
            </w:r>
            <w:r>
              <w:rPr>
                <w:noProof/>
                <w:webHidden/>
              </w:rPr>
              <w:t>122</w:t>
            </w:r>
            <w:r>
              <w:rPr>
                <w:noProof/>
                <w:webHidden/>
              </w:rPr>
              <w:fldChar w:fldCharType="end"/>
            </w:r>
          </w:hyperlink>
        </w:p>
        <w:p w14:paraId="52F7B142" w14:textId="7F97D28A"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08" w:history="1">
            <w:r w:rsidRPr="003654B5">
              <w:rPr>
                <w:rStyle w:val="Hyperlink"/>
                <w:i/>
                <w:noProof/>
              </w:rPr>
              <w:t>5.3.6</w:t>
            </w:r>
            <w:r w:rsidRPr="003654B5">
              <w:rPr>
                <w:rStyle w:val="Hyperlink"/>
                <w:noProof/>
              </w:rPr>
              <w:t xml:space="preserve"> Trang thống kê</w:t>
            </w:r>
            <w:r>
              <w:rPr>
                <w:noProof/>
                <w:webHidden/>
              </w:rPr>
              <w:tab/>
            </w:r>
            <w:r>
              <w:rPr>
                <w:noProof/>
                <w:webHidden/>
              </w:rPr>
              <w:fldChar w:fldCharType="begin"/>
            </w:r>
            <w:r>
              <w:rPr>
                <w:noProof/>
                <w:webHidden/>
              </w:rPr>
              <w:instrText xml:space="preserve"> PAGEREF _Toc183894008 \h </w:instrText>
            </w:r>
            <w:r>
              <w:rPr>
                <w:noProof/>
                <w:webHidden/>
              </w:rPr>
            </w:r>
            <w:r>
              <w:rPr>
                <w:noProof/>
                <w:webHidden/>
              </w:rPr>
              <w:fldChar w:fldCharType="separate"/>
            </w:r>
            <w:r>
              <w:rPr>
                <w:noProof/>
                <w:webHidden/>
              </w:rPr>
              <w:t>122</w:t>
            </w:r>
            <w:r>
              <w:rPr>
                <w:noProof/>
                <w:webHidden/>
              </w:rPr>
              <w:fldChar w:fldCharType="end"/>
            </w:r>
          </w:hyperlink>
        </w:p>
        <w:p w14:paraId="03580FEA" w14:textId="71AC5AC5"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09" w:history="1">
            <w:r w:rsidRPr="003654B5">
              <w:rPr>
                <w:rStyle w:val="Hyperlink"/>
                <w:i/>
                <w:noProof/>
              </w:rPr>
              <w:t>5.3.7</w:t>
            </w:r>
            <w:r w:rsidRPr="003654B5">
              <w:rPr>
                <w:rStyle w:val="Hyperlink"/>
                <w:noProof/>
              </w:rPr>
              <w:t xml:space="preserve"> Giao diện trang thống kê</w:t>
            </w:r>
            <w:r>
              <w:rPr>
                <w:noProof/>
                <w:webHidden/>
              </w:rPr>
              <w:tab/>
            </w:r>
            <w:r>
              <w:rPr>
                <w:noProof/>
                <w:webHidden/>
              </w:rPr>
              <w:fldChar w:fldCharType="begin"/>
            </w:r>
            <w:r>
              <w:rPr>
                <w:noProof/>
                <w:webHidden/>
              </w:rPr>
              <w:instrText xml:space="preserve"> PAGEREF _Toc183894009 \h </w:instrText>
            </w:r>
            <w:r>
              <w:rPr>
                <w:noProof/>
                <w:webHidden/>
              </w:rPr>
            </w:r>
            <w:r>
              <w:rPr>
                <w:noProof/>
                <w:webHidden/>
              </w:rPr>
              <w:fldChar w:fldCharType="separate"/>
            </w:r>
            <w:r>
              <w:rPr>
                <w:noProof/>
                <w:webHidden/>
              </w:rPr>
              <w:t>123</w:t>
            </w:r>
            <w:r>
              <w:rPr>
                <w:noProof/>
                <w:webHidden/>
              </w:rPr>
              <w:fldChar w:fldCharType="end"/>
            </w:r>
          </w:hyperlink>
        </w:p>
        <w:p w14:paraId="64673CCD" w14:textId="788FF855" w:rsidR="00FA7505" w:rsidRDefault="00FA7505">
          <w:pPr>
            <w:pStyle w:val="TOC1"/>
            <w:rPr>
              <w:rFonts w:asciiTheme="minorHAnsi" w:eastAsiaTheme="minorEastAsia" w:hAnsiTheme="minorHAnsi" w:cstheme="minorBidi"/>
              <w:noProof/>
              <w:kern w:val="2"/>
              <w:sz w:val="22"/>
              <w:szCs w:val="22"/>
              <w:lang w:val="vi-VN" w:eastAsia="vi-VN"/>
              <w14:ligatures w14:val="standardContextual"/>
            </w:rPr>
          </w:pPr>
          <w:hyperlink w:anchor="_Toc183894010" w:history="1">
            <w:r w:rsidRPr="003654B5">
              <w:rPr>
                <w:rStyle w:val="Hyperlink"/>
                <w:noProof/>
              </w:rPr>
              <w:t>CHƯƠNG 6 - KẾT LUẬN</w:t>
            </w:r>
            <w:r>
              <w:rPr>
                <w:noProof/>
                <w:webHidden/>
              </w:rPr>
              <w:tab/>
            </w:r>
            <w:r>
              <w:rPr>
                <w:noProof/>
                <w:webHidden/>
              </w:rPr>
              <w:fldChar w:fldCharType="begin"/>
            </w:r>
            <w:r>
              <w:rPr>
                <w:noProof/>
                <w:webHidden/>
              </w:rPr>
              <w:instrText xml:space="preserve"> PAGEREF _Toc183894010 \h </w:instrText>
            </w:r>
            <w:r>
              <w:rPr>
                <w:noProof/>
                <w:webHidden/>
              </w:rPr>
            </w:r>
            <w:r>
              <w:rPr>
                <w:noProof/>
                <w:webHidden/>
              </w:rPr>
              <w:fldChar w:fldCharType="separate"/>
            </w:r>
            <w:r>
              <w:rPr>
                <w:noProof/>
                <w:webHidden/>
              </w:rPr>
              <w:t>124</w:t>
            </w:r>
            <w:r>
              <w:rPr>
                <w:noProof/>
                <w:webHidden/>
              </w:rPr>
              <w:fldChar w:fldCharType="end"/>
            </w:r>
          </w:hyperlink>
        </w:p>
        <w:p w14:paraId="67947889" w14:textId="7F684AD5"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11" w:history="1">
            <w:r w:rsidRPr="003654B5">
              <w:rPr>
                <w:rStyle w:val="Hyperlink"/>
                <w:noProof/>
              </w:rPr>
              <w:t>6.1 Ưu điểm và nhược điểm đề tài</w:t>
            </w:r>
            <w:r>
              <w:rPr>
                <w:noProof/>
                <w:webHidden/>
              </w:rPr>
              <w:tab/>
            </w:r>
            <w:r>
              <w:rPr>
                <w:noProof/>
                <w:webHidden/>
              </w:rPr>
              <w:fldChar w:fldCharType="begin"/>
            </w:r>
            <w:r>
              <w:rPr>
                <w:noProof/>
                <w:webHidden/>
              </w:rPr>
              <w:instrText xml:space="preserve"> PAGEREF _Toc183894011 \h </w:instrText>
            </w:r>
            <w:r>
              <w:rPr>
                <w:noProof/>
                <w:webHidden/>
              </w:rPr>
            </w:r>
            <w:r>
              <w:rPr>
                <w:noProof/>
                <w:webHidden/>
              </w:rPr>
              <w:fldChar w:fldCharType="separate"/>
            </w:r>
            <w:r>
              <w:rPr>
                <w:noProof/>
                <w:webHidden/>
              </w:rPr>
              <w:t>124</w:t>
            </w:r>
            <w:r>
              <w:rPr>
                <w:noProof/>
                <w:webHidden/>
              </w:rPr>
              <w:fldChar w:fldCharType="end"/>
            </w:r>
          </w:hyperlink>
        </w:p>
        <w:p w14:paraId="45E10778" w14:textId="2D97F162"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12" w:history="1">
            <w:r w:rsidRPr="003654B5">
              <w:rPr>
                <w:rStyle w:val="Hyperlink"/>
                <w:i/>
                <w:noProof/>
              </w:rPr>
              <w:t>6.1.1</w:t>
            </w:r>
            <w:r w:rsidRPr="003654B5">
              <w:rPr>
                <w:rStyle w:val="Hyperlink"/>
                <w:noProof/>
              </w:rPr>
              <w:t xml:space="preserve"> Ưu điểm</w:t>
            </w:r>
            <w:r>
              <w:rPr>
                <w:noProof/>
                <w:webHidden/>
              </w:rPr>
              <w:tab/>
            </w:r>
            <w:r>
              <w:rPr>
                <w:noProof/>
                <w:webHidden/>
              </w:rPr>
              <w:fldChar w:fldCharType="begin"/>
            </w:r>
            <w:r>
              <w:rPr>
                <w:noProof/>
                <w:webHidden/>
              </w:rPr>
              <w:instrText xml:space="preserve"> PAGEREF _Toc183894012 \h </w:instrText>
            </w:r>
            <w:r>
              <w:rPr>
                <w:noProof/>
                <w:webHidden/>
              </w:rPr>
            </w:r>
            <w:r>
              <w:rPr>
                <w:noProof/>
                <w:webHidden/>
              </w:rPr>
              <w:fldChar w:fldCharType="separate"/>
            </w:r>
            <w:r>
              <w:rPr>
                <w:noProof/>
                <w:webHidden/>
              </w:rPr>
              <w:t>124</w:t>
            </w:r>
            <w:r>
              <w:rPr>
                <w:noProof/>
                <w:webHidden/>
              </w:rPr>
              <w:fldChar w:fldCharType="end"/>
            </w:r>
          </w:hyperlink>
        </w:p>
        <w:p w14:paraId="64E86F6B" w14:textId="1E11CBD8"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13" w:history="1">
            <w:r w:rsidRPr="003654B5">
              <w:rPr>
                <w:rStyle w:val="Hyperlink"/>
                <w:i/>
                <w:noProof/>
              </w:rPr>
              <w:t>6.1.2</w:t>
            </w:r>
            <w:r w:rsidRPr="003654B5">
              <w:rPr>
                <w:rStyle w:val="Hyperlink"/>
                <w:noProof/>
              </w:rPr>
              <w:t xml:space="preserve"> Nhược điểm</w:t>
            </w:r>
            <w:r>
              <w:rPr>
                <w:noProof/>
                <w:webHidden/>
              </w:rPr>
              <w:tab/>
            </w:r>
            <w:r>
              <w:rPr>
                <w:noProof/>
                <w:webHidden/>
              </w:rPr>
              <w:fldChar w:fldCharType="begin"/>
            </w:r>
            <w:r>
              <w:rPr>
                <w:noProof/>
                <w:webHidden/>
              </w:rPr>
              <w:instrText xml:space="preserve"> PAGEREF _Toc183894013 \h </w:instrText>
            </w:r>
            <w:r>
              <w:rPr>
                <w:noProof/>
                <w:webHidden/>
              </w:rPr>
            </w:r>
            <w:r>
              <w:rPr>
                <w:noProof/>
                <w:webHidden/>
              </w:rPr>
              <w:fldChar w:fldCharType="separate"/>
            </w:r>
            <w:r>
              <w:rPr>
                <w:noProof/>
                <w:webHidden/>
              </w:rPr>
              <w:t>124</w:t>
            </w:r>
            <w:r>
              <w:rPr>
                <w:noProof/>
                <w:webHidden/>
              </w:rPr>
              <w:fldChar w:fldCharType="end"/>
            </w:r>
          </w:hyperlink>
        </w:p>
        <w:p w14:paraId="44073A22" w14:textId="20EFB816"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14" w:history="1">
            <w:r w:rsidRPr="003654B5">
              <w:rPr>
                <w:rStyle w:val="Hyperlink"/>
                <w:noProof/>
              </w:rPr>
              <w:t>6.2 Kết quả đạt được của đề tài</w:t>
            </w:r>
            <w:r>
              <w:rPr>
                <w:noProof/>
                <w:webHidden/>
              </w:rPr>
              <w:tab/>
            </w:r>
            <w:r>
              <w:rPr>
                <w:noProof/>
                <w:webHidden/>
              </w:rPr>
              <w:fldChar w:fldCharType="begin"/>
            </w:r>
            <w:r>
              <w:rPr>
                <w:noProof/>
                <w:webHidden/>
              </w:rPr>
              <w:instrText xml:space="preserve"> PAGEREF _Toc183894014 \h </w:instrText>
            </w:r>
            <w:r>
              <w:rPr>
                <w:noProof/>
                <w:webHidden/>
              </w:rPr>
            </w:r>
            <w:r>
              <w:rPr>
                <w:noProof/>
                <w:webHidden/>
              </w:rPr>
              <w:fldChar w:fldCharType="separate"/>
            </w:r>
            <w:r>
              <w:rPr>
                <w:noProof/>
                <w:webHidden/>
              </w:rPr>
              <w:t>125</w:t>
            </w:r>
            <w:r>
              <w:rPr>
                <w:noProof/>
                <w:webHidden/>
              </w:rPr>
              <w:fldChar w:fldCharType="end"/>
            </w:r>
          </w:hyperlink>
        </w:p>
        <w:p w14:paraId="644DF128" w14:textId="03073D14"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15" w:history="1">
            <w:r w:rsidRPr="003654B5">
              <w:rPr>
                <w:rStyle w:val="Hyperlink"/>
                <w:i/>
                <w:noProof/>
              </w:rPr>
              <w:t>6.2.1</w:t>
            </w:r>
            <w:r w:rsidRPr="003654B5">
              <w:rPr>
                <w:rStyle w:val="Hyperlink"/>
                <w:noProof/>
              </w:rPr>
              <w:t xml:space="preserve"> Đã hoàn thành</w:t>
            </w:r>
            <w:r>
              <w:rPr>
                <w:noProof/>
                <w:webHidden/>
              </w:rPr>
              <w:tab/>
            </w:r>
            <w:r>
              <w:rPr>
                <w:noProof/>
                <w:webHidden/>
              </w:rPr>
              <w:fldChar w:fldCharType="begin"/>
            </w:r>
            <w:r>
              <w:rPr>
                <w:noProof/>
                <w:webHidden/>
              </w:rPr>
              <w:instrText xml:space="preserve"> PAGEREF _Toc183894015 \h </w:instrText>
            </w:r>
            <w:r>
              <w:rPr>
                <w:noProof/>
                <w:webHidden/>
              </w:rPr>
            </w:r>
            <w:r>
              <w:rPr>
                <w:noProof/>
                <w:webHidden/>
              </w:rPr>
              <w:fldChar w:fldCharType="separate"/>
            </w:r>
            <w:r>
              <w:rPr>
                <w:noProof/>
                <w:webHidden/>
              </w:rPr>
              <w:t>125</w:t>
            </w:r>
            <w:r>
              <w:rPr>
                <w:noProof/>
                <w:webHidden/>
              </w:rPr>
              <w:fldChar w:fldCharType="end"/>
            </w:r>
          </w:hyperlink>
        </w:p>
        <w:p w14:paraId="1D297E53" w14:textId="3229FDBD" w:rsidR="00FA7505" w:rsidRDefault="00FA7505">
          <w:pPr>
            <w:pStyle w:val="TOC3"/>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16" w:history="1">
            <w:r w:rsidRPr="003654B5">
              <w:rPr>
                <w:rStyle w:val="Hyperlink"/>
                <w:i/>
                <w:noProof/>
              </w:rPr>
              <w:t>6.2.2</w:t>
            </w:r>
            <w:r w:rsidRPr="003654B5">
              <w:rPr>
                <w:rStyle w:val="Hyperlink"/>
                <w:noProof/>
              </w:rPr>
              <w:t xml:space="preserve"> Chưa hoàn thành</w:t>
            </w:r>
            <w:r>
              <w:rPr>
                <w:noProof/>
                <w:webHidden/>
              </w:rPr>
              <w:tab/>
            </w:r>
            <w:r>
              <w:rPr>
                <w:noProof/>
                <w:webHidden/>
              </w:rPr>
              <w:fldChar w:fldCharType="begin"/>
            </w:r>
            <w:r>
              <w:rPr>
                <w:noProof/>
                <w:webHidden/>
              </w:rPr>
              <w:instrText xml:space="preserve"> PAGEREF _Toc183894016 \h </w:instrText>
            </w:r>
            <w:r>
              <w:rPr>
                <w:noProof/>
                <w:webHidden/>
              </w:rPr>
            </w:r>
            <w:r>
              <w:rPr>
                <w:noProof/>
                <w:webHidden/>
              </w:rPr>
              <w:fldChar w:fldCharType="separate"/>
            </w:r>
            <w:r>
              <w:rPr>
                <w:noProof/>
                <w:webHidden/>
              </w:rPr>
              <w:t>125</w:t>
            </w:r>
            <w:r>
              <w:rPr>
                <w:noProof/>
                <w:webHidden/>
              </w:rPr>
              <w:fldChar w:fldCharType="end"/>
            </w:r>
          </w:hyperlink>
        </w:p>
        <w:p w14:paraId="5BDFF41E" w14:textId="182E0EFF" w:rsidR="00FA7505" w:rsidRDefault="00FA7505">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17" w:history="1">
            <w:r w:rsidRPr="003654B5">
              <w:rPr>
                <w:rStyle w:val="Hyperlink"/>
                <w:noProof/>
              </w:rPr>
              <w:t>6.3 Hướng phát triển đề tài</w:t>
            </w:r>
            <w:r>
              <w:rPr>
                <w:noProof/>
                <w:webHidden/>
              </w:rPr>
              <w:tab/>
            </w:r>
            <w:r>
              <w:rPr>
                <w:noProof/>
                <w:webHidden/>
              </w:rPr>
              <w:fldChar w:fldCharType="begin"/>
            </w:r>
            <w:r>
              <w:rPr>
                <w:noProof/>
                <w:webHidden/>
              </w:rPr>
              <w:instrText xml:space="preserve"> PAGEREF _Toc183894017 \h </w:instrText>
            </w:r>
            <w:r>
              <w:rPr>
                <w:noProof/>
                <w:webHidden/>
              </w:rPr>
            </w:r>
            <w:r>
              <w:rPr>
                <w:noProof/>
                <w:webHidden/>
              </w:rPr>
              <w:fldChar w:fldCharType="separate"/>
            </w:r>
            <w:r>
              <w:rPr>
                <w:noProof/>
                <w:webHidden/>
              </w:rPr>
              <w:t>125</w:t>
            </w:r>
            <w:r>
              <w:rPr>
                <w:noProof/>
                <w:webHidden/>
              </w:rPr>
              <w:fldChar w:fldCharType="end"/>
            </w:r>
          </w:hyperlink>
        </w:p>
        <w:p w14:paraId="39A5050E" w14:textId="761A22B9" w:rsidR="00FA7505" w:rsidRDefault="00FA7505">
          <w:pPr>
            <w:pStyle w:val="TOC1"/>
            <w:rPr>
              <w:rFonts w:asciiTheme="minorHAnsi" w:eastAsiaTheme="minorEastAsia" w:hAnsiTheme="minorHAnsi" w:cstheme="minorBidi"/>
              <w:noProof/>
              <w:kern w:val="2"/>
              <w:sz w:val="22"/>
              <w:szCs w:val="22"/>
              <w:lang w:val="vi-VN" w:eastAsia="vi-VN"/>
              <w14:ligatures w14:val="standardContextual"/>
            </w:rPr>
          </w:pPr>
          <w:hyperlink w:anchor="_Toc183894018" w:history="1">
            <w:r w:rsidRPr="003654B5">
              <w:rPr>
                <w:rStyle w:val="Hyperlink"/>
                <w:noProof/>
              </w:rPr>
              <w:t>TÀI LIỆU THAM KHẢO</w:t>
            </w:r>
            <w:r>
              <w:rPr>
                <w:noProof/>
                <w:webHidden/>
              </w:rPr>
              <w:tab/>
            </w:r>
            <w:r>
              <w:rPr>
                <w:noProof/>
                <w:webHidden/>
              </w:rPr>
              <w:fldChar w:fldCharType="begin"/>
            </w:r>
            <w:r>
              <w:rPr>
                <w:noProof/>
                <w:webHidden/>
              </w:rPr>
              <w:instrText xml:space="preserve"> PAGEREF _Toc183894018 \h </w:instrText>
            </w:r>
            <w:r>
              <w:rPr>
                <w:noProof/>
                <w:webHidden/>
              </w:rPr>
            </w:r>
            <w:r>
              <w:rPr>
                <w:noProof/>
                <w:webHidden/>
              </w:rPr>
              <w:fldChar w:fldCharType="separate"/>
            </w:r>
            <w:r>
              <w:rPr>
                <w:noProof/>
                <w:webHidden/>
              </w:rPr>
              <w:t>126</w:t>
            </w:r>
            <w:r>
              <w:rPr>
                <w:noProof/>
                <w:webHidden/>
              </w:rPr>
              <w:fldChar w:fldCharType="end"/>
            </w:r>
          </w:hyperlink>
        </w:p>
        <w:p w14:paraId="23ED715A" w14:textId="0ABFC1FB" w:rsidR="007E6AB9" w:rsidRPr="003157E1" w:rsidRDefault="00A3301E" w:rsidP="003157E1">
          <w:pPr>
            <w:pStyle w:val="TOC1"/>
            <w:rPr>
              <w:b/>
              <w:bCs/>
              <w:noProof/>
            </w:rPr>
          </w:pPr>
          <w:r>
            <w:fldChar w:fldCharType="end"/>
          </w:r>
        </w:p>
      </w:sdtContent>
    </w:sdt>
    <w:bookmarkEnd w:id="6" w:displacedByCustomXml="prev"/>
    <w:p w14:paraId="67224A82" w14:textId="77777777" w:rsidR="007E6AB9" w:rsidRPr="006C37F3" w:rsidRDefault="007B1A23" w:rsidP="00921726">
      <w:pPr>
        <w:pStyle w:val="Heading1"/>
        <w:numPr>
          <w:ilvl w:val="0"/>
          <w:numId w:val="0"/>
        </w:numPr>
        <w:jc w:val="center"/>
      </w:pPr>
      <w:bookmarkStart w:id="8" w:name="_Toc152682239"/>
      <w:bookmarkStart w:id="9" w:name="_Toc183893890"/>
      <w:r w:rsidRPr="006C37F3">
        <w:lastRenderedPageBreak/>
        <w:t>DANH MỤC CÁC BẢNG BIỂU, HÌNH VẼ, ĐỒ THỊ</w:t>
      </w:r>
      <w:bookmarkEnd w:id="8"/>
      <w:bookmarkEnd w:id="9"/>
    </w:p>
    <w:p w14:paraId="29913BA3" w14:textId="77777777" w:rsidR="007E6AB9" w:rsidRPr="00791EED" w:rsidRDefault="00791EED" w:rsidP="00921726">
      <w:pPr>
        <w:spacing w:line="360" w:lineRule="auto"/>
        <w:rPr>
          <w:b/>
          <w:sz w:val="28"/>
        </w:rPr>
      </w:pPr>
      <w:r w:rsidRPr="00791EED">
        <w:rPr>
          <w:b/>
          <w:sz w:val="28"/>
        </w:rPr>
        <w:t>DANH MỤC HÌNH</w:t>
      </w:r>
    </w:p>
    <w:p w14:paraId="23578A83" w14:textId="718FF223" w:rsidR="003157E1" w:rsidRDefault="0029172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r>
        <w:rPr>
          <w:szCs w:val="26"/>
        </w:rPr>
        <w:fldChar w:fldCharType="begin"/>
      </w:r>
      <w:r>
        <w:rPr>
          <w:szCs w:val="26"/>
        </w:rPr>
        <w:instrText xml:space="preserve"> TOC \h \z \c "Hình" </w:instrText>
      </w:r>
      <w:r>
        <w:rPr>
          <w:szCs w:val="26"/>
        </w:rPr>
        <w:fldChar w:fldCharType="separate"/>
      </w:r>
      <w:hyperlink w:anchor="_Toc183893647" w:history="1">
        <w:r w:rsidR="003157E1" w:rsidRPr="009973D6">
          <w:rPr>
            <w:rStyle w:val="Hyperlink"/>
            <w:noProof/>
          </w:rPr>
          <w:t>Hình 1.1: Hình minh họa Website POS</w:t>
        </w:r>
        <w:r w:rsidR="003157E1">
          <w:rPr>
            <w:noProof/>
            <w:webHidden/>
          </w:rPr>
          <w:tab/>
        </w:r>
        <w:r w:rsidR="003157E1">
          <w:rPr>
            <w:noProof/>
            <w:webHidden/>
          </w:rPr>
          <w:fldChar w:fldCharType="begin"/>
        </w:r>
        <w:r w:rsidR="003157E1">
          <w:rPr>
            <w:noProof/>
            <w:webHidden/>
          </w:rPr>
          <w:instrText xml:space="preserve"> PAGEREF _Toc183893647 \h </w:instrText>
        </w:r>
        <w:r w:rsidR="003157E1">
          <w:rPr>
            <w:noProof/>
            <w:webHidden/>
          </w:rPr>
        </w:r>
        <w:r w:rsidR="003157E1">
          <w:rPr>
            <w:noProof/>
            <w:webHidden/>
          </w:rPr>
          <w:fldChar w:fldCharType="separate"/>
        </w:r>
        <w:r w:rsidR="003157E1">
          <w:rPr>
            <w:noProof/>
            <w:webHidden/>
          </w:rPr>
          <w:t>13</w:t>
        </w:r>
        <w:r w:rsidR="003157E1">
          <w:rPr>
            <w:noProof/>
            <w:webHidden/>
          </w:rPr>
          <w:fldChar w:fldCharType="end"/>
        </w:r>
      </w:hyperlink>
    </w:p>
    <w:p w14:paraId="70697AF6" w14:textId="527CA8E6"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48" w:history="1">
        <w:r w:rsidRPr="009973D6">
          <w:rPr>
            <w:rStyle w:val="Hyperlink"/>
            <w:noProof/>
          </w:rPr>
          <w:t>Hình 2.1: Hình minh họa bộ công nghệ MERN Stack</w:t>
        </w:r>
        <w:r>
          <w:rPr>
            <w:noProof/>
            <w:webHidden/>
          </w:rPr>
          <w:tab/>
        </w:r>
        <w:r>
          <w:rPr>
            <w:noProof/>
            <w:webHidden/>
          </w:rPr>
          <w:fldChar w:fldCharType="begin"/>
        </w:r>
        <w:r>
          <w:rPr>
            <w:noProof/>
            <w:webHidden/>
          </w:rPr>
          <w:instrText xml:space="preserve"> PAGEREF _Toc183893648 \h </w:instrText>
        </w:r>
        <w:r>
          <w:rPr>
            <w:noProof/>
            <w:webHidden/>
          </w:rPr>
        </w:r>
        <w:r>
          <w:rPr>
            <w:noProof/>
            <w:webHidden/>
          </w:rPr>
          <w:fldChar w:fldCharType="separate"/>
        </w:r>
        <w:r>
          <w:rPr>
            <w:noProof/>
            <w:webHidden/>
          </w:rPr>
          <w:t>17</w:t>
        </w:r>
        <w:r>
          <w:rPr>
            <w:noProof/>
            <w:webHidden/>
          </w:rPr>
          <w:fldChar w:fldCharType="end"/>
        </w:r>
      </w:hyperlink>
    </w:p>
    <w:p w14:paraId="199F1220" w14:textId="06AD67B8"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49" w:history="1">
        <w:r w:rsidRPr="009973D6">
          <w:rPr>
            <w:rStyle w:val="Hyperlink"/>
            <w:noProof/>
          </w:rPr>
          <w:t>Hình 2.2: Hình minh họa cơ sở dữ liệu MongoDB</w:t>
        </w:r>
        <w:r>
          <w:rPr>
            <w:noProof/>
            <w:webHidden/>
          </w:rPr>
          <w:tab/>
        </w:r>
        <w:r>
          <w:rPr>
            <w:noProof/>
            <w:webHidden/>
          </w:rPr>
          <w:fldChar w:fldCharType="begin"/>
        </w:r>
        <w:r>
          <w:rPr>
            <w:noProof/>
            <w:webHidden/>
          </w:rPr>
          <w:instrText xml:space="preserve"> PAGEREF _Toc183893649 \h </w:instrText>
        </w:r>
        <w:r>
          <w:rPr>
            <w:noProof/>
            <w:webHidden/>
          </w:rPr>
        </w:r>
        <w:r>
          <w:rPr>
            <w:noProof/>
            <w:webHidden/>
          </w:rPr>
          <w:fldChar w:fldCharType="separate"/>
        </w:r>
        <w:r>
          <w:rPr>
            <w:noProof/>
            <w:webHidden/>
          </w:rPr>
          <w:t>18</w:t>
        </w:r>
        <w:r>
          <w:rPr>
            <w:noProof/>
            <w:webHidden/>
          </w:rPr>
          <w:fldChar w:fldCharType="end"/>
        </w:r>
      </w:hyperlink>
    </w:p>
    <w:p w14:paraId="068718B1" w14:textId="4EEE22DE"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50" w:history="1">
        <w:r w:rsidRPr="009973D6">
          <w:rPr>
            <w:rStyle w:val="Hyperlink"/>
            <w:noProof/>
          </w:rPr>
          <w:t>Hình 2.3: Hình minh họa Framework ExpressJS</w:t>
        </w:r>
        <w:r>
          <w:rPr>
            <w:noProof/>
            <w:webHidden/>
          </w:rPr>
          <w:tab/>
        </w:r>
        <w:r>
          <w:rPr>
            <w:noProof/>
            <w:webHidden/>
          </w:rPr>
          <w:fldChar w:fldCharType="begin"/>
        </w:r>
        <w:r>
          <w:rPr>
            <w:noProof/>
            <w:webHidden/>
          </w:rPr>
          <w:instrText xml:space="preserve"> PAGEREF _Toc183893650 \h </w:instrText>
        </w:r>
        <w:r>
          <w:rPr>
            <w:noProof/>
            <w:webHidden/>
          </w:rPr>
        </w:r>
        <w:r>
          <w:rPr>
            <w:noProof/>
            <w:webHidden/>
          </w:rPr>
          <w:fldChar w:fldCharType="separate"/>
        </w:r>
        <w:r>
          <w:rPr>
            <w:noProof/>
            <w:webHidden/>
          </w:rPr>
          <w:t>19</w:t>
        </w:r>
        <w:r>
          <w:rPr>
            <w:noProof/>
            <w:webHidden/>
          </w:rPr>
          <w:fldChar w:fldCharType="end"/>
        </w:r>
      </w:hyperlink>
    </w:p>
    <w:p w14:paraId="07CAE139" w14:textId="05067006"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51" w:history="1">
        <w:r w:rsidRPr="009973D6">
          <w:rPr>
            <w:rStyle w:val="Hyperlink"/>
            <w:noProof/>
          </w:rPr>
          <w:t>Hình 2.4: Hình minh họa thư viện ReactJS</w:t>
        </w:r>
        <w:r>
          <w:rPr>
            <w:noProof/>
            <w:webHidden/>
          </w:rPr>
          <w:tab/>
        </w:r>
        <w:r>
          <w:rPr>
            <w:noProof/>
            <w:webHidden/>
          </w:rPr>
          <w:fldChar w:fldCharType="begin"/>
        </w:r>
        <w:r>
          <w:rPr>
            <w:noProof/>
            <w:webHidden/>
          </w:rPr>
          <w:instrText xml:space="preserve"> PAGEREF _Toc183893651 \h </w:instrText>
        </w:r>
        <w:r>
          <w:rPr>
            <w:noProof/>
            <w:webHidden/>
          </w:rPr>
        </w:r>
        <w:r>
          <w:rPr>
            <w:noProof/>
            <w:webHidden/>
          </w:rPr>
          <w:fldChar w:fldCharType="separate"/>
        </w:r>
        <w:r>
          <w:rPr>
            <w:noProof/>
            <w:webHidden/>
          </w:rPr>
          <w:t>21</w:t>
        </w:r>
        <w:r>
          <w:rPr>
            <w:noProof/>
            <w:webHidden/>
          </w:rPr>
          <w:fldChar w:fldCharType="end"/>
        </w:r>
      </w:hyperlink>
    </w:p>
    <w:p w14:paraId="0D2EED8D" w14:textId="248FB69F"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52" w:history="1">
        <w:r w:rsidRPr="009973D6">
          <w:rPr>
            <w:rStyle w:val="Hyperlink"/>
            <w:noProof/>
          </w:rPr>
          <w:t>Hình 2.5: Hình minh họa NodeJS</w:t>
        </w:r>
        <w:r>
          <w:rPr>
            <w:noProof/>
            <w:webHidden/>
          </w:rPr>
          <w:tab/>
        </w:r>
        <w:r>
          <w:rPr>
            <w:noProof/>
            <w:webHidden/>
          </w:rPr>
          <w:fldChar w:fldCharType="begin"/>
        </w:r>
        <w:r>
          <w:rPr>
            <w:noProof/>
            <w:webHidden/>
          </w:rPr>
          <w:instrText xml:space="preserve"> PAGEREF _Toc183893652 \h </w:instrText>
        </w:r>
        <w:r>
          <w:rPr>
            <w:noProof/>
            <w:webHidden/>
          </w:rPr>
        </w:r>
        <w:r>
          <w:rPr>
            <w:noProof/>
            <w:webHidden/>
          </w:rPr>
          <w:fldChar w:fldCharType="separate"/>
        </w:r>
        <w:r>
          <w:rPr>
            <w:noProof/>
            <w:webHidden/>
          </w:rPr>
          <w:t>22</w:t>
        </w:r>
        <w:r>
          <w:rPr>
            <w:noProof/>
            <w:webHidden/>
          </w:rPr>
          <w:fldChar w:fldCharType="end"/>
        </w:r>
      </w:hyperlink>
    </w:p>
    <w:p w14:paraId="5C5BE348" w14:textId="591745F1"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53" w:history="1">
        <w:r w:rsidRPr="009973D6">
          <w:rPr>
            <w:rStyle w:val="Hyperlink"/>
            <w:noProof/>
          </w:rPr>
          <w:t>Hình 2.6: Hình minh họa Framework TailwindCSS</w:t>
        </w:r>
        <w:r>
          <w:rPr>
            <w:noProof/>
            <w:webHidden/>
          </w:rPr>
          <w:tab/>
        </w:r>
        <w:r>
          <w:rPr>
            <w:noProof/>
            <w:webHidden/>
          </w:rPr>
          <w:fldChar w:fldCharType="begin"/>
        </w:r>
        <w:r>
          <w:rPr>
            <w:noProof/>
            <w:webHidden/>
          </w:rPr>
          <w:instrText xml:space="preserve"> PAGEREF _Toc183893653 \h </w:instrText>
        </w:r>
        <w:r>
          <w:rPr>
            <w:noProof/>
            <w:webHidden/>
          </w:rPr>
        </w:r>
        <w:r>
          <w:rPr>
            <w:noProof/>
            <w:webHidden/>
          </w:rPr>
          <w:fldChar w:fldCharType="separate"/>
        </w:r>
        <w:r>
          <w:rPr>
            <w:noProof/>
            <w:webHidden/>
          </w:rPr>
          <w:t>23</w:t>
        </w:r>
        <w:r>
          <w:rPr>
            <w:noProof/>
            <w:webHidden/>
          </w:rPr>
          <w:fldChar w:fldCharType="end"/>
        </w:r>
      </w:hyperlink>
    </w:p>
    <w:p w14:paraId="4C2B2FAD" w14:textId="1D689A5E"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54" w:history="1">
        <w:r w:rsidRPr="009973D6">
          <w:rPr>
            <w:rStyle w:val="Hyperlink"/>
            <w:noProof/>
          </w:rPr>
          <w:t>Hình 3.1: Sơ đồ use case tổng quát</w:t>
        </w:r>
        <w:r>
          <w:rPr>
            <w:noProof/>
            <w:webHidden/>
          </w:rPr>
          <w:tab/>
        </w:r>
        <w:r>
          <w:rPr>
            <w:noProof/>
            <w:webHidden/>
          </w:rPr>
          <w:fldChar w:fldCharType="begin"/>
        </w:r>
        <w:r>
          <w:rPr>
            <w:noProof/>
            <w:webHidden/>
          </w:rPr>
          <w:instrText xml:space="preserve"> PAGEREF _Toc183893654 \h </w:instrText>
        </w:r>
        <w:r>
          <w:rPr>
            <w:noProof/>
            <w:webHidden/>
          </w:rPr>
        </w:r>
        <w:r>
          <w:rPr>
            <w:noProof/>
            <w:webHidden/>
          </w:rPr>
          <w:fldChar w:fldCharType="separate"/>
        </w:r>
        <w:r>
          <w:rPr>
            <w:noProof/>
            <w:webHidden/>
          </w:rPr>
          <w:t>27</w:t>
        </w:r>
        <w:r>
          <w:rPr>
            <w:noProof/>
            <w:webHidden/>
          </w:rPr>
          <w:fldChar w:fldCharType="end"/>
        </w:r>
      </w:hyperlink>
    </w:p>
    <w:p w14:paraId="2FD0D69E" w14:textId="2C15A62E"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55" w:history="1">
        <w:r w:rsidRPr="009973D6">
          <w:rPr>
            <w:rStyle w:val="Hyperlink"/>
            <w:noProof/>
          </w:rPr>
          <w:t>Hình 3.2: Use case đăng nhập</w:t>
        </w:r>
        <w:r>
          <w:rPr>
            <w:noProof/>
            <w:webHidden/>
          </w:rPr>
          <w:tab/>
        </w:r>
        <w:r>
          <w:rPr>
            <w:noProof/>
            <w:webHidden/>
          </w:rPr>
          <w:fldChar w:fldCharType="begin"/>
        </w:r>
        <w:r>
          <w:rPr>
            <w:noProof/>
            <w:webHidden/>
          </w:rPr>
          <w:instrText xml:space="preserve"> PAGEREF _Toc183893655 \h </w:instrText>
        </w:r>
        <w:r>
          <w:rPr>
            <w:noProof/>
            <w:webHidden/>
          </w:rPr>
        </w:r>
        <w:r>
          <w:rPr>
            <w:noProof/>
            <w:webHidden/>
          </w:rPr>
          <w:fldChar w:fldCharType="separate"/>
        </w:r>
        <w:r>
          <w:rPr>
            <w:noProof/>
            <w:webHidden/>
          </w:rPr>
          <w:t>28</w:t>
        </w:r>
        <w:r>
          <w:rPr>
            <w:noProof/>
            <w:webHidden/>
          </w:rPr>
          <w:fldChar w:fldCharType="end"/>
        </w:r>
      </w:hyperlink>
    </w:p>
    <w:p w14:paraId="79C62BE9" w14:textId="50361EE3"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56" w:history="1">
        <w:r w:rsidRPr="009973D6">
          <w:rPr>
            <w:rStyle w:val="Hyperlink"/>
            <w:noProof/>
          </w:rPr>
          <w:t>Hình 3.3: Use case đăng xuất</w:t>
        </w:r>
        <w:r>
          <w:rPr>
            <w:noProof/>
            <w:webHidden/>
          </w:rPr>
          <w:tab/>
        </w:r>
        <w:r>
          <w:rPr>
            <w:noProof/>
            <w:webHidden/>
          </w:rPr>
          <w:fldChar w:fldCharType="begin"/>
        </w:r>
        <w:r>
          <w:rPr>
            <w:noProof/>
            <w:webHidden/>
          </w:rPr>
          <w:instrText xml:space="preserve"> PAGEREF _Toc183893656 \h </w:instrText>
        </w:r>
        <w:r>
          <w:rPr>
            <w:noProof/>
            <w:webHidden/>
          </w:rPr>
        </w:r>
        <w:r>
          <w:rPr>
            <w:noProof/>
            <w:webHidden/>
          </w:rPr>
          <w:fldChar w:fldCharType="separate"/>
        </w:r>
        <w:r>
          <w:rPr>
            <w:noProof/>
            <w:webHidden/>
          </w:rPr>
          <w:t>29</w:t>
        </w:r>
        <w:r>
          <w:rPr>
            <w:noProof/>
            <w:webHidden/>
          </w:rPr>
          <w:fldChar w:fldCharType="end"/>
        </w:r>
      </w:hyperlink>
    </w:p>
    <w:p w14:paraId="428F728B" w14:textId="30E8CEA1"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57" w:history="1">
        <w:r w:rsidRPr="009973D6">
          <w:rPr>
            <w:rStyle w:val="Hyperlink"/>
            <w:noProof/>
          </w:rPr>
          <w:t>Hình 3.4: Use case quản lý tài khoản cá nhân</w:t>
        </w:r>
        <w:r>
          <w:rPr>
            <w:noProof/>
            <w:webHidden/>
          </w:rPr>
          <w:tab/>
        </w:r>
        <w:r>
          <w:rPr>
            <w:noProof/>
            <w:webHidden/>
          </w:rPr>
          <w:fldChar w:fldCharType="begin"/>
        </w:r>
        <w:r>
          <w:rPr>
            <w:noProof/>
            <w:webHidden/>
          </w:rPr>
          <w:instrText xml:space="preserve"> PAGEREF _Toc183893657 \h </w:instrText>
        </w:r>
        <w:r>
          <w:rPr>
            <w:noProof/>
            <w:webHidden/>
          </w:rPr>
        </w:r>
        <w:r>
          <w:rPr>
            <w:noProof/>
            <w:webHidden/>
          </w:rPr>
          <w:fldChar w:fldCharType="separate"/>
        </w:r>
        <w:r>
          <w:rPr>
            <w:noProof/>
            <w:webHidden/>
          </w:rPr>
          <w:t>30</w:t>
        </w:r>
        <w:r>
          <w:rPr>
            <w:noProof/>
            <w:webHidden/>
          </w:rPr>
          <w:fldChar w:fldCharType="end"/>
        </w:r>
      </w:hyperlink>
    </w:p>
    <w:p w14:paraId="142A23BA" w14:textId="095C8259"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58" w:history="1">
        <w:r w:rsidRPr="009973D6">
          <w:rPr>
            <w:rStyle w:val="Hyperlink"/>
            <w:noProof/>
          </w:rPr>
          <w:t>Hình 3.5: Use case quản lý khách hàng</w:t>
        </w:r>
        <w:r>
          <w:rPr>
            <w:noProof/>
            <w:webHidden/>
          </w:rPr>
          <w:tab/>
        </w:r>
        <w:r>
          <w:rPr>
            <w:noProof/>
            <w:webHidden/>
          </w:rPr>
          <w:fldChar w:fldCharType="begin"/>
        </w:r>
        <w:r>
          <w:rPr>
            <w:noProof/>
            <w:webHidden/>
          </w:rPr>
          <w:instrText xml:space="preserve"> PAGEREF _Toc183893658 \h </w:instrText>
        </w:r>
        <w:r>
          <w:rPr>
            <w:noProof/>
            <w:webHidden/>
          </w:rPr>
        </w:r>
        <w:r>
          <w:rPr>
            <w:noProof/>
            <w:webHidden/>
          </w:rPr>
          <w:fldChar w:fldCharType="separate"/>
        </w:r>
        <w:r>
          <w:rPr>
            <w:noProof/>
            <w:webHidden/>
          </w:rPr>
          <w:t>33</w:t>
        </w:r>
        <w:r>
          <w:rPr>
            <w:noProof/>
            <w:webHidden/>
          </w:rPr>
          <w:fldChar w:fldCharType="end"/>
        </w:r>
      </w:hyperlink>
    </w:p>
    <w:p w14:paraId="2FA95942" w14:textId="04A57E03"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59" w:history="1">
        <w:r w:rsidRPr="009973D6">
          <w:rPr>
            <w:rStyle w:val="Hyperlink"/>
            <w:noProof/>
          </w:rPr>
          <w:t>Hình 3.6: Use case thống kê</w:t>
        </w:r>
        <w:r>
          <w:rPr>
            <w:noProof/>
            <w:webHidden/>
          </w:rPr>
          <w:tab/>
        </w:r>
        <w:r>
          <w:rPr>
            <w:noProof/>
            <w:webHidden/>
          </w:rPr>
          <w:fldChar w:fldCharType="begin"/>
        </w:r>
        <w:r>
          <w:rPr>
            <w:noProof/>
            <w:webHidden/>
          </w:rPr>
          <w:instrText xml:space="preserve"> PAGEREF _Toc183893659 \h </w:instrText>
        </w:r>
        <w:r>
          <w:rPr>
            <w:noProof/>
            <w:webHidden/>
          </w:rPr>
        </w:r>
        <w:r>
          <w:rPr>
            <w:noProof/>
            <w:webHidden/>
          </w:rPr>
          <w:fldChar w:fldCharType="separate"/>
        </w:r>
        <w:r>
          <w:rPr>
            <w:noProof/>
            <w:webHidden/>
          </w:rPr>
          <w:t>36</w:t>
        </w:r>
        <w:r>
          <w:rPr>
            <w:noProof/>
            <w:webHidden/>
          </w:rPr>
          <w:fldChar w:fldCharType="end"/>
        </w:r>
      </w:hyperlink>
    </w:p>
    <w:p w14:paraId="0ED205C8" w14:textId="7C4665B7"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60" w:history="1">
        <w:r w:rsidRPr="009973D6">
          <w:rPr>
            <w:rStyle w:val="Hyperlink"/>
            <w:noProof/>
          </w:rPr>
          <w:t>Hình 3.7: Use case quản lý sản phẩm</w:t>
        </w:r>
        <w:r>
          <w:rPr>
            <w:noProof/>
            <w:webHidden/>
          </w:rPr>
          <w:tab/>
        </w:r>
        <w:r>
          <w:rPr>
            <w:noProof/>
            <w:webHidden/>
          </w:rPr>
          <w:fldChar w:fldCharType="begin"/>
        </w:r>
        <w:r>
          <w:rPr>
            <w:noProof/>
            <w:webHidden/>
          </w:rPr>
          <w:instrText xml:space="preserve"> PAGEREF _Toc183893660 \h </w:instrText>
        </w:r>
        <w:r>
          <w:rPr>
            <w:noProof/>
            <w:webHidden/>
          </w:rPr>
        </w:r>
        <w:r>
          <w:rPr>
            <w:noProof/>
            <w:webHidden/>
          </w:rPr>
          <w:fldChar w:fldCharType="separate"/>
        </w:r>
        <w:r>
          <w:rPr>
            <w:noProof/>
            <w:webHidden/>
          </w:rPr>
          <w:t>40</w:t>
        </w:r>
        <w:r>
          <w:rPr>
            <w:noProof/>
            <w:webHidden/>
          </w:rPr>
          <w:fldChar w:fldCharType="end"/>
        </w:r>
      </w:hyperlink>
    </w:p>
    <w:p w14:paraId="2A34841A" w14:textId="45D0FF38"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61" w:history="1">
        <w:r w:rsidRPr="009973D6">
          <w:rPr>
            <w:rStyle w:val="Hyperlink"/>
            <w:noProof/>
          </w:rPr>
          <w:t>Hình 3.8: Use case xử lý mua hàng</w:t>
        </w:r>
        <w:r>
          <w:rPr>
            <w:noProof/>
            <w:webHidden/>
          </w:rPr>
          <w:tab/>
        </w:r>
        <w:r>
          <w:rPr>
            <w:noProof/>
            <w:webHidden/>
          </w:rPr>
          <w:fldChar w:fldCharType="begin"/>
        </w:r>
        <w:r>
          <w:rPr>
            <w:noProof/>
            <w:webHidden/>
          </w:rPr>
          <w:instrText xml:space="preserve"> PAGEREF _Toc183893661 \h </w:instrText>
        </w:r>
        <w:r>
          <w:rPr>
            <w:noProof/>
            <w:webHidden/>
          </w:rPr>
        </w:r>
        <w:r>
          <w:rPr>
            <w:noProof/>
            <w:webHidden/>
          </w:rPr>
          <w:fldChar w:fldCharType="separate"/>
        </w:r>
        <w:r>
          <w:rPr>
            <w:noProof/>
            <w:webHidden/>
          </w:rPr>
          <w:t>45</w:t>
        </w:r>
        <w:r>
          <w:rPr>
            <w:noProof/>
            <w:webHidden/>
          </w:rPr>
          <w:fldChar w:fldCharType="end"/>
        </w:r>
      </w:hyperlink>
    </w:p>
    <w:p w14:paraId="3BBCA6FF" w14:textId="446EFD7E"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62" w:history="1">
        <w:r w:rsidRPr="009973D6">
          <w:rPr>
            <w:rStyle w:val="Hyperlink"/>
            <w:noProof/>
          </w:rPr>
          <w:t>Hình 3.9: Use case quản lý nhân viên bán hàng</w:t>
        </w:r>
        <w:r>
          <w:rPr>
            <w:noProof/>
            <w:webHidden/>
          </w:rPr>
          <w:tab/>
        </w:r>
        <w:r>
          <w:rPr>
            <w:noProof/>
            <w:webHidden/>
          </w:rPr>
          <w:fldChar w:fldCharType="begin"/>
        </w:r>
        <w:r>
          <w:rPr>
            <w:noProof/>
            <w:webHidden/>
          </w:rPr>
          <w:instrText xml:space="preserve"> PAGEREF _Toc183893662 \h </w:instrText>
        </w:r>
        <w:r>
          <w:rPr>
            <w:noProof/>
            <w:webHidden/>
          </w:rPr>
        </w:r>
        <w:r>
          <w:rPr>
            <w:noProof/>
            <w:webHidden/>
          </w:rPr>
          <w:fldChar w:fldCharType="separate"/>
        </w:r>
        <w:r>
          <w:rPr>
            <w:noProof/>
            <w:webHidden/>
          </w:rPr>
          <w:t>48</w:t>
        </w:r>
        <w:r>
          <w:rPr>
            <w:noProof/>
            <w:webHidden/>
          </w:rPr>
          <w:fldChar w:fldCharType="end"/>
        </w:r>
      </w:hyperlink>
    </w:p>
    <w:p w14:paraId="4F5F5E66" w14:textId="28ED78BD"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63" w:history="1">
        <w:r w:rsidRPr="009973D6">
          <w:rPr>
            <w:rStyle w:val="Hyperlink"/>
            <w:noProof/>
          </w:rPr>
          <w:t>Hình 3.10: Sơ đồ hoạt động đăng xuất</w:t>
        </w:r>
        <w:r>
          <w:rPr>
            <w:noProof/>
            <w:webHidden/>
          </w:rPr>
          <w:tab/>
        </w:r>
        <w:r>
          <w:rPr>
            <w:noProof/>
            <w:webHidden/>
          </w:rPr>
          <w:fldChar w:fldCharType="begin"/>
        </w:r>
        <w:r>
          <w:rPr>
            <w:noProof/>
            <w:webHidden/>
          </w:rPr>
          <w:instrText xml:space="preserve"> PAGEREF _Toc183893663 \h </w:instrText>
        </w:r>
        <w:r>
          <w:rPr>
            <w:noProof/>
            <w:webHidden/>
          </w:rPr>
        </w:r>
        <w:r>
          <w:rPr>
            <w:noProof/>
            <w:webHidden/>
          </w:rPr>
          <w:fldChar w:fldCharType="separate"/>
        </w:r>
        <w:r>
          <w:rPr>
            <w:noProof/>
            <w:webHidden/>
          </w:rPr>
          <w:t>53</w:t>
        </w:r>
        <w:r>
          <w:rPr>
            <w:noProof/>
            <w:webHidden/>
          </w:rPr>
          <w:fldChar w:fldCharType="end"/>
        </w:r>
      </w:hyperlink>
    </w:p>
    <w:p w14:paraId="18B56020" w14:textId="2852692C"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64" w:history="1">
        <w:r w:rsidRPr="009973D6">
          <w:rPr>
            <w:rStyle w:val="Hyperlink"/>
            <w:noProof/>
          </w:rPr>
          <w:t>Hình 3.11: Sơ đồ hoạt động đăng xuất</w:t>
        </w:r>
        <w:r>
          <w:rPr>
            <w:noProof/>
            <w:webHidden/>
          </w:rPr>
          <w:tab/>
        </w:r>
        <w:r>
          <w:rPr>
            <w:noProof/>
            <w:webHidden/>
          </w:rPr>
          <w:fldChar w:fldCharType="begin"/>
        </w:r>
        <w:r>
          <w:rPr>
            <w:noProof/>
            <w:webHidden/>
          </w:rPr>
          <w:instrText xml:space="preserve"> PAGEREF _Toc183893664 \h </w:instrText>
        </w:r>
        <w:r>
          <w:rPr>
            <w:noProof/>
            <w:webHidden/>
          </w:rPr>
        </w:r>
        <w:r>
          <w:rPr>
            <w:noProof/>
            <w:webHidden/>
          </w:rPr>
          <w:fldChar w:fldCharType="separate"/>
        </w:r>
        <w:r>
          <w:rPr>
            <w:noProof/>
            <w:webHidden/>
          </w:rPr>
          <w:t>54</w:t>
        </w:r>
        <w:r>
          <w:rPr>
            <w:noProof/>
            <w:webHidden/>
          </w:rPr>
          <w:fldChar w:fldCharType="end"/>
        </w:r>
      </w:hyperlink>
    </w:p>
    <w:p w14:paraId="013562C7" w14:textId="49AD059D"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65" w:history="1">
        <w:r w:rsidRPr="009973D6">
          <w:rPr>
            <w:rStyle w:val="Hyperlink"/>
            <w:noProof/>
          </w:rPr>
          <w:t>Hình 3.12: Sơ đồ hoạt động xem thông tin cá nhân</w:t>
        </w:r>
        <w:r>
          <w:rPr>
            <w:noProof/>
            <w:webHidden/>
          </w:rPr>
          <w:tab/>
        </w:r>
        <w:r>
          <w:rPr>
            <w:noProof/>
            <w:webHidden/>
          </w:rPr>
          <w:fldChar w:fldCharType="begin"/>
        </w:r>
        <w:r>
          <w:rPr>
            <w:noProof/>
            <w:webHidden/>
          </w:rPr>
          <w:instrText xml:space="preserve"> PAGEREF _Toc183893665 \h </w:instrText>
        </w:r>
        <w:r>
          <w:rPr>
            <w:noProof/>
            <w:webHidden/>
          </w:rPr>
        </w:r>
        <w:r>
          <w:rPr>
            <w:noProof/>
            <w:webHidden/>
          </w:rPr>
          <w:fldChar w:fldCharType="separate"/>
        </w:r>
        <w:r>
          <w:rPr>
            <w:noProof/>
            <w:webHidden/>
          </w:rPr>
          <w:t>55</w:t>
        </w:r>
        <w:r>
          <w:rPr>
            <w:noProof/>
            <w:webHidden/>
          </w:rPr>
          <w:fldChar w:fldCharType="end"/>
        </w:r>
      </w:hyperlink>
    </w:p>
    <w:p w14:paraId="781B13C7" w14:textId="578C660B"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66" w:history="1">
        <w:r w:rsidRPr="009973D6">
          <w:rPr>
            <w:rStyle w:val="Hyperlink"/>
            <w:noProof/>
          </w:rPr>
          <w:t>Hình 3.13: Sơ đồ hoạt động đổi mật khẩu</w:t>
        </w:r>
        <w:r>
          <w:rPr>
            <w:noProof/>
            <w:webHidden/>
          </w:rPr>
          <w:tab/>
        </w:r>
        <w:r>
          <w:rPr>
            <w:noProof/>
            <w:webHidden/>
          </w:rPr>
          <w:fldChar w:fldCharType="begin"/>
        </w:r>
        <w:r>
          <w:rPr>
            <w:noProof/>
            <w:webHidden/>
          </w:rPr>
          <w:instrText xml:space="preserve"> PAGEREF _Toc183893666 \h </w:instrText>
        </w:r>
        <w:r>
          <w:rPr>
            <w:noProof/>
            <w:webHidden/>
          </w:rPr>
        </w:r>
        <w:r>
          <w:rPr>
            <w:noProof/>
            <w:webHidden/>
          </w:rPr>
          <w:fldChar w:fldCharType="separate"/>
        </w:r>
        <w:r>
          <w:rPr>
            <w:noProof/>
            <w:webHidden/>
          </w:rPr>
          <w:t>56</w:t>
        </w:r>
        <w:r>
          <w:rPr>
            <w:noProof/>
            <w:webHidden/>
          </w:rPr>
          <w:fldChar w:fldCharType="end"/>
        </w:r>
      </w:hyperlink>
    </w:p>
    <w:p w14:paraId="41D2AEEF" w14:textId="5C002458"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67" w:history="1">
        <w:r w:rsidRPr="009973D6">
          <w:rPr>
            <w:rStyle w:val="Hyperlink"/>
            <w:noProof/>
          </w:rPr>
          <w:t>Hình 3.14: Sơ đồ hoạt động đổi ảnh đại diện</w:t>
        </w:r>
        <w:r>
          <w:rPr>
            <w:noProof/>
            <w:webHidden/>
          </w:rPr>
          <w:tab/>
        </w:r>
        <w:r>
          <w:rPr>
            <w:noProof/>
            <w:webHidden/>
          </w:rPr>
          <w:fldChar w:fldCharType="begin"/>
        </w:r>
        <w:r>
          <w:rPr>
            <w:noProof/>
            <w:webHidden/>
          </w:rPr>
          <w:instrText xml:space="preserve"> PAGEREF _Toc183893667 \h </w:instrText>
        </w:r>
        <w:r>
          <w:rPr>
            <w:noProof/>
            <w:webHidden/>
          </w:rPr>
        </w:r>
        <w:r>
          <w:rPr>
            <w:noProof/>
            <w:webHidden/>
          </w:rPr>
          <w:fldChar w:fldCharType="separate"/>
        </w:r>
        <w:r>
          <w:rPr>
            <w:noProof/>
            <w:webHidden/>
          </w:rPr>
          <w:t>57</w:t>
        </w:r>
        <w:r>
          <w:rPr>
            <w:noProof/>
            <w:webHidden/>
          </w:rPr>
          <w:fldChar w:fldCharType="end"/>
        </w:r>
      </w:hyperlink>
    </w:p>
    <w:p w14:paraId="4A8DCC95" w14:textId="2B5D488C"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68" w:history="1">
        <w:r w:rsidRPr="009973D6">
          <w:rPr>
            <w:rStyle w:val="Hyperlink"/>
            <w:noProof/>
          </w:rPr>
          <w:t>Hình 3.15: Sơ đồ hoạt động xem danh sách sản phẩm</w:t>
        </w:r>
        <w:r>
          <w:rPr>
            <w:noProof/>
            <w:webHidden/>
          </w:rPr>
          <w:tab/>
        </w:r>
        <w:r>
          <w:rPr>
            <w:noProof/>
            <w:webHidden/>
          </w:rPr>
          <w:fldChar w:fldCharType="begin"/>
        </w:r>
        <w:r>
          <w:rPr>
            <w:noProof/>
            <w:webHidden/>
          </w:rPr>
          <w:instrText xml:space="preserve"> PAGEREF _Toc183893668 \h </w:instrText>
        </w:r>
        <w:r>
          <w:rPr>
            <w:noProof/>
            <w:webHidden/>
          </w:rPr>
        </w:r>
        <w:r>
          <w:rPr>
            <w:noProof/>
            <w:webHidden/>
          </w:rPr>
          <w:fldChar w:fldCharType="separate"/>
        </w:r>
        <w:r>
          <w:rPr>
            <w:noProof/>
            <w:webHidden/>
          </w:rPr>
          <w:t>58</w:t>
        </w:r>
        <w:r>
          <w:rPr>
            <w:noProof/>
            <w:webHidden/>
          </w:rPr>
          <w:fldChar w:fldCharType="end"/>
        </w:r>
      </w:hyperlink>
    </w:p>
    <w:p w14:paraId="3CEE4E17" w14:textId="02FBBD11"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69" w:history="1">
        <w:r w:rsidRPr="009973D6">
          <w:rPr>
            <w:rStyle w:val="Hyperlink"/>
            <w:noProof/>
          </w:rPr>
          <w:t>Hình 3.16: Sơ đồ hoạt động thêm sản phẩm</w:t>
        </w:r>
        <w:r>
          <w:rPr>
            <w:noProof/>
            <w:webHidden/>
          </w:rPr>
          <w:tab/>
        </w:r>
        <w:r>
          <w:rPr>
            <w:noProof/>
            <w:webHidden/>
          </w:rPr>
          <w:fldChar w:fldCharType="begin"/>
        </w:r>
        <w:r>
          <w:rPr>
            <w:noProof/>
            <w:webHidden/>
          </w:rPr>
          <w:instrText xml:space="preserve"> PAGEREF _Toc183893669 \h </w:instrText>
        </w:r>
        <w:r>
          <w:rPr>
            <w:noProof/>
            <w:webHidden/>
          </w:rPr>
        </w:r>
        <w:r>
          <w:rPr>
            <w:noProof/>
            <w:webHidden/>
          </w:rPr>
          <w:fldChar w:fldCharType="separate"/>
        </w:r>
        <w:r>
          <w:rPr>
            <w:noProof/>
            <w:webHidden/>
          </w:rPr>
          <w:t>59</w:t>
        </w:r>
        <w:r>
          <w:rPr>
            <w:noProof/>
            <w:webHidden/>
          </w:rPr>
          <w:fldChar w:fldCharType="end"/>
        </w:r>
      </w:hyperlink>
    </w:p>
    <w:p w14:paraId="1D3699A8" w14:textId="2E7EF83D"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70" w:history="1">
        <w:r w:rsidRPr="009973D6">
          <w:rPr>
            <w:rStyle w:val="Hyperlink"/>
            <w:noProof/>
          </w:rPr>
          <w:t>Hình 3.17: Sơ đồ hoạt động xóa sản phẩm</w:t>
        </w:r>
        <w:r>
          <w:rPr>
            <w:noProof/>
            <w:webHidden/>
          </w:rPr>
          <w:tab/>
        </w:r>
        <w:r>
          <w:rPr>
            <w:noProof/>
            <w:webHidden/>
          </w:rPr>
          <w:fldChar w:fldCharType="begin"/>
        </w:r>
        <w:r>
          <w:rPr>
            <w:noProof/>
            <w:webHidden/>
          </w:rPr>
          <w:instrText xml:space="preserve"> PAGEREF _Toc183893670 \h </w:instrText>
        </w:r>
        <w:r>
          <w:rPr>
            <w:noProof/>
            <w:webHidden/>
          </w:rPr>
        </w:r>
        <w:r>
          <w:rPr>
            <w:noProof/>
            <w:webHidden/>
          </w:rPr>
          <w:fldChar w:fldCharType="separate"/>
        </w:r>
        <w:r>
          <w:rPr>
            <w:noProof/>
            <w:webHidden/>
          </w:rPr>
          <w:t>60</w:t>
        </w:r>
        <w:r>
          <w:rPr>
            <w:noProof/>
            <w:webHidden/>
          </w:rPr>
          <w:fldChar w:fldCharType="end"/>
        </w:r>
      </w:hyperlink>
    </w:p>
    <w:p w14:paraId="52B17894" w14:textId="55C0B837"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71" w:history="1">
        <w:r w:rsidRPr="009973D6">
          <w:rPr>
            <w:rStyle w:val="Hyperlink"/>
            <w:noProof/>
          </w:rPr>
          <w:t>Hình 3.18: Sơ đồ hoạt động sửa sản phẩm</w:t>
        </w:r>
        <w:r>
          <w:rPr>
            <w:noProof/>
            <w:webHidden/>
          </w:rPr>
          <w:tab/>
        </w:r>
        <w:r>
          <w:rPr>
            <w:noProof/>
            <w:webHidden/>
          </w:rPr>
          <w:fldChar w:fldCharType="begin"/>
        </w:r>
        <w:r>
          <w:rPr>
            <w:noProof/>
            <w:webHidden/>
          </w:rPr>
          <w:instrText xml:space="preserve"> PAGEREF _Toc183893671 \h </w:instrText>
        </w:r>
        <w:r>
          <w:rPr>
            <w:noProof/>
            <w:webHidden/>
          </w:rPr>
        </w:r>
        <w:r>
          <w:rPr>
            <w:noProof/>
            <w:webHidden/>
          </w:rPr>
          <w:fldChar w:fldCharType="separate"/>
        </w:r>
        <w:r>
          <w:rPr>
            <w:noProof/>
            <w:webHidden/>
          </w:rPr>
          <w:t>61</w:t>
        </w:r>
        <w:r>
          <w:rPr>
            <w:noProof/>
            <w:webHidden/>
          </w:rPr>
          <w:fldChar w:fldCharType="end"/>
        </w:r>
      </w:hyperlink>
    </w:p>
    <w:p w14:paraId="7D6BA898" w14:textId="522F2884"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72" w:history="1">
        <w:r w:rsidRPr="009973D6">
          <w:rPr>
            <w:rStyle w:val="Hyperlink"/>
            <w:noProof/>
          </w:rPr>
          <w:t>Hình 3.19: Sơ đồ hoạt động xem thông tin cá nhân khách hàng</w:t>
        </w:r>
        <w:r>
          <w:rPr>
            <w:noProof/>
            <w:webHidden/>
          </w:rPr>
          <w:tab/>
        </w:r>
        <w:r>
          <w:rPr>
            <w:noProof/>
            <w:webHidden/>
          </w:rPr>
          <w:fldChar w:fldCharType="begin"/>
        </w:r>
        <w:r>
          <w:rPr>
            <w:noProof/>
            <w:webHidden/>
          </w:rPr>
          <w:instrText xml:space="preserve"> PAGEREF _Toc183893672 \h </w:instrText>
        </w:r>
        <w:r>
          <w:rPr>
            <w:noProof/>
            <w:webHidden/>
          </w:rPr>
        </w:r>
        <w:r>
          <w:rPr>
            <w:noProof/>
            <w:webHidden/>
          </w:rPr>
          <w:fldChar w:fldCharType="separate"/>
        </w:r>
        <w:r>
          <w:rPr>
            <w:noProof/>
            <w:webHidden/>
          </w:rPr>
          <w:t>62</w:t>
        </w:r>
        <w:r>
          <w:rPr>
            <w:noProof/>
            <w:webHidden/>
          </w:rPr>
          <w:fldChar w:fldCharType="end"/>
        </w:r>
      </w:hyperlink>
    </w:p>
    <w:p w14:paraId="262FBF77" w14:textId="4B9455DB"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73" w:history="1">
        <w:r w:rsidRPr="009973D6">
          <w:rPr>
            <w:rStyle w:val="Hyperlink"/>
            <w:noProof/>
          </w:rPr>
          <w:t>Hình 3.20: Sơ đồ hoạt động xem lịch sử mua hàng khách hàng</w:t>
        </w:r>
        <w:r>
          <w:rPr>
            <w:noProof/>
            <w:webHidden/>
          </w:rPr>
          <w:tab/>
        </w:r>
        <w:r>
          <w:rPr>
            <w:noProof/>
            <w:webHidden/>
          </w:rPr>
          <w:fldChar w:fldCharType="begin"/>
        </w:r>
        <w:r>
          <w:rPr>
            <w:noProof/>
            <w:webHidden/>
          </w:rPr>
          <w:instrText xml:space="preserve"> PAGEREF _Toc183893673 \h </w:instrText>
        </w:r>
        <w:r>
          <w:rPr>
            <w:noProof/>
            <w:webHidden/>
          </w:rPr>
        </w:r>
        <w:r>
          <w:rPr>
            <w:noProof/>
            <w:webHidden/>
          </w:rPr>
          <w:fldChar w:fldCharType="separate"/>
        </w:r>
        <w:r>
          <w:rPr>
            <w:noProof/>
            <w:webHidden/>
          </w:rPr>
          <w:t>63</w:t>
        </w:r>
        <w:r>
          <w:rPr>
            <w:noProof/>
            <w:webHidden/>
          </w:rPr>
          <w:fldChar w:fldCharType="end"/>
        </w:r>
      </w:hyperlink>
    </w:p>
    <w:p w14:paraId="10D0EF9B" w14:textId="3A87E3C5"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74" w:history="1">
        <w:r w:rsidRPr="009973D6">
          <w:rPr>
            <w:rStyle w:val="Hyperlink"/>
            <w:noProof/>
          </w:rPr>
          <w:t>Hình 3.21: Xem chi tiết đơn hàng đã mua của khách hàng</w:t>
        </w:r>
        <w:r>
          <w:rPr>
            <w:noProof/>
            <w:webHidden/>
          </w:rPr>
          <w:tab/>
        </w:r>
        <w:r>
          <w:rPr>
            <w:noProof/>
            <w:webHidden/>
          </w:rPr>
          <w:fldChar w:fldCharType="begin"/>
        </w:r>
        <w:r>
          <w:rPr>
            <w:noProof/>
            <w:webHidden/>
          </w:rPr>
          <w:instrText xml:space="preserve"> PAGEREF _Toc183893674 \h </w:instrText>
        </w:r>
        <w:r>
          <w:rPr>
            <w:noProof/>
            <w:webHidden/>
          </w:rPr>
        </w:r>
        <w:r>
          <w:rPr>
            <w:noProof/>
            <w:webHidden/>
          </w:rPr>
          <w:fldChar w:fldCharType="separate"/>
        </w:r>
        <w:r>
          <w:rPr>
            <w:noProof/>
            <w:webHidden/>
          </w:rPr>
          <w:t>64</w:t>
        </w:r>
        <w:r>
          <w:rPr>
            <w:noProof/>
            <w:webHidden/>
          </w:rPr>
          <w:fldChar w:fldCharType="end"/>
        </w:r>
      </w:hyperlink>
    </w:p>
    <w:p w14:paraId="3A84C9B4" w14:textId="13CF578E"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75" w:history="1">
        <w:r w:rsidRPr="009973D6">
          <w:rPr>
            <w:rStyle w:val="Hyperlink"/>
            <w:noProof/>
          </w:rPr>
          <w:t>Hình 3.22: Sơ đồ hoạt động thống kê tổng tiền nhận được</w:t>
        </w:r>
        <w:r>
          <w:rPr>
            <w:noProof/>
            <w:webHidden/>
          </w:rPr>
          <w:tab/>
        </w:r>
        <w:r>
          <w:rPr>
            <w:noProof/>
            <w:webHidden/>
          </w:rPr>
          <w:fldChar w:fldCharType="begin"/>
        </w:r>
        <w:r>
          <w:rPr>
            <w:noProof/>
            <w:webHidden/>
          </w:rPr>
          <w:instrText xml:space="preserve"> PAGEREF _Toc183893675 \h </w:instrText>
        </w:r>
        <w:r>
          <w:rPr>
            <w:noProof/>
            <w:webHidden/>
          </w:rPr>
        </w:r>
        <w:r>
          <w:rPr>
            <w:noProof/>
            <w:webHidden/>
          </w:rPr>
          <w:fldChar w:fldCharType="separate"/>
        </w:r>
        <w:r>
          <w:rPr>
            <w:noProof/>
            <w:webHidden/>
          </w:rPr>
          <w:t>65</w:t>
        </w:r>
        <w:r>
          <w:rPr>
            <w:noProof/>
            <w:webHidden/>
          </w:rPr>
          <w:fldChar w:fldCharType="end"/>
        </w:r>
      </w:hyperlink>
    </w:p>
    <w:p w14:paraId="133AC14E" w14:textId="2FC5A178"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76" w:history="1">
        <w:r w:rsidRPr="009973D6">
          <w:rPr>
            <w:rStyle w:val="Hyperlink"/>
            <w:noProof/>
          </w:rPr>
          <w:t>Hình 3.23: Sơ đồ hoạt động thống kê tổng sản phẩm bán ra</w:t>
        </w:r>
        <w:r>
          <w:rPr>
            <w:noProof/>
            <w:webHidden/>
          </w:rPr>
          <w:tab/>
        </w:r>
        <w:r>
          <w:rPr>
            <w:noProof/>
            <w:webHidden/>
          </w:rPr>
          <w:fldChar w:fldCharType="begin"/>
        </w:r>
        <w:r>
          <w:rPr>
            <w:noProof/>
            <w:webHidden/>
          </w:rPr>
          <w:instrText xml:space="preserve"> PAGEREF _Toc183893676 \h </w:instrText>
        </w:r>
        <w:r>
          <w:rPr>
            <w:noProof/>
            <w:webHidden/>
          </w:rPr>
        </w:r>
        <w:r>
          <w:rPr>
            <w:noProof/>
            <w:webHidden/>
          </w:rPr>
          <w:fldChar w:fldCharType="separate"/>
        </w:r>
        <w:r>
          <w:rPr>
            <w:noProof/>
            <w:webHidden/>
          </w:rPr>
          <w:t>66</w:t>
        </w:r>
        <w:r>
          <w:rPr>
            <w:noProof/>
            <w:webHidden/>
          </w:rPr>
          <w:fldChar w:fldCharType="end"/>
        </w:r>
      </w:hyperlink>
    </w:p>
    <w:p w14:paraId="501688AE" w14:textId="55315622"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77" w:history="1">
        <w:r w:rsidRPr="009973D6">
          <w:rPr>
            <w:rStyle w:val="Hyperlink"/>
            <w:noProof/>
          </w:rPr>
          <w:t>Hình 3.24: Sơ đồ hoạt động thống kê tổng đơn hàng</w:t>
        </w:r>
        <w:r>
          <w:rPr>
            <w:noProof/>
            <w:webHidden/>
          </w:rPr>
          <w:tab/>
        </w:r>
        <w:r>
          <w:rPr>
            <w:noProof/>
            <w:webHidden/>
          </w:rPr>
          <w:fldChar w:fldCharType="begin"/>
        </w:r>
        <w:r>
          <w:rPr>
            <w:noProof/>
            <w:webHidden/>
          </w:rPr>
          <w:instrText xml:space="preserve"> PAGEREF _Toc183893677 \h </w:instrText>
        </w:r>
        <w:r>
          <w:rPr>
            <w:noProof/>
            <w:webHidden/>
          </w:rPr>
        </w:r>
        <w:r>
          <w:rPr>
            <w:noProof/>
            <w:webHidden/>
          </w:rPr>
          <w:fldChar w:fldCharType="separate"/>
        </w:r>
        <w:r>
          <w:rPr>
            <w:noProof/>
            <w:webHidden/>
          </w:rPr>
          <w:t>67</w:t>
        </w:r>
        <w:r>
          <w:rPr>
            <w:noProof/>
            <w:webHidden/>
          </w:rPr>
          <w:fldChar w:fldCharType="end"/>
        </w:r>
      </w:hyperlink>
    </w:p>
    <w:p w14:paraId="0B864FA9" w14:textId="5E3CCCD9"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78" w:history="1">
        <w:r w:rsidRPr="009973D6">
          <w:rPr>
            <w:rStyle w:val="Hyperlink"/>
            <w:noProof/>
          </w:rPr>
          <w:t>Hình 3.25: Sơ đồ hoạt động xem chi tiết đơn hàng thống kê</w:t>
        </w:r>
        <w:r>
          <w:rPr>
            <w:noProof/>
            <w:webHidden/>
          </w:rPr>
          <w:tab/>
        </w:r>
        <w:r>
          <w:rPr>
            <w:noProof/>
            <w:webHidden/>
          </w:rPr>
          <w:fldChar w:fldCharType="begin"/>
        </w:r>
        <w:r>
          <w:rPr>
            <w:noProof/>
            <w:webHidden/>
          </w:rPr>
          <w:instrText xml:space="preserve"> PAGEREF _Toc183893678 \h </w:instrText>
        </w:r>
        <w:r>
          <w:rPr>
            <w:noProof/>
            <w:webHidden/>
          </w:rPr>
        </w:r>
        <w:r>
          <w:rPr>
            <w:noProof/>
            <w:webHidden/>
          </w:rPr>
          <w:fldChar w:fldCharType="separate"/>
        </w:r>
        <w:r>
          <w:rPr>
            <w:noProof/>
            <w:webHidden/>
          </w:rPr>
          <w:t>68</w:t>
        </w:r>
        <w:r>
          <w:rPr>
            <w:noProof/>
            <w:webHidden/>
          </w:rPr>
          <w:fldChar w:fldCharType="end"/>
        </w:r>
      </w:hyperlink>
    </w:p>
    <w:p w14:paraId="3AAAAEB5" w14:textId="4B9CEB60"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79" w:history="1">
        <w:r w:rsidRPr="009973D6">
          <w:rPr>
            <w:rStyle w:val="Hyperlink"/>
            <w:noProof/>
          </w:rPr>
          <w:t>Hình 3.26: Sơ đồ hoạt động tạo tài khoản cho người bán</w:t>
        </w:r>
        <w:r>
          <w:rPr>
            <w:noProof/>
            <w:webHidden/>
          </w:rPr>
          <w:tab/>
        </w:r>
        <w:r>
          <w:rPr>
            <w:noProof/>
            <w:webHidden/>
          </w:rPr>
          <w:fldChar w:fldCharType="begin"/>
        </w:r>
        <w:r>
          <w:rPr>
            <w:noProof/>
            <w:webHidden/>
          </w:rPr>
          <w:instrText xml:space="preserve"> PAGEREF _Toc183893679 \h </w:instrText>
        </w:r>
        <w:r>
          <w:rPr>
            <w:noProof/>
            <w:webHidden/>
          </w:rPr>
        </w:r>
        <w:r>
          <w:rPr>
            <w:noProof/>
            <w:webHidden/>
          </w:rPr>
          <w:fldChar w:fldCharType="separate"/>
        </w:r>
        <w:r>
          <w:rPr>
            <w:noProof/>
            <w:webHidden/>
          </w:rPr>
          <w:t>69</w:t>
        </w:r>
        <w:r>
          <w:rPr>
            <w:noProof/>
            <w:webHidden/>
          </w:rPr>
          <w:fldChar w:fldCharType="end"/>
        </w:r>
      </w:hyperlink>
    </w:p>
    <w:p w14:paraId="40FD24F4" w14:textId="5C7A24C5"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80" w:history="1">
        <w:r w:rsidRPr="009973D6">
          <w:rPr>
            <w:rStyle w:val="Hyperlink"/>
            <w:noProof/>
          </w:rPr>
          <w:t>Hình 3.27: Sơ đồ hoạt động gửi lại email xác thực</w:t>
        </w:r>
        <w:r>
          <w:rPr>
            <w:noProof/>
            <w:webHidden/>
          </w:rPr>
          <w:tab/>
        </w:r>
        <w:r>
          <w:rPr>
            <w:noProof/>
            <w:webHidden/>
          </w:rPr>
          <w:fldChar w:fldCharType="begin"/>
        </w:r>
        <w:r>
          <w:rPr>
            <w:noProof/>
            <w:webHidden/>
          </w:rPr>
          <w:instrText xml:space="preserve"> PAGEREF _Toc183893680 \h </w:instrText>
        </w:r>
        <w:r>
          <w:rPr>
            <w:noProof/>
            <w:webHidden/>
          </w:rPr>
        </w:r>
        <w:r>
          <w:rPr>
            <w:noProof/>
            <w:webHidden/>
          </w:rPr>
          <w:fldChar w:fldCharType="separate"/>
        </w:r>
        <w:r>
          <w:rPr>
            <w:noProof/>
            <w:webHidden/>
          </w:rPr>
          <w:t>70</w:t>
        </w:r>
        <w:r>
          <w:rPr>
            <w:noProof/>
            <w:webHidden/>
          </w:rPr>
          <w:fldChar w:fldCharType="end"/>
        </w:r>
      </w:hyperlink>
    </w:p>
    <w:p w14:paraId="4A7F7E41" w14:textId="65E08795"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81" w:history="1">
        <w:r w:rsidRPr="009973D6">
          <w:rPr>
            <w:rStyle w:val="Hyperlink"/>
            <w:noProof/>
          </w:rPr>
          <w:t>Hình 3.28: Sơ đồ hoạt động xem danh sách người bán</w:t>
        </w:r>
        <w:r>
          <w:rPr>
            <w:noProof/>
            <w:webHidden/>
          </w:rPr>
          <w:tab/>
        </w:r>
        <w:r>
          <w:rPr>
            <w:noProof/>
            <w:webHidden/>
          </w:rPr>
          <w:fldChar w:fldCharType="begin"/>
        </w:r>
        <w:r>
          <w:rPr>
            <w:noProof/>
            <w:webHidden/>
          </w:rPr>
          <w:instrText xml:space="preserve"> PAGEREF _Toc183893681 \h </w:instrText>
        </w:r>
        <w:r>
          <w:rPr>
            <w:noProof/>
            <w:webHidden/>
          </w:rPr>
        </w:r>
        <w:r>
          <w:rPr>
            <w:noProof/>
            <w:webHidden/>
          </w:rPr>
          <w:fldChar w:fldCharType="separate"/>
        </w:r>
        <w:r>
          <w:rPr>
            <w:noProof/>
            <w:webHidden/>
          </w:rPr>
          <w:t>71</w:t>
        </w:r>
        <w:r>
          <w:rPr>
            <w:noProof/>
            <w:webHidden/>
          </w:rPr>
          <w:fldChar w:fldCharType="end"/>
        </w:r>
      </w:hyperlink>
    </w:p>
    <w:p w14:paraId="181B66BF" w14:textId="4AFF68F2"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82" w:history="1">
        <w:r w:rsidRPr="009973D6">
          <w:rPr>
            <w:rStyle w:val="Hyperlink"/>
            <w:noProof/>
          </w:rPr>
          <w:t>Hình 3.29: Sơ đồ hoạt động xem chi tiết người bán</w:t>
        </w:r>
        <w:r>
          <w:rPr>
            <w:noProof/>
            <w:webHidden/>
          </w:rPr>
          <w:tab/>
        </w:r>
        <w:r>
          <w:rPr>
            <w:noProof/>
            <w:webHidden/>
          </w:rPr>
          <w:fldChar w:fldCharType="begin"/>
        </w:r>
        <w:r>
          <w:rPr>
            <w:noProof/>
            <w:webHidden/>
          </w:rPr>
          <w:instrText xml:space="preserve"> PAGEREF _Toc183893682 \h </w:instrText>
        </w:r>
        <w:r>
          <w:rPr>
            <w:noProof/>
            <w:webHidden/>
          </w:rPr>
        </w:r>
        <w:r>
          <w:rPr>
            <w:noProof/>
            <w:webHidden/>
          </w:rPr>
          <w:fldChar w:fldCharType="separate"/>
        </w:r>
        <w:r>
          <w:rPr>
            <w:noProof/>
            <w:webHidden/>
          </w:rPr>
          <w:t>72</w:t>
        </w:r>
        <w:r>
          <w:rPr>
            <w:noProof/>
            <w:webHidden/>
          </w:rPr>
          <w:fldChar w:fldCharType="end"/>
        </w:r>
      </w:hyperlink>
    </w:p>
    <w:p w14:paraId="6E416CC6" w14:textId="1E6D4EF7"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83" w:history="1">
        <w:r w:rsidRPr="009973D6">
          <w:rPr>
            <w:rStyle w:val="Hyperlink"/>
            <w:noProof/>
          </w:rPr>
          <w:t>Hình 3.30: Sơ đồ hoạt động khóa hoặc mở khóa tài khoản người bán</w:t>
        </w:r>
        <w:r>
          <w:rPr>
            <w:noProof/>
            <w:webHidden/>
          </w:rPr>
          <w:tab/>
        </w:r>
        <w:r>
          <w:rPr>
            <w:noProof/>
            <w:webHidden/>
          </w:rPr>
          <w:fldChar w:fldCharType="begin"/>
        </w:r>
        <w:r>
          <w:rPr>
            <w:noProof/>
            <w:webHidden/>
          </w:rPr>
          <w:instrText xml:space="preserve"> PAGEREF _Toc183893683 \h </w:instrText>
        </w:r>
        <w:r>
          <w:rPr>
            <w:noProof/>
            <w:webHidden/>
          </w:rPr>
        </w:r>
        <w:r>
          <w:rPr>
            <w:noProof/>
            <w:webHidden/>
          </w:rPr>
          <w:fldChar w:fldCharType="separate"/>
        </w:r>
        <w:r>
          <w:rPr>
            <w:noProof/>
            <w:webHidden/>
          </w:rPr>
          <w:t>73</w:t>
        </w:r>
        <w:r>
          <w:rPr>
            <w:noProof/>
            <w:webHidden/>
          </w:rPr>
          <w:fldChar w:fldCharType="end"/>
        </w:r>
      </w:hyperlink>
    </w:p>
    <w:p w14:paraId="5EF6DB65" w14:textId="7E6F8A2B"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84" w:history="1">
        <w:r w:rsidRPr="009973D6">
          <w:rPr>
            <w:rStyle w:val="Hyperlink"/>
            <w:noProof/>
          </w:rPr>
          <w:t>Hình 3.31: Sơ đồ hoạt động xử lý mua hàng</w:t>
        </w:r>
        <w:r>
          <w:rPr>
            <w:noProof/>
            <w:webHidden/>
          </w:rPr>
          <w:tab/>
        </w:r>
        <w:r>
          <w:rPr>
            <w:noProof/>
            <w:webHidden/>
          </w:rPr>
          <w:fldChar w:fldCharType="begin"/>
        </w:r>
        <w:r>
          <w:rPr>
            <w:noProof/>
            <w:webHidden/>
          </w:rPr>
          <w:instrText xml:space="preserve"> PAGEREF _Toc183893684 \h </w:instrText>
        </w:r>
        <w:r>
          <w:rPr>
            <w:noProof/>
            <w:webHidden/>
          </w:rPr>
        </w:r>
        <w:r>
          <w:rPr>
            <w:noProof/>
            <w:webHidden/>
          </w:rPr>
          <w:fldChar w:fldCharType="separate"/>
        </w:r>
        <w:r>
          <w:rPr>
            <w:noProof/>
            <w:webHidden/>
          </w:rPr>
          <w:t>74</w:t>
        </w:r>
        <w:r>
          <w:rPr>
            <w:noProof/>
            <w:webHidden/>
          </w:rPr>
          <w:fldChar w:fldCharType="end"/>
        </w:r>
      </w:hyperlink>
    </w:p>
    <w:p w14:paraId="3F4B8816" w14:textId="213A83F0"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85" w:history="1">
        <w:r w:rsidRPr="009973D6">
          <w:rPr>
            <w:rStyle w:val="Hyperlink"/>
            <w:noProof/>
          </w:rPr>
          <w:t>Hình 3.32: Sơ đồ tuần tự đăng nhập</w:t>
        </w:r>
        <w:r>
          <w:rPr>
            <w:noProof/>
            <w:webHidden/>
          </w:rPr>
          <w:tab/>
        </w:r>
        <w:r>
          <w:rPr>
            <w:noProof/>
            <w:webHidden/>
          </w:rPr>
          <w:fldChar w:fldCharType="begin"/>
        </w:r>
        <w:r>
          <w:rPr>
            <w:noProof/>
            <w:webHidden/>
          </w:rPr>
          <w:instrText xml:space="preserve"> PAGEREF _Toc183893685 \h </w:instrText>
        </w:r>
        <w:r>
          <w:rPr>
            <w:noProof/>
            <w:webHidden/>
          </w:rPr>
        </w:r>
        <w:r>
          <w:rPr>
            <w:noProof/>
            <w:webHidden/>
          </w:rPr>
          <w:fldChar w:fldCharType="separate"/>
        </w:r>
        <w:r>
          <w:rPr>
            <w:noProof/>
            <w:webHidden/>
          </w:rPr>
          <w:t>75</w:t>
        </w:r>
        <w:r>
          <w:rPr>
            <w:noProof/>
            <w:webHidden/>
          </w:rPr>
          <w:fldChar w:fldCharType="end"/>
        </w:r>
      </w:hyperlink>
    </w:p>
    <w:p w14:paraId="4FB07807" w14:textId="40211D45"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86" w:history="1">
        <w:r w:rsidRPr="009973D6">
          <w:rPr>
            <w:rStyle w:val="Hyperlink"/>
            <w:noProof/>
          </w:rPr>
          <w:t>Hình 3.33: Sơ đồ tuần tự thay đổi mật khẩu</w:t>
        </w:r>
        <w:r>
          <w:rPr>
            <w:noProof/>
            <w:webHidden/>
          </w:rPr>
          <w:tab/>
        </w:r>
        <w:r>
          <w:rPr>
            <w:noProof/>
            <w:webHidden/>
          </w:rPr>
          <w:fldChar w:fldCharType="begin"/>
        </w:r>
        <w:r>
          <w:rPr>
            <w:noProof/>
            <w:webHidden/>
          </w:rPr>
          <w:instrText xml:space="preserve"> PAGEREF _Toc183893686 \h </w:instrText>
        </w:r>
        <w:r>
          <w:rPr>
            <w:noProof/>
            <w:webHidden/>
          </w:rPr>
        </w:r>
        <w:r>
          <w:rPr>
            <w:noProof/>
            <w:webHidden/>
          </w:rPr>
          <w:fldChar w:fldCharType="separate"/>
        </w:r>
        <w:r>
          <w:rPr>
            <w:noProof/>
            <w:webHidden/>
          </w:rPr>
          <w:t>76</w:t>
        </w:r>
        <w:r>
          <w:rPr>
            <w:noProof/>
            <w:webHidden/>
          </w:rPr>
          <w:fldChar w:fldCharType="end"/>
        </w:r>
      </w:hyperlink>
    </w:p>
    <w:p w14:paraId="3FF97BAF" w14:textId="1C43D684"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87" w:history="1">
        <w:r w:rsidRPr="009973D6">
          <w:rPr>
            <w:rStyle w:val="Hyperlink"/>
            <w:noProof/>
          </w:rPr>
          <w:t>Hình 3.34: Sơ đồ tuần tự cập nhật thông tin tài khoản</w:t>
        </w:r>
        <w:r>
          <w:rPr>
            <w:noProof/>
            <w:webHidden/>
          </w:rPr>
          <w:tab/>
        </w:r>
        <w:r>
          <w:rPr>
            <w:noProof/>
            <w:webHidden/>
          </w:rPr>
          <w:fldChar w:fldCharType="begin"/>
        </w:r>
        <w:r>
          <w:rPr>
            <w:noProof/>
            <w:webHidden/>
          </w:rPr>
          <w:instrText xml:space="preserve"> PAGEREF _Toc183893687 \h </w:instrText>
        </w:r>
        <w:r>
          <w:rPr>
            <w:noProof/>
            <w:webHidden/>
          </w:rPr>
        </w:r>
        <w:r>
          <w:rPr>
            <w:noProof/>
            <w:webHidden/>
          </w:rPr>
          <w:fldChar w:fldCharType="separate"/>
        </w:r>
        <w:r>
          <w:rPr>
            <w:noProof/>
            <w:webHidden/>
          </w:rPr>
          <w:t>77</w:t>
        </w:r>
        <w:r>
          <w:rPr>
            <w:noProof/>
            <w:webHidden/>
          </w:rPr>
          <w:fldChar w:fldCharType="end"/>
        </w:r>
      </w:hyperlink>
    </w:p>
    <w:p w14:paraId="610ACBED" w14:textId="42D9B9C6"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88" w:history="1">
        <w:r w:rsidRPr="009973D6">
          <w:rPr>
            <w:rStyle w:val="Hyperlink"/>
            <w:noProof/>
          </w:rPr>
          <w:t>Hình 3.35: Sơ đồ tuần tự xem danh sách người bán</w:t>
        </w:r>
        <w:r>
          <w:rPr>
            <w:noProof/>
            <w:webHidden/>
          </w:rPr>
          <w:tab/>
        </w:r>
        <w:r>
          <w:rPr>
            <w:noProof/>
            <w:webHidden/>
          </w:rPr>
          <w:fldChar w:fldCharType="begin"/>
        </w:r>
        <w:r>
          <w:rPr>
            <w:noProof/>
            <w:webHidden/>
          </w:rPr>
          <w:instrText xml:space="preserve"> PAGEREF _Toc183893688 \h </w:instrText>
        </w:r>
        <w:r>
          <w:rPr>
            <w:noProof/>
            <w:webHidden/>
          </w:rPr>
        </w:r>
        <w:r>
          <w:rPr>
            <w:noProof/>
            <w:webHidden/>
          </w:rPr>
          <w:fldChar w:fldCharType="separate"/>
        </w:r>
        <w:r>
          <w:rPr>
            <w:noProof/>
            <w:webHidden/>
          </w:rPr>
          <w:t>78</w:t>
        </w:r>
        <w:r>
          <w:rPr>
            <w:noProof/>
            <w:webHidden/>
          </w:rPr>
          <w:fldChar w:fldCharType="end"/>
        </w:r>
      </w:hyperlink>
    </w:p>
    <w:p w14:paraId="763E3DC1" w14:textId="39A74207"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89" w:history="1">
        <w:r w:rsidRPr="009973D6">
          <w:rPr>
            <w:rStyle w:val="Hyperlink"/>
            <w:noProof/>
          </w:rPr>
          <w:t>Hình 3.36: Sơ đồ tuần tự xem thông tin người bán</w:t>
        </w:r>
        <w:r>
          <w:rPr>
            <w:noProof/>
            <w:webHidden/>
          </w:rPr>
          <w:tab/>
        </w:r>
        <w:r>
          <w:rPr>
            <w:noProof/>
            <w:webHidden/>
          </w:rPr>
          <w:fldChar w:fldCharType="begin"/>
        </w:r>
        <w:r>
          <w:rPr>
            <w:noProof/>
            <w:webHidden/>
          </w:rPr>
          <w:instrText xml:space="preserve"> PAGEREF _Toc183893689 \h </w:instrText>
        </w:r>
        <w:r>
          <w:rPr>
            <w:noProof/>
            <w:webHidden/>
          </w:rPr>
        </w:r>
        <w:r>
          <w:rPr>
            <w:noProof/>
            <w:webHidden/>
          </w:rPr>
          <w:fldChar w:fldCharType="separate"/>
        </w:r>
        <w:r>
          <w:rPr>
            <w:noProof/>
            <w:webHidden/>
          </w:rPr>
          <w:t>79</w:t>
        </w:r>
        <w:r>
          <w:rPr>
            <w:noProof/>
            <w:webHidden/>
          </w:rPr>
          <w:fldChar w:fldCharType="end"/>
        </w:r>
      </w:hyperlink>
    </w:p>
    <w:p w14:paraId="4CD3FC37" w14:textId="545CA42F"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90" w:history="1">
        <w:r w:rsidRPr="009973D6">
          <w:rPr>
            <w:rStyle w:val="Hyperlink"/>
            <w:noProof/>
          </w:rPr>
          <w:t>Hình 3.37: Sơ đồ tuần tự khóa, mở khóa tài khoản</w:t>
        </w:r>
        <w:r>
          <w:rPr>
            <w:noProof/>
            <w:webHidden/>
          </w:rPr>
          <w:tab/>
        </w:r>
        <w:r>
          <w:rPr>
            <w:noProof/>
            <w:webHidden/>
          </w:rPr>
          <w:fldChar w:fldCharType="begin"/>
        </w:r>
        <w:r>
          <w:rPr>
            <w:noProof/>
            <w:webHidden/>
          </w:rPr>
          <w:instrText xml:space="preserve"> PAGEREF _Toc183893690 \h </w:instrText>
        </w:r>
        <w:r>
          <w:rPr>
            <w:noProof/>
            <w:webHidden/>
          </w:rPr>
        </w:r>
        <w:r>
          <w:rPr>
            <w:noProof/>
            <w:webHidden/>
          </w:rPr>
          <w:fldChar w:fldCharType="separate"/>
        </w:r>
        <w:r>
          <w:rPr>
            <w:noProof/>
            <w:webHidden/>
          </w:rPr>
          <w:t>80</w:t>
        </w:r>
        <w:r>
          <w:rPr>
            <w:noProof/>
            <w:webHidden/>
          </w:rPr>
          <w:fldChar w:fldCharType="end"/>
        </w:r>
      </w:hyperlink>
    </w:p>
    <w:p w14:paraId="7B7FA16B" w14:textId="2004B552"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91" w:history="1">
        <w:r w:rsidRPr="009973D6">
          <w:rPr>
            <w:rStyle w:val="Hyperlink"/>
            <w:noProof/>
          </w:rPr>
          <w:t>Hình 3.38: Sơ đồ tuần tự tạo tài khoản người bán</w:t>
        </w:r>
        <w:r>
          <w:rPr>
            <w:noProof/>
            <w:webHidden/>
          </w:rPr>
          <w:tab/>
        </w:r>
        <w:r>
          <w:rPr>
            <w:noProof/>
            <w:webHidden/>
          </w:rPr>
          <w:fldChar w:fldCharType="begin"/>
        </w:r>
        <w:r>
          <w:rPr>
            <w:noProof/>
            <w:webHidden/>
          </w:rPr>
          <w:instrText xml:space="preserve"> PAGEREF _Toc183893691 \h </w:instrText>
        </w:r>
        <w:r>
          <w:rPr>
            <w:noProof/>
            <w:webHidden/>
          </w:rPr>
        </w:r>
        <w:r>
          <w:rPr>
            <w:noProof/>
            <w:webHidden/>
          </w:rPr>
          <w:fldChar w:fldCharType="separate"/>
        </w:r>
        <w:r>
          <w:rPr>
            <w:noProof/>
            <w:webHidden/>
          </w:rPr>
          <w:t>81</w:t>
        </w:r>
        <w:r>
          <w:rPr>
            <w:noProof/>
            <w:webHidden/>
          </w:rPr>
          <w:fldChar w:fldCharType="end"/>
        </w:r>
      </w:hyperlink>
    </w:p>
    <w:p w14:paraId="6A608519" w14:textId="732A6A3A"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92" w:history="1">
        <w:r w:rsidRPr="009973D6">
          <w:rPr>
            <w:rStyle w:val="Hyperlink"/>
            <w:noProof/>
          </w:rPr>
          <w:t>Hình 3.39: Sơ đồ tuần tự xem thông tin bán hàng người bán</w:t>
        </w:r>
        <w:r>
          <w:rPr>
            <w:noProof/>
            <w:webHidden/>
          </w:rPr>
          <w:tab/>
        </w:r>
        <w:r>
          <w:rPr>
            <w:noProof/>
            <w:webHidden/>
          </w:rPr>
          <w:fldChar w:fldCharType="begin"/>
        </w:r>
        <w:r>
          <w:rPr>
            <w:noProof/>
            <w:webHidden/>
          </w:rPr>
          <w:instrText xml:space="preserve"> PAGEREF _Toc183893692 \h </w:instrText>
        </w:r>
        <w:r>
          <w:rPr>
            <w:noProof/>
            <w:webHidden/>
          </w:rPr>
        </w:r>
        <w:r>
          <w:rPr>
            <w:noProof/>
            <w:webHidden/>
          </w:rPr>
          <w:fldChar w:fldCharType="separate"/>
        </w:r>
        <w:r>
          <w:rPr>
            <w:noProof/>
            <w:webHidden/>
          </w:rPr>
          <w:t>82</w:t>
        </w:r>
        <w:r>
          <w:rPr>
            <w:noProof/>
            <w:webHidden/>
          </w:rPr>
          <w:fldChar w:fldCharType="end"/>
        </w:r>
      </w:hyperlink>
    </w:p>
    <w:p w14:paraId="13DEFA69" w14:textId="60D5A43B"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93" w:history="1">
        <w:r w:rsidRPr="009973D6">
          <w:rPr>
            <w:rStyle w:val="Hyperlink"/>
            <w:noProof/>
          </w:rPr>
          <w:t>Hình 3.41: Sơ đồ tuần tự thay đổi thông tin sản phẩm</w:t>
        </w:r>
        <w:r>
          <w:rPr>
            <w:noProof/>
            <w:webHidden/>
          </w:rPr>
          <w:tab/>
        </w:r>
        <w:r>
          <w:rPr>
            <w:noProof/>
            <w:webHidden/>
          </w:rPr>
          <w:fldChar w:fldCharType="begin"/>
        </w:r>
        <w:r>
          <w:rPr>
            <w:noProof/>
            <w:webHidden/>
          </w:rPr>
          <w:instrText xml:space="preserve"> PAGEREF _Toc183893693 \h </w:instrText>
        </w:r>
        <w:r>
          <w:rPr>
            <w:noProof/>
            <w:webHidden/>
          </w:rPr>
        </w:r>
        <w:r>
          <w:rPr>
            <w:noProof/>
            <w:webHidden/>
          </w:rPr>
          <w:fldChar w:fldCharType="separate"/>
        </w:r>
        <w:r>
          <w:rPr>
            <w:noProof/>
            <w:webHidden/>
          </w:rPr>
          <w:t>83</w:t>
        </w:r>
        <w:r>
          <w:rPr>
            <w:noProof/>
            <w:webHidden/>
          </w:rPr>
          <w:fldChar w:fldCharType="end"/>
        </w:r>
      </w:hyperlink>
    </w:p>
    <w:p w14:paraId="6C3937F4" w14:textId="1315C421"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94" w:history="1">
        <w:r w:rsidRPr="009973D6">
          <w:rPr>
            <w:rStyle w:val="Hyperlink"/>
            <w:noProof/>
          </w:rPr>
          <w:t>Hình 3.42: Sơ đồ tuần tự thêm sản phẩm</w:t>
        </w:r>
        <w:r>
          <w:rPr>
            <w:noProof/>
            <w:webHidden/>
          </w:rPr>
          <w:tab/>
        </w:r>
        <w:r>
          <w:rPr>
            <w:noProof/>
            <w:webHidden/>
          </w:rPr>
          <w:fldChar w:fldCharType="begin"/>
        </w:r>
        <w:r>
          <w:rPr>
            <w:noProof/>
            <w:webHidden/>
          </w:rPr>
          <w:instrText xml:space="preserve"> PAGEREF _Toc183893694 \h </w:instrText>
        </w:r>
        <w:r>
          <w:rPr>
            <w:noProof/>
            <w:webHidden/>
          </w:rPr>
        </w:r>
        <w:r>
          <w:rPr>
            <w:noProof/>
            <w:webHidden/>
          </w:rPr>
          <w:fldChar w:fldCharType="separate"/>
        </w:r>
        <w:r>
          <w:rPr>
            <w:noProof/>
            <w:webHidden/>
          </w:rPr>
          <w:t>84</w:t>
        </w:r>
        <w:r>
          <w:rPr>
            <w:noProof/>
            <w:webHidden/>
          </w:rPr>
          <w:fldChar w:fldCharType="end"/>
        </w:r>
      </w:hyperlink>
    </w:p>
    <w:p w14:paraId="6A24731D" w14:textId="4380928A"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95" w:history="1">
        <w:r w:rsidRPr="009973D6">
          <w:rPr>
            <w:rStyle w:val="Hyperlink"/>
            <w:noProof/>
          </w:rPr>
          <w:t>Hình 3.43: Sơ đồ tuần tự thêm danh sách sản phẩm</w:t>
        </w:r>
        <w:r>
          <w:rPr>
            <w:noProof/>
            <w:webHidden/>
          </w:rPr>
          <w:tab/>
        </w:r>
        <w:r>
          <w:rPr>
            <w:noProof/>
            <w:webHidden/>
          </w:rPr>
          <w:fldChar w:fldCharType="begin"/>
        </w:r>
        <w:r>
          <w:rPr>
            <w:noProof/>
            <w:webHidden/>
          </w:rPr>
          <w:instrText xml:space="preserve"> PAGEREF _Toc183893695 \h </w:instrText>
        </w:r>
        <w:r>
          <w:rPr>
            <w:noProof/>
            <w:webHidden/>
          </w:rPr>
        </w:r>
        <w:r>
          <w:rPr>
            <w:noProof/>
            <w:webHidden/>
          </w:rPr>
          <w:fldChar w:fldCharType="separate"/>
        </w:r>
        <w:r>
          <w:rPr>
            <w:noProof/>
            <w:webHidden/>
          </w:rPr>
          <w:t>85</w:t>
        </w:r>
        <w:r>
          <w:rPr>
            <w:noProof/>
            <w:webHidden/>
          </w:rPr>
          <w:fldChar w:fldCharType="end"/>
        </w:r>
      </w:hyperlink>
    </w:p>
    <w:p w14:paraId="136119E5" w14:textId="51B2C681"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96" w:history="1">
        <w:r w:rsidRPr="009973D6">
          <w:rPr>
            <w:rStyle w:val="Hyperlink"/>
            <w:noProof/>
          </w:rPr>
          <w:t>Hình 3.44: Sơ đồ tuần tự xem danh sách sản phẩm</w:t>
        </w:r>
        <w:r>
          <w:rPr>
            <w:noProof/>
            <w:webHidden/>
          </w:rPr>
          <w:tab/>
        </w:r>
        <w:r>
          <w:rPr>
            <w:noProof/>
            <w:webHidden/>
          </w:rPr>
          <w:fldChar w:fldCharType="begin"/>
        </w:r>
        <w:r>
          <w:rPr>
            <w:noProof/>
            <w:webHidden/>
          </w:rPr>
          <w:instrText xml:space="preserve"> PAGEREF _Toc183893696 \h </w:instrText>
        </w:r>
        <w:r>
          <w:rPr>
            <w:noProof/>
            <w:webHidden/>
          </w:rPr>
        </w:r>
        <w:r>
          <w:rPr>
            <w:noProof/>
            <w:webHidden/>
          </w:rPr>
          <w:fldChar w:fldCharType="separate"/>
        </w:r>
        <w:r>
          <w:rPr>
            <w:noProof/>
            <w:webHidden/>
          </w:rPr>
          <w:t>86</w:t>
        </w:r>
        <w:r>
          <w:rPr>
            <w:noProof/>
            <w:webHidden/>
          </w:rPr>
          <w:fldChar w:fldCharType="end"/>
        </w:r>
      </w:hyperlink>
    </w:p>
    <w:p w14:paraId="0F2B316C" w14:textId="0470C5CB"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97" w:history="1">
        <w:r w:rsidRPr="009973D6">
          <w:rPr>
            <w:rStyle w:val="Hyperlink"/>
            <w:noProof/>
          </w:rPr>
          <w:t>Hình 3.45: Sơ đồ tuần tự xóa sản phẩm</w:t>
        </w:r>
        <w:r>
          <w:rPr>
            <w:noProof/>
            <w:webHidden/>
          </w:rPr>
          <w:tab/>
        </w:r>
        <w:r>
          <w:rPr>
            <w:noProof/>
            <w:webHidden/>
          </w:rPr>
          <w:fldChar w:fldCharType="begin"/>
        </w:r>
        <w:r>
          <w:rPr>
            <w:noProof/>
            <w:webHidden/>
          </w:rPr>
          <w:instrText xml:space="preserve"> PAGEREF _Toc183893697 \h </w:instrText>
        </w:r>
        <w:r>
          <w:rPr>
            <w:noProof/>
            <w:webHidden/>
          </w:rPr>
        </w:r>
        <w:r>
          <w:rPr>
            <w:noProof/>
            <w:webHidden/>
          </w:rPr>
          <w:fldChar w:fldCharType="separate"/>
        </w:r>
        <w:r>
          <w:rPr>
            <w:noProof/>
            <w:webHidden/>
          </w:rPr>
          <w:t>86</w:t>
        </w:r>
        <w:r>
          <w:rPr>
            <w:noProof/>
            <w:webHidden/>
          </w:rPr>
          <w:fldChar w:fldCharType="end"/>
        </w:r>
      </w:hyperlink>
    </w:p>
    <w:p w14:paraId="0713BDCD" w14:textId="22044B78"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98" w:history="1">
        <w:r w:rsidRPr="009973D6">
          <w:rPr>
            <w:rStyle w:val="Hyperlink"/>
            <w:noProof/>
          </w:rPr>
          <w:t>Hình 3.46: Sơ đồ tuần tự xử lý giao dịch</w:t>
        </w:r>
        <w:r>
          <w:rPr>
            <w:noProof/>
            <w:webHidden/>
          </w:rPr>
          <w:tab/>
        </w:r>
        <w:r>
          <w:rPr>
            <w:noProof/>
            <w:webHidden/>
          </w:rPr>
          <w:fldChar w:fldCharType="begin"/>
        </w:r>
        <w:r>
          <w:rPr>
            <w:noProof/>
            <w:webHidden/>
          </w:rPr>
          <w:instrText xml:space="preserve"> PAGEREF _Toc183893698 \h </w:instrText>
        </w:r>
        <w:r>
          <w:rPr>
            <w:noProof/>
            <w:webHidden/>
          </w:rPr>
        </w:r>
        <w:r>
          <w:rPr>
            <w:noProof/>
            <w:webHidden/>
          </w:rPr>
          <w:fldChar w:fldCharType="separate"/>
        </w:r>
        <w:r>
          <w:rPr>
            <w:noProof/>
            <w:webHidden/>
          </w:rPr>
          <w:t>87</w:t>
        </w:r>
        <w:r>
          <w:rPr>
            <w:noProof/>
            <w:webHidden/>
          </w:rPr>
          <w:fldChar w:fldCharType="end"/>
        </w:r>
      </w:hyperlink>
    </w:p>
    <w:p w14:paraId="1B65127A" w14:textId="3B82B62F"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699" w:history="1">
        <w:r w:rsidRPr="009973D6">
          <w:rPr>
            <w:rStyle w:val="Hyperlink"/>
            <w:noProof/>
          </w:rPr>
          <w:t>Hình 3.47: Sơ đồ tuần tự xác nhận giao dịch</w:t>
        </w:r>
        <w:r>
          <w:rPr>
            <w:noProof/>
            <w:webHidden/>
          </w:rPr>
          <w:tab/>
        </w:r>
        <w:r>
          <w:rPr>
            <w:noProof/>
            <w:webHidden/>
          </w:rPr>
          <w:fldChar w:fldCharType="begin"/>
        </w:r>
        <w:r>
          <w:rPr>
            <w:noProof/>
            <w:webHidden/>
          </w:rPr>
          <w:instrText xml:space="preserve"> PAGEREF _Toc183893699 \h </w:instrText>
        </w:r>
        <w:r>
          <w:rPr>
            <w:noProof/>
            <w:webHidden/>
          </w:rPr>
        </w:r>
        <w:r>
          <w:rPr>
            <w:noProof/>
            <w:webHidden/>
          </w:rPr>
          <w:fldChar w:fldCharType="separate"/>
        </w:r>
        <w:r>
          <w:rPr>
            <w:noProof/>
            <w:webHidden/>
          </w:rPr>
          <w:t>88</w:t>
        </w:r>
        <w:r>
          <w:rPr>
            <w:noProof/>
            <w:webHidden/>
          </w:rPr>
          <w:fldChar w:fldCharType="end"/>
        </w:r>
      </w:hyperlink>
    </w:p>
    <w:p w14:paraId="0F82A438" w14:textId="57787368"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00" w:history="1">
        <w:r w:rsidRPr="009973D6">
          <w:rPr>
            <w:rStyle w:val="Hyperlink"/>
            <w:noProof/>
          </w:rPr>
          <w:t>Hình 3.48: Sơ đồ tuần tự xuất hóa đơn</w:t>
        </w:r>
        <w:r>
          <w:rPr>
            <w:noProof/>
            <w:webHidden/>
          </w:rPr>
          <w:tab/>
        </w:r>
        <w:r>
          <w:rPr>
            <w:noProof/>
            <w:webHidden/>
          </w:rPr>
          <w:fldChar w:fldCharType="begin"/>
        </w:r>
        <w:r>
          <w:rPr>
            <w:noProof/>
            <w:webHidden/>
          </w:rPr>
          <w:instrText xml:space="preserve"> PAGEREF _Toc183893700 \h </w:instrText>
        </w:r>
        <w:r>
          <w:rPr>
            <w:noProof/>
            <w:webHidden/>
          </w:rPr>
        </w:r>
        <w:r>
          <w:rPr>
            <w:noProof/>
            <w:webHidden/>
          </w:rPr>
          <w:fldChar w:fldCharType="separate"/>
        </w:r>
        <w:r>
          <w:rPr>
            <w:noProof/>
            <w:webHidden/>
          </w:rPr>
          <w:t>89</w:t>
        </w:r>
        <w:r>
          <w:rPr>
            <w:noProof/>
            <w:webHidden/>
          </w:rPr>
          <w:fldChar w:fldCharType="end"/>
        </w:r>
      </w:hyperlink>
    </w:p>
    <w:p w14:paraId="21E2C047" w14:textId="78DD8BBA"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01" w:history="1">
        <w:r w:rsidRPr="009973D6">
          <w:rPr>
            <w:rStyle w:val="Hyperlink"/>
            <w:noProof/>
          </w:rPr>
          <w:t>Hình 3.49: Sơ đồ lớp (Class Diagram)</w:t>
        </w:r>
        <w:r>
          <w:rPr>
            <w:noProof/>
            <w:webHidden/>
          </w:rPr>
          <w:tab/>
        </w:r>
        <w:r>
          <w:rPr>
            <w:noProof/>
            <w:webHidden/>
          </w:rPr>
          <w:fldChar w:fldCharType="begin"/>
        </w:r>
        <w:r>
          <w:rPr>
            <w:noProof/>
            <w:webHidden/>
          </w:rPr>
          <w:instrText xml:space="preserve"> PAGEREF _Toc183893701 \h </w:instrText>
        </w:r>
        <w:r>
          <w:rPr>
            <w:noProof/>
            <w:webHidden/>
          </w:rPr>
        </w:r>
        <w:r>
          <w:rPr>
            <w:noProof/>
            <w:webHidden/>
          </w:rPr>
          <w:fldChar w:fldCharType="separate"/>
        </w:r>
        <w:r>
          <w:rPr>
            <w:noProof/>
            <w:webHidden/>
          </w:rPr>
          <w:t>90</w:t>
        </w:r>
        <w:r>
          <w:rPr>
            <w:noProof/>
            <w:webHidden/>
          </w:rPr>
          <w:fldChar w:fldCharType="end"/>
        </w:r>
      </w:hyperlink>
    </w:p>
    <w:p w14:paraId="12F725A8" w14:textId="4888843B"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02" w:history="1">
        <w:r w:rsidRPr="009973D6">
          <w:rPr>
            <w:rStyle w:val="Hyperlink"/>
            <w:noProof/>
          </w:rPr>
          <w:t>Hình 3.50: Mô hình thực thể ERD</w:t>
        </w:r>
        <w:r>
          <w:rPr>
            <w:noProof/>
            <w:webHidden/>
          </w:rPr>
          <w:tab/>
        </w:r>
        <w:r>
          <w:rPr>
            <w:noProof/>
            <w:webHidden/>
          </w:rPr>
          <w:fldChar w:fldCharType="begin"/>
        </w:r>
        <w:r>
          <w:rPr>
            <w:noProof/>
            <w:webHidden/>
          </w:rPr>
          <w:instrText xml:space="preserve"> PAGEREF _Toc183893702 \h </w:instrText>
        </w:r>
        <w:r>
          <w:rPr>
            <w:noProof/>
            <w:webHidden/>
          </w:rPr>
        </w:r>
        <w:r>
          <w:rPr>
            <w:noProof/>
            <w:webHidden/>
          </w:rPr>
          <w:fldChar w:fldCharType="separate"/>
        </w:r>
        <w:r>
          <w:rPr>
            <w:noProof/>
            <w:webHidden/>
          </w:rPr>
          <w:t>91</w:t>
        </w:r>
        <w:r>
          <w:rPr>
            <w:noProof/>
            <w:webHidden/>
          </w:rPr>
          <w:fldChar w:fldCharType="end"/>
        </w:r>
      </w:hyperlink>
    </w:p>
    <w:p w14:paraId="2E6C6AE9" w14:textId="555F31F8"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03" w:history="1">
        <w:r w:rsidRPr="009973D6">
          <w:rPr>
            <w:rStyle w:val="Hyperlink"/>
            <w:noProof/>
          </w:rPr>
          <w:t>Hình 3.51: Lược đồ cơ sở dữ liệu</w:t>
        </w:r>
        <w:r>
          <w:rPr>
            <w:noProof/>
            <w:webHidden/>
          </w:rPr>
          <w:tab/>
        </w:r>
        <w:r>
          <w:rPr>
            <w:noProof/>
            <w:webHidden/>
          </w:rPr>
          <w:fldChar w:fldCharType="begin"/>
        </w:r>
        <w:r>
          <w:rPr>
            <w:noProof/>
            <w:webHidden/>
          </w:rPr>
          <w:instrText xml:space="preserve"> PAGEREF _Toc183893703 \h </w:instrText>
        </w:r>
        <w:r>
          <w:rPr>
            <w:noProof/>
            <w:webHidden/>
          </w:rPr>
        </w:r>
        <w:r>
          <w:rPr>
            <w:noProof/>
            <w:webHidden/>
          </w:rPr>
          <w:fldChar w:fldCharType="separate"/>
        </w:r>
        <w:r>
          <w:rPr>
            <w:noProof/>
            <w:webHidden/>
          </w:rPr>
          <w:t>92</w:t>
        </w:r>
        <w:r>
          <w:rPr>
            <w:noProof/>
            <w:webHidden/>
          </w:rPr>
          <w:fldChar w:fldCharType="end"/>
        </w:r>
      </w:hyperlink>
    </w:p>
    <w:p w14:paraId="104E2E0F" w14:textId="603E5E1C"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04" w:history="1">
        <w:r w:rsidRPr="009973D6">
          <w:rPr>
            <w:rStyle w:val="Hyperlink"/>
            <w:noProof/>
          </w:rPr>
          <w:t>Hình 3.52: Các giai đoạn trong mô hình Waterfall</w:t>
        </w:r>
        <w:r>
          <w:rPr>
            <w:noProof/>
            <w:webHidden/>
          </w:rPr>
          <w:tab/>
        </w:r>
        <w:r>
          <w:rPr>
            <w:noProof/>
            <w:webHidden/>
          </w:rPr>
          <w:fldChar w:fldCharType="begin"/>
        </w:r>
        <w:r>
          <w:rPr>
            <w:noProof/>
            <w:webHidden/>
          </w:rPr>
          <w:instrText xml:space="preserve"> PAGEREF _Toc183893704 \h </w:instrText>
        </w:r>
        <w:r>
          <w:rPr>
            <w:noProof/>
            <w:webHidden/>
          </w:rPr>
        </w:r>
        <w:r>
          <w:rPr>
            <w:noProof/>
            <w:webHidden/>
          </w:rPr>
          <w:fldChar w:fldCharType="separate"/>
        </w:r>
        <w:r>
          <w:rPr>
            <w:noProof/>
            <w:webHidden/>
          </w:rPr>
          <w:t>93</w:t>
        </w:r>
        <w:r>
          <w:rPr>
            <w:noProof/>
            <w:webHidden/>
          </w:rPr>
          <w:fldChar w:fldCharType="end"/>
        </w:r>
      </w:hyperlink>
    </w:p>
    <w:p w14:paraId="2249BEE2" w14:textId="246DC014"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05" w:history="1">
        <w:r w:rsidRPr="009973D6">
          <w:rPr>
            <w:rStyle w:val="Hyperlink"/>
            <w:noProof/>
          </w:rPr>
          <w:t>Hình 4.1: Hàm khởi tạo login và xử lý lấy dữ liệu từ request</w:t>
        </w:r>
        <w:r>
          <w:rPr>
            <w:noProof/>
            <w:webHidden/>
          </w:rPr>
          <w:tab/>
        </w:r>
        <w:r>
          <w:rPr>
            <w:noProof/>
            <w:webHidden/>
          </w:rPr>
          <w:fldChar w:fldCharType="begin"/>
        </w:r>
        <w:r>
          <w:rPr>
            <w:noProof/>
            <w:webHidden/>
          </w:rPr>
          <w:instrText xml:space="preserve"> PAGEREF _Toc183893705 \h </w:instrText>
        </w:r>
        <w:r>
          <w:rPr>
            <w:noProof/>
            <w:webHidden/>
          </w:rPr>
        </w:r>
        <w:r>
          <w:rPr>
            <w:noProof/>
            <w:webHidden/>
          </w:rPr>
          <w:fldChar w:fldCharType="separate"/>
        </w:r>
        <w:r>
          <w:rPr>
            <w:noProof/>
            <w:webHidden/>
          </w:rPr>
          <w:t>95</w:t>
        </w:r>
        <w:r>
          <w:rPr>
            <w:noProof/>
            <w:webHidden/>
          </w:rPr>
          <w:fldChar w:fldCharType="end"/>
        </w:r>
      </w:hyperlink>
    </w:p>
    <w:p w14:paraId="022C97E2" w14:textId="05A5643B"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06" w:history="1">
        <w:r w:rsidRPr="009973D6">
          <w:rPr>
            <w:rStyle w:val="Hyperlink"/>
            <w:noProof/>
          </w:rPr>
          <w:t>Hình 4.2: Đoạn code tìm kiếm staff và kiểm tra username và password</w:t>
        </w:r>
        <w:r>
          <w:rPr>
            <w:noProof/>
            <w:webHidden/>
          </w:rPr>
          <w:tab/>
        </w:r>
        <w:r>
          <w:rPr>
            <w:noProof/>
            <w:webHidden/>
          </w:rPr>
          <w:fldChar w:fldCharType="begin"/>
        </w:r>
        <w:r>
          <w:rPr>
            <w:noProof/>
            <w:webHidden/>
          </w:rPr>
          <w:instrText xml:space="preserve"> PAGEREF _Toc183893706 \h </w:instrText>
        </w:r>
        <w:r>
          <w:rPr>
            <w:noProof/>
            <w:webHidden/>
          </w:rPr>
        </w:r>
        <w:r>
          <w:rPr>
            <w:noProof/>
            <w:webHidden/>
          </w:rPr>
          <w:fldChar w:fldCharType="separate"/>
        </w:r>
        <w:r>
          <w:rPr>
            <w:noProof/>
            <w:webHidden/>
          </w:rPr>
          <w:t>95</w:t>
        </w:r>
        <w:r>
          <w:rPr>
            <w:noProof/>
            <w:webHidden/>
          </w:rPr>
          <w:fldChar w:fldCharType="end"/>
        </w:r>
      </w:hyperlink>
    </w:p>
    <w:p w14:paraId="03CB59ED" w14:textId="0DFEDCA2"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07" w:history="1">
        <w:r w:rsidRPr="009973D6">
          <w:rPr>
            <w:rStyle w:val="Hyperlink"/>
            <w:noProof/>
          </w:rPr>
          <w:t>Hình 4.3: Đoạn code kiểm tra trường hợp đăng nhập khác</w:t>
        </w:r>
        <w:r>
          <w:rPr>
            <w:noProof/>
            <w:webHidden/>
          </w:rPr>
          <w:tab/>
        </w:r>
        <w:r>
          <w:rPr>
            <w:noProof/>
            <w:webHidden/>
          </w:rPr>
          <w:fldChar w:fldCharType="begin"/>
        </w:r>
        <w:r>
          <w:rPr>
            <w:noProof/>
            <w:webHidden/>
          </w:rPr>
          <w:instrText xml:space="preserve"> PAGEREF _Toc183893707 \h </w:instrText>
        </w:r>
        <w:r>
          <w:rPr>
            <w:noProof/>
            <w:webHidden/>
          </w:rPr>
        </w:r>
        <w:r>
          <w:rPr>
            <w:noProof/>
            <w:webHidden/>
          </w:rPr>
          <w:fldChar w:fldCharType="separate"/>
        </w:r>
        <w:r>
          <w:rPr>
            <w:noProof/>
            <w:webHidden/>
          </w:rPr>
          <w:t>96</w:t>
        </w:r>
        <w:r>
          <w:rPr>
            <w:noProof/>
            <w:webHidden/>
          </w:rPr>
          <w:fldChar w:fldCharType="end"/>
        </w:r>
      </w:hyperlink>
    </w:p>
    <w:p w14:paraId="2B457BA5" w14:textId="6012A8D7"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08" w:history="1">
        <w:r w:rsidRPr="009973D6">
          <w:rPr>
            <w:rStyle w:val="Hyperlink"/>
            <w:noProof/>
          </w:rPr>
          <w:t>Hình 4.4: Đoạn code sinh ra token và trả về kết quả cho phía Front end</w:t>
        </w:r>
        <w:r>
          <w:rPr>
            <w:noProof/>
            <w:webHidden/>
          </w:rPr>
          <w:tab/>
        </w:r>
        <w:r>
          <w:rPr>
            <w:noProof/>
            <w:webHidden/>
          </w:rPr>
          <w:fldChar w:fldCharType="begin"/>
        </w:r>
        <w:r>
          <w:rPr>
            <w:noProof/>
            <w:webHidden/>
          </w:rPr>
          <w:instrText xml:space="preserve"> PAGEREF _Toc183893708 \h </w:instrText>
        </w:r>
        <w:r>
          <w:rPr>
            <w:noProof/>
            <w:webHidden/>
          </w:rPr>
        </w:r>
        <w:r>
          <w:rPr>
            <w:noProof/>
            <w:webHidden/>
          </w:rPr>
          <w:fldChar w:fldCharType="separate"/>
        </w:r>
        <w:r>
          <w:rPr>
            <w:noProof/>
            <w:webHidden/>
          </w:rPr>
          <w:t>97</w:t>
        </w:r>
        <w:r>
          <w:rPr>
            <w:noProof/>
            <w:webHidden/>
          </w:rPr>
          <w:fldChar w:fldCharType="end"/>
        </w:r>
      </w:hyperlink>
    </w:p>
    <w:p w14:paraId="23A5294C" w14:textId="4E3080EA"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09" w:history="1">
        <w:r w:rsidRPr="009973D6">
          <w:rPr>
            <w:rStyle w:val="Hyperlink"/>
            <w:noProof/>
          </w:rPr>
          <w:t>Hình 4.5: Đoạn code Event trước khi lưu lại Document</w:t>
        </w:r>
        <w:r>
          <w:rPr>
            <w:noProof/>
            <w:webHidden/>
          </w:rPr>
          <w:tab/>
        </w:r>
        <w:r>
          <w:rPr>
            <w:noProof/>
            <w:webHidden/>
          </w:rPr>
          <w:fldChar w:fldCharType="begin"/>
        </w:r>
        <w:r>
          <w:rPr>
            <w:noProof/>
            <w:webHidden/>
          </w:rPr>
          <w:instrText xml:space="preserve"> PAGEREF _Toc183893709 \h </w:instrText>
        </w:r>
        <w:r>
          <w:rPr>
            <w:noProof/>
            <w:webHidden/>
          </w:rPr>
        </w:r>
        <w:r>
          <w:rPr>
            <w:noProof/>
            <w:webHidden/>
          </w:rPr>
          <w:fldChar w:fldCharType="separate"/>
        </w:r>
        <w:r>
          <w:rPr>
            <w:noProof/>
            <w:webHidden/>
          </w:rPr>
          <w:t>97</w:t>
        </w:r>
        <w:r>
          <w:rPr>
            <w:noProof/>
            <w:webHidden/>
          </w:rPr>
          <w:fldChar w:fldCharType="end"/>
        </w:r>
      </w:hyperlink>
    </w:p>
    <w:p w14:paraId="122E1454" w14:textId="46D3205F"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10" w:history="1">
        <w:r w:rsidRPr="009973D6">
          <w:rPr>
            <w:rStyle w:val="Hyperlink"/>
            <w:noProof/>
          </w:rPr>
          <w:t>Hình 4.6: Đoạn code thực hiện so sánh mật khẩu bằng bcrypt</w:t>
        </w:r>
        <w:r>
          <w:rPr>
            <w:noProof/>
            <w:webHidden/>
          </w:rPr>
          <w:tab/>
        </w:r>
        <w:r>
          <w:rPr>
            <w:noProof/>
            <w:webHidden/>
          </w:rPr>
          <w:fldChar w:fldCharType="begin"/>
        </w:r>
        <w:r>
          <w:rPr>
            <w:noProof/>
            <w:webHidden/>
          </w:rPr>
          <w:instrText xml:space="preserve"> PAGEREF _Toc183893710 \h </w:instrText>
        </w:r>
        <w:r>
          <w:rPr>
            <w:noProof/>
            <w:webHidden/>
          </w:rPr>
        </w:r>
        <w:r>
          <w:rPr>
            <w:noProof/>
            <w:webHidden/>
          </w:rPr>
          <w:fldChar w:fldCharType="separate"/>
        </w:r>
        <w:r>
          <w:rPr>
            <w:noProof/>
            <w:webHidden/>
          </w:rPr>
          <w:t>98</w:t>
        </w:r>
        <w:r>
          <w:rPr>
            <w:noProof/>
            <w:webHidden/>
          </w:rPr>
          <w:fldChar w:fldCharType="end"/>
        </w:r>
      </w:hyperlink>
    </w:p>
    <w:p w14:paraId="0CCE8FD5" w14:textId="1A46E10B"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11" w:history="1">
        <w:r w:rsidRPr="009973D6">
          <w:rPr>
            <w:rStyle w:val="Hyperlink"/>
            <w:noProof/>
          </w:rPr>
          <w:t>Hình 4.7: Đoạn code thực thi quá trình tạo LoginToken và LoginTokenExpires</w:t>
        </w:r>
        <w:r>
          <w:rPr>
            <w:noProof/>
            <w:webHidden/>
          </w:rPr>
          <w:tab/>
        </w:r>
        <w:r>
          <w:rPr>
            <w:noProof/>
            <w:webHidden/>
          </w:rPr>
          <w:fldChar w:fldCharType="begin"/>
        </w:r>
        <w:r>
          <w:rPr>
            <w:noProof/>
            <w:webHidden/>
          </w:rPr>
          <w:instrText xml:space="preserve"> PAGEREF _Toc183893711 \h </w:instrText>
        </w:r>
        <w:r>
          <w:rPr>
            <w:noProof/>
            <w:webHidden/>
          </w:rPr>
        </w:r>
        <w:r>
          <w:rPr>
            <w:noProof/>
            <w:webHidden/>
          </w:rPr>
          <w:fldChar w:fldCharType="separate"/>
        </w:r>
        <w:r>
          <w:rPr>
            <w:noProof/>
            <w:webHidden/>
          </w:rPr>
          <w:t>98</w:t>
        </w:r>
        <w:r>
          <w:rPr>
            <w:noProof/>
            <w:webHidden/>
          </w:rPr>
          <w:fldChar w:fldCharType="end"/>
        </w:r>
      </w:hyperlink>
    </w:p>
    <w:p w14:paraId="6B7087C6" w14:textId="1FFCF558"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12" w:history="1">
        <w:r w:rsidRPr="009973D6">
          <w:rPr>
            <w:rStyle w:val="Hyperlink"/>
            <w:noProof/>
          </w:rPr>
          <w:t>Hình 4.8: Đoạn code tạo JWT Token cho Staff</w:t>
        </w:r>
        <w:r>
          <w:rPr>
            <w:noProof/>
            <w:webHidden/>
          </w:rPr>
          <w:tab/>
        </w:r>
        <w:r>
          <w:rPr>
            <w:noProof/>
            <w:webHidden/>
          </w:rPr>
          <w:fldChar w:fldCharType="begin"/>
        </w:r>
        <w:r>
          <w:rPr>
            <w:noProof/>
            <w:webHidden/>
          </w:rPr>
          <w:instrText xml:space="preserve"> PAGEREF _Toc183893712 \h </w:instrText>
        </w:r>
        <w:r>
          <w:rPr>
            <w:noProof/>
            <w:webHidden/>
          </w:rPr>
        </w:r>
        <w:r>
          <w:rPr>
            <w:noProof/>
            <w:webHidden/>
          </w:rPr>
          <w:fldChar w:fldCharType="separate"/>
        </w:r>
        <w:r>
          <w:rPr>
            <w:noProof/>
            <w:webHidden/>
          </w:rPr>
          <w:t>99</w:t>
        </w:r>
        <w:r>
          <w:rPr>
            <w:noProof/>
            <w:webHidden/>
          </w:rPr>
          <w:fldChar w:fldCharType="end"/>
        </w:r>
      </w:hyperlink>
    </w:p>
    <w:p w14:paraId="5715B1A0" w14:textId="73268F9D"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13" w:history="1">
        <w:r w:rsidRPr="009973D6">
          <w:rPr>
            <w:rStyle w:val="Hyperlink"/>
            <w:noProof/>
          </w:rPr>
          <w:t>Hình 4.9: Đoạn code thực hiện kiểm tra tính hợp lệ của JWT Token</w:t>
        </w:r>
        <w:r>
          <w:rPr>
            <w:noProof/>
            <w:webHidden/>
          </w:rPr>
          <w:tab/>
        </w:r>
        <w:r>
          <w:rPr>
            <w:noProof/>
            <w:webHidden/>
          </w:rPr>
          <w:fldChar w:fldCharType="begin"/>
        </w:r>
        <w:r>
          <w:rPr>
            <w:noProof/>
            <w:webHidden/>
          </w:rPr>
          <w:instrText xml:space="preserve"> PAGEREF _Toc183893713 \h </w:instrText>
        </w:r>
        <w:r>
          <w:rPr>
            <w:noProof/>
            <w:webHidden/>
          </w:rPr>
        </w:r>
        <w:r>
          <w:rPr>
            <w:noProof/>
            <w:webHidden/>
          </w:rPr>
          <w:fldChar w:fldCharType="separate"/>
        </w:r>
        <w:r>
          <w:rPr>
            <w:noProof/>
            <w:webHidden/>
          </w:rPr>
          <w:t>100</w:t>
        </w:r>
        <w:r>
          <w:rPr>
            <w:noProof/>
            <w:webHidden/>
          </w:rPr>
          <w:fldChar w:fldCharType="end"/>
        </w:r>
      </w:hyperlink>
    </w:p>
    <w:p w14:paraId="764C1E90" w14:textId="010D0495"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14" w:history="1">
        <w:r w:rsidRPr="009973D6">
          <w:rPr>
            <w:rStyle w:val="Hyperlink"/>
            <w:noProof/>
          </w:rPr>
          <w:t>Hình 4.10: Đoạn code thực thi kiểm tra quyền hạn của người dùng</w:t>
        </w:r>
        <w:r>
          <w:rPr>
            <w:noProof/>
            <w:webHidden/>
          </w:rPr>
          <w:tab/>
        </w:r>
        <w:r>
          <w:rPr>
            <w:noProof/>
            <w:webHidden/>
          </w:rPr>
          <w:fldChar w:fldCharType="begin"/>
        </w:r>
        <w:r>
          <w:rPr>
            <w:noProof/>
            <w:webHidden/>
          </w:rPr>
          <w:instrText xml:space="preserve"> PAGEREF _Toc183893714 \h </w:instrText>
        </w:r>
        <w:r>
          <w:rPr>
            <w:noProof/>
            <w:webHidden/>
          </w:rPr>
        </w:r>
        <w:r>
          <w:rPr>
            <w:noProof/>
            <w:webHidden/>
          </w:rPr>
          <w:fldChar w:fldCharType="separate"/>
        </w:r>
        <w:r>
          <w:rPr>
            <w:noProof/>
            <w:webHidden/>
          </w:rPr>
          <w:t>101</w:t>
        </w:r>
        <w:r>
          <w:rPr>
            <w:noProof/>
            <w:webHidden/>
          </w:rPr>
          <w:fldChar w:fldCharType="end"/>
        </w:r>
      </w:hyperlink>
    </w:p>
    <w:p w14:paraId="613D798A" w14:textId="6644F38B"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15" w:history="1">
        <w:r w:rsidRPr="009973D6">
          <w:rPr>
            <w:rStyle w:val="Hyperlink"/>
            <w:noProof/>
          </w:rPr>
          <w:t>Hình 4.11: Đoạn code cấu hình dịch vụ gửi Email</w:t>
        </w:r>
        <w:r>
          <w:rPr>
            <w:noProof/>
            <w:webHidden/>
          </w:rPr>
          <w:tab/>
        </w:r>
        <w:r>
          <w:rPr>
            <w:noProof/>
            <w:webHidden/>
          </w:rPr>
          <w:fldChar w:fldCharType="begin"/>
        </w:r>
        <w:r>
          <w:rPr>
            <w:noProof/>
            <w:webHidden/>
          </w:rPr>
          <w:instrText xml:space="preserve"> PAGEREF _Toc183893715 \h </w:instrText>
        </w:r>
        <w:r>
          <w:rPr>
            <w:noProof/>
            <w:webHidden/>
          </w:rPr>
        </w:r>
        <w:r>
          <w:rPr>
            <w:noProof/>
            <w:webHidden/>
          </w:rPr>
          <w:fldChar w:fldCharType="separate"/>
        </w:r>
        <w:r>
          <w:rPr>
            <w:noProof/>
            <w:webHidden/>
          </w:rPr>
          <w:t>102</w:t>
        </w:r>
        <w:r>
          <w:rPr>
            <w:noProof/>
            <w:webHidden/>
          </w:rPr>
          <w:fldChar w:fldCharType="end"/>
        </w:r>
      </w:hyperlink>
    </w:p>
    <w:p w14:paraId="0E6C8D76" w14:textId="3EFDB12A"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16" w:history="1">
        <w:r w:rsidRPr="009973D6">
          <w:rPr>
            <w:rStyle w:val="Hyperlink"/>
            <w:noProof/>
          </w:rPr>
          <w:t>Hình 4.12: Đoạn code tìm tài khoản, tạo token cho tài khoản gửi mail</w:t>
        </w:r>
        <w:r>
          <w:rPr>
            <w:noProof/>
            <w:webHidden/>
          </w:rPr>
          <w:tab/>
        </w:r>
        <w:r>
          <w:rPr>
            <w:noProof/>
            <w:webHidden/>
          </w:rPr>
          <w:fldChar w:fldCharType="begin"/>
        </w:r>
        <w:r>
          <w:rPr>
            <w:noProof/>
            <w:webHidden/>
          </w:rPr>
          <w:instrText xml:space="preserve"> PAGEREF _Toc183893716 \h </w:instrText>
        </w:r>
        <w:r>
          <w:rPr>
            <w:noProof/>
            <w:webHidden/>
          </w:rPr>
        </w:r>
        <w:r>
          <w:rPr>
            <w:noProof/>
            <w:webHidden/>
          </w:rPr>
          <w:fldChar w:fldCharType="separate"/>
        </w:r>
        <w:r>
          <w:rPr>
            <w:noProof/>
            <w:webHidden/>
          </w:rPr>
          <w:t>103</w:t>
        </w:r>
        <w:r>
          <w:rPr>
            <w:noProof/>
            <w:webHidden/>
          </w:rPr>
          <w:fldChar w:fldCharType="end"/>
        </w:r>
      </w:hyperlink>
    </w:p>
    <w:p w14:paraId="757B91AD" w14:textId="647C9088"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17" w:history="1">
        <w:r w:rsidRPr="009973D6">
          <w:rPr>
            <w:rStyle w:val="Hyperlink"/>
            <w:noProof/>
          </w:rPr>
          <w:t>Hình 4.13: Đoạn code gửi mail và kiểm soát lỗi khi gửi mail</w:t>
        </w:r>
        <w:r>
          <w:rPr>
            <w:noProof/>
            <w:webHidden/>
          </w:rPr>
          <w:tab/>
        </w:r>
        <w:r>
          <w:rPr>
            <w:noProof/>
            <w:webHidden/>
          </w:rPr>
          <w:fldChar w:fldCharType="begin"/>
        </w:r>
        <w:r>
          <w:rPr>
            <w:noProof/>
            <w:webHidden/>
          </w:rPr>
          <w:instrText xml:space="preserve"> PAGEREF _Toc183893717 \h </w:instrText>
        </w:r>
        <w:r>
          <w:rPr>
            <w:noProof/>
            <w:webHidden/>
          </w:rPr>
        </w:r>
        <w:r>
          <w:rPr>
            <w:noProof/>
            <w:webHidden/>
          </w:rPr>
          <w:fldChar w:fldCharType="separate"/>
        </w:r>
        <w:r>
          <w:rPr>
            <w:noProof/>
            <w:webHidden/>
          </w:rPr>
          <w:t>104</w:t>
        </w:r>
        <w:r>
          <w:rPr>
            <w:noProof/>
            <w:webHidden/>
          </w:rPr>
          <w:fldChar w:fldCharType="end"/>
        </w:r>
      </w:hyperlink>
    </w:p>
    <w:p w14:paraId="20908153" w14:textId="4687EC74"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18" w:history="1">
        <w:r w:rsidRPr="009973D6">
          <w:rPr>
            <w:rStyle w:val="Hyperlink"/>
            <w:noProof/>
          </w:rPr>
          <w:t>Hình 4.14: Đoạn code khởi tạo hàm và tạo staff</w:t>
        </w:r>
        <w:r>
          <w:rPr>
            <w:noProof/>
            <w:webHidden/>
          </w:rPr>
          <w:tab/>
        </w:r>
        <w:r>
          <w:rPr>
            <w:noProof/>
            <w:webHidden/>
          </w:rPr>
          <w:fldChar w:fldCharType="begin"/>
        </w:r>
        <w:r>
          <w:rPr>
            <w:noProof/>
            <w:webHidden/>
          </w:rPr>
          <w:instrText xml:space="preserve"> PAGEREF _Toc183893718 \h </w:instrText>
        </w:r>
        <w:r>
          <w:rPr>
            <w:noProof/>
            <w:webHidden/>
          </w:rPr>
        </w:r>
        <w:r>
          <w:rPr>
            <w:noProof/>
            <w:webHidden/>
          </w:rPr>
          <w:fldChar w:fldCharType="separate"/>
        </w:r>
        <w:r>
          <w:rPr>
            <w:noProof/>
            <w:webHidden/>
          </w:rPr>
          <w:t>104</w:t>
        </w:r>
        <w:r>
          <w:rPr>
            <w:noProof/>
            <w:webHidden/>
          </w:rPr>
          <w:fldChar w:fldCharType="end"/>
        </w:r>
      </w:hyperlink>
    </w:p>
    <w:p w14:paraId="62BE2125" w14:textId="66595372"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19" w:history="1">
        <w:r w:rsidRPr="009973D6">
          <w:rPr>
            <w:rStyle w:val="Hyperlink"/>
            <w:noProof/>
          </w:rPr>
          <w:t>Hình 4.15: Đoạn code xoá avatar nếu lỗi, tạo token nếu thành công</w:t>
        </w:r>
        <w:r>
          <w:rPr>
            <w:noProof/>
            <w:webHidden/>
          </w:rPr>
          <w:tab/>
        </w:r>
        <w:r>
          <w:rPr>
            <w:noProof/>
            <w:webHidden/>
          </w:rPr>
          <w:fldChar w:fldCharType="begin"/>
        </w:r>
        <w:r>
          <w:rPr>
            <w:noProof/>
            <w:webHidden/>
          </w:rPr>
          <w:instrText xml:space="preserve"> PAGEREF _Toc183893719 \h </w:instrText>
        </w:r>
        <w:r>
          <w:rPr>
            <w:noProof/>
            <w:webHidden/>
          </w:rPr>
        </w:r>
        <w:r>
          <w:rPr>
            <w:noProof/>
            <w:webHidden/>
          </w:rPr>
          <w:fldChar w:fldCharType="separate"/>
        </w:r>
        <w:r>
          <w:rPr>
            <w:noProof/>
            <w:webHidden/>
          </w:rPr>
          <w:t>105</w:t>
        </w:r>
        <w:r>
          <w:rPr>
            <w:noProof/>
            <w:webHidden/>
          </w:rPr>
          <w:fldChar w:fldCharType="end"/>
        </w:r>
      </w:hyperlink>
    </w:p>
    <w:p w14:paraId="330A7A09" w14:textId="0E3D7F5F"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20" w:history="1">
        <w:r w:rsidRPr="009973D6">
          <w:rPr>
            <w:rStyle w:val="Hyperlink"/>
            <w:noProof/>
          </w:rPr>
          <w:t>Hình 4.16: Đoạn code gửi email vào tài khoản mới được tạo</w:t>
        </w:r>
        <w:r>
          <w:rPr>
            <w:noProof/>
            <w:webHidden/>
          </w:rPr>
          <w:tab/>
        </w:r>
        <w:r>
          <w:rPr>
            <w:noProof/>
            <w:webHidden/>
          </w:rPr>
          <w:fldChar w:fldCharType="begin"/>
        </w:r>
        <w:r>
          <w:rPr>
            <w:noProof/>
            <w:webHidden/>
          </w:rPr>
          <w:instrText xml:space="preserve"> PAGEREF _Toc183893720 \h </w:instrText>
        </w:r>
        <w:r>
          <w:rPr>
            <w:noProof/>
            <w:webHidden/>
          </w:rPr>
        </w:r>
        <w:r>
          <w:rPr>
            <w:noProof/>
            <w:webHidden/>
          </w:rPr>
          <w:fldChar w:fldCharType="separate"/>
        </w:r>
        <w:r>
          <w:rPr>
            <w:noProof/>
            <w:webHidden/>
          </w:rPr>
          <w:t>106</w:t>
        </w:r>
        <w:r>
          <w:rPr>
            <w:noProof/>
            <w:webHidden/>
          </w:rPr>
          <w:fldChar w:fldCharType="end"/>
        </w:r>
      </w:hyperlink>
    </w:p>
    <w:p w14:paraId="33F86CD5" w14:textId="7ACEC7BF"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21" w:history="1">
        <w:r w:rsidRPr="009973D6">
          <w:rPr>
            <w:rStyle w:val="Hyperlink"/>
            <w:noProof/>
          </w:rPr>
          <w:t>Hình 4.17: Đoạn code thực hiện lấy đơn hàng theo thời gian</w:t>
        </w:r>
        <w:r>
          <w:rPr>
            <w:noProof/>
            <w:webHidden/>
          </w:rPr>
          <w:tab/>
        </w:r>
        <w:r>
          <w:rPr>
            <w:noProof/>
            <w:webHidden/>
          </w:rPr>
          <w:fldChar w:fldCharType="begin"/>
        </w:r>
        <w:r>
          <w:rPr>
            <w:noProof/>
            <w:webHidden/>
          </w:rPr>
          <w:instrText xml:space="preserve"> PAGEREF _Toc183893721 \h </w:instrText>
        </w:r>
        <w:r>
          <w:rPr>
            <w:noProof/>
            <w:webHidden/>
          </w:rPr>
        </w:r>
        <w:r>
          <w:rPr>
            <w:noProof/>
            <w:webHidden/>
          </w:rPr>
          <w:fldChar w:fldCharType="separate"/>
        </w:r>
        <w:r>
          <w:rPr>
            <w:noProof/>
            <w:webHidden/>
          </w:rPr>
          <w:t>106</w:t>
        </w:r>
        <w:r>
          <w:rPr>
            <w:noProof/>
            <w:webHidden/>
          </w:rPr>
          <w:fldChar w:fldCharType="end"/>
        </w:r>
      </w:hyperlink>
    </w:p>
    <w:p w14:paraId="5C73FEBE" w14:textId="5DBE3137"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22" w:history="1">
        <w:r w:rsidRPr="009973D6">
          <w:rPr>
            <w:rStyle w:val="Hyperlink"/>
            <w:noProof/>
          </w:rPr>
          <w:t>Hình 4.18: Đoạn code thực thi tìm kiếm orders.</w:t>
        </w:r>
        <w:r>
          <w:rPr>
            <w:noProof/>
            <w:webHidden/>
          </w:rPr>
          <w:tab/>
        </w:r>
        <w:r>
          <w:rPr>
            <w:noProof/>
            <w:webHidden/>
          </w:rPr>
          <w:fldChar w:fldCharType="begin"/>
        </w:r>
        <w:r>
          <w:rPr>
            <w:noProof/>
            <w:webHidden/>
          </w:rPr>
          <w:instrText xml:space="preserve"> PAGEREF _Toc183893722 \h </w:instrText>
        </w:r>
        <w:r>
          <w:rPr>
            <w:noProof/>
            <w:webHidden/>
          </w:rPr>
        </w:r>
        <w:r>
          <w:rPr>
            <w:noProof/>
            <w:webHidden/>
          </w:rPr>
          <w:fldChar w:fldCharType="separate"/>
        </w:r>
        <w:r>
          <w:rPr>
            <w:noProof/>
            <w:webHidden/>
          </w:rPr>
          <w:t>108</w:t>
        </w:r>
        <w:r>
          <w:rPr>
            <w:noProof/>
            <w:webHidden/>
          </w:rPr>
          <w:fldChar w:fldCharType="end"/>
        </w:r>
      </w:hyperlink>
    </w:p>
    <w:p w14:paraId="6900B748" w14:textId="43844FFC"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23" w:history="1">
        <w:r w:rsidRPr="009973D6">
          <w:rPr>
            <w:rStyle w:val="Hyperlink"/>
            <w:noProof/>
          </w:rPr>
          <w:t>Hình 4.19: Đoạn code duyệt qua các order và trả về kết quả</w:t>
        </w:r>
        <w:r>
          <w:rPr>
            <w:noProof/>
            <w:webHidden/>
          </w:rPr>
          <w:tab/>
        </w:r>
        <w:r>
          <w:rPr>
            <w:noProof/>
            <w:webHidden/>
          </w:rPr>
          <w:fldChar w:fldCharType="begin"/>
        </w:r>
        <w:r>
          <w:rPr>
            <w:noProof/>
            <w:webHidden/>
          </w:rPr>
          <w:instrText xml:space="preserve"> PAGEREF _Toc183893723 \h </w:instrText>
        </w:r>
        <w:r>
          <w:rPr>
            <w:noProof/>
            <w:webHidden/>
          </w:rPr>
        </w:r>
        <w:r>
          <w:rPr>
            <w:noProof/>
            <w:webHidden/>
          </w:rPr>
          <w:fldChar w:fldCharType="separate"/>
        </w:r>
        <w:r>
          <w:rPr>
            <w:noProof/>
            <w:webHidden/>
          </w:rPr>
          <w:t>109</w:t>
        </w:r>
        <w:r>
          <w:rPr>
            <w:noProof/>
            <w:webHidden/>
          </w:rPr>
          <w:fldChar w:fldCharType="end"/>
        </w:r>
      </w:hyperlink>
    </w:p>
    <w:p w14:paraId="5B843373" w14:textId="69F665A7"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24" w:history="1">
        <w:r w:rsidRPr="009973D6">
          <w:rPr>
            <w:rStyle w:val="Hyperlink"/>
            <w:noProof/>
          </w:rPr>
          <w:t>Hình 4.20: Đoạn code thực thi lấy thống kê tổng quan</w:t>
        </w:r>
        <w:r>
          <w:rPr>
            <w:noProof/>
            <w:webHidden/>
          </w:rPr>
          <w:tab/>
        </w:r>
        <w:r>
          <w:rPr>
            <w:noProof/>
            <w:webHidden/>
          </w:rPr>
          <w:fldChar w:fldCharType="begin"/>
        </w:r>
        <w:r>
          <w:rPr>
            <w:noProof/>
            <w:webHidden/>
          </w:rPr>
          <w:instrText xml:space="preserve"> PAGEREF _Toc183893724 \h </w:instrText>
        </w:r>
        <w:r>
          <w:rPr>
            <w:noProof/>
            <w:webHidden/>
          </w:rPr>
        </w:r>
        <w:r>
          <w:rPr>
            <w:noProof/>
            <w:webHidden/>
          </w:rPr>
          <w:fldChar w:fldCharType="separate"/>
        </w:r>
        <w:r>
          <w:rPr>
            <w:noProof/>
            <w:webHidden/>
          </w:rPr>
          <w:t>110</w:t>
        </w:r>
        <w:r>
          <w:rPr>
            <w:noProof/>
            <w:webHidden/>
          </w:rPr>
          <w:fldChar w:fldCharType="end"/>
        </w:r>
      </w:hyperlink>
    </w:p>
    <w:p w14:paraId="79B6AB00" w14:textId="328BDD25"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25" w:history="1">
        <w:r w:rsidRPr="009973D6">
          <w:rPr>
            <w:rStyle w:val="Hyperlink"/>
            <w:noProof/>
          </w:rPr>
          <w:t>Hình 5.1: Giao diện trang đăng nhập</w:t>
        </w:r>
        <w:r>
          <w:rPr>
            <w:noProof/>
            <w:webHidden/>
          </w:rPr>
          <w:tab/>
        </w:r>
        <w:r>
          <w:rPr>
            <w:noProof/>
            <w:webHidden/>
          </w:rPr>
          <w:fldChar w:fldCharType="begin"/>
        </w:r>
        <w:r>
          <w:rPr>
            <w:noProof/>
            <w:webHidden/>
          </w:rPr>
          <w:instrText xml:space="preserve"> PAGEREF _Toc183893725 \h </w:instrText>
        </w:r>
        <w:r>
          <w:rPr>
            <w:noProof/>
            <w:webHidden/>
          </w:rPr>
        </w:r>
        <w:r>
          <w:rPr>
            <w:noProof/>
            <w:webHidden/>
          </w:rPr>
          <w:fldChar w:fldCharType="separate"/>
        </w:r>
        <w:r>
          <w:rPr>
            <w:noProof/>
            <w:webHidden/>
          </w:rPr>
          <w:t>111</w:t>
        </w:r>
        <w:r>
          <w:rPr>
            <w:noProof/>
            <w:webHidden/>
          </w:rPr>
          <w:fldChar w:fldCharType="end"/>
        </w:r>
      </w:hyperlink>
    </w:p>
    <w:p w14:paraId="6FCB123D" w14:textId="469E8A4A"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26" w:history="1">
        <w:r w:rsidRPr="009973D6">
          <w:rPr>
            <w:rStyle w:val="Hyperlink"/>
            <w:noProof/>
          </w:rPr>
          <w:t>Hình 5.2: Giao diện trang xem thông tin tài khoản</w:t>
        </w:r>
        <w:r>
          <w:rPr>
            <w:noProof/>
            <w:webHidden/>
          </w:rPr>
          <w:tab/>
        </w:r>
        <w:r>
          <w:rPr>
            <w:noProof/>
            <w:webHidden/>
          </w:rPr>
          <w:fldChar w:fldCharType="begin"/>
        </w:r>
        <w:r>
          <w:rPr>
            <w:noProof/>
            <w:webHidden/>
          </w:rPr>
          <w:instrText xml:space="preserve"> PAGEREF _Toc183893726 \h </w:instrText>
        </w:r>
        <w:r>
          <w:rPr>
            <w:noProof/>
            <w:webHidden/>
          </w:rPr>
        </w:r>
        <w:r>
          <w:rPr>
            <w:noProof/>
            <w:webHidden/>
          </w:rPr>
          <w:fldChar w:fldCharType="separate"/>
        </w:r>
        <w:r>
          <w:rPr>
            <w:noProof/>
            <w:webHidden/>
          </w:rPr>
          <w:t>111</w:t>
        </w:r>
        <w:r>
          <w:rPr>
            <w:noProof/>
            <w:webHidden/>
          </w:rPr>
          <w:fldChar w:fldCharType="end"/>
        </w:r>
      </w:hyperlink>
    </w:p>
    <w:p w14:paraId="5C879616" w14:textId="4B2E1650"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27" w:history="1">
        <w:r w:rsidRPr="009973D6">
          <w:rPr>
            <w:rStyle w:val="Hyperlink"/>
            <w:noProof/>
          </w:rPr>
          <w:t>Hình 5.3: Giao diện trang đổi mật khẩu</w:t>
        </w:r>
        <w:r>
          <w:rPr>
            <w:noProof/>
            <w:webHidden/>
          </w:rPr>
          <w:tab/>
        </w:r>
        <w:r>
          <w:rPr>
            <w:noProof/>
            <w:webHidden/>
          </w:rPr>
          <w:fldChar w:fldCharType="begin"/>
        </w:r>
        <w:r>
          <w:rPr>
            <w:noProof/>
            <w:webHidden/>
          </w:rPr>
          <w:instrText xml:space="preserve"> PAGEREF _Toc183893727 \h </w:instrText>
        </w:r>
        <w:r>
          <w:rPr>
            <w:noProof/>
            <w:webHidden/>
          </w:rPr>
        </w:r>
        <w:r>
          <w:rPr>
            <w:noProof/>
            <w:webHidden/>
          </w:rPr>
          <w:fldChar w:fldCharType="separate"/>
        </w:r>
        <w:r>
          <w:rPr>
            <w:noProof/>
            <w:webHidden/>
          </w:rPr>
          <w:t>112</w:t>
        </w:r>
        <w:r>
          <w:rPr>
            <w:noProof/>
            <w:webHidden/>
          </w:rPr>
          <w:fldChar w:fldCharType="end"/>
        </w:r>
      </w:hyperlink>
    </w:p>
    <w:p w14:paraId="5895A16F" w14:textId="325F9C06"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28" w:history="1">
        <w:r w:rsidRPr="009973D6">
          <w:rPr>
            <w:rStyle w:val="Hyperlink"/>
            <w:noProof/>
          </w:rPr>
          <w:t>Hình 5.4: Giao diện đổi mật khẩu thông qua modal</w:t>
        </w:r>
        <w:r>
          <w:rPr>
            <w:noProof/>
            <w:webHidden/>
          </w:rPr>
          <w:tab/>
        </w:r>
        <w:r>
          <w:rPr>
            <w:noProof/>
            <w:webHidden/>
          </w:rPr>
          <w:fldChar w:fldCharType="begin"/>
        </w:r>
        <w:r>
          <w:rPr>
            <w:noProof/>
            <w:webHidden/>
          </w:rPr>
          <w:instrText xml:space="preserve"> PAGEREF _Toc183893728 \h </w:instrText>
        </w:r>
        <w:r>
          <w:rPr>
            <w:noProof/>
            <w:webHidden/>
          </w:rPr>
        </w:r>
        <w:r>
          <w:rPr>
            <w:noProof/>
            <w:webHidden/>
          </w:rPr>
          <w:fldChar w:fldCharType="separate"/>
        </w:r>
        <w:r>
          <w:rPr>
            <w:noProof/>
            <w:webHidden/>
          </w:rPr>
          <w:t>112</w:t>
        </w:r>
        <w:r>
          <w:rPr>
            <w:noProof/>
            <w:webHidden/>
          </w:rPr>
          <w:fldChar w:fldCharType="end"/>
        </w:r>
      </w:hyperlink>
    </w:p>
    <w:p w14:paraId="7F5EF830" w14:textId="17CA7EAA"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29" w:history="1">
        <w:r w:rsidRPr="009973D6">
          <w:rPr>
            <w:rStyle w:val="Hyperlink"/>
            <w:noProof/>
          </w:rPr>
          <w:t>Hình 5.5: Giao diện trang đổi ảnh đại diện</w:t>
        </w:r>
        <w:r>
          <w:rPr>
            <w:noProof/>
            <w:webHidden/>
          </w:rPr>
          <w:tab/>
        </w:r>
        <w:r>
          <w:rPr>
            <w:noProof/>
            <w:webHidden/>
          </w:rPr>
          <w:fldChar w:fldCharType="begin"/>
        </w:r>
        <w:r>
          <w:rPr>
            <w:noProof/>
            <w:webHidden/>
          </w:rPr>
          <w:instrText xml:space="preserve"> PAGEREF _Toc183893729 \h </w:instrText>
        </w:r>
        <w:r>
          <w:rPr>
            <w:noProof/>
            <w:webHidden/>
          </w:rPr>
        </w:r>
        <w:r>
          <w:rPr>
            <w:noProof/>
            <w:webHidden/>
          </w:rPr>
          <w:fldChar w:fldCharType="separate"/>
        </w:r>
        <w:r>
          <w:rPr>
            <w:noProof/>
            <w:webHidden/>
          </w:rPr>
          <w:t>113</w:t>
        </w:r>
        <w:r>
          <w:rPr>
            <w:noProof/>
            <w:webHidden/>
          </w:rPr>
          <w:fldChar w:fldCharType="end"/>
        </w:r>
      </w:hyperlink>
    </w:p>
    <w:p w14:paraId="7964339C" w14:textId="3D162659"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30" w:history="1">
        <w:r w:rsidRPr="009973D6">
          <w:rPr>
            <w:rStyle w:val="Hyperlink"/>
            <w:noProof/>
          </w:rPr>
          <w:t>Hình 5.6: Giao diện trang xem ảnh đại diện</w:t>
        </w:r>
        <w:r>
          <w:rPr>
            <w:noProof/>
            <w:webHidden/>
          </w:rPr>
          <w:tab/>
        </w:r>
        <w:r>
          <w:rPr>
            <w:noProof/>
            <w:webHidden/>
          </w:rPr>
          <w:fldChar w:fldCharType="begin"/>
        </w:r>
        <w:r>
          <w:rPr>
            <w:noProof/>
            <w:webHidden/>
          </w:rPr>
          <w:instrText xml:space="preserve"> PAGEREF _Toc183893730 \h </w:instrText>
        </w:r>
        <w:r>
          <w:rPr>
            <w:noProof/>
            <w:webHidden/>
          </w:rPr>
        </w:r>
        <w:r>
          <w:rPr>
            <w:noProof/>
            <w:webHidden/>
          </w:rPr>
          <w:fldChar w:fldCharType="separate"/>
        </w:r>
        <w:r>
          <w:rPr>
            <w:noProof/>
            <w:webHidden/>
          </w:rPr>
          <w:t>113</w:t>
        </w:r>
        <w:r>
          <w:rPr>
            <w:noProof/>
            <w:webHidden/>
          </w:rPr>
          <w:fldChar w:fldCharType="end"/>
        </w:r>
      </w:hyperlink>
    </w:p>
    <w:p w14:paraId="141CD05A" w14:textId="2A9A171C"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31" w:history="1">
        <w:r w:rsidRPr="009973D6">
          <w:rPr>
            <w:rStyle w:val="Hyperlink"/>
            <w:noProof/>
          </w:rPr>
          <w:t>Hình 5.7: Giao diện trang quản lý khách hàng</w:t>
        </w:r>
        <w:r>
          <w:rPr>
            <w:noProof/>
            <w:webHidden/>
          </w:rPr>
          <w:tab/>
        </w:r>
        <w:r>
          <w:rPr>
            <w:noProof/>
            <w:webHidden/>
          </w:rPr>
          <w:fldChar w:fldCharType="begin"/>
        </w:r>
        <w:r>
          <w:rPr>
            <w:noProof/>
            <w:webHidden/>
          </w:rPr>
          <w:instrText xml:space="preserve"> PAGEREF _Toc183893731 \h </w:instrText>
        </w:r>
        <w:r>
          <w:rPr>
            <w:noProof/>
            <w:webHidden/>
          </w:rPr>
        </w:r>
        <w:r>
          <w:rPr>
            <w:noProof/>
            <w:webHidden/>
          </w:rPr>
          <w:fldChar w:fldCharType="separate"/>
        </w:r>
        <w:r>
          <w:rPr>
            <w:noProof/>
            <w:webHidden/>
          </w:rPr>
          <w:t>114</w:t>
        </w:r>
        <w:r>
          <w:rPr>
            <w:noProof/>
            <w:webHidden/>
          </w:rPr>
          <w:fldChar w:fldCharType="end"/>
        </w:r>
      </w:hyperlink>
    </w:p>
    <w:p w14:paraId="3071B6BB" w14:textId="1AE038DE"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32" w:history="1">
        <w:r w:rsidRPr="009973D6">
          <w:rPr>
            <w:rStyle w:val="Hyperlink"/>
            <w:noProof/>
          </w:rPr>
          <w:t>Hình 5.8: Giao diện trang xem lịch sử mua hàng</w:t>
        </w:r>
        <w:r>
          <w:rPr>
            <w:noProof/>
            <w:webHidden/>
          </w:rPr>
          <w:tab/>
        </w:r>
        <w:r>
          <w:rPr>
            <w:noProof/>
            <w:webHidden/>
          </w:rPr>
          <w:fldChar w:fldCharType="begin"/>
        </w:r>
        <w:r>
          <w:rPr>
            <w:noProof/>
            <w:webHidden/>
          </w:rPr>
          <w:instrText xml:space="preserve"> PAGEREF _Toc183893732 \h </w:instrText>
        </w:r>
        <w:r>
          <w:rPr>
            <w:noProof/>
            <w:webHidden/>
          </w:rPr>
        </w:r>
        <w:r>
          <w:rPr>
            <w:noProof/>
            <w:webHidden/>
          </w:rPr>
          <w:fldChar w:fldCharType="separate"/>
        </w:r>
        <w:r>
          <w:rPr>
            <w:noProof/>
            <w:webHidden/>
          </w:rPr>
          <w:t>114</w:t>
        </w:r>
        <w:r>
          <w:rPr>
            <w:noProof/>
            <w:webHidden/>
          </w:rPr>
          <w:fldChar w:fldCharType="end"/>
        </w:r>
      </w:hyperlink>
    </w:p>
    <w:p w14:paraId="157BF9F4" w14:textId="0D59AC0F"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33" w:history="1">
        <w:r w:rsidRPr="009973D6">
          <w:rPr>
            <w:rStyle w:val="Hyperlink"/>
            <w:noProof/>
          </w:rPr>
          <w:t>Hình 5.9: Giao diện trang xem chi tiết hóa đơn của lịch sử mua hàng</w:t>
        </w:r>
        <w:r>
          <w:rPr>
            <w:noProof/>
            <w:webHidden/>
          </w:rPr>
          <w:tab/>
        </w:r>
        <w:r>
          <w:rPr>
            <w:noProof/>
            <w:webHidden/>
          </w:rPr>
          <w:fldChar w:fldCharType="begin"/>
        </w:r>
        <w:r>
          <w:rPr>
            <w:noProof/>
            <w:webHidden/>
          </w:rPr>
          <w:instrText xml:space="preserve"> PAGEREF _Toc183893733 \h </w:instrText>
        </w:r>
        <w:r>
          <w:rPr>
            <w:noProof/>
            <w:webHidden/>
          </w:rPr>
        </w:r>
        <w:r>
          <w:rPr>
            <w:noProof/>
            <w:webHidden/>
          </w:rPr>
          <w:fldChar w:fldCharType="separate"/>
        </w:r>
        <w:r>
          <w:rPr>
            <w:noProof/>
            <w:webHidden/>
          </w:rPr>
          <w:t>115</w:t>
        </w:r>
        <w:r>
          <w:rPr>
            <w:noProof/>
            <w:webHidden/>
          </w:rPr>
          <w:fldChar w:fldCharType="end"/>
        </w:r>
      </w:hyperlink>
    </w:p>
    <w:p w14:paraId="5030CD32" w14:textId="63C2DF23"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34" w:history="1">
        <w:r w:rsidRPr="009973D6">
          <w:rPr>
            <w:rStyle w:val="Hyperlink"/>
            <w:noProof/>
          </w:rPr>
          <w:t>Hình 5.10: Giao diện trang Dashboard của Admin</w:t>
        </w:r>
        <w:r>
          <w:rPr>
            <w:noProof/>
            <w:webHidden/>
          </w:rPr>
          <w:tab/>
        </w:r>
        <w:r>
          <w:rPr>
            <w:noProof/>
            <w:webHidden/>
          </w:rPr>
          <w:fldChar w:fldCharType="begin"/>
        </w:r>
        <w:r>
          <w:rPr>
            <w:noProof/>
            <w:webHidden/>
          </w:rPr>
          <w:instrText xml:space="preserve"> PAGEREF _Toc183893734 \h </w:instrText>
        </w:r>
        <w:r>
          <w:rPr>
            <w:noProof/>
            <w:webHidden/>
          </w:rPr>
        </w:r>
        <w:r>
          <w:rPr>
            <w:noProof/>
            <w:webHidden/>
          </w:rPr>
          <w:fldChar w:fldCharType="separate"/>
        </w:r>
        <w:r>
          <w:rPr>
            <w:noProof/>
            <w:webHidden/>
          </w:rPr>
          <w:t>115</w:t>
        </w:r>
        <w:r>
          <w:rPr>
            <w:noProof/>
            <w:webHidden/>
          </w:rPr>
          <w:fldChar w:fldCharType="end"/>
        </w:r>
      </w:hyperlink>
    </w:p>
    <w:p w14:paraId="7B3CE2E8" w14:textId="72A2BE45"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35" w:history="1">
        <w:r w:rsidRPr="009973D6">
          <w:rPr>
            <w:rStyle w:val="Hyperlink"/>
            <w:noProof/>
          </w:rPr>
          <w:t>Hình 5.11: Giao diện trang quản lý nhân viên bán hàng</w:t>
        </w:r>
        <w:r>
          <w:rPr>
            <w:noProof/>
            <w:webHidden/>
          </w:rPr>
          <w:tab/>
        </w:r>
        <w:r>
          <w:rPr>
            <w:noProof/>
            <w:webHidden/>
          </w:rPr>
          <w:fldChar w:fldCharType="begin"/>
        </w:r>
        <w:r>
          <w:rPr>
            <w:noProof/>
            <w:webHidden/>
          </w:rPr>
          <w:instrText xml:space="preserve"> PAGEREF _Toc183893735 \h </w:instrText>
        </w:r>
        <w:r>
          <w:rPr>
            <w:noProof/>
            <w:webHidden/>
          </w:rPr>
        </w:r>
        <w:r>
          <w:rPr>
            <w:noProof/>
            <w:webHidden/>
          </w:rPr>
          <w:fldChar w:fldCharType="separate"/>
        </w:r>
        <w:r>
          <w:rPr>
            <w:noProof/>
            <w:webHidden/>
          </w:rPr>
          <w:t>116</w:t>
        </w:r>
        <w:r>
          <w:rPr>
            <w:noProof/>
            <w:webHidden/>
          </w:rPr>
          <w:fldChar w:fldCharType="end"/>
        </w:r>
      </w:hyperlink>
    </w:p>
    <w:p w14:paraId="69D9E620" w14:textId="5F3EF854"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36" w:history="1">
        <w:r w:rsidRPr="009973D6">
          <w:rPr>
            <w:rStyle w:val="Hyperlink"/>
            <w:noProof/>
          </w:rPr>
          <w:t>Hình 5.12: Giao diện xem chi tiết nhân viên bán hàng</w:t>
        </w:r>
        <w:r>
          <w:rPr>
            <w:noProof/>
            <w:webHidden/>
          </w:rPr>
          <w:tab/>
        </w:r>
        <w:r>
          <w:rPr>
            <w:noProof/>
            <w:webHidden/>
          </w:rPr>
          <w:fldChar w:fldCharType="begin"/>
        </w:r>
        <w:r>
          <w:rPr>
            <w:noProof/>
            <w:webHidden/>
          </w:rPr>
          <w:instrText xml:space="preserve"> PAGEREF _Toc183893736 \h </w:instrText>
        </w:r>
        <w:r>
          <w:rPr>
            <w:noProof/>
            <w:webHidden/>
          </w:rPr>
        </w:r>
        <w:r>
          <w:rPr>
            <w:noProof/>
            <w:webHidden/>
          </w:rPr>
          <w:fldChar w:fldCharType="separate"/>
        </w:r>
        <w:r>
          <w:rPr>
            <w:noProof/>
            <w:webHidden/>
          </w:rPr>
          <w:t>116</w:t>
        </w:r>
        <w:r>
          <w:rPr>
            <w:noProof/>
            <w:webHidden/>
          </w:rPr>
          <w:fldChar w:fldCharType="end"/>
        </w:r>
      </w:hyperlink>
    </w:p>
    <w:p w14:paraId="675E3F9A" w14:textId="75A0CB52"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37" w:history="1">
        <w:r w:rsidRPr="009973D6">
          <w:rPr>
            <w:rStyle w:val="Hyperlink"/>
            <w:noProof/>
          </w:rPr>
          <w:t>Hình 5.13: Giao diện khóa tài khoản nhân viên bán hàng</w:t>
        </w:r>
        <w:r>
          <w:rPr>
            <w:noProof/>
            <w:webHidden/>
          </w:rPr>
          <w:tab/>
        </w:r>
        <w:r>
          <w:rPr>
            <w:noProof/>
            <w:webHidden/>
          </w:rPr>
          <w:fldChar w:fldCharType="begin"/>
        </w:r>
        <w:r>
          <w:rPr>
            <w:noProof/>
            <w:webHidden/>
          </w:rPr>
          <w:instrText xml:space="preserve"> PAGEREF _Toc183893737 \h </w:instrText>
        </w:r>
        <w:r>
          <w:rPr>
            <w:noProof/>
            <w:webHidden/>
          </w:rPr>
        </w:r>
        <w:r>
          <w:rPr>
            <w:noProof/>
            <w:webHidden/>
          </w:rPr>
          <w:fldChar w:fldCharType="separate"/>
        </w:r>
        <w:r>
          <w:rPr>
            <w:noProof/>
            <w:webHidden/>
          </w:rPr>
          <w:t>117</w:t>
        </w:r>
        <w:r>
          <w:rPr>
            <w:noProof/>
            <w:webHidden/>
          </w:rPr>
          <w:fldChar w:fldCharType="end"/>
        </w:r>
      </w:hyperlink>
    </w:p>
    <w:p w14:paraId="25BAD8F4" w14:textId="69EC0540"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38" w:history="1">
        <w:r w:rsidRPr="009973D6">
          <w:rPr>
            <w:rStyle w:val="Hyperlink"/>
            <w:noProof/>
          </w:rPr>
          <w:t>Hình 5.14: Giao diện thêm nhân viên bán hàng</w:t>
        </w:r>
        <w:r>
          <w:rPr>
            <w:noProof/>
            <w:webHidden/>
          </w:rPr>
          <w:tab/>
        </w:r>
        <w:r>
          <w:rPr>
            <w:noProof/>
            <w:webHidden/>
          </w:rPr>
          <w:fldChar w:fldCharType="begin"/>
        </w:r>
        <w:r>
          <w:rPr>
            <w:noProof/>
            <w:webHidden/>
          </w:rPr>
          <w:instrText xml:space="preserve"> PAGEREF _Toc183893738 \h </w:instrText>
        </w:r>
        <w:r>
          <w:rPr>
            <w:noProof/>
            <w:webHidden/>
          </w:rPr>
        </w:r>
        <w:r>
          <w:rPr>
            <w:noProof/>
            <w:webHidden/>
          </w:rPr>
          <w:fldChar w:fldCharType="separate"/>
        </w:r>
        <w:r>
          <w:rPr>
            <w:noProof/>
            <w:webHidden/>
          </w:rPr>
          <w:t>117</w:t>
        </w:r>
        <w:r>
          <w:rPr>
            <w:noProof/>
            <w:webHidden/>
          </w:rPr>
          <w:fldChar w:fldCharType="end"/>
        </w:r>
      </w:hyperlink>
    </w:p>
    <w:p w14:paraId="0C21D299" w14:textId="11794DA8"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39" w:history="1">
        <w:r w:rsidRPr="009973D6">
          <w:rPr>
            <w:rStyle w:val="Hyperlink"/>
            <w:noProof/>
          </w:rPr>
          <w:t>Hình 5.15: Giao diện trang quản lý sản phẩm</w:t>
        </w:r>
        <w:r>
          <w:rPr>
            <w:noProof/>
            <w:webHidden/>
          </w:rPr>
          <w:tab/>
        </w:r>
        <w:r>
          <w:rPr>
            <w:noProof/>
            <w:webHidden/>
          </w:rPr>
          <w:fldChar w:fldCharType="begin"/>
        </w:r>
        <w:r>
          <w:rPr>
            <w:noProof/>
            <w:webHidden/>
          </w:rPr>
          <w:instrText xml:space="preserve"> PAGEREF _Toc183893739 \h </w:instrText>
        </w:r>
        <w:r>
          <w:rPr>
            <w:noProof/>
            <w:webHidden/>
          </w:rPr>
        </w:r>
        <w:r>
          <w:rPr>
            <w:noProof/>
            <w:webHidden/>
          </w:rPr>
          <w:fldChar w:fldCharType="separate"/>
        </w:r>
        <w:r>
          <w:rPr>
            <w:noProof/>
            <w:webHidden/>
          </w:rPr>
          <w:t>118</w:t>
        </w:r>
        <w:r>
          <w:rPr>
            <w:noProof/>
            <w:webHidden/>
          </w:rPr>
          <w:fldChar w:fldCharType="end"/>
        </w:r>
      </w:hyperlink>
    </w:p>
    <w:p w14:paraId="0898F5C7" w14:textId="59C1038B"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40" w:history="1">
        <w:r w:rsidRPr="009973D6">
          <w:rPr>
            <w:rStyle w:val="Hyperlink"/>
            <w:noProof/>
          </w:rPr>
          <w:t>Hình 5.16: Giao diện trang xem thông tin sản phẩm</w:t>
        </w:r>
        <w:r>
          <w:rPr>
            <w:noProof/>
            <w:webHidden/>
          </w:rPr>
          <w:tab/>
        </w:r>
        <w:r>
          <w:rPr>
            <w:noProof/>
            <w:webHidden/>
          </w:rPr>
          <w:fldChar w:fldCharType="begin"/>
        </w:r>
        <w:r>
          <w:rPr>
            <w:noProof/>
            <w:webHidden/>
          </w:rPr>
          <w:instrText xml:space="preserve"> PAGEREF _Toc183893740 \h </w:instrText>
        </w:r>
        <w:r>
          <w:rPr>
            <w:noProof/>
            <w:webHidden/>
          </w:rPr>
        </w:r>
        <w:r>
          <w:rPr>
            <w:noProof/>
            <w:webHidden/>
          </w:rPr>
          <w:fldChar w:fldCharType="separate"/>
        </w:r>
        <w:r>
          <w:rPr>
            <w:noProof/>
            <w:webHidden/>
          </w:rPr>
          <w:t>118</w:t>
        </w:r>
        <w:r>
          <w:rPr>
            <w:noProof/>
            <w:webHidden/>
          </w:rPr>
          <w:fldChar w:fldCharType="end"/>
        </w:r>
      </w:hyperlink>
    </w:p>
    <w:p w14:paraId="6F197DA0" w14:textId="13E40133"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41" w:history="1">
        <w:r w:rsidRPr="009973D6">
          <w:rPr>
            <w:rStyle w:val="Hyperlink"/>
            <w:noProof/>
          </w:rPr>
          <w:t>Hình 5.17: Giao diện trang chỉnh sửa sản phẩm</w:t>
        </w:r>
        <w:r>
          <w:rPr>
            <w:noProof/>
            <w:webHidden/>
          </w:rPr>
          <w:tab/>
        </w:r>
        <w:r>
          <w:rPr>
            <w:noProof/>
            <w:webHidden/>
          </w:rPr>
          <w:fldChar w:fldCharType="begin"/>
        </w:r>
        <w:r>
          <w:rPr>
            <w:noProof/>
            <w:webHidden/>
          </w:rPr>
          <w:instrText xml:space="preserve"> PAGEREF _Toc183893741 \h </w:instrText>
        </w:r>
        <w:r>
          <w:rPr>
            <w:noProof/>
            <w:webHidden/>
          </w:rPr>
        </w:r>
        <w:r>
          <w:rPr>
            <w:noProof/>
            <w:webHidden/>
          </w:rPr>
          <w:fldChar w:fldCharType="separate"/>
        </w:r>
        <w:r>
          <w:rPr>
            <w:noProof/>
            <w:webHidden/>
          </w:rPr>
          <w:t>119</w:t>
        </w:r>
        <w:r>
          <w:rPr>
            <w:noProof/>
            <w:webHidden/>
          </w:rPr>
          <w:fldChar w:fldCharType="end"/>
        </w:r>
      </w:hyperlink>
    </w:p>
    <w:p w14:paraId="3FF55504" w14:textId="6744679A"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42" w:history="1">
        <w:r w:rsidRPr="009973D6">
          <w:rPr>
            <w:rStyle w:val="Hyperlink"/>
            <w:noProof/>
          </w:rPr>
          <w:t>Hình 5.18: Giao diện trang xóa sản phẩm</w:t>
        </w:r>
        <w:r>
          <w:rPr>
            <w:noProof/>
            <w:webHidden/>
          </w:rPr>
          <w:tab/>
        </w:r>
        <w:r>
          <w:rPr>
            <w:noProof/>
            <w:webHidden/>
          </w:rPr>
          <w:fldChar w:fldCharType="begin"/>
        </w:r>
        <w:r>
          <w:rPr>
            <w:noProof/>
            <w:webHidden/>
          </w:rPr>
          <w:instrText xml:space="preserve"> PAGEREF _Toc183893742 \h </w:instrText>
        </w:r>
        <w:r>
          <w:rPr>
            <w:noProof/>
            <w:webHidden/>
          </w:rPr>
        </w:r>
        <w:r>
          <w:rPr>
            <w:noProof/>
            <w:webHidden/>
          </w:rPr>
          <w:fldChar w:fldCharType="separate"/>
        </w:r>
        <w:r>
          <w:rPr>
            <w:noProof/>
            <w:webHidden/>
          </w:rPr>
          <w:t>119</w:t>
        </w:r>
        <w:r>
          <w:rPr>
            <w:noProof/>
            <w:webHidden/>
          </w:rPr>
          <w:fldChar w:fldCharType="end"/>
        </w:r>
      </w:hyperlink>
    </w:p>
    <w:p w14:paraId="41CB57E4" w14:textId="6075C259"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43" w:history="1">
        <w:r w:rsidRPr="009973D6">
          <w:rPr>
            <w:rStyle w:val="Hyperlink"/>
            <w:noProof/>
          </w:rPr>
          <w:t>Hình 5.19: Giao diện trang thêm sản phẩm mới</w:t>
        </w:r>
        <w:r>
          <w:rPr>
            <w:noProof/>
            <w:webHidden/>
          </w:rPr>
          <w:tab/>
        </w:r>
        <w:r>
          <w:rPr>
            <w:noProof/>
            <w:webHidden/>
          </w:rPr>
          <w:fldChar w:fldCharType="begin"/>
        </w:r>
        <w:r>
          <w:rPr>
            <w:noProof/>
            <w:webHidden/>
          </w:rPr>
          <w:instrText xml:space="preserve"> PAGEREF _Toc183893743 \h </w:instrText>
        </w:r>
        <w:r>
          <w:rPr>
            <w:noProof/>
            <w:webHidden/>
          </w:rPr>
        </w:r>
        <w:r>
          <w:rPr>
            <w:noProof/>
            <w:webHidden/>
          </w:rPr>
          <w:fldChar w:fldCharType="separate"/>
        </w:r>
        <w:r>
          <w:rPr>
            <w:noProof/>
            <w:webHidden/>
          </w:rPr>
          <w:t>120</w:t>
        </w:r>
        <w:r>
          <w:rPr>
            <w:noProof/>
            <w:webHidden/>
          </w:rPr>
          <w:fldChar w:fldCharType="end"/>
        </w:r>
      </w:hyperlink>
    </w:p>
    <w:p w14:paraId="30F78CB6" w14:textId="2931ED94"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44" w:history="1">
        <w:r w:rsidRPr="009973D6">
          <w:rPr>
            <w:rStyle w:val="Hyperlink"/>
            <w:noProof/>
          </w:rPr>
          <w:t>Hình 5.20: Giao diện trang thống kê của Admin</w:t>
        </w:r>
        <w:r>
          <w:rPr>
            <w:noProof/>
            <w:webHidden/>
          </w:rPr>
          <w:tab/>
        </w:r>
        <w:r>
          <w:rPr>
            <w:noProof/>
            <w:webHidden/>
          </w:rPr>
          <w:fldChar w:fldCharType="begin"/>
        </w:r>
        <w:r>
          <w:rPr>
            <w:noProof/>
            <w:webHidden/>
          </w:rPr>
          <w:instrText xml:space="preserve"> PAGEREF _Toc183893744 \h </w:instrText>
        </w:r>
        <w:r>
          <w:rPr>
            <w:noProof/>
            <w:webHidden/>
          </w:rPr>
        </w:r>
        <w:r>
          <w:rPr>
            <w:noProof/>
            <w:webHidden/>
          </w:rPr>
          <w:fldChar w:fldCharType="separate"/>
        </w:r>
        <w:r>
          <w:rPr>
            <w:noProof/>
            <w:webHidden/>
          </w:rPr>
          <w:t>120</w:t>
        </w:r>
        <w:r>
          <w:rPr>
            <w:noProof/>
            <w:webHidden/>
          </w:rPr>
          <w:fldChar w:fldCharType="end"/>
        </w:r>
      </w:hyperlink>
    </w:p>
    <w:p w14:paraId="23DDF584" w14:textId="3DD4E15F"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45" w:history="1">
        <w:r w:rsidRPr="009973D6">
          <w:rPr>
            <w:rStyle w:val="Hyperlink"/>
            <w:noProof/>
          </w:rPr>
          <w:t>Hình 5.21: Giao diện trang xem chi tiết hóa đơn thống kê</w:t>
        </w:r>
        <w:r>
          <w:rPr>
            <w:noProof/>
            <w:webHidden/>
          </w:rPr>
          <w:tab/>
        </w:r>
        <w:r>
          <w:rPr>
            <w:noProof/>
            <w:webHidden/>
          </w:rPr>
          <w:fldChar w:fldCharType="begin"/>
        </w:r>
        <w:r>
          <w:rPr>
            <w:noProof/>
            <w:webHidden/>
          </w:rPr>
          <w:instrText xml:space="preserve"> PAGEREF _Toc183893745 \h </w:instrText>
        </w:r>
        <w:r>
          <w:rPr>
            <w:noProof/>
            <w:webHidden/>
          </w:rPr>
        </w:r>
        <w:r>
          <w:rPr>
            <w:noProof/>
            <w:webHidden/>
          </w:rPr>
          <w:fldChar w:fldCharType="separate"/>
        </w:r>
        <w:r>
          <w:rPr>
            <w:noProof/>
            <w:webHidden/>
          </w:rPr>
          <w:t>121</w:t>
        </w:r>
        <w:r>
          <w:rPr>
            <w:noProof/>
            <w:webHidden/>
          </w:rPr>
          <w:fldChar w:fldCharType="end"/>
        </w:r>
      </w:hyperlink>
    </w:p>
    <w:p w14:paraId="152082CD" w14:textId="65A61DFB"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46" w:history="1">
        <w:r w:rsidRPr="009973D6">
          <w:rPr>
            <w:rStyle w:val="Hyperlink"/>
            <w:noProof/>
          </w:rPr>
          <w:t>Hình 5.22: Giao diện trang Dashboard của Staff</w:t>
        </w:r>
        <w:r>
          <w:rPr>
            <w:noProof/>
            <w:webHidden/>
          </w:rPr>
          <w:tab/>
        </w:r>
        <w:r>
          <w:rPr>
            <w:noProof/>
            <w:webHidden/>
          </w:rPr>
          <w:fldChar w:fldCharType="begin"/>
        </w:r>
        <w:r>
          <w:rPr>
            <w:noProof/>
            <w:webHidden/>
          </w:rPr>
          <w:instrText xml:space="preserve"> PAGEREF _Toc183893746 \h </w:instrText>
        </w:r>
        <w:r>
          <w:rPr>
            <w:noProof/>
            <w:webHidden/>
          </w:rPr>
        </w:r>
        <w:r>
          <w:rPr>
            <w:noProof/>
            <w:webHidden/>
          </w:rPr>
          <w:fldChar w:fldCharType="separate"/>
        </w:r>
        <w:r>
          <w:rPr>
            <w:noProof/>
            <w:webHidden/>
          </w:rPr>
          <w:t>121</w:t>
        </w:r>
        <w:r>
          <w:rPr>
            <w:noProof/>
            <w:webHidden/>
          </w:rPr>
          <w:fldChar w:fldCharType="end"/>
        </w:r>
      </w:hyperlink>
    </w:p>
    <w:p w14:paraId="1B46AEA5" w14:textId="4E5C1DCF"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47" w:history="1">
        <w:r w:rsidRPr="009973D6">
          <w:rPr>
            <w:rStyle w:val="Hyperlink"/>
            <w:noProof/>
          </w:rPr>
          <w:t>Hình 5.23: Giao diện trang xử lý giao dịch</w:t>
        </w:r>
        <w:r>
          <w:rPr>
            <w:noProof/>
            <w:webHidden/>
          </w:rPr>
          <w:tab/>
        </w:r>
        <w:r>
          <w:rPr>
            <w:noProof/>
            <w:webHidden/>
          </w:rPr>
          <w:fldChar w:fldCharType="begin"/>
        </w:r>
        <w:r>
          <w:rPr>
            <w:noProof/>
            <w:webHidden/>
          </w:rPr>
          <w:instrText xml:space="preserve"> PAGEREF _Toc183893747 \h </w:instrText>
        </w:r>
        <w:r>
          <w:rPr>
            <w:noProof/>
            <w:webHidden/>
          </w:rPr>
        </w:r>
        <w:r>
          <w:rPr>
            <w:noProof/>
            <w:webHidden/>
          </w:rPr>
          <w:fldChar w:fldCharType="separate"/>
        </w:r>
        <w:r>
          <w:rPr>
            <w:noProof/>
            <w:webHidden/>
          </w:rPr>
          <w:t>122</w:t>
        </w:r>
        <w:r>
          <w:rPr>
            <w:noProof/>
            <w:webHidden/>
          </w:rPr>
          <w:fldChar w:fldCharType="end"/>
        </w:r>
      </w:hyperlink>
    </w:p>
    <w:p w14:paraId="01A69DF4" w14:textId="1EAE50C6"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48" w:history="1">
        <w:r w:rsidRPr="009973D6">
          <w:rPr>
            <w:rStyle w:val="Hyperlink"/>
            <w:noProof/>
          </w:rPr>
          <w:t>Hình 5.24: Giao diện trang xác nhận giao dịch</w:t>
        </w:r>
        <w:r>
          <w:rPr>
            <w:noProof/>
            <w:webHidden/>
          </w:rPr>
          <w:tab/>
        </w:r>
        <w:r>
          <w:rPr>
            <w:noProof/>
            <w:webHidden/>
          </w:rPr>
          <w:fldChar w:fldCharType="begin"/>
        </w:r>
        <w:r>
          <w:rPr>
            <w:noProof/>
            <w:webHidden/>
          </w:rPr>
          <w:instrText xml:space="preserve"> PAGEREF _Toc183893748 \h </w:instrText>
        </w:r>
        <w:r>
          <w:rPr>
            <w:noProof/>
            <w:webHidden/>
          </w:rPr>
        </w:r>
        <w:r>
          <w:rPr>
            <w:noProof/>
            <w:webHidden/>
          </w:rPr>
          <w:fldChar w:fldCharType="separate"/>
        </w:r>
        <w:r>
          <w:rPr>
            <w:noProof/>
            <w:webHidden/>
          </w:rPr>
          <w:t>122</w:t>
        </w:r>
        <w:r>
          <w:rPr>
            <w:noProof/>
            <w:webHidden/>
          </w:rPr>
          <w:fldChar w:fldCharType="end"/>
        </w:r>
      </w:hyperlink>
    </w:p>
    <w:p w14:paraId="70063AFB" w14:textId="7857F2B9"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49" w:history="1">
        <w:r w:rsidRPr="009973D6">
          <w:rPr>
            <w:rStyle w:val="Hyperlink"/>
            <w:noProof/>
          </w:rPr>
          <w:t>Hình 5.25: Giao diện trang xuất hóa đơn</w:t>
        </w:r>
        <w:r>
          <w:rPr>
            <w:noProof/>
            <w:webHidden/>
          </w:rPr>
          <w:tab/>
        </w:r>
        <w:r>
          <w:rPr>
            <w:noProof/>
            <w:webHidden/>
          </w:rPr>
          <w:fldChar w:fldCharType="begin"/>
        </w:r>
        <w:r>
          <w:rPr>
            <w:noProof/>
            <w:webHidden/>
          </w:rPr>
          <w:instrText xml:space="preserve"> PAGEREF _Toc183893749 \h </w:instrText>
        </w:r>
        <w:r>
          <w:rPr>
            <w:noProof/>
            <w:webHidden/>
          </w:rPr>
        </w:r>
        <w:r>
          <w:rPr>
            <w:noProof/>
            <w:webHidden/>
          </w:rPr>
          <w:fldChar w:fldCharType="separate"/>
        </w:r>
        <w:r>
          <w:rPr>
            <w:noProof/>
            <w:webHidden/>
          </w:rPr>
          <w:t>123</w:t>
        </w:r>
        <w:r>
          <w:rPr>
            <w:noProof/>
            <w:webHidden/>
          </w:rPr>
          <w:fldChar w:fldCharType="end"/>
        </w:r>
      </w:hyperlink>
    </w:p>
    <w:p w14:paraId="3A11A8DE" w14:textId="37116C32"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50" w:history="1">
        <w:r w:rsidRPr="009973D6">
          <w:rPr>
            <w:rStyle w:val="Hyperlink"/>
            <w:noProof/>
          </w:rPr>
          <w:t>Hình 5.26: Giao diện in hóa đơn dưới dạng PDF</w:t>
        </w:r>
        <w:r>
          <w:rPr>
            <w:noProof/>
            <w:webHidden/>
          </w:rPr>
          <w:tab/>
        </w:r>
        <w:r>
          <w:rPr>
            <w:noProof/>
            <w:webHidden/>
          </w:rPr>
          <w:fldChar w:fldCharType="begin"/>
        </w:r>
        <w:r>
          <w:rPr>
            <w:noProof/>
            <w:webHidden/>
          </w:rPr>
          <w:instrText xml:space="preserve"> PAGEREF _Toc183893750 \h </w:instrText>
        </w:r>
        <w:r>
          <w:rPr>
            <w:noProof/>
            <w:webHidden/>
          </w:rPr>
        </w:r>
        <w:r>
          <w:rPr>
            <w:noProof/>
            <w:webHidden/>
          </w:rPr>
          <w:fldChar w:fldCharType="separate"/>
        </w:r>
        <w:r>
          <w:rPr>
            <w:noProof/>
            <w:webHidden/>
          </w:rPr>
          <w:t>123</w:t>
        </w:r>
        <w:r>
          <w:rPr>
            <w:noProof/>
            <w:webHidden/>
          </w:rPr>
          <w:fldChar w:fldCharType="end"/>
        </w:r>
      </w:hyperlink>
    </w:p>
    <w:p w14:paraId="5288316D" w14:textId="2CECCDD7"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51" w:history="1">
        <w:r w:rsidRPr="009973D6">
          <w:rPr>
            <w:rStyle w:val="Hyperlink"/>
            <w:noProof/>
          </w:rPr>
          <w:t>Hình 5.27: Giao diện trang thống kê của Staff</w:t>
        </w:r>
        <w:r>
          <w:rPr>
            <w:noProof/>
            <w:webHidden/>
          </w:rPr>
          <w:tab/>
        </w:r>
        <w:r>
          <w:rPr>
            <w:noProof/>
            <w:webHidden/>
          </w:rPr>
          <w:fldChar w:fldCharType="begin"/>
        </w:r>
        <w:r>
          <w:rPr>
            <w:noProof/>
            <w:webHidden/>
          </w:rPr>
          <w:instrText xml:space="preserve"> PAGEREF _Toc183893751 \h </w:instrText>
        </w:r>
        <w:r>
          <w:rPr>
            <w:noProof/>
            <w:webHidden/>
          </w:rPr>
        </w:r>
        <w:r>
          <w:rPr>
            <w:noProof/>
            <w:webHidden/>
          </w:rPr>
          <w:fldChar w:fldCharType="separate"/>
        </w:r>
        <w:r>
          <w:rPr>
            <w:noProof/>
            <w:webHidden/>
          </w:rPr>
          <w:t>124</w:t>
        </w:r>
        <w:r>
          <w:rPr>
            <w:noProof/>
            <w:webHidden/>
          </w:rPr>
          <w:fldChar w:fldCharType="end"/>
        </w:r>
      </w:hyperlink>
    </w:p>
    <w:p w14:paraId="4DDD0833" w14:textId="21444DC4" w:rsidR="003157E1" w:rsidRDefault="003157E1">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3752" w:history="1">
        <w:r w:rsidRPr="009973D6">
          <w:rPr>
            <w:rStyle w:val="Hyperlink"/>
            <w:noProof/>
          </w:rPr>
          <w:t>Hình 5.28: Giao diện trang xem thông tin hóa đơn được thống kê</w:t>
        </w:r>
        <w:r>
          <w:rPr>
            <w:noProof/>
            <w:webHidden/>
          </w:rPr>
          <w:tab/>
        </w:r>
        <w:r>
          <w:rPr>
            <w:noProof/>
            <w:webHidden/>
          </w:rPr>
          <w:fldChar w:fldCharType="begin"/>
        </w:r>
        <w:r>
          <w:rPr>
            <w:noProof/>
            <w:webHidden/>
          </w:rPr>
          <w:instrText xml:space="preserve"> PAGEREF _Toc183893752 \h </w:instrText>
        </w:r>
        <w:r>
          <w:rPr>
            <w:noProof/>
            <w:webHidden/>
          </w:rPr>
        </w:r>
        <w:r>
          <w:rPr>
            <w:noProof/>
            <w:webHidden/>
          </w:rPr>
          <w:fldChar w:fldCharType="separate"/>
        </w:r>
        <w:r>
          <w:rPr>
            <w:noProof/>
            <w:webHidden/>
          </w:rPr>
          <w:t>124</w:t>
        </w:r>
        <w:r>
          <w:rPr>
            <w:noProof/>
            <w:webHidden/>
          </w:rPr>
          <w:fldChar w:fldCharType="end"/>
        </w:r>
      </w:hyperlink>
    </w:p>
    <w:p w14:paraId="5FF6918D" w14:textId="3390720E" w:rsidR="00867C2D" w:rsidRPr="005D5C20" w:rsidRDefault="00291721" w:rsidP="007E6AB9">
      <w:pPr>
        <w:tabs>
          <w:tab w:val="center" w:pos="6379"/>
        </w:tabs>
        <w:spacing w:after="200" w:line="360" w:lineRule="auto"/>
        <w:rPr>
          <w:sz w:val="26"/>
          <w:szCs w:val="26"/>
        </w:rPr>
      </w:pPr>
      <w:r>
        <w:rPr>
          <w:sz w:val="26"/>
          <w:szCs w:val="26"/>
        </w:rPr>
        <w:lastRenderedPageBreak/>
        <w:fldChar w:fldCharType="end"/>
      </w:r>
    </w:p>
    <w:p w14:paraId="113AB34E" w14:textId="77777777" w:rsidR="007B7FF5" w:rsidRPr="00791EED" w:rsidRDefault="00791EED" w:rsidP="00937A58">
      <w:pPr>
        <w:spacing w:line="360" w:lineRule="auto"/>
        <w:rPr>
          <w:b/>
          <w:sz w:val="28"/>
        </w:rPr>
      </w:pPr>
      <w:r w:rsidRPr="00791EED">
        <w:rPr>
          <w:b/>
          <w:sz w:val="28"/>
        </w:rPr>
        <w:t>DANH MỤC BẢNG</w:t>
      </w:r>
    </w:p>
    <w:p w14:paraId="09A66430" w14:textId="28426599" w:rsidR="00FA7505" w:rsidRDefault="006C37F3">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r>
        <w:rPr>
          <w:szCs w:val="26"/>
        </w:rPr>
        <w:fldChar w:fldCharType="begin"/>
      </w:r>
      <w:r>
        <w:rPr>
          <w:szCs w:val="26"/>
        </w:rPr>
        <w:instrText xml:space="preserve"> TOC \h \z \c "Bảng" </w:instrText>
      </w:r>
      <w:r>
        <w:rPr>
          <w:szCs w:val="26"/>
        </w:rPr>
        <w:fldChar w:fldCharType="separate"/>
      </w:r>
      <w:hyperlink w:anchor="_Toc183894019" w:history="1">
        <w:r w:rsidR="00FA7505" w:rsidRPr="007E1E2B">
          <w:rPr>
            <w:rStyle w:val="Hyperlink"/>
            <w:noProof/>
          </w:rPr>
          <w:t>Bảng 3.1: Các tác nhân trong hệ thống</w:t>
        </w:r>
        <w:r w:rsidR="00FA7505">
          <w:rPr>
            <w:noProof/>
            <w:webHidden/>
          </w:rPr>
          <w:tab/>
        </w:r>
        <w:r w:rsidR="00FA7505">
          <w:rPr>
            <w:noProof/>
            <w:webHidden/>
          </w:rPr>
          <w:fldChar w:fldCharType="begin"/>
        </w:r>
        <w:r w:rsidR="00FA7505">
          <w:rPr>
            <w:noProof/>
            <w:webHidden/>
          </w:rPr>
          <w:instrText xml:space="preserve"> PAGEREF _Toc183894019 \h </w:instrText>
        </w:r>
        <w:r w:rsidR="00FA7505">
          <w:rPr>
            <w:noProof/>
            <w:webHidden/>
          </w:rPr>
        </w:r>
        <w:r w:rsidR="00FA7505">
          <w:rPr>
            <w:noProof/>
            <w:webHidden/>
          </w:rPr>
          <w:fldChar w:fldCharType="separate"/>
        </w:r>
        <w:r w:rsidR="00FA7505">
          <w:rPr>
            <w:noProof/>
            <w:webHidden/>
          </w:rPr>
          <w:t>24</w:t>
        </w:r>
        <w:r w:rsidR="00FA7505">
          <w:rPr>
            <w:noProof/>
            <w:webHidden/>
          </w:rPr>
          <w:fldChar w:fldCharType="end"/>
        </w:r>
      </w:hyperlink>
    </w:p>
    <w:p w14:paraId="4F5E4CD8" w14:textId="20EE4A0C"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20" w:history="1">
        <w:r w:rsidRPr="007E1E2B">
          <w:rPr>
            <w:rStyle w:val="Hyperlink"/>
            <w:noProof/>
          </w:rPr>
          <w:t>Bảng 3.2: Các Use case có trong hệ thống</w:t>
        </w:r>
        <w:r>
          <w:rPr>
            <w:noProof/>
            <w:webHidden/>
          </w:rPr>
          <w:tab/>
        </w:r>
        <w:r>
          <w:rPr>
            <w:noProof/>
            <w:webHidden/>
          </w:rPr>
          <w:fldChar w:fldCharType="begin"/>
        </w:r>
        <w:r>
          <w:rPr>
            <w:noProof/>
            <w:webHidden/>
          </w:rPr>
          <w:instrText xml:space="preserve"> PAGEREF _Toc183894020 \h </w:instrText>
        </w:r>
        <w:r>
          <w:rPr>
            <w:noProof/>
            <w:webHidden/>
          </w:rPr>
        </w:r>
        <w:r>
          <w:rPr>
            <w:noProof/>
            <w:webHidden/>
          </w:rPr>
          <w:fldChar w:fldCharType="separate"/>
        </w:r>
        <w:r>
          <w:rPr>
            <w:noProof/>
            <w:webHidden/>
          </w:rPr>
          <w:t>25</w:t>
        </w:r>
        <w:r>
          <w:rPr>
            <w:noProof/>
            <w:webHidden/>
          </w:rPr>
          <w:fldChar w:fldCharType="end"/>
        </w:r>
      </w:hyperlink>
    </w:p>
    <w:p w14:paraId="6FB6D847" w14:textId="44E84CCE"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21" w:history="1">
        <w:r w:rsidRPr="007E1E2B">
          <w:rPr>
            <w:rStyle w:val="Hyperlink"/>
            <w:noProof/>
          </w:rPr>
          <w:t>Bảng 3.3: Đặc tả Use case đăng nhập</w:t>
        </w:r>
        <w:r>
          <w:rPr>
            <w:noProof/>
            <w:webHidden/>
          </w:rPr>
          <w:tab/>
        </w:r>
        <w:r>
          <w:rPr>
            <w:noProof/>
            <w:webHidden/>
          </w:rPr>
          <w:fldChar w:fldCharType="begin"/>
        </w:r>
        <w:r>
          <w:rPr>
            <w:noProof/>
            <w:webHidden/>
          </w:rPr>
          <w:instrText xml:space="preserve"> PAGEREF _Toc183894021 \h </w:instrText>
        </w:r>
        <w:r>
          <w:rPr>
            <w:noProof/>
            <w:webHidden/>
          </w:rPr>
        </w:r>
        <w:r>
          <w:rPr>
            <w:noProof/>
            <w:webHidden/>
          </w:rPr>
          <w:fldChar w:fldCharType="separate"/>
        </w:r>
        <w:r>
          <w:rPr>
            <w:noProof/>
            <w:webHidden/>
          </w:rPr>
          <w:t>28</w:t>
        </w:r>
        <w:r>
          <w:rPr>
            <w:noProof/>
            <w:webHidden/>
          </w:rPr>
          <w:fldChar w:fldCharType="end"/>
        </w:r>
      </w:hyperlink>
    </w:p>
    <w:p w14:paraId="54940584" w14:textId="788608A2"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22" w:history="1">
        <w:r w:rsidRPr="007E1E2B">
          <w:rPr>
            <w:rStyle w:val="Hyperlink"/>
            <w:noProof/>
          </w:rPr>
          <w:t>Bảng 3.4: Đặc tả Use case đăng xuất</w:t>
        </w:r>
        <w:r>
          <w:rPr>
            <w:noProof/>
            <w:webHidden/>
          </w:rPr>
          <w:tab/>
        </w:r>
        <w:r>
          <w:rPr>
            <w:noProof/>
            <w:webHidden/>
          </w:rPr>
          <w:fldChar w:fldCharType="begin"/>
        </w:r>
        <w:r>
          <w:rPr>
            <w:noProof/>
            <w:webHidden/>
          </w:rPr>
          <w:instrText xml:space="preserve"> PAGEREF _Toc183894022 \h </w:instrText>
        </w:r>
        <w:r>
          <w:rPr>
            <w:noProof/>
            <w:webHidden/>
          </w:rPr>
        </w:r>
        <w:r>
          <w:rPr>
            <w:noProof/>
            <w:webHidden/>
          </w:rPr>
          <w:fldChar w:fldCharType="separate"/>
        </w:r>
        <w:r>
          <w:rPr>
            <w:noProof/>
            <w:webHidden/>
          </w:rPr>
          <w:t>29</w:t>
        </w:r>
        <w:r>
          <w:rPr>
            <w:noProof/>
            <w:webHidden/>
          </w:rPr>
          <w:fldChar w:fldCharType="end"/>
        </w:r>
      </w:hyperlink>
    </w:p>
    <w:p w14:paraId="4DA47E2E" w14:textId="33C66A4C"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23" w:history="1">
        <w:r w:rsidRPr="007E1E2B">
          <w:rPr>
            <w:rStyle w:val="Hyperlink"/>
            <w:noProof/>
          </w:rPr>
          <w:t>Bảng 3.5: Đặc tả Use case đổi mật khẩu</w:t>
        </w:r>
        <w:r>
          <w:rPr>
            <w:noProof/>
            <w:webHidden/>
          </w:rPr>
          <w:tab/>
        </w:r>
        <w:r>
          <w:rPr>
            <w:noProof/>
            <w:webHidden/>
          </w:rPr>
          <w:fldChar w:fldCharType="begin"/>
        </w:r>
        <w:r>
          <w:rPr>
            <w:noProof/>
            <w:webHidden/>
          </w:rPr>
          <w:instrText xml:space="preserve"> PAGEREF _Toc183894023 \h </w:instrText>
        </w:r>
        <w:r>
          <w:rPr>
            <w:noProof/>
            <w:webHidden/>
          </w:rPr>
        </w:r>
        <w:r>
          <w:rPr>
            <w:noProof/>
            <w:webHidden/>
          </w:rPr>
          <w:fldChar w:fldCharType="separate"/>
        </w:r>
        <w:r>
          <w:rPr>
            <w:noProof/>
            <w:webHidden/>
          </w:rPr>
          <w:t>30</w:t>
        </w:r>
        <w:r>
          <w:rPr>
            <w:noProof/>
            <w:webHidden/>
          </w:rPr>
          <w:fldChar w:fldCharType="end"/>
        </w:r>
      </w:hyperlink>
    </w:p>
    <w:p w14:paraId="3A8993C3" w14:textId="01403BF1"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24" w:history="1">
        <w:r w:rsidRPr="007E1E2B">
          <w:rPr>
            <w:rStyle w:val="Hyperlink"/>
            <w:noProof/>
          </w:rPr>
          <w:t>Bảng 3.6: Đặc tả Use case xem thông tin cá nhân</w:t>
        </w:r>
        <w:r>
          <w:rPr>
            <w:noProof/>
            <w:webHidden/>
          </w:rPr>
          <w:tab/>
        </w:r>
        <w:r>
          <w:rPr>
            <w:noProof/>
            <w:webHidden/>
          </w:rPr>
          <w:fldChar w:fldCharType="begin"/>
        </w:r>
        <w:r>
          <w:rPr>
            <w:noProof/>
            <w:webHidden/>
          </w:rPr>
          <w:instrText xml:space="preserve"> PAGEREF _Toc183894024 \h </w:instrText>
        </w:r>
        <w:r>
          <w:rPr>
            <w:noProof/>
            <w:webHidden/>
          </w:rPr>
        </w:r>
        <w:r>
          <w:rPr>
            <w:noProof/>
            <w:webHidden/>
          </w:rPr>
          <w:fldChar w:fldCharType="separate"/>
        </w:r>
        <w:r>
          <w:rPr>
            <w:noProof/>
            <w:webHidden/>
          </w:rPr>
          <w:t>31</w:t>
        </w:r>
        <w:r>
          <w:rPr>
            <w:noProof/>
            <w:webHidden/>
          </w:rPr>
          <w:fldChar w:fldCharType="end"/>
        </w:r>
      </w:hyperlink>
    </w:p>
    <w:p w14:paraId="4AF66CA4" w14:textId="1E9095BA"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25" w:history="1">
        <w:r w:rsidRPr="007E1E2B">
          <w:rPr>
            <w:rStyle w:val="Hyperlink"/>
            <w:noProof/>
          </w:rPr>
          <w:t>Bảng 3.7: Đặc tả Use case đổi ảnh đại diện</w:t>
        </w:r>
        <w:r>
          <w:rPr>
            <w:noProof/>
            <w:webHidden/>
          </w:rPr>
          <w:tab/>
        </w:r>
        <w:r>
          <w:rPr>
            <w:noProof/>
            <w:webHidden/>
          </w:rPr>
          <w:fldChar w:fldCharType="begin"/>
        </w:r>
        <w:r>
          <w:rPr>
            <w:noProof/>
            <w:webHidden/>
          </w:rPr>
          <w:instrText xml:space="preserve"> PAGEREF _Toc183894025 \h </w:instrText>
        </w:r>
        <w:r>
          <w:rPr>
            <w:noProof/>
            <w:webHidden/>
          </w:rPr>
        </w:r>
        <w:r>
          <w:rPr>
            <w:noProof/>
            <w:webHidden/>
          </w:rPr>
          <w:fldChar w:fldCharType="separate"/>
        </w:r>
        <w:r>
          <w:rPr>
            <w:noProof/>
            <w:webHidden/>
          </w:rPr>
          <w:t>32</w:t>
        </w:r>
        <w:r>
          <w:rPr>
            <w:noProof/>
            <w:webHidden/>
          </w:rPr>
          <w:fldChar w:fldCharType="end"/>
        </w:r>
      </w:hyperlink>
    </w:p>
    <w:p w14:paraId="6AB2B062" w14:textId="51CBD72A"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26" w:history="1">
        <w:r w:rsidRPr="007E1E2B">
          <w:rPr>
            <w:rStyle w:val="Hyperlink"/>
            <w:noProof/>
          </w:rPr>
          <w:t>Bảng 3.8: Đặc tả Use case xem thông tin cá nhân khách hàng</w:t>
        </w:r>
        <w:r>
          <w:rPr>
            <w:noProof/>
            <w:webHidden/>
          </w:rPr>
          <w:tab/>
        </w:r>
        <w:r>
          <w:rPr>
            <w:noProof/>
            <w:webHidden/>
          </w:rPr>
          <w:fldChar w:fldCharType="begin"/>
        </w:r>
        <w:r>
          <w:rPr>
            <w:noProof/>
            <w:webHidden/>
          </w:rPr>
          <w:instrText xml:space="preserve"> PAGEREF _Toc183894026 \h </w:instrText>
        </w:r>
        <w:r>
          <w:rPr>
            <w:noProof/>
            <w:webHidden/>
          </w:rPr>
        </w:r>
        <w:r>
          <w:rPr>
            <w:noProof/>
            <w:webHidden/>
          </w:rPr>
          <w:fldChar w:fldCharType="separate"/>
        </w:r>
        <w:r>
          <w:rPr>
            <w:noProof/>
            <w:webHidden/>
          </w:rPr>
          <w:t>33</w:t>
        </w:r>
        <w:r>
          <w:rPr>
            <w:noProof/>
            <w:webHidden/>
          </w:rPr>
          <w:fldChar w:fldCharType="end"/>
        </w:r>
      </w:hyperlink>
    </w:p>
    <w:p w14:paraId="64259384" w14:textId="652CC1BC"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27" w:history="1">
        <w:r w:rsidRPr="007E1E2B">
          <w:rPr>
            <w:rStyle w:val="Hyperlink"/>
            <w:noProof/>
          </w:rPr>
          <w:t>Bảng 3.9: Đặc tả Use case xem lịch sử mua hàng của khách hàng</w:t>
        </w:r>
        <w:r>
          <w:rPr>
            <w:noProof/>
            <w:webHidden/>
          </w:rPr>
          <w:tab/>
        </w:r>
        <w:r>
          <w:rPr>
            <w:noProof/>
            <w:webHidden/>
          </w:rPr>
          <w:fldChar w:fldCharType="begin"/>
        </w:r>
        <w:r>
          <w:rPr>
            <w:noProof/>
            <w:webHidden/>
          </w:rPr>
          <w:instrText xml:space="preserve"> PAGEREF _Toc183894027 \h </w:instrText>
        </w:r>
        <w:r>
          <w:rPr>
            <w:noProof/>
            <w:webHidden/>
          </w:rPr>
        </w:r>
        <w:r>
          <w:rPr>
            <w:noProof/>
            <w:webHidden/>
          </w:rPr>
          <w:fldChar w:fldCharType="separate"/>
        </w:r>
        <w:r>
          <w:rPr>
            <w:noProof/>
            <w:webHidden/>
          </w:rPr>
          <w:t>34</w:t>
        </w:r>
        <w:r>
          <w:rPr>
            <w:noProof/>
            <w:webHidden/>
          </w:rPr>
          <w:fldChar w:fldCharType="end"/>
        </w:r>
      </w:hyperlink>
    </w:p>
    <w:p w14:paraId="109908B8" w14:textId="3D24C27C"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28" w:history="1">
        <w:r w:rsidRPr="007E1E2B">
          <w:rPr>
            <w:rStyle w:val="Hyperlink"/>
            <w:noProof/>
          </w:rPr>
          <w:t>Bảng 3.10: Đặc tả Use case xem chi tiết đơn hàng đã mua của khách hàng</w:t>
        </w:r>
        <w:r>
          <w:rPr>
            <w:noProof/>
            <w:webHidden/>
          </w:rPr>
          <w:tab/>
        </w:r>
        <w:r>
          <w:rPr>
            <w:noProof/>
            <w:webHidden/>
          </w:rPr>
          <w:fldChar w:fldCharType="begin"/>
        </w:r>
        <w:r>
          <w:rPr>
            <w:noProof/>
            <w:webHidden/>
          </w:rPr>
          <w:instrText xml:space="preserve"> PAGEREF _Toc183894028 \h </w:instrText>
        </w:r>
        <w:r>
          <w:rPr>
            <w:noProof/>
            <w:webHidden/>
          </w:rPr>
        </w:r>
        <w:r>
          <w:rPr>
            <w:noProof/>
            <w:webHidden/>
          </w:rPr>
          <w:fldChar w:fldCharType="separate"/>
        </w:r>
        <w:r>
          <w:rPr>
            <w:noProof/>
            <w:webHidden/>
          </w:rPr>
          <w:t>35</w:t>
        </w:r>
        <w:r>
          <w:rPr>
            <w:noProof/>
            <w:webHidden/>
          </w:rPr>
          <w:fldChar w:fldCharType="end"/>
        </w:r>
      </w:hyperlink>
    </w:p>
    <w:p w14:paraId="59F0458C" w14:textId="30CB0FF4"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29" w:history="1">
        <w:r w:rsidRPr="007E1E2B">
          <w:rPr>
            <w:rStyle w:val="Hyperlink"/>
            <w:noProof/>
          </w:rPr>
          <w:t>Bảng 3.11: Thống kê tổng sản phẩm bán ra</w:t>
        </w:r>
        <w:r>
          <w:rPr>
            <w:noProof/>
            <w:webHidden/>
          </w:rPr>
          <w:tab/>
        </w:r>
        <w:r>
          <w:rPr>
            <w:noProof/>
            <w:webHidden/>
          </w:rPr>
          <w:fldChar w:fldCharType="begin"/>
        </w:r>
        <w:r>
          <w:rPr>
            <w:noProof/>
            <w:webHidden/>
          </w:rPr>
          <w:instrText xml:space="preserve"> PAGEREF _Toc183894029 \h </w:instrText>
        </w:r>
        <w:r>
          <w:rPr>
            <w:noProof/>
            <w:webHidden/>
          </w:rPr>
        </w:r>
        <w:r>
          <w:rPr>
            <w:noProof/>
            <w:webHidden/>
          </w:rPr>
          <w:fldChar w:fldCharType="separate"/>
        </w:r>
        <w:r>
          <w:rPr>
            <w:noProof/>
            <w:webHidden/>
          </w:rPr>
          <w:t>36</w:t>
        </w:r>
        <w:r>
          <w:rPr>
            <w:noProof/>
            <w:webHidden/>
          </w:rPr>
          <w:fldChar w:fldCharType="end"/>
        </w:r>
      </w:hyperlink>
    </w:p>
    <w:p w14:paraId="71A8E95E" w14:textId="457CF598"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30" w:history="1">
        <w:r w:rsidRPr="007E1E2B">
          <w:rPr>
            <w:rStyle w:val="Hyperlink"/>
            <w:noProof/>
          </w:rPr>
          <w:t>Bảng 3.12: Đặc tả Use case thống kê tổng tiền nhận được</w:t>
        </w:r>
        <w:r>
          <w:rPr>
            <w:noProof/>
            <w:webHidden/>
          </w:rPr>
          <w:tab/>
        </w:r>
        <w:r>
          <w:rPr>
            <w:noProof/>
            <w:webHidden/>
          </w:rPr>
          <w:fldChar w:fldCharType="begin"/>
        </w:r>
        <w:r>
          <w:rPr>
            <w:noProof/>
            <w:webHidden/>
          </w:rPr>
          <w:instrText xml:space="preserve"> PAGEREF _Toc183894030 \h </w:instrText>
        </w:r>
        <w:r>
          <w:rPr>
            <w:noProof/>
            <w:webHidden/>
          </w:rPr>
        </w:r>
        <w:r>
          <w:rPr>
            <w:noProof/>
            <w:webHidden/>
          </w:rPr>
          <w:fldChar w:fldCharType="separate"/>
        </w:r>
        <w:r>
          <w:rPr>
            <w:noProof/>
            <w:webHidden/>
          </w:rPr>
          <w:t>37</w:t>
        </w:r>
        <w:r>
          <w:rPr>
            <w:noProof/>
            <w:webHidden/>
          </w:rPr>
          <w:fldChar w:fldCharType="end"/>
        </w:r>
      </w:hyperlink>
    </w:p>
    <w:p w14:paraId="780DAF5C" w14:textId="4D94BE34"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31" w:history="1">
        <w:r w:rsidRPr="007E1E2B">
          <w:rPr>
            <w:rStyle w:val="Hyperlink"/>
            <w:noProof/>
          </w:rPr>
          <w:t>Bảng 3.13: Đặc tả Use case thống kê tổng đơn hàng</w:t>
        </w:r>
        <w:r>
          <w:rPr>
            <w:noProof/>
            <w:webHidden/>
          </w:rPr>
          <w:tab/>
        </w:r>
        <w:r>
          <w:rPr>
            <w:noProof/>
            <w:webHidden/>
          </w:rPr>
          <w:fldChar w:fldCharType="begin"/>
        </w:r>
        <w:r>
          <w:rPr>
            <w:noProof/>
            <w:webHidden/>
          </w:rPr>
          <w:instrText xml:space="preserve"> PAGEREF _Toc183894031 \h </w:instrText>
        </w:r>
        <w:r>
          <w:rPr>
            <w:noProof/>
            <w:webHidden/>
          </w:rPr>
        </w:r>
        <w:r>
          <w:rPr>
            <w:noProof/>
            <w:webHidden/>
          </w:rPr>
          <w:fldChar w:fldCharType="separate"/>
        </w:r>
        <w:r>
          <w:rPr>
            <w:noProof/>
            <w:webHidden/>
          </w:rPr>
          <w:t>38</w:t>
        </w:r>
        <w:r>
          <w:rPr>
            <w:noProof/>
            <w:webHidden/>
          </w:rPr>
          <w:fldChar w:fldCharType="end"/>
        </w:r>
      </w:hyperlink>
    </w:p>
    <w:p w14:paraId="400D5222" w14:textId="51372662"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32" w:history="1">
        <w:r w:rsidRPr="007E1E2B">
          <w:rPr>
            <w:rStyle w:val="Hyperlink"/>
            <w:noProof/>
          </w:rPr>
          <w:t>Bảng 3.14: Đặc tả Use case xem chi tiết hóa đơn</w:t>
        </w:r>
        <w:r>
          <w:rPr>
            <w:noProof/>
            <w:webHidden/>
          </w:rPr>
          <w:tab/>
        </w:r>
        <w:r>
          <w:rPr>
            <w:noProof/>
            <w:webHidden/>
          </w:rPr>
          <w:fldChar w:fldCharType="begin"/>
        </w:r>
        <w:r>
          <w:rPr>
            <w:noProof/>
            <w:webHidden/>
          </w:rPr>
          <w:instrText xml:space="preserve"> PAGEREF _Toc183894032 \h </w:instrText>
        </w:r>
        <w:r>
          <w:rPr>
            <w:noProof/>
            <w:webHidden/>
          </w:rPr>
        </w:r>
        <w:r>
          <w:rPr>
            <w:noProof/>
            <w:webHidden/>
          </w:rPr>
          <w:fldChar w:fldCharType="separate"/>
        </w:r>
        <w:r>
          <w:rPr>
            <w:noProof/>
            <w:webHidden/>
          </w:rPr>
          <w:t>39</w:t>
        </w:r>
        <w:r>
          <w:rPr>
            <w:noProof/>
            <w:webHidden/>
          </w:rPr>
          <w:fldChar w:fldCharType="end"/>
        </w:r>
      </w:hyperlink>
    </w:p>
    <w:p w14:paraId="5A14C9FA" w14:textId="67F32AE1"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33" w:history="1">
        <w:r w:rsidRPr="007E1E2B">
          <w:rPr>
            <w:rStyle w:val="Hyperlink"/>
            <w:noProof/>
          </w:rPr>
          <w:t>Bảng 3.15: Đặc tả Use case xem danh sách sản phẩm</w:t>
        </w:r>
        <w:r>
          <w:rPr>
            <w:noProof/>
            <w:webHidden/>
          </w:rPr>
          <w:tab/>
        </w:r>
        <w:r>
          <w:rPr>
            <w:noProof/>
            <w:webHidden/>
          </w:rPr>
          <w:fldChar w:fldCharType="begin"/>
        </w:r>
        <w:r>
          <w:rPr>
            <w:noProof/>
            <w:webHidden/>
          </w:rPr>
          <w:instrText xml:space="preserve"> PAGEREF _Toc183894033 \h </w:instrText>
        </w:r>
        <w:r>
          <w:rPr>
            <w:noProof/>
            <w:webHidden/>
          </w:rPr>
        </w:r>
        <w:r>
          <w:rPr>
            <w:noProof/>
            <w:webHidden/>
          </w:rPr>
          <w:fldChar w:fldCharType="separate"/>
        </w:r>
        <w:r>
          <w:rPr>
            <w:noProof/>
            <w:webHidden/>
          </w:rPr>
          <w:t>40</w:t>
        </w:r>
        <w:r>
          <w:rPr>
            <w:noProof/>
            <w:webHidden/>
          </w:rPr>
          <w:fldChar w:fldCharType="end"/>
        </w:r>
      </w:hyperlink>
    </w:p>
    <w:p w14:paraId="6A955DAD" w14:textId="7CFF8185"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34" w:history="1">
        <w:r w:rsidRPr="007E1E2B">
          <w:rPr>
            <w:rStyle w:val="Hyperlink"/>
            <w:noProof/>
          </w:rPr>
          <w:t>Bảng 3.16: Đặc tả Use case thêm sản phẩm</w:t>
        </w:r>
        <w:r>
          <w:rPr>
            <w:noProof/>
            <w:webHidden/>
          </w:rPr>
          <w:tab/>
        </w:r>
        <w:r>
          <w:rPr>
            <w:noProof/>
            <w:webHidden/>
          </w:rPr>
          <w:fldChar w:fldCharType="begin"/>
        </w:r>
        <w:r>
          <w:rPr>
            <w:noProof/>
            <w:webHidden/>
          </w:rPr>
          <w:instrText xml:space="preserve"> PAGEREF _Toc183894034 \h </w:instrText>
        </w:r>
        <w:r>
          <w:rPr>
            <w:noProof/>
            <w:webHidden/>
          </w:rPr>
        </w:r>
        <w:r>
          <w:rPr>
            <w:noProof/>
            <w:webHidden/>
          </w:rPr>
          <w:fldChar w:fldCharType="separate"/>
        </w:r>
        <w:r>
          <w:rPr>
            <w:noProof/>
            <w:webHidden/>
          </w:rPr>
          <w:t>41</w:t>
        </w:r>
        <w:r>
          <w:rPr>
            <w:noProof/>
            <w:webHidden/>
          </w:rPr>
          <w:fldChar w:fldCharType="end"/>
        </w:r>
      </w:hyperlink>
    </w:p>
    <w:p w14:paraId="7F37983A" w14:textId="0CF662F6"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35" w:history="1">
        <w:r w:rsidRPr="007E1E2B">
          <w:rPr>
            <w:rStyle w:val="Hyperlink"/>
            <w:noProof/>
          </w:rPr>
          <w:t>Bảng 3.17: Đặc tả Use case xóa sản phẩm</w:t>
        </w:r>
        <w:r>
          <w:rPr>
            <w:noProof/>
            <w:webHidden/>
          </w:rPr>
          <w:tab/>
        </w:r>
        <w:r>
          <w:rPr>
            <w:noProof/>
            <w:webHidden/>
          </w:rPr>
          <w:fldChar w:fldCharType="begin"/>
        </w:r>
        <w:r>
          <w:rPr>
            <w:noProof/>
            <w:webHidden/>
          </w:rPr>
          <w:instrText xml:space="preserve"> PAGEREF _Toc183894035 \h </w:instrText>
        </w:r>
        <w:r>
          <w:rPr>
            <w:noProof/>
            <w:webHidden/>
          </w:rPr>
        </w:r>
        <w:r>
          <w:rPr>
            <w:noProof/>
            <w:webHidden/>
          </w:rPr>
          <w:fldChar w:fldCharType="separate"/>
        </w:r>
        <w:r>
          <w:rPr>
            <w:noProof/>
            <w:webHidden/>
          </w:rPr>
          <w:t>42</w:t>
        </w:r>
        <w:r>
          <w:rPr>
            <w:noProof/>
            <w:webHidden/>
          </w:rPr>
          <w:fldChar w:fldCharType="end"/>
        </w:r>
      </w:hyperlink>
    </w:p>
    <w:p w14:paraId="12D7D5DF" w14:textId="2A3A7B22"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36" w:history="1">
        <w:r w:rsidRPr="007E1E2B">
          <w:rPr>
            <w:rStyle w:val="Hyperlink"/>
            <w:noProof/>
          </w:rPr>
          <w:t>Bảng 3.18: Đặc tả Use case sửa sản phẩm</w:t>
        </w:r>
        <w:r>
          <w:rPr>
            <w:noProof/>
            <w:webHidden/>
          </w:rPr>
          <w:tab/>
        </w:r>
        <w:r>
          <w:rPr>
            <w:noProof/>
            <w:webHidden/>
          </w:rPr>
          <w:fldChar w:fldCharType="begin"/>
        </w:r>
        <w:r>
          <w:rPr>
            <w:noProof/>
            <w:webHidden/>
          </w:rPr>
          <w:instrText xml:space="preserve"> PAGEREF _Toc183894036 \h </w:instrText>
        </w:r>
        <w:r>
          <w:rPr>
            <w:noProof/>
            <w:webHidden/>
          </w:rPr>
        </w:r>
        <w:r>
          <w:rPr>
            <w:noProof/>
            <w:webHidden/>
          </w:rPr>
          <w:fldChar w:fldCharType="separate"/>
        </w:r>
        <w:r>
          <w:rPr>
            <w:noProof/>
            <w:webHidden/>
          </w:rPr>
          <w:t>43</w:t>
        </w:r>
        <w:r>
          <w:rPr>
            <w:noProof/>
            <w:webHidden/>
          </w:rPr>
          <w:fldChar w:fldCharType="end"/>
        </w:r>
      </w:hyperlink>
    </w:p>
    <w:p w14:paraId="7D347598" w14:textId="259DD9A8"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37" w:history="1">
        <w:r w:rsidRPr="007E1E2B">
          <w:rPr>
            <w:rStyle w:val="Hyperlink"/>
            <w:noProof/>
          </w:rPr>
          <w:t>Bảng 3.19: Đặc tả Use case nhập sản phẩm khách hàng mua</w:t>
        </w:r>
        <w:r>
          <w:rPr>
            <w:noProof/>
            <w:webHidden/>
          </w:rPr>
          <w:tab/>
        </w:r>
        <w:r>
          <w:rPr>
            <w:noProof/>
            <w:webHidden/>
          </w:rPr>
          <w:fldChar w:fldCharType="begin"/>
        </w:r>
        <w:r>
          <w:rPr>
            <w:noProof/>
            <w:webHidden/>
          </w:rPr>
          <w:instrText xml:space="preserve"> PAGEREF _Toc183894037 \h </w:instrText>
        </w:r>
        <w:r>
          <w:rPr>
            <w:noProof/>
            <w:webHidden/>
          </w:rPr>
        </w:r>
        <w:r>
          <w:rPr>
            <w:noProof/>
            <w:webHidden/>
          </w:rPr>
          <w:fldChar w:fldCharType="separate"/>
        </w:r>
        <w:r>
          <w:rPr>
            <w:noProof/>
            <w:webHidden/>
          </w:rPr>
          <w:t>45</w:t>
        </w:r>
        <w:r>
          <w:rPr>
            <w:noProof/>
            <w:webHidden/>
          </w:rPr>
          <w:fldChar w:fldCharType="end"/>
        </w:r>
      </w:hyperlink>
    </w:p>
    <w:p w14:paraId="60904127" w14:textId="356D4E7B"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38" w:history="1">
        <w:r w:rsidRPr="007E1E2B">
          <w:rPr>
            <w:rStyle w:val="Hyperlink"/>
            <w:noProof/>
          </w:rPr>
          <w:t>Bảng 3.20: Đặc tả Use case nhập số điện thoại khách hàng</w:t>
        </w:r>
        <w:r>
          <w:rPr>
            <w:noProof/>
            <w:webHidden/>
          </w:rPr>
          <w:tab/>
        </w:r>
        <w:r>
          <w:rPr>
            <w:noProof/>
            <w:webHidden/>
          </w:rPr>
          <w:fldChar w:fldCharType="begin"/>
        </w:r>
        <w:r>
          <w:rPr>
            <w:noProof/>
            <w:webHidden/>
          </w:rPr>
          <w:instrText xml:space="preserve"> PAGEREF _Toc183894038 \h </w:instrText>
        </w:r>
        <w:r>
          <w:rPr>
            <w:noProof/>
            <w:webHidden/>
          </w:rPr>
        </w:r>
        <w:r>
          <w:rPr>
            <w:noProof/>
            <w:webHidden/>
          </w:rPr>
          <w:fldChar w:fldCharType="separate"/>
        </w:r>
        <w:r>
          <w:rPr>
            <w:noProof/>
            <w:webHidden/>
          </w:rPr>
          <w:t>46</w:t>
        </w:r>
        <w:r>
          <w:rPr>
            <w:noProof/>
            <w:webHidden/>
          </w:rPr>
          <w:fldChar w:fldCharType="end"/>
        </w:r>
      </w:hyperlink>
    </w:p>
    <w:p w14:paraId="1920559A" w14:textId="5FB8439B"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39" w:history="1">
        <w:r w:rsidRPr="007E1E2B">
          <w:rPr>
            <w:rStyle w:val="Hyperlink"/>
            <w:noProof/>
          </w:rPr>
          <w:t>Bảng 3.21: Đặc tả Use case xuất hóa đơn PDF</w:t>
        </w:r>
        <w:r>
          <w:rPr>
            <w:noProof/>
            <w:webHidden/>
          </w:rPr>
          <w:tab/>
        </w:r>
        <w:r>
          <w:rPr>
            <w:noProof/>
            <w:webHidden/>
          </w:rPr>
          <w:fldChar w:fldCharType="begin"/>
        </w:r>
        <w:r>
          <w:rPr>
            <w:noProof/>
            <w:webHidden/>
          </w:rPr>
          <w:instrText xml:space="preserve"> PAGEREF _Toc183894039 \h </w:instrText>
        </w:r>
        <w:r>
          <w:rPr>
            <w:noProof/>
            <w:webHidden/>
          </w:rPr>
        </w:r>
        <w:r>
          <w:rPr>
            <w:noProof/>
            <w:webHidden/>
          </w:rPr>
          <w:fldChar w:fldCharType="separate"/>
        </w:r>
        <w:r>
          <w:rPr>
            <w:noProof/>
            <w:webHidden/>
          </w:rPr>
          <w:t>47</w:t>
        </w:r>
        <w:r>
          <w:rPr>
            <w:noProof/>
            <w:webHidden/>
          </w:rPr>
          <w:fldChar w:fldCharType="end"/>
        </w:r>
      </w:hyperlink>
    </w:p>
    <w:p w14:paraId="0880C605" w14:textId="6320F836"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40" w:history="1">
        <w:r w:rsidRPr="007E1E2B">
          <w:rPr>
            <w:rStyle w:val="Hyperlink"/>
            <w:noProof/>
          </w:rPr>
          <w:t>Bảng 3.22: Đặc tả Use case tạo tài khoản cho người bán</w:t>
        </w:r>
        <w:r>
          <w:rPr>
            <w:noProof/>
            <w:webHidden/>
          </w:rPr>
          <w:tab/>
        </w:r>
        <w:r>
          <w:rPr>
            <w:noProof/>
            <w:webHidden/>
          </w:rPr>
          <w:fldChar w:fldCharType="begin"/>
        </w:r>
        <w:r>
          <w:rPr>
            <w:noProof/>
            <w:webHidden/>
          </w:rPr>
          <w:instrText xml:space="preserve"> PAGEREF _Toc183894040 \h </w:instrText>
        </w:r>
        <w:r>
          <w:rPr>
            <w:noProof/>
            <w:webHidden/>
          </w:rPr>
        </w:r>
        <w:r>
          <w:rPr>
            <w:noProof/>
            <w:webHidden/>
          </w:rPr>
          <w:fldChar w:fldCharType="separate"/>
        </w:r>
        <w:r>
          <w:rPr>
            <w:noProof/>
            <w:webHidden/>
          </w:rPr>
          <w:t>48</w:t>
        </w:r>
        <w:r>
          <w:rPr>
            <w:noProof/>
            <w:webHidden/>
          </w:rPr>
          <w:fldChar w:fldCharType="end"/>
        </w:r>
      </w:hyperlink>
    </w:p>
    <w:p w14:paraId="4F3975D2" w14:textId="41513868"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41" w:history="1">
        <w:r w:rsidRPr="007E1E2B">
          <w:rPr>
            <w:rStyle w:val="Hyperlink"/>
            <w:noProof/>
          </w:rPr>
          <w:t>Bảng 3.23: Đặc tả Use case xem danh sách người bán</w:t>
        </w:r>
        <w:r>
          <w:rPr>
            <w:noProof/>
            <w:webHidden/>
          </w:rPr>
          <w:tab/>
        </w:r>
        <w:r>
          <w:rPr>
            <w:noProof/>
            <w:webHidden/>
          </w:rPr>
          <w:fldChar w:fldCharType="begin"/>
        </w:r>
        <w:r>
          <w:rPr>
            <w:noProof/>
            <w:webHidden/>
          </w:rPr>
          <w:instrText xml:space="preserve"> PAGEREF _Toc183894041 \h </w:instrText>
        </w:r>
        <w:r>
          <w:rPr>
            <w:noProof/>
            <w:webHidden/>
          </w:rPr>
        </w:r>
        <w:r>
          <w:rPr>
            <w:noProof/>
            <w:webHidden/>
          </w:rPr>
          <w:fldChar w:fldCharType="separate"/>
        </w:r>
        <w:r>
          <w:rPr>
            <w:noProof/>
            <w:webHidden/>
          </w:rPr>
          <w:t>49</w:t>
        </w:r>
        <w:r>
          <w:rPr>
            <w:noProof/>
            <w:webHidden/>
          </w:rPr>
          <w:fldChar w:fldCharType="end"/>
        </w:r>
      </w:hyperlink>
    </w:p>
    <w:p w14:paraId="6A69E87B" w14:textId="11E0A4BF"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42" w:history="1">
        <w:r w:rsidRPr="007E1E2B">
          <w:rPr>
            <w:rStyle w:val="Hyperlink"/>
            <w:noProof/>
          </w:rPr>
          <w:t>Bảng 3.24: Đặc tả Use case xem chi tiết người bán</w:t>
        </w:r>
        <w:r>
          <w:rPr>
            <w:noProof/>
            <w:webHidden/>
          </w:rPr>
          <w:tab/>
        </w:r>
        <w:r>
          <w:rPr>
            <w:noProof/>
            <w:webHidden/>
          </w:rPr>
          <w:fldChar w:fldCharType="begin"/>
        </w:r>
        <w:r>
          <w:rPr>
            <w:noProof/>
            <w:webHidden/>
          </w:rPr>
          <w:instrText xml:space="preserve"> PAGEREF _Toc183894042 \h </w:instrText>
        </w:r>
        <w:r>
          <w:rPr>
            <w:noProof/>
            <w:webHidden/>
          </w:rPr>
        </w:r>
        <w:r>
          <w:rPr>
            <w:noProof/>
            <w:webHidden/>
          </w:rPr>
          <w:fldChar w:fldCharType="separate"/>
        </w:r>
        <w:r>
          <w:rPr>
            <w:noProof/>
            <w:webHidden/>
          </w:rPr>
          <w:t>50</w:t>
        </w:r>
        <w:r>
          <w:rPr>
            <w:noProof/>
            <w:webHidden/>
          </w:rPr>
          <w:fldChar w:fldCharType="end"/>
        </w:r>
      </w:hyperlink>
    </w:p>
    <w:p w14:paraId="7C08A5CD" w14:textId="09C88196"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43" w:history="1">
        <w:r w:rsidRPr="007E1E2B">
          <w:rPr>
            <w:rStyle w:val="Hyperlink"/>
            <w:noProof/>
          </w:rPr>
          <w:t>Bảng 3.25: Đặc tả Use case khóa hoặc mở khóa tài khoản người bán</w:t>
        </w:r>
        <w:r>
          <w:rPr>
            <w:noProof/>
            <w:webHidden/>
          </w:rPr>
          <w:tab/>
        </w:r>
        <w:r>
          <w:rPr>
            <w:noProof/>
            <w:webHidden/>
          </w:rPr>
          <w:fldChar w:fldCharType="begin"/>
        </w:r>
        <w:r>
          <w:rPr>
            <w:noProof/>
            <w:webHidden/>
          </w:rPr>
          <w:instrText xml:space="preserve"> PAGEREF _Toc183894043 \h </w:instrText>
        </w:r>
        <w:r>
          <w:rPr>
            <w:noProof/>
            <w:webHidden/>
          </w:rPr>
        </w:r>
        <w:r>
          <w:rPr>
            <w:noProof/>
            <w:webHidden/>
          </w:rPr>
          <w:fldChar w:fldCharType="separate"/>
        </w:r>
        <w:r>
          <w:rPr>
            <w:noProof/>
            <w:webHidden/>
          </w:rPr>
          <w:t>51</w:t>
        </w:r>
        <w:r>
          <w:rPr>
            <w:noProof/>
            <w:webHidden/>
          </w:rPr>
          <w:fldChar w:fldCharType="end"/>
        </w:r>
      </w:hyperlink>
    </w:p>
    <w:p w14:paraId="72CD919F" w14:textId="30E57D00" w:rsidR="00FA7505" w:rsidRDefault="00FA7505">
      <w:pPr>
        <w:pStyle w:val="TableofFigures"/>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83894044" w:history="1">
        <w:r w:rsidRPr="007E1E2B">
          <w:rPr>
            <w:rStyle w:val="Hyperlink"/>
            <w:noProof/>
          </w:rPr>
          <w:t>Bảng 3.26: Đặc tả Use case gửi lại email xác thực</w:t>
        </w:r>
        <w:r>
          <w:rPr>
            <w:noProof/>
            <w:webHidden/>
          </w:rPr>
          <w:tab/>
        </w:r>
        <w:r>
          <w:rPr>
            <w:noProof/>
            <w:webHidden/>
          </w:rPr>
          <w:fldChar w:fldCharType="begin"/>
        </w:r>
        <w:r>
          <w:rPr>
            <w:noProof/>
            <w:webHidden/>
          </w:rPr>
          <w:instrText xml:space="preserve"> PAGEREF _Toc183894044 \h </w:instrText>
        </w:r>
        <w:r>
          <w:rPr>
            <w:noProof/>
            <w:webHidden/>
          </w:rPr>
        </w:r>
        <w:r>
          <w:rPr>
            <w:noProof/>
            <w:webHidden/>
          </w:rPr>
          <w:fldChar w:fldCharType="separate"/>
        </w:r>
        <w:r>
          <w:rPr>
            <w:noProof/>
            <w:webHidden/>
          </w:rPr>
          <w:t>51</w:t>
        </w:r>
        <w:r>
          <w:rPr>
            <w:noProof/>
            <w:webHidden/>
          </w:rPr>
          <w:fldChar w:fldCharType="end"/>
        </w:r>
      </w:hyperlink>
    </w:p>
    <w:p w14:paraId="7C285D08" w14:textId="53586D2F" w:rsidR="007B1A23" w:rsidRDefault="006C37F3" w:rsidP="00937A58">
      <w:pPr>
        <w:spacing w:after="200" w:line="360" w:lineRule="auto"/>
        <w:rPr>
          <w:sz w:val="26"/>
          <w:szCs w:val="26"/>
        </w:rPr>
      </w:pPr>
      <w:r>
        <w:rPr>
          <w:sz w:val="26"/>
          <w:szCs w:val="26"/>
        </w:rPr>
        <w:fldChar w:fldCharType="end"/>
      </w:r>
      <w:r w:rsidR="007B1A23">
        <w:rPr>
          <w:sz w:val="26"/>
          <w:szCs w:val="26"/>
        </w:rPr>
        <w:br w:type="page"/>
      </w:r>
    </w:p>
    <w:p w14:paraId="3877C528" w14:textId="658270EC" w:rsidR="00F515E5" w:rsidRDefault="004B19E4" w:rsidP="002F6862">
      <w:pPr>
        <w:pStyle w:val="Heading1"/>
      </w:pPr>
      <w:bookmarkStart w:id="10" w:name="_Toc183893891"/>
      <w:r>
        <w:lastRenderedPageBreak/>
        <w:t>GIỚI THIỆU ĐỀ TÀI</w:t>
      </w:r>
      <w:bookmarkEnd w:id="10"/>
    </w:p>
    <w:p w14:paraId="1C141E12" w14:textId="3B8F980E" w:rsidR="00F515E5" w:rsidRDefault="004B19E4" w:rsidP="002F6862">
      <w:pPr>
        <w:pStyle w:val="Heading2"/>
      </w:pPr>
      <w:bookmarkStart w:id="11" w:name="_Toc183893892"/>
      <w:r>
        <w:t>Trình bày về đề tài</w:t>
      </w:r>
      <w:bookmarkEnd w:id="11"/>
    </w:p>
    <w:p w14:paraId="1B570F57" w14:textId="036C3A04" w:rsidR="008426E6" w:rsidRDefault="008426E6" w:rsidP="00067492">
      <w:pPr>
        <w:pStyle w:val="Nidungvnbn"/>
      </w:pPr>
      <w:r>
        <w:t>Trong đề tài này, nhóm chúng em sẽ</w:t>
      </w:r>
      <w:r w:rsidRPr="008426E6">
        <w:t xml:space="preserve"> xây dựng một website hỗ trợ chức năng bán hàng (Point of Sale - POS)</w:t>
      </w:r>
      <w:r>
        <w:t xml:space="preserve"> </w:t>
      </w:r>
      <w:r w:rsidRPr="008426E6">
        <w:t xml:space="preserve">phục vụ </w:t>
      </w:r>
      <w:r>
        <w:t>cho</w:t>
      </w:r>
      <w:r w:rsidRPr="008426E6">
        <w:t xml:space="preserve"> việc bán lẻ tại cửa hàng điện thoại và phụ kiện</w:t>
      </w:r>
      <w:r>
        <w:t>, cũng như tối ưu hóa quy trình bán lẻ và hỗ trợ việc quản lý hoạt động kinh doanh</w:t>
      </w:r>
      <w:r w:rsidRPr="008426E6">
        <w:t xml:space="preserve">. </w:t>
      </w:r>
    </w:p>
    <w:p w14:paraId="289C8CB3" w14:textId="26879433" w:rsidR="008426E6" w:rsidRDefault="008426E6" w:rsidP="00067492">
      <w:pPr>
        <w:pStyle w:val="Nidungvnbn"/>
      </w:pPr>
      <w:r w:rsidRPr="008426E6">
        <w:t xml:space="preserve">Hệ thống này được thiết kế dành cho người dùng là nhân viên bán hàng và quản trị viên tại cửa hàng, giúp thực hiện các thao tác bán hàng, quản lý sản phẩm, quản lý nhân viên và xem báo cáo thống kê. Điều này sẽ giúp các cửa hàng tiết kiệm thời gian, giảm sai sót và cải thiện dịch vụ khách hàng, đặc biệt khi khối lượng công việc tăng cao </w:t>
      </w:r>
      <w:r>
        <w:t>trong bối cảnh nhu cầu mua dùng càng tăng của khách hàng</w:t>
      </w:r>
      <w:r w:rsidRPr="008426E6">
        <w:t>.</w:t>
      </w:r>
    </w:p>
    <w:p w14:paraId="77306247" w14:textId="0C266AF4" w:rsidR="008426E6" w:rsidRDefault="008426E6" w:rsidP="00067492">
      <w:pPr>
        <w:pStyle w:val="Nidungvnbn"/>
      </w:pPr>
      <w:r w:rsidRPr="008426E6">
        <w:t>Đây là loại ứng dụng thường được triển khai trong các cửa hàng bán lẻ tại Việt Nam như cửa hàng điện tử, cửa hàng quần áo, đồ ăn và thức uống hay siêu thị.</w:t>
      </w:r>
    </w:p>
    <w:p w14:paraId="79536126" w14:textId="3A4D36FA" w:rsidR="008426E6" w:rsidRDefault="00D602C4" w:rsidP="008426E6">
      <w:pPr>
        <w:pStyle w:val="Nidungvnbn"/>
      </w:pPr>
      <w:r w:rsidRPr="00D602C4">
        <w:rPr>
          <w:noProof/>
        </w:rPr>
        <w:drawing>
          <wp:anchor distT="0" distB="0" distL="114300" distR="114300" simplePos="0" relativeHeight="251833344" behindDoc="0" locked="0" layoutInCell="1" allowOverlap="1" wp14:anchorId="3055B413" wp14:editId="06D02F4D">
            <wp:simplePos x="0" y="0"/>
            <wp:positionH relativeFrom="margin">
              <wp:align>left</wp:align>
            </wp:positionH>
            <wp:positionV relativeFrom="paragraph">
              <wp:posOffset>4445</wp:posOffset>
            </wp:positionV>
            <wp:extent cx="5791835" cy="3256280"/>
            <wp:effectExtent l="0" t="0" r="0" b="1270"/>
            <wp:wrapNone/>
            <wp:docPr id="1787869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9996"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anchor>
        </w:drawing>
      </w:r>
    </w:p>
    <w:p w14:paraId="63A35C26" w14:textId="77777777" w:rsidR="008426E6" w:rsidRDefault="008426E6" w:rsidP="008426E6">
      <w:pPr>
        <w:pStyle w:val="Nidungvnbn"/>
      </w:pPr>
    </w:p>
    <w:p w14:paraId="438F3E1A" w14:textId="77777777" w:rsidR="008426E6" w:rsidRDefault="008426E6" w:rsidP="008426E6">
      <w:pPr>
        <w:pStyle w:val="Nidungvnbn"/>
      </w:pPr>
    </w:p>
    <w:p w14:paraId="4209B376" w14:textId="77777777" w:rsidR="008426E6" w:rsidRDefault="008426E6" w:rsidP="008426E6">
      <w:pPr>
        <w:pStyle w:val="Nidungvnbn"/>
      </w:pPr>
    </w:p>
    <w:p w14:paraId="08D35314" w14:textId="77777777" w:rsidR="008426E6" w:rsidRDefault="008426E6" w:rsidP="008426E6">
      <w:pPr>
        <w:pStyle w:val="Nidungvnbn"/>
      </w:pPr>
    </w:p>
    <w:p w14:paraId="2C92749D" w14:textId="77777777" w:rsidR="008426E6" w:rsidRDefault="008426E6" w:rsidP="008426E6">
      <w:pPr>
        <w:pStyle w:val="Nidungvnbn"/>
      </w:pPr>
    </w:p>
    <w:p w14:paraId="1232D8A2" w14:textId="44BE75F5" w:rsidR="008426E6" w:rsidRDefault="008426E6" w:rsidP="008426E6">
      <w:pPr>
        <w:pStyle w:val="Nidungvnbn"/>
      </w:pPr>
    </w:p>
    <w:p w14:paraId="3F17A274" w14:textId="77777777" w:rsidR="008426E6" w:rsidRDefault="008426E6" w:rsidP="008426E6">
      <w:pPr>
        <w:pStyle w:val="Nidungvnbn"/>
      </w:pPr>
    </w:p>
    <w:p w14:paraId="11069F55" w14:textId="77777777" w:rsidR="008426E6" w:rsidRDefault="008426E6" w:rsidP="008426E6">
      <w:pPr>
        <w:pStyle w:val="Nidungvnbn"/>
      </w:pPr>
    </w:p>
    <w:p w14:paraId="0B356F0F" w14:textId="73031EF9" w:rsidR="008426E6" w:rsidRDefault="008426E6" w:rsidP="008426E6">
      <w:pPr>
        <w:pStyle w:val="Nidungvnbn"/>
      </w:pPr>
    </w:p>
    <w:p w14:paraId="4729400F" w14:textId="77777777" w:rsidR="00D602C4" w:rsidRDefault="00D602C4" w:rsidP="008426E6">
      <w:pPr>
        <w:pStyle w:val="Nidungvnbn"/>
      </w:pPr>
    </w:p>
    <w:p w14:paraId="2EABEDF8" w14:textId="77777777" w:rsidR="00D602C4" w:rsidRDefault="00D602C4" w:rsidP="008426E6">
      <w:pPr>
        <w:pStyle w:val="Nidungvnbn"/>
      </w:pPr>
    </w:p>
    <w:p w14:paraId="52602167" w14:textId="25679C5D" w:rsidR="008426E6" w:rsidRDefault="00B3708D" w:rsidP="008426E6">
      <w:pPr>
        <w:pStyle w:val="Nidungvnbn"/>
      </w:pPr>
      <w:r>
        <w:rPr>
          <w:noProof/>
        </w:rPr>
        <mc:AlternateContent>
          <mc:Choice Requires="wps">
            <w:drawing>
              <wp:anchor distT="0" distB="0" distL="114300" distR="114300" simplePos="0" relativeHeight="251660288" behindDoc="0" locked="0" layoutInCell="1" allowOverlap="1" wp14:anchorId="6BD844DE" wp14:editId="12E6690A">
                <wp:simplePos x="0" y="0"/>
                <wp:positionH relativeFrom="margin">
                  <wp:align>right</wp:align>
                </wp:positionH>
                <wp:positionV relativeFrom="paragraph">
                  <wp:posOffset>10160</wp:posOffset>
                </wp:positionV>
                <wp:extent cx="5791835" cy="635"/>
                <wp:effectExtent l="0" t="0" r="0" b="6985"/>
                <wp:wrapNone/>
                <wp:docPr id="37000112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585A349" w14:textId="379A7621" w:rsidR="00982036" w:rsidRPr="00CC1FC2" w:rsidRDefault="00982036" w:rsidP="00982036">
                            <w:pPr>
                              <w:pStyle w:val="Caption"/>
                              <w:rPr>
                                <w:noProof/>
                              </w:rPr>
                            </w:pPr>
                            <w:bookmarkStart w:id="12" w:name="_Toc183893647"/>
                            <w:r>
                              <w:t xml:space="preserve">Hình </w:t>
                            </w:r>
                            <w:r w:rsidR="00456216">
                              <w:fldChar w:fldCharType="begin"/>
                            </w:r>
                            <w:r w:rsidR="00456216">
                              <w:instrText xml:space="preserve"> STYLEREF 1 \s </w:instrText>
                            </w:r>
                            <w:r w:rsidR="00456216">
                              <w:fldChar w:fldCharType="separate"/>
                            </w:r>
                            <w:r w:rsidR="00456216">
                              <w:rPr>
                                <w:noProof/>
                              </w:rPr>
                              <w:t>1</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w:t>
                            </w:r>
                            <w:r w:rsidR="00456216">
                              <w:fldChar w:fldCharType="end"/>
                            </w:r>
                            <w:r>
                              <w:t>: Hình minh họa Website POS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D844DE" id="_x0000_t202" coordsize="21600,21600" o:spt="202" path="m,l,21600r21600,l21600,xe">
                <v:stroke joinstyle="miter"/>
                <v:path gradientshapeok="t" o:connecttype="rect"/>
              </v:shapetype>
              <v:shape id="Text Box 1" o:spid="_x0000_s1026" type="#_x0000_t202" style="position:absolute;left:0;text-align:left;margin-left:404.85pt;margin-top:.8pt;width:456.05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" stroked="f">
                <v:textbox style="mso-fit-shape-to-text:t" inset="0,0,0,0">
                  <w:txbxContent>
                    <w:p w14:paraId="1585A349" w14:textId="379A7621" w:rsidR="00982036" w:rsidRPr="00CC1FC2" w:rsidRDefault="00982036" w:rsidP="00982036">
                      <w:pPr>
                        <w:pStyle w:val="Caption"/>
                        <w:rPr>
                          <w:noProof/>
                        </w:rPr>
                      </w:pPr>
                      <w:bookmarkStart w:id="13" w:name="_Toc183893647"/>
                      <w:r>
                        <w:t xml:space="preserve">Hình </w:t>
                      </w:r>
                      <w:r w:rsidR="00456216">
                        <w:fldChar w:fldCharType="begin"/>
                      </w:r>
                      <w:r w:rsidR="00456216">
                        <w:instrText xml:space="preserve"> STYLEREF 1 \s </w:instrText>
                      </w:r>
                      <w:r w:rsidR="00456216">
                        <w:fldChar w:fldCharType="separate"/>
                      </w:r>
                      <w:r w:rsidR="00456216">
                        <w:rPr>
                          <w:noProof/>
                        </w:rPr>
                        <w:t>1</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w:t>
                      </w:r>
                      <w:r w:rsidR="00456216">
                        <w:fldChar w:fldCharType="end"/>
                      </w:r>
                      <w:r>
                        <w:t>: Hình minh họa Website POS</w:t>
                      </w:r>
                      <w:bookmarkEnd w:id="13"/>
                    </w:p>
                  </w:txbxContent>
                </v:textbox>
                <w10:wrap anchorx="margin"/>
              </v:shape>
            </w:pict>
          </mc:Fallback>
        </mc:AlternateContent>
      </w:r>
    </w:p>
    <w:p w14:paraId="77EBA421" w14:textId="11E5512B" w:rsidR="008426E6" w:rsidRDefault="008426E6" w:rsidP="008426E6">
      <w:pPr>
        <w:pStyle w:val="Nidungvnbn"/>
      </w:pPr>
    </w:p>
    <w:p w14:paraId="3D770A27" w14:textId="77777777" w:rsidR="008426E6" w:rsidRPr="008426E6" w:rsidRDefault="008426E6" w:rsidP="00602F96">
      <w:pPr>
        <w:pStyle w:val="Nidungvnbn"/>
        <w:ind w:firstLine="0"/>
      </w:pPr>
    </w:p>
    <w:p w14:paraId="2D752219" w14:textId="0B6EFBC4" w:rsidR="007B1A23" w:rsidRDefault="00727175" w:rsidP="004B19E4">
      <w:pPr>
        <w:pStyle w:val="Heading2"/>
      </w:pPr>
      <w:bookmarkStart w:id="14" w:name="_Toc183893893"/>
      <w:r>
        <w:lastRenderedPageBreak/>
        <w:t>Lý do thực hiện đề tài</w:t>
      </w:r>
      <w:bookmarkEnd w:id="14"/>
    </w:p>
    <w:p w14:paraId="74EC1DA2" w14:textId="6B285652" w:rsidR="008426E6" w:rsidRDefault="00C57B9E" w:rsidP="00C57B9E">
      <w:pPr>
        <w:pStyle w:val="Nidungvnbn"/>
      </w:pPr>
      <w:r w:rsidRPr="00C57B9E">
        <w:t>Trong bối cảnh số hóa ngày càng phát triển, các cửa hàng bán lẻ cần nhanh chóng thích ứng với công nghệ để nâng cao khả năng cạnh tranh. Hệ thống POS không chỉ là công cụ phục vụ bán hàng mà còn là một nền tảng quản lý kinh doanh toàn diện, phù hợp với xu hướng hiện đại hóa và chuyên nghiệp hóa trong lĩnh vực bán lẻ. Việc triển khai POS trong cửa hàng điện thoại và phụ kiện cũng đồng nghĩa với việc đáp ứng nhu cầu sử dụng công nghệ của thị trường, giúp cửa hàng có thêm lợi thế so với các đối thủ chưa áp dụng POS.</w:t>
      </w:r>
    </w:p>
    <w:p w14:paraId="3A8D38C1" w14:textId="078019F1" w:rsidR="00C57B9E" w:rsidRDefault="00C57B9E" w:rsidP="00C57B9E">
      <w:pPr>
        <w:pStyle w:val="Nidungvnbn"/>
      </w:pPr>
      <w:r>
        <w:t xml:space="preserve">Ngoài ra, </w:t>
      </w:r>
      <w:r w:rsidRPr="00C57B9E">
        <w:t xml:space="preserve">việc quản lý hàng ngàn sản phẩm cùng thông tin khách hàng đòi hỏi hệ thống phải có khả năng lưu trữ và truy xuất dữ liệu nhanh chóng. Hệ thống POS </w:t>
      </w:r>
      <w:r>
        <w:t xml:space="preserve">sẽ </w:t>
      </w:r>
      <w:r w:rsidRPr="00C57B9E">
        <w:t xml:space="preserve">cung cấp một nền tảng </w:t>
      </w:r>
      <w:r>
        <w:t xml:space="preserve">để </w:t>
      </w:r>
      <w:r w:rsidRPr="00C57B9E">
        <w:t>quản lý, giúp dễ dàng theo dõi thông tin sản phẩm như giá nhập, giá bán, và danh mục sản phẩm, cũng như lịch sử giao dịch và thông tin khách hàng. Điều này không chỉ giúp cửa hàng tổ chức hàng hóa và kiểm soát tồn kho hiệu quả hơn mà còn mở ra tiềm năng xây dựng các chiến lược chăm sóc khách hàng cá nhân hóa, tăng cường sự gắn bó của khách hàng với cửa hàng.</w:t>
      </w:r>
    </w:p>
    <w:p w14:paraId="14574312" w14:textId="3265BA7E" w:rsidR="008426E6" w:rsidRPr="008426E6" w:rsidRDefault="00C57B9E" w:rsidP="00C57B9E">
      <w:pPr>
        <w:pStyle w:val="Nidungvnbn"/>
      </w:pPr>
      <w:r>
        <w:t>Hơn thế nữa, các c</w:t>
      </w:r>
      <w:r w:rsidRPr="00C57B9E">
        <w:t>ửa hàng điện thoại và phụ kiện thường có khối lượng giao dịch lớn, đặc biệt trong các dịp khuyến mãi hoặc lễ. Việc áp dụng hệ thống POS giúp các giao dịch bán hàng diễn ra nhanh chóng và chính xác, giảm thời gian chờ đợi cho khách hàng và giảm thiểu các sai sót trong quá trình nhập liệu thủ công. Tự động hóa quy trình bán hàng là một bước tiến quan trọng để nâng cao hiệu quả làm việc của nhân viên và tối ưu hóa trải nghiệm khách hàng.</w:t>
      </w:r>
    </w:p>
    <w:p w14:paraId="4E3BD99D" w14:textId="44CBE7F3" w:rsidR="004B19E4" w:rsidRPr="004B19E4" w:rsidRDefault="00727175" w:rsidP="004B19E4">
      <w:pPr>
        <w:pStyle w:val="Heading2"/>
      </w:pPr>
      <w:bookmarkStart w:id="15" w:name="_Toc183893894"/>
      <w:r>
        <w:t>Mục tiêu của đề tài</w:t>
      </w:r>
      <w:bookmarkEnd w:id="15"/>
    </w:p>
    <w:p w14:paraId="6D2A1850" w14:textId="74E3DD5A" w:rsidR="00453AB1" w:rsidRPr="00E57B2A" w:rsidRDefault="00067492" w:rsidP="00E57B2A">
      <w:pPr>
        <w:pStyle w:val="Nidungvnbn"/>
        <w:numPr>
          <w:ilvl w:val="0"/>
          <w:numId w:val="2"/>
        </w:numPr>
      </w:pPr>
      <w:r w:rsidRPr="00067492">
        <w:t xml:space="preserve">Xây dựng một </w:t>
      </w:r>
      <w:r>
        <w:t>Website</w:t>
      </w:r>
      <w:r w:rsidRPr="00067492">
        <w:t xml:space="preserve"> POS giúp </w:t>
      </w:r>
      <w:r>
        <w:t>hỗ trợ</w:t>
      </w:r>
      <w:r w:rsidRPr="00067492">
        <w:t xml:space="preserve"> quy trình bán hàng, giảm thiểu thời gian và sai sót trong quá trình </w:t>
      </w:r>
      <w:r>
        <w:t>kinh doanh</w:t>
      </w:r>
      <w:r w:rsidRPr="00067492">
        <w:t xml:space="preserve">. </w:t>
      </w:r>
      <w:r>
        <w:t>Tạo</w:t>
      </w:r>
      <w:r w:rsidRPr="00067492">
        <w:t xml:space="preserve"> ra một quy trình thanh toán nhanh chóng và tiện lợi, hỗ trợ nhân viên bán hàng thao tác dễ dàng, qua đó nâng cao hiệu suất làm việc và trải nghiệm khách hàng.</w:t>
      </w:r>
      <w:r w:rsidR="00453AB1" w:rsidRPr="00E57B2A">
        <w:br w:type="page"/>
      </w:r>
    </w:p>
    <w:p w14:paraId="1D104D63" w14:textId="77777777" w:rsidR="00067492" w:rsidRDefault="00067492">
      <w:pPr>
        <w:pStyle w:val="ListParagraph"/>
        <w:numPr>
          <w:ilvl w:val="0"/>
          <w:numId w:val="2"/>
        </w:numPr>
        <w:spacing w:after="200" w:line="360" w:lineRule="auto"/>
        <w:rPr>
          <w:sz w:val="26"/>
          <w:szCs w:val="26"/>
        </w:rPr>
      </w:pPr>
      <w:r w:rsidRPr="00067492">
        <w:rPr>
          <w:sz w:val="26"/>
          <w:szCs w:val="26"/>
        </w:rPr>
        <w:lastRenderedPageBreak/>
        <w:t xml:space="preserve">Hệ thống </w:t>
      </w:r>
      <w:r>
        <w:rPr>
          <w:sz w:val="26"/>
          <w:szCs w:val="26"/>
        </w:rPr>
        <w:t>sẽ</w:t>
      </w:r>
      <w:r w:rsidRPr="00067492">
        <w:rPr>
          <w:sz w:val="26"/>
          <w:szCs w:val="26"/>
        </w:rPr>
        <w:t xml:space="preserve"> cung cấp các chức năng quản lý sản phẩm, bao gồm việc thêm, sửa, xóa sản phẩm và theo dõi thông tin chi tiết của từng mặt hàng. </w:t>
      </w:r>
    </w:p>
    <w:p w14:paraId="3F4F313A" w14:textId="2ABC8392" w:rsidR="00067492" w:rsidRDefault="00067492">
      <w:pPr>
        <w:pStyle w:val="ListParagraph"/>
        <w:numPr>
          <w:ilvl w:val="0"/>
          <w:numId w:val="2"/>
        </w:numPr>
        <w:spacing w:after="200" w:line="360" w:lineRule="auto"/>
        <w:rPr>
          <w:sz w:val="26"/>
          <w:szCs w:val="26"/>
        </w:rPr>
      </w:pPr>
      <w:r w:rsidRPr="00067492">
        <w:rPr>
          <w:sz w:val="26"/>
          <w:szCs w:val="26"/>
        </w:rPr>
        <w:t>Ngoài ra, hệ thống giúp lưu trữ và quản lý thông tin khách hàng, tự động ghi lại lịch sử mua hàng và thông tin liên lạc, tạo thuận lợi cho việc tra cứu và chăm sóc khách hàng.</w:t>
      </w:r>
    </w:p>
    <w:p w14:paraId="57762218" w14:textId="0E0CCC1A" w:rsidR="00067492" w:rsidRDefault="00067492">
      <w:pPr>
        <w:pStyle w:val="ListParagraph"/>
        <w:numPr>
          <w:ilvl w:val="0"/>
          <w:numId w:val="2"/>
        </w:numPr>
        <w:spacing w:after="200" w:line="360" w:lineRule="auto"/>
        <w:rPr>
          <w:sz w:val="26"/>
          <w:szCs w:val="26"/>
        </w:rPr>
      </w:pPr>
      <w:r>
        <w:rPr>
          <w:sz w:val="26"/>
          <w:szCs w:val="26"/>
        </w:rPr>
        <w:t xml:space="preserve">Hệ thống cũng cho </w:t>
      </w:r>
      <w:r w:rsidRPr="00067492">
        <w:rPr>
          <w:sz w:val="26"/>
          <w:szCs w:val="26"/>
        </w:rPr>
        <w:t xml:space="preserve">phép quản trị viên tạo tài khoản, phân quyền, và theo dõi hoạt động của nhân viên bán hàng. </w:t>
      </w:r>
      <w:r>
        <w:rPr>
          <w:sz w:val="26"/>
          <w:szCs w:val="26"/>
        </w:rPr>
        <w:t>Từ đó có thể</w:t>
      </w:r>
      <w:r w:rsidRPr="00067492">
        <w:rPr>
          <w:sz w:val="26"/>
          <w:szCs w:val="26"/>
        </w:rPr>
        <w:t xml:space="preserve"> dễ dàng theo dõi hiệu suất làm việc của từng nhân viên, đánh giá năng lực và hỗ trợ phát triển đội ngũ nhân sự.</w:t>
      </w:r>
    </w:p>
    <w:p w14:paraId="16022CD0" w14:textId="00B23D54" w:rsidR="00067492" w:rsidRDefault="00067492">
      <w:pPr>
        <w:pStyle w:val="ListParagraph"/>
        <w:numPr>
          <w:ilvl w:val="0"/>
          <w:numId w:val="2"/>
        </w:numPr>
        <w:spacing w:after="200" w:line="360" w:lineRule="auto"/>
        <w:rPr>
          <w:sz w:val="26"/>
          <w:szCs w:val="26"/>
        </w:rPr>
      </w:pPr>
      <w:r>
        <w:rPr>
          <w:sz w:val="26"/>
          <w:szCs w:val="26"/>
        </w:rPr>
        <w:t xml:space="preserve">Người quản trị viên có thể theo dõi </w:t>
      </w:r>
      <w:r w:rsidRPr="00067492">
        <w:rPr>
          <w:sz w:val="26"/>
          <w:szCs w:val="26"/>
        </w:rPr>
        <w:t xml:space="preserve">các báo cáo doanh thu, số lượng đơn hàng, số sản phẩm bán ra, lợi nhuận theo từng thời gian cụ thể như ngày, tuần, tháng, và khoảng thời gian tùy chọn. </w:t>
      </w:r>
    </w:p>
    <w:p w14:paraId="69B4A22E" w14:textId="16D87802" w:rsidR="0098479C" w:rsidRDefault="00067492">
      <w:pPr>
        <w:pStyle w:val="ListParagraph"/>
        <w:numPr>
          <w:ilvl w:val="0"/>
          <w:numId w:val="2"/>
        </w:numPr>
        <w:spacing w:after="200" w:line="360" w:lineRule="auto"/>
        <w:rPr>
          <w:sz w:val="26"/>
          <w:szCs w:val="26"/>
        </w:rPr>
      </w:pPr>
      <w:r>
        <w:rPr>
          <w:sz w:val="26"/>
          <w:szCs w:val="26"/>
        </w:rPr>
        <w:t xml:space="preserve">Hơn thế nữa, </w:t>
      </w:r>
      <w:r w:rsidRPr="00067492">
        <w:rPr>
          <w:sz w:val="26"/>
          <w:szCs w:val="26"/>
        </w:rPr>
        <w:t xml:space="preserve">hệ thống </w:t>
      </w:r>
      <w:r>
        <w:rPr>
          <w:sz w:val="26"/>
          <w:szCs w:val="26"/>
        </w:rPr>
        <w:t xml:space="preserve">được thiết kế </w:t>
      </w:r>
      <w:r w:rsidRPr="00067492">
        <w:rPr>
          <w:sz w:val="26"/>
          <w:szCs w:val="26"/>
        </w:rPr>
        <w:t>thân thiện, dễ sử dụng, đáp ứng nhu cầu bán lẻ thực tế tại các cửa hàng điện thoại và phụ kiện</w:t>
      </w:r>
      <w:r>
        <w:rPr>
          <w:sz w:val="26"/>
          <w:szCs w:val="26"/>
        </w:rPr>
        <w:t>.</w:t>
      </w:r>
    </w:p>
    <w:p w14:paraId="1954AEF3" w14:textId="6CC736A1" w:rsidR="0098479C" w:rsidRDefault="0098479C" w:rsidP="0098479C">
      <w:pPr>
        <w:pStyle w:val="Heading2"/>
      </w:pPr>
      <w:bookmarkStart w:id="16" w:name="_Toc183893895"/>
      <w:r>
        <w:t>Đối tượng và phạm vi nghiên cứu</w:t>
      </w:r>
      <w:bookmarkEnd w:id="16"/>
    </w:p>
    <w:p w14:paraId="77CF9CC7" w14:textId="77777777" w:rsidR="0098479C" w:rsidRDefault="0098479C">
      <w:pPr>
        <w:pStyle w:val="Nidungvnbn"/>
        <w:numPr>
          <w:ilvl w:val="0"/>
          <w:numId w:val="3"/>
        </w:numPr>
      </w:pPr>
      <w:r>
        <w:t xml:space="preserve">Đối tượng nghiên cứu: </w:t>
      </w:r>
    </w:p>
    <w:p w14:paraId="54256374" w14:textId="6E56177A" w:rsidR="0098479C" w:rsidRDefault="0098479C">
      <w:pPr>
        <w:pStyle w:val="Nidungvnbn"/>
        <w:numPr>
          <w:ilvl w:val="0"/>
          <w:numId w:val="5"/>
        </w:numPr>
      </w:pPr>
      <w:r>
        <w:t>Website POS cho cửa hàng bán lẻ điện thoại và phụ kiện.</w:t>
      </w:r>
    </w:p>
    <w:p w14:paraId="6FE90D16" w14:textId="01BFD24F" w:rsidR="0098479C" w:rsidRDefault="0098479C">
      <w:pPr>
        <w:pStyle w:val="Nidungvnbn"/>
        <w:numPr>
          <w:ilvl w:val="0"/>
          <w:numId w:val="3"/>
        </w:numPr>
      </w:pPr>
      <w:r>
        <w:t>Phạm vi nghiên cứu:</w:t>
      </w:r>
    </w:p>
    <w:p w14:paraId="423F699B" w14:textId="0555C381" w:rsidR="0098479C" w:rsidRDefault="0098479C">
      <w:pPr>
        <w:pStyle w:val="Nidungvnbn"/>
        <w:numPr>
          <w:ilvl w:val="0"/>
          <w:numId w:val="4"/>
        </w:numPr>
      </w:pPr>
      <w:r>
        <w:t>Xây dựng trang Web POS cho các cửa hàng bán lẻ điện thoại và phụ kiện.</w:t>
      </w:r>
    </w:p>
    <w:p w14:paraId="192051BF" w14:textId="2145CC7D" w:rsidR="0098479C" w:rsidRDefault="0098479C">
      <w:pPr>
        <w:pStyle w:val="Nidungvnbn"/>
        <w:numPr>
          <w:ilvl w:val="0"/>
          <w:numId w:val="4"/>
        </w:numPr>
      </w:pPr>
      <w:r>
        <w:t>Các chức năng cơ bản của Web POS trực truyến.</w:t>
      </w:r>
    </w:p>
    <w:p w14:paraId="7F0E6D54" w14:textId="59B9ECFE" w:rsidR="0098479C" w:rsidRDefault="0098479C">
      <w:pPr>
        <w:pStyle w:val="Nidungvnbn"/>
        <w:numPr>
          <w:ilvl w:val="0"/>
          <w:numId w:val="4"/>
        </w:numPr>
      </w:pPr>
      <w:r>
        <w:t>Triển khai lên môi trường thực tế.</w:t>
      </w:r>
    </w:p>
    <w:p w14:paraId="59A7287C" w14:textId="2A90A35E" w:rsidR="0098479C" w:rsidRDefault="0098479C" w:rsidP="0098479C">
      <w:pPr>
        <w:pStyle w:val="Heading2"/>
      </w:pPr>
      <w:bookmarkStart w:id="17" w:name="_Toc183893896"/>
      <w:r>
        <w:t>Phương pháp nghiên cứu</w:t>
      </w:r>
      <w:bookmarkEnd w:id="17"/>
    </w:p>
    <w:p w14:paraId="4473888C" w14:textId="4D82F014" w:rsidR="0098479C" w:rsidRDefault="0098479C">
      <w:pPr>
        <w:pStyle w:val="Nidungvnbn"/>
        <w:numPr>
          <w:ilvl w:val="0"/>
          <w:numId w:val="3"/>
        </w:numPr>
      </w:pPr>
      <w:r>
        <w:t>Tìm hiểu các tài liệu, website liên quan đến đề tài.</w:t>
      </w:r>
    </w:p>
    <w:p w14:paraId="646B526D" w14:textId="717E8F9F" w:rsidR="0098479C" w:rsidRPr="0098479C" w:rsidRDefault="0098479C">
      <w:pPr>
        <w:pStyle w:val="Nidungvnbn"/>
        <w:numPr>
          <w:ilvl w:val="0"/>
          <w:numId w:val="3"/>
        </w:numPr>
      </w:pPr>
      <w:r w:rsidRPr="0098479C">
        <w:t>Tìm hiểu công nghệ lập trình Website MERN Stack (MongoDB, ExpressJS, ReactJS, NodeJS).</w:t>
      </w:r>
    </w:p>
    <w:p w14:paraId="15D14B9F" w14:textId="3B66A866" w:rsidR="0098479C" w:rsidRDefault="0098479C">
      <w:pPr>
        <w:pStyle w:val="Nidungvnbn"/>
        <w:numPr>
          <w:ilvl w:val="0"/>
          <w:numId w:val="3"/>
        </w:numPr>
      </w:pPr>
      <w:r>
        <w:t>Tìm hiểu Framework TailwindCSS.</w:t>
      </w:r>
    </w:p>
    <w:p w14:paraId="159FE958" w14:textId="77777777" w:rsidR="00C57B9E" w:rsidRDefault="00C57B9E">
      <w:pPr>
        <w:spacing w:after="200" w:line="276" w:lineRule="auto"/>
        <w:rPr>
          <w:sz w:val="26"/>
          <w:szCs w:val="26"/>
        </w:rPr>
      </w:pPr>
    </w:p>
    <w:p w14:paraId="02F3A84F" w14:textId="6E4DEDEE" w:rsidR="007B1A23" w:rsidRPr="004A7C39" w:rsidRDefault="00810B78" w:rsidP="002F6862">
      <w:pPr>
        <w:pStyle w:val="Heading1"/>
      </w:pPr>
      <w:bookmarkStart w:id="18" w:name="_Toc183893897"/>
      <w:r>
        <w:lastRenderedPageBreak/>
        <w:t>CƠ SỞ LÝ THUYẾT</w:t>
      </w:r>
      <w:bookmarkEnd w:id="18"/>
    </w:p>
    <w:p w14:paraId="49A98ED3" w14:textId="3733BA2A" w:rsidR="00867C2D" w:rsidRDefault="00850FE4" w:rsidP="00850FE4">
      <w:pPr>
        <w:pStyle w:val="Heading2"/>
      </w:pPr>
      <w:bookmarkStart w:id="19" w:name="_Toc183893898"/>
      <w:r>
        <w:t>Tổng quan về MERN Stack</w:t>
      </w:r>
      <w:bookmarkEnd w:id="19"/>
    </w:p>
    <w:p w14:paraId="142B2A73" w14:textId="04F0302C" w:rsidR="00850FE4" w:rsidRPr="00850FE4" w:rsidRDefault="00850FE4" w:rsidP="00850FE4">
      <w:pPr>
        <w:pStyle w:val="Heading3"/>
      </w:pPr>
      <w:bookmarkStart w:id="20" w:name="_Toc183893899"/>
      <w:r>
        <w:t>Khái niệm MERN Stack</w:t>
      </w:r>
      <w:bookmarkEnd w:id="20"/>
    </w:p>
    <w:p w14:paraId="05369F65" w14:textId="5BCBD779" w:rsidR="00850FE4" w:rsidRPr="00850FE4" w:rsidRDefault="00850FE4" w:rsidP="00850FE4">
      <w:pPr>
        <w:pStyle w:val="Nidungvnbn"/>
        <w:rPr>
          <w:lang w:val="vi-VN"/>
        </w:rPr>
      </w:pPr>
      <w:r w:rsidRPr="00850FE4">
        <w:rPr>
          <w:lang w:val="vi-VN"/>
        </w:rPr>
        <w:t>MERN Stack là một bộ công nghệ phổ biến dùng để phát triển web full-stack, đặc biệt là dành cho các lập trình viên chỉ muốn dùng một ngôn ngữ lập trình, Javascript, cho cả phía frontend và backend. MERN là từ viết tắt của bốn công nghệ chính sau:</w:t>
      </w:r>
    </w:p>
    <w:p w14:paraId="1B8D8623" w14:textId="264B4338" w:rsidR="00850FE4" w:rsidRPr="00850FE4" w:rsidRDefault="00850FE4">
      <w:pPr>
        <w:pStyle w:val="Nidungvnbn"/>
        <w:numPr>
          <w:ilvl w:val="0"/>
          <w:numId w:val="6"/>
        </w:numPr>
        <w:rPr>
          <w:lang w:val="vi-VN"/>
        </w:rPr>
      </w:pPr>
      <w:r w:rsidRPr="00850FE4">
        <w:rPr>
          <w:b/>
          <w:bCs/>
          <w:lang w:val="vi-VN"/>
        </w:rPr>
        <w:t>M</w:t>
      </w:r>
      <w:r w:rsidR="00E1092B">
        <w:rPr>
          <w:b/>
          <w:bCs/>
        </w:rPr>
        <w:t xml:space="preserve"> </w:t>
      </w:r>
      <w:r w:rsidRPr="00850FE4">
        <w:rPr>
          <w:b/>
          <w:bCs/>
          <w:lang w:val="vi-VN"/>
        </w:rPr>
        <w:t>- MongoDB</w:t>
      </w:r>
      <w:r w:rsidRPr="00850FE4">
        <w:rPr>
          <w:lang w:val="vi-VN"/>
        </w:rPr>
        <w:t>: Là cơ sở dữ liệu NoSQL, nơi lưu trữ dữ liệu dưới dạng “documents” và sử dụng cấu trúc JSON-like (BSON).</w:t>
      </w:r>
    </w:p>
    <w:p w14:paraId="1F5FB925" w14:textId="77777777" w:rsidR="00850FE4" w:rsidRPr="00850FE4" w:rsidRDefault="00850FE4">
      <w:pPr>
        <w:pStyle w:val="Nidungvnbn"/>
        <w:numPr>
          <w:ilvl w:val="0"/>
          <w:numId w:val="6"/>
        </w:numPr>
        <w:rPr>
          <w:lang w:val="vi-VN"/>
        </w:rPr>
      </w:pPr>
      <w:r w:rsidRPr="00850FE4">
        <w:rPr>
          <w:b/>
          <w:bCs/>
          <w:lang w:val="vi-VN"/>
        </w:rPr>
        <w:t>E - Express.js</w:t>
      </w:r>
      <w:r w:rsidRPr="00850FE4">
        <w:rPr>
          <w:lang w:val="vi-VN"/>
        </w:rPr>
        <w:t>: Là Framework cho Node.js, Express cung cấp một cách thức nhanh chóng để xử lý các yêu cầu HTTP, quản lý routes và xử lý middleware.</w:t>
      </w:r>
    </w:p>
    <w:p w14:paraId="364E7E68" w14:textId="77777777" w:rsidR="00850FE4" w:rsidRPr="00850FE4" w:rsidRDefault="00850FE4">
      <w:pPr>
        <w:pStyle w:val="Nidungvnbn"/>
        <w:numPr>
          <w:ilvl w:val="0"/>
          <w:numId w:val="6"/>
        </w:numPr>
        <w:rPr>
          <w:lang w:val="vi-VN"/>
        </w:rPr>
      </w:pPr>
      <w:r w:rsidRPr="00850FE4">
        <w:rPr>
          <w:b/>
          <w:bCs/>
          <w:lang w:val="vi-VN"/>
        </w:rPr>
        <w:t>R - React.js</w:t>
      </w:r>
      <w:r w:rsidRPr="00850FE4">
        <w:rPr>
          <w:lang w:val="vi-VN"/>
        </w:rPr>
        <w:t>: Là thư viện JavaScript do Facebook phát triển, dùng để xây dựng giao diện người dùng. React giúp việc phát triển giao diện trở nên nhanh chóng và dễ dàng tái sử dụng thông qua khái niệm "components”.</w:t>
      </w:r>
    </w:p>
    <w:p w14:paraId="7C543DEF" w14:textId="77777777" w:rsidR="00850FE4" w:rsidRPr="00856BF7" w:rsidRDefault="00850FE4">
      <w:pPr>
        <w:pStyle w:val="Nidungvnbn"/>
        <w:numPr>
          <w:ilvl w:val="0"/>
          <w:numId w:val="6"/>
        </w:numPr>
        <w:rPr>
          <w:lang w:val="vi-VN"/>
        </w:rPr>
      </w:pPr>
      <w:r w:rsidRPr="00850FE4">
        <w:rPr>
          <w:b/>
          <w:bCs/>
          <w:lang w:val="vi-VN"/>
        </w:rPr>
        <w:t>N - Node.js</w:t>
      </w:r>
      <w:r w:rsidRPr="00850FE4">
        <w:rPr>
          <w:lang w:val="vi-VN"/>
        </w:rPr>
        <w:t>: Môi trường thực thi JavaScript phía server. Node.js cho phép JavaScript chạy ngoài trình duyệt, giúp lập trình viên có thể sử dụng JavaScript để phát triển cả ứng dụng client-side và server-side.</w:t>
      </w:r>
    </w:p>
    <w:p w14:paraId="1BD5EE94" w14:textId="68FD1020" w:rsidR="00856BF7" w:rsidRDefault="00856BF7" w:rsidP="00856BF7">
      <w:pPr>
        <w:pStyle w:val="Heading3"/>
      </w:pPr>
      <w:bookmarkStart w:id="21" w:name="_Toc183893900"/>
      <w:r>
        <w:t>Lợi ích của MERN Stack</w:t>
      </w:r>
      <w:bookmarkEnd w:id="21"/>
    </w:p>
    <w:p w14:paraId="33BC90DF" w14:textId="6A186BA4" w:rsidR="00202C5A" w:rsidRPr="00202C5A" w:rsidRDefault="00202C5A" w:rsidP="00202C5A">
      <w:pPr>
        <w:pStyle w:val="Nidungvnbn"/>
      </w:pPr>
      <w:r>
        <w:t>Bộ công nghệ MERN Stack mang đến rất nhiều lợi ích và sự tiện dụng, trong đó có thể kể đến như:</w:t>
      </w:r>
    </w:p>
    <w:p w14:paraId="0CB1F3A8" w14:textId="3582CA2F" w:rsidR="00850FE4" w:rsidRPr="00850FE4" w:rsidRDefault="00850FE4">
      <w:pPr>
        <w:pStyle w:val="Nidungvnbn"/>
        <w:numPr>
          <w:ilvl w:val="0"/>
          <w:numId w:val="7"/>
        </w:numPr>
        <w:rPr>
          <w:lang w:val="vi-VN"/>
        </w:rPr>
      </w:pPr>
      <w:r w:rsidRPr="00850FE4">
        <w:rPr>
          <w:lang w:val="vi-VN"/>
        </w:rPr>
        <w:t>React.js là thư viện được phát triển bởi Facebook nên có thể tìm kiếm tài liệu tham khảo dễ dàng và có được sự hỗ trợ lớn từ cộng đồng. </w:t>
      </w:r>
    </w:p>
    <w:p w14:paraId="21DD2616" w14:textId="34587364" w:rsidR="00850FE4" w:rsidRPr="00850FE4" w:rsidRDefault="00850FE4">
      <w:pPr>
        <w:pStyle w:val="Nidungvnbn"/>
        <w:numPr>
          <w:ilvl w:val="0"/>
          <w:numId w:val="7"/>
        </w:numPr>
        <w:rPr>
          <w:lang w:val="vi-VN"/>
        </w:rPr>
      </w:pPr>
      <w:r w:rsidRPr="00850FE4">
        <w:rPr>
          <w:lang w:val="vi-VN"/>
        </w:rPr>
        <w:t>Đơn giản hóa quá trình phát triển vì toàn bộ công nghệ đều sử dụng Javascript.</w:t>
      </w:r>
    </w:p>
    <w:p w14:paraId="3C0ADA5B" w14:textId="4D5B65FE" w:rsidR="00850FE4" w:rsidRPr="00850FE4" w:rsidRDefault="00850FE4">
      <w:pPr>
        <w:pStyle w:val="Nidungvnbn"/>
        <w:numPr>
          <w:ilvl w:val="0"/>
          <w:numId w:val="7"/>
        </w:numPr>
        <w:rPr>
          <w:lang w:val="vi-VN"/>
        </w:rPr>
      </w:pPr>
      <w:r w:rsidRPr="00850FE4">
        <w:rPr>
          <w:lang w:val="vi-VN"/>
        </w:rPr>
        <w:t>Dữ liệu có cấu trúc ở dạng JSON giúp truyền tải và xử lý thông tin nhanh hơn.</w:t>
      </w:r>
    </w:p>
    <w:p w14:paraId="0767B006" w14:textId="0E62C1B6" w:rsidR="00850FE4" w:rsidRPr="00850FE4" w:rsidRDefault="00850FE4">
      <w:pPr>
        <w:pStyle w:val="Nidungvnbn"/>
        <w:numPr>
          <w:ilvl w:val="0"/>
          <w:numId w:val="7"/>
        </w:numPr>
        <w:rPr>
          <w:lang w:val="vi-VN"/>
        </w:rPr>
      </w:pPr>
      <w:r w:rsidRPr="00850FE4">
        <w:rPr>
          <w:lang w:val="vi-VN"/>
        </w:rPr>
        <w:t>Dễ dàng cài đặt và quản lý các thư viện thông qua gói npm.</w:t>
      </w:r>
    </w:p>
    <w:p w14:paraId="179CFE4F" w14:textId="77777777" w:rsidR="00850FE4" w:rsidRPr="00850FE4" w:rsidRDefault="00850FE4" w:rsidP="00850FE4">
      <w:pPr>
        <w:pStyle w:val="Nidungvnbn"/>
      </w:pPr>
    </w:p>
    <w:p w14:paraId="08D91DC8" w14:textId="77777777" w:rsidR="00453AB1" w:rsidRDefault="00453AB1">
      <w:pPr>
        <w:spacing w:after="200" w:line="276" w:lineRule="auto"/>
        <w:rPr>
          <w:sz w:val="26"/>
          <w:szCs w:val="26"/>
        </w:rPr>
      </w:pPr>
    </w:p>
    <w:p w14:paraId="2D48DB40" w14:textId="4287C1C8" w:rsidR="00E33C56" w:rsidRDefault="00E33C56">
      <w:pPr>
        <w:spacing w:after="200" w:line="276" w:lineRule="auto"/>
        <w:rPr>
          <w:sz w:val="26"/>
          <w:szCs w:val="26"/>
        </w:rPr>
      </w:pPr>
      <w:r>
        <w:rPr>
          <w:noProof/>
        </w:rPr>
        <w:lastRenderedPageBreak/>
        <mc:AlternateContent>
          <mc:Choice Requires="wps">
            <w:drawing>
              <wp:anchor distT="0" distB="0" distL="114300" distR="114300" simplePos="0" relativeHeight="251663360" behindDoc="0" locked="0" layoutInCell="1" allowOverlap="1" wp14:anchorId="6D21FE1B" wp14:editId="728F6539">
                <wp:simplePos x="0" y="0"/>
                <wp:positionH relativeFrom="column">
                  <wp:posOffset>0</wp:posOffset>
                </wp:positionH>
                <wp:positionV relativeFrom="paragraph">
                  <wp:posOffset>3312160</wp:posOffset>
                </wp:positionV>
                <wp:extent cx="5791835" cy="635"/>
                <wp:effectExtent l="0" t="0" r="0" b="0"/>
                <wp:wrapNone/>
                <wp:docPr id="183119948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525494F" w14:textId="49AAB661" w:rsidR="00E33C56" w:rsidRPr="0009092E" w:rsidRDefault="00E33C56" w:rsidP="00E33C56">
                            <w:pPr>
                              <w:pStyle w:val="Caption"/>
                              <w:rPr>
                                <w:noProof/>
                                <w:sz w:val="24"/>
                                <w:szCs w:val="24"/>
                              </w:rPr>
                            </w:pPr>
                            <w:bookmarkStart w:id="22" w:name="_Toc183893648"/>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w:t>
                            </w:r>
                            <w:r w:rsidR="00456216">
                              <w:fldChar w:fldCharType="end"/>
                            </w:r>
                            <w:r>
                              <w:t>: Hình minh họa bộ công nghệ MERN Stack</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FE1B" id="_x0000_s1027" type="#_x0000_t202" style="position:absolute;margin-left:0;margin-top:260.8pt;width:456.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HxGAIAAD8EAAAOAAAAZHJzL2Uyb0RvYy54bWysU8Fu2zAMvQ/YPwi6L046tO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" stroked="f">
                <v:textbox style="mso-fit-shape-to-text:t" inset="0,0,0,0">
                  <w:txbxContent>
                    <w:p w14:paraId="2525494F" w14:textId="49AAB661" w:rsidR="00E33C56" w:rsidRPr="0009092E" w:rsidRDefault="00E33C56" w:rsidP="00E33C56">
                      <w:pPr>
                        <w:pStyle w:val="Caption"/>
                        <w:rPr>
                          <w:noProof/>
                          <w:sz w:val="24"/>
                          <w:szCs w:val="24"/>
                        </w:rPr>
                      </w:pPr>
                      <w:bookmarkStart w:id="23" w:name="_Toc183893648"/>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w:t>
                      </w:r>
                      <w:r w:rsidR="00456216">
                        <w:fldChar w:fldCharType="end"/>
                      </w:r>
                      <w:r>
                        <w:t>: Hình minh họa bộ công nghệ MERN Stack</w:t>
                      </w:r>
                      <w:bookmarkEnd w:id="23"/>
                    </w:p>
                  </w:txbxContent>
                </v:textbox>
              </v:shape>
            </w:pict>
          </mc:Fallback>
        </mc:AlternateContent>
      </w:r>
      <w:r>
        <w:rPr>
          <w:noProof/>
        </w:rPr>
        <w:drawing>
          <wp:anchor distT="0" distB="0" distL="114300" distR="114300" simplePos="0" relativeHeight="251661312" behindDoc="0" locked="0" layoutInCell="1" allowOverlap="1" wp14:anchorId="487AE60C" wp14:editId="35CD8F80">
            <wp:simplePos x="0" y="0"/>
            <wp:positionH relativeFrom="margin">
              <wp:align>right</wp:align>
            </wp:positionH>
            <wp:positionV relativeFrom="paragraph">
              <wp:posOffset>-3175</wp:posOffset>
            </wp:positionV>
            <wp:extent cx="5791835" cy="3258185"/>
            <wp:effectExtent l="0" t="0" r="0" b="0"/>
            <wp:wrapNone/>
            <wp:docPr id="538645781" name="Picture 4" descr="MERN Stack là gì? Cùng tìm hiểu khái niệm MER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RN Stack là gì? Cùng tìm hiểu khái niệm MERN Stac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anchor>
        </w:drawing>
      </w:r>
    </w:p>
    <w:p w14:paraId="6BDA1405" w14:textId="77777777" w:rsidR="00E33C56" w:rsidRDefault="00E33C56">
      <w:pPr>
        <w:spacing w:after="200" w:line="276" w:lineRule="auto"/>
        <w:rPr>
          <w:sz w:val="26"/>
          <w:szCs w:val="26"/>
        </w:rPr>
      </w:pPr>
    </w:p>
    <w:p w14:paraId="0C582F11" w14:textId="305E7244" w:rsidR="00867C2D" w:rsidRDefault="00867C2D">
      <w:pPr>
        <w:spacing w:after="200" w:line="276" w:lineRule="auto"/>
      </w:pPr>
    </w:p>
    <w:p w14:paraId="211FA0BB" w14:textId="77777777" w:rsidR="00E1092B" w:rsidRDefault="00E1092B">
      <w:pPr>
        <w:spacing w:after="200" w:line="276" w:lineRule="auto"/>
      </w:pPr>
    </w:p>
    <w:p w14:paraId="4029F91E" w14:textId="77777777" w:rsidR="00E1092B" w:rsidRDefault="00E1092B">
      <w:pPr>
        <w:spacing w:after="200" w:line="276" w:lineRule="auto"/>
      </w:pPr>
    </w:p>
    <w:p w14:paraId="27EB01DC" w14:textId="77777777" w:rsidR="00E1092B" w:rsidRDefault="00E1092B">
      <w:pPr>
        <w:spacing w:after="200" w:line="276" w:lineRule="auto"/>
      </w:pPr>
    </w:p>
    <w:p w14:paraId="5CA2F131" w14:textId="77777777" w:rsidR="00E1092B" w:rsidRDefault="00E1092B">
      <w:pPr>
        <w:spacing w:after="200" w:line="276" w:lineRule="auto"/>
      </w:pPr>
    </w:p>
    <w:p w14:paraId="4C7CF31F" w14:textId="77777777" w:rsidR="00E1092B" w:rsidRDefault="00E1092B">
      <w:pPr>
        <w:spacing w:after="200" w:line="276" w:lineRule="auto"/>
      </w:pPr>
    </w:p>
    <w:p w14:paraId="25E40CCE" w14:textId="77777777" w:rsidR="00E1092B" w:rsidRDefault="00E1092B">
      <w:pPr>
        <w:spacing w:after="200" w:line="276" w:lineRule="auto"/>
      </w:pPr>
    </w:p>
    <w:p w14:paraId="07170FF9" w14:textId="77777777" w:rsidR="00E1092B" w:rsidRDefault="00E1092B">
      <w:pPr>
        <w:spacing w:after="200" w:line="276" w:lineRule="auto"/>
      </w:pPr>
    </w:p>
    <w:p w14:paraId="31E735E4" w14:textId="77777777" w:rsidR="00E1092B" w:rsidRDefault="00E1092B">
      <w:pPr>
        <w:spacing w:after="200" w:line="276" w:lineRule="auto"/>
      </w:pPr>
    </w:p>
    <w:p w14:paraId="6284F6E5" w14:textId="0F8E7F6C" w:rsidR="00E1092B" w:rsidRDefault="00E1092B" w:rsidP="00E1092B">
      <w:pPr>
        <w:pStyle w:val="Heading2"/>
      </w:pPr>
      <w:bookmarkStart w:id="24" w:name="_Toc183893901"/>
      <w:r>
        <w:t>Tổng quan về cơ sở dữ liệu MongoDB</w:t>
      </w:r>
      <w:bookmarkEnd w:id="24"/>
    </w:p>
    <w:p w14:paraId="4DD2DAC4" w14:textId="4CC81589" w:rsidR="00E1092B" w:rsidRDefault="00E1092B" w:rsidP="00E1092B">
      <w:pPr>
        <w:pStyle w:val="Heading3"/>
      </w:pPr>
      <w:bookmarkStart w:id="25" w:name="_Toc183893902"/>
      <w:r>
        <w:t>Giới thiệu về MongoDB</w:t>
      </w:r>
      <w:bookmarkEnd w:id="25"/>
    </w:p>
    <w:p w14:paraId="03435FC6" w14:textId="77777777" w:rsidR="008E1030" w:rsidRDefault="008E1030" w:rsidP="008E1030">
      <w:pPr>
        <w:pStyle w:val="Nidungvnbn"/>
      </w:pPr>
      <w:r w:rsidRPr="008E1030">
        <w:t xml:space="preserve">MongoDB là một cơ sở dữ liệu NoSQL mã nguồn mở, được thiết kế để lưu trữ và quản lý dữ liệu linh hoạt hơn so với các hệ cơ sở dữ liệu quan hệ (SQL). </w:t>
      </w:r>
    </w:p>
    <w:p w14:paraId="7363ED47" w14:textId="77777777" w:rsidR="008E1030" w:rsidRDefault="008E1030" w:rsidP="008E1030">
      <w:pPr>
        <w:pStyle w:val="Nidungvnbn"/>
      </w:pPr>
      <w:r w:rsidRPr="008E1030">
        <w:t xml:space="preserve">Thay vì dùng các bảng với hàng và cột, MongoDB lưu dữ liệu dưới dạng tài liệu JSON (hoặc BSON), cho phép mỗi tài liệu có cấu trúc riêng mà không cần theo khuôn mẫu cố định. </w:t>
      </w:r>
    </w:p>
    <w:p w14:paraId="5DD9C6CD" w14:textId="6B44C62D" w:rsidR="00E1092B" w:rsidRDefault="008E1030" w:rsidP="007F7D5E">
      <w:pPr>
        <w:pStyle w:val="Nidungvnbn"/>
      </w:pPr>
      <w:r>
        <w:t>MongoDB</w:t>
      </w:r>
      <w:r w:rsidRPr="008E1030">
        <w:t xml:space="preserve"> </w:t>
      </w:r>
      <w:r>
        <w:t xml:space="preserve">cũng </w:t>
      </w:r>
      <w:r w:rsidRPr="008E1030">
        <w:t xml:space="preserve">hỗ trợ </w:t>
      </w:r>
      <w:r>
        <w:t xml:space="preserve">việc </w:t>
      </w:r>
      <w:r w:rsidRPr="008E1030">
        <w:t>mở rộng quy mô dễ dàng nhờ tính năng sharding và replication, giúp phân tán và sao lưu dữ liệu để đảm bảo hiệu suất và tính sẵn sàng cao. MongoDB còn cung cấp hệ thống chỉ mục</w:t>
      </w:r>
      <w:r>
        <w:t xml:space="preserve"> (index)</w:t>
      </w:r>
      <w:r w:rsidRPr="008E1030">
        <w:t xml:space="preserve"> và truy vấn mạnh mẽ, cùng với tính năng tổng hợp dữ liệu (aggregation) và transaction đa tài liệu, làm cho việc xử lý dữ liệu phức tạp trở nên dễ dàng và hiệu quả.</w:t>
      </w:r>
    </w:p>
    <w:p w14:paraId="15037930" w14:textId="77777777" w:rsidR="007F7D5E" w:rsidRDefault="007F7D5E" w:rsidP="007F7D5E">
      <w:pPr>
        <w:pStyle w:val="Nidungvnbn"/>
      </w:pPr>
    </w:p>
    <w:p w14:paraId="2216D67F" w14:textId="423AB9D4" w:rsidR="00E1092B" w:rsidRDefault="001C3F05" w:rsidP="001C3F05">
      <w:pPr>
        <w:pStyle w:val="Heading3"/>
      </w:pPr>
      <w:bookmarkStart w:id="26" w:name="_Toc183893903"/>
      <w:r>
        <w:lastRenderedPageBreak/>
        <w:t>Lợi ích của MongoDB</w:t>
      </w:r>
      <w:bookmarkEnd w:id="26"/>
    </w:p>
    <w:p w14:paraId="7CD79B19" w14:textId="115F63E9" w:rsidR="001C3F05" w:rsidRDefault="001C3F05" w:rsidP="001C3F05">
      <w:pPr>
        <w:pStyle w:val="Nidungvnbn"/>
      </w:pPr>
      <w:r>
        <w:t>Việc sử dụng MongoDB sẽ mang đến nhiều lợi ích như:</w:t>
      </w:r>
    </w:p>
    <w:p w14:paraId="60168B9B" w14:textId="7754520C" w:rsidR="001C3F05" w:rsidRPr="001C3F05" w:rsidRDefault="001C3F05">
      <w:pPr>
        <w:pStyle w:val="Nidungvnbn"/>
        <w:numPr>
          <w:ilvl w:val="0"/>
          <w:numId w:val="8"/>
        </w:numPr>
        <w:rPr>
          <w:lang w:val="vi-VN"/>
        </w:rPr>
      </w:pPr>
      <w:r w:rsidRPr="001C3F05">
        <w:rPr>
          <w:b/>
          <w:bCs/>
          <w:lang w:val="vi-VN"/>
        </w:rPr>
        <w:t>Linh hoạt</w:t>
      </w:r>
      <w:r w:rsidRPr="001C3F05">
        <w:rPr>
          <w:lang w:val="vi-VN"/>
        </w:rPr>
        <w:t>: Lưu trữ dữ liệu dạng JSON, giúp dễ dàng quản lý và mở rộng cấu trúc dữ liệu mà không cần tuân theo khuôn mẫu cố định.</w:t>
      </w:r>
    </w:p>
    <w:p w14:paraId="5BF6A0EF" w14:textId="011A104A" w:rsidR="001C3F05" w:rsidRPr="001C3F05" w:rsidRDefault="001C3F05">
      <w:pPr>
        <w:pStyle w:val="Nidungvnbn"/>
        <w:numPr>
          <w:ilvl w:val="0"/>
          <w:numId w:val="8"/>
        </w:numPr>
        <w:rPr>
          <w:lang w:val="vi-VN"/>
        </w:rPr>
      </w:pPr>
      <w:r w:rsidRPr="001C3F05">
        <w:rPr>
          <w:b/>
          <w:bCs/>
          <w:lang w:val="vi-VN"/>
        </w:rPr>
        <w:t>Khả năng mở rộng</w:t>
      </w:r>
      <w:r w:rsidRPr="001C3F05">
        <w:rPr>
          <w:lang w:val="vi-VN"/>
        </w:rPr>
        <w:t xml:space="preserve">: </w:t>
      </w:r>
      <w:r>
        <w:t>Với việc h</w:t>
      </w:r>
      <w:r w:rsidRPr="001C3F05">
        <w:rPr>
          <w:lang w:val="vi-VN"/>
        </w:rPr>
        <w:t xml:space="preserve">ỗ trợ </w:t>
      </w:r>
      <w:r>
        <w:t>horizontal scaling và vertical scaling</w:t>
      </w:r>
      <w:r w:rsidRPr="001C3F05">
        <w:rPr>
          <w:lang w:val="vi-VN"/>
        </w:rPr>
        <w:t xml:space="preserve">, </w:t>
      </w:r>
      <w:r>
        <w:t xml:space="preserve">giúp </w:t>
      </w:r>
      <w:r w:rsidRPr="001C3F05">
        <w:rPr>
          <w:lang w:val="vi-VN"/>
        </w:rPr>
        <w:t>dễ dàng xử lý lượng dữ liệu lớn mà vẫn duy trì hiệu suất.</w:t>
      </w:r>
    </w:p>
    <w:p w14:paraId="1F88D2AF" w14:textId="5BD99091" w:rsidR="001C3F05" w:rsidRPr="001C3F05" w:rsidRDefault="001C3F05">
      <w:pPr>
        <w:pStyle w:val="Nidungvnbn"/>
        <w:numPr>
          <w:ilvl w:val="0"/>
          <w:numId w:val="8"/>
        </w:numPr>
        <w:rPr>
          <w:lang w:val="vi-VN"/>
        </w:rPr>
      </w:pPr>
      <w:r w:rsidRPr="001C3F05">
        <w:rPr>
          <w:b/>
          <w:bCs/>
          <w:lang w:val="vi-VN"/>
        </w:rPr>
        <w:t>Truy vấ</w:t>
      </w:r>
      <w:r>
        <w:rPr>
          <w:b/>
          <w:bCs/>
        </w:rPr>
        <w:t>n hiệu suất cao</w:t>
      </w:r>
      <w:r w:rsidRPr="001C3F05">
        <w:rPr>
          <w:lang w:val="vi-VN"/>
        </w:rPr>
        <w:t xml:space="preserve">: </w:t>
      </w:r>
      <w:r>
        <w:t>MongoDB c</w:t>
      </w:r>
      <w:r w:rsidRPr="001C3F05">
        <w:rPr>
          <w:lang w:val="vi-VN"/>
        </w:rPr>
        <w:t>ung cấp các công cụ truy vấn và tổng hợp dữ liệu hiệu quả, giúp dễ dàng thao tác với dữ liệu phức tạp.</w:t>
      </w:r>
    </w:p>
    <w:p w14:paraId="5F073F97" w14:textId="2A94DF86" w:rsidR="001C3F05" w:rsidRPr="001C3F05" w:rsidRDefault="001C3F05">
      <w:pPr>
        <w:pStyle w:val="Nidungvnbn"/>
        <w:numPr>
          <w:ilvl w:val="0"/>
          <w:numId w:val="8"/>
        </w:numPr>
        <w:rPr>
          <w:lang w:val="vi-VN"/>
        </w:rPr>
      </w:pPr>
      <w:r w:rsidRPr="001C3F05">
        <w:rPr>
          <w:b/>
          <w:bCs/>
          <w:lang w:val="vi-VN"/>
        </w:rPr>
        <w:t>Đảm bảo tính sẵn sàng</w:t>
      </w:r>
      <w:r w:rsidRPr="001C3F05">
        <w:rPr>
          <w:lang w:val="vi-VN"/>
        </w:rPr>
        <w:t>: Sao lưu và nhân bản dữ liệu giúp tăng độ tin cậy và bảo mật.</w:t>
      </w:r>
    </w:p>
    <w:p w14:paraId="22372CAB" w14:textId="4877FB51" w:rsidR="001C3F05" w:rsidRPr="001C3F05" w:rsidRDefault="001C3F05">
      <w:pPr>
        <w:pStyle w:val="Nidungvnbn"/>
        <w:numPr>
          <w:ilvl w:val="0"/>
          <w:numId w:val="8"/>
        </w:numPr>
      </w:pPr>
      <w:r w:rsidRPr="001C3F05">
        <w:rPr>
          <w:b/>
          <w:bCs/>
          <w:lang w:val="vi-VN"/>
        </w:rPr>
        <w:t>Dễ tích hợp</w:t>
      </w:r>
      <w:r w:rsidRPr="001C3F05">
        <w:rPr>
          <w:lang w:val="vi-VN"/>
        </w:rPr>
        <w:t>: Phù hợp với nhiều ngôn ngữ lập trình và hệ sinh thái ứng dụng hiện đại, đặc biệt là các ứng dụng web và di động.</w:t>
      </w:r>
    </w:p>
    <w:p w14:paraId="77D770FE" w14:textId="67759847" w:rsidR="00E1092B" w:rsidRDefault="00B34517">
      <w:pPr>
        <w:spacing w:after="200" w:line="276" w:lineRule="auto"/>
      </w:pPr>
      <w:r>
        <w:rPr>
          <w:noProof/>
        </w:rPr>
        <mc:AlternateContent>
          <mc:Choice Requires="wps">
            <w:drawing>
              <wp:anchor distT="0" distB="0" distL="114300" distR="114300" simplePos="0" relativeHeight="251666432" behindDoc="0" locked="0" layoutInCell="1" allowOverlap="1" wp14:anchorId="255FBF60" wp14:editId="387923ED">
                <wp:simplePos x="0" y="0"/>
                <wp:positionH relativeFrom="column">
                  <wp:posOffset>0</wp:posOffset>
                </wp:positionH>
                <wp:positionV relativeFrom="paragraph">
                  <wp:posOffset>3156585</wp:posOffset>
                </wp:positionV>
                <wp:extent cx="5791835" cy="635"/>
                <wp:effectExtent l="0" t="0" r="0" b="0"/>
                <wp:wrapNone/>
                <wp:docPr id="35983512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BEBD451" w14:textId="0D80F4B5" w:rsidR="00B34517" w:rsidRPr="00656254" w:rsidRDefault="00B34517" w:rsidP="00B34517">
                            <w:pPr>
                              <w:pStyle w:val="Caption"/>
                              <w:rPr>
                                <w:noProof/>
                                <w:sz w:val="24"/>
                                <w:szCs w:val="24"/>
                              </w:rPr>
                            </w:pPr>
                            <w:bookmarkStart w:id="27" w:name="_Toc183893649"/>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w:t>
                            </w:r>
                            <w:r w:rsidR="00456216">
                              <w:fldChar w:fldCharType="end"/>
                            </w:r>
                            <w:r>
                              <w:t>: Hình minh họa cơ sở dữ liệu MongoDB</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FBF60" id="_x0000_s1028" type="#_x0000_t202" style="position:absolute;margin-left:0;margin-top:248.55pt;width:456.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ye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" stroked="f">
                <v:textbox style="mso-fit-shape-to-text:t" inset="0,0,0,0">
                  <w:txbxContent>
                    <w:p w14:paraId="2BEBD451" w14:textId="0D80F4B5" w:rsidR="00B34517" w:rsidRPr="00656254" w:rsidRDefault="00B34517" w:rsidP="00B34517">
                      <w:pPr>
                        <w:pStyle w:val="Caption"/>
                        <w:rPr>
                          <w:noProof/>
                          <w:sz w:val="24"/>
                          <w:szCs w:val="24"/>
                        </w:rPr>
                      </w:pPr>
                      <w:bookmarkStart w:id="28" w:name="_Toc183893649"/>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w:t>
                      </w:r>
                      <w:r w:rsidR="00456216">
                        <w:fldChar w:fldCharType="end"/>
                      </w:r>
                      <w:r>
                        <w:t>: Hình minh họa cơ sở dữ liệu MongoDB</w:t>
                      </w:r>
                      <w:bookmarkEnd w:id="28"/>
                    </w:p>
                  </w:txbxContent>
                </v:textbox>
              </v:shape>
            </w:pict>
          </mc:Fallback>
        </mc:AlternateContent>
      </w:r>
      <w:r>
        <w:rPr>
          <w:noProof/>
        </w:rPr>
        <w:drawing>
          <wp:anchor distT="0" distB="0" distL="114300" distR="114300" simplePos="0" relativeHeight="251664384" behindDoc="0" locked="0" layoutInCell="1" allowOverlap="1" wp14:anchorId="10C6242F" wp14:editId="3A955D17">
            <wp:simplePos x="0" y="0"/>
            <wp:positionH relativeFrom="margin">
              <wp:align>right</wp:align>
            </wp:positionH>
            <wp:positionV relativeFrom="paragraph">
              <wp:posOffset>13335</wp:posOffset>
            </wp:positionV>
            <wp:extent cx="5791835" cy="3086100"/>
            <wp:effectExtent l="0" t="0" r="0" b="0"/>
            <wp:wrapNone/>
            <wp:docPr id="2096543500" name="Picture 5" descr="What is MongoDB and how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MongoDB and how it Wo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3086100"/>
                    </a:xfrm>
                    <a:prstGeom prst="rect">
                      <a:avLst/>
                    </a:prstGeom>
                    <a:noFill/>
                    <a:ln>
                      <a:noFill/>
                    </a:ln>
                  </pic:spPr>
                </pic:pic>
              </a:graphicData>
            </a:graphic>
          </wp:anchor>
        </w:drawing>
      </w:r>
    </w:p>
    <w:p w14:paraId="47B1D0C1" w14:textId="77777777" w:rsidR="00E1092B" w:rsidRDefault="00E1092B">
      <w:pPr>
        <w:spacing w:after="200" w:line="276" w:lineRule="auto"/>
      </w:pPr>
    </w:p>
    <w:p w14:paraId="70494678" w14:textId="77777777" w:rsidR="00E1092B" w:rsidRDefault="00E1092B">
      <w:pPr>
        <w:spacing w:after="200" w:line="276" w:lineRule="auto"/>
      </w:pPr>
    </w:p>
    <w:p w14:paraId="0B156696" w14:textId="77777777" w:rsidR="00E1092B" w:rsidRDefault="00E1092B">
      <w:pPr>
        <w:spacing w:after="200" w:line="276" w:lineRule="auto"/>
      </w:pPr>
    </w:p>
    <w:p w14:paraId="4AB10008" w14:textId="77777777" w:rsidR="00E1092B" w:rsidRDefault="00E1092B">
      <w:pPr>
        <w:spacing w:after="200" w:line="276" w:lineRule="auto"/>
      </w:pPr>
    </w:p>
    <w:p w14:paraId="60A1A14B" w14:textId="77777777" w:rsidR="00E33C56" w:rsidRDefault="00E33C56">
      <w:pPr>
        <w:spacing w:after="200" w:line="276" w:lineRule="auto"/>
        <w:rPr>
          <w:b/>
          <w:sz w:val="32"/>
          <w:szCs w:val="32"/>
        </w:rPr>
      </w:pPr>
    </w:p>
    <w:p w14:paraId="1FEDACFC" w14:textId="77777777" w:rsidR="001C3F05" w:rsidRDefault="001C3F05">
      <w:pPr>
        <w:spacing w:after="200" w:line="276" w:lineRule="auto"/>
        <w:rPr>
          <w:b/>
          <w:sz w:val="32"/>
          <w:szCs w:val="32"/>
        </w:rPr>
      </w:pPr>
    </w:p>
    <w:p w14:paraId="5C5968AA" w14:textId="77777777" w:rsidR="001C3F05" w:rsidRDefault="001C3F05">
      <w:pPr>
        <w:spacing w:after="200" w:line="276" w:lineRule="auto"/>
        <w:rPr>
          <w:b/>
          <w:sz w:val="32"/>
          <w:szCs w:val="32"/>
        </w:rPr>
      </w:pPr>
    </w:p>
    <w:p w14:paraId="762DCCF5" w14:textId="77777777" w:rsidR="008B5014" w:rsidRDefault="008B5014" w:rsidP="008B5014">
      <w:pPr>
        <w:pStyle w:val="Nidungvnbn"/>
      </w:pPr>
    </w:p>
    <w:p w14:paraId="688638E0" w14:textId="77777777" w:rsidR="008B5014" w:rsidRDefault="008B5014" w:rsidP="008B5014">
      <w:pPr>
        <w:pStyle w:val="Nidungvnbn"/>
      </w:pPr>
    </w:p>
    <w:p w14:paraId="7C94FC9E" w14:textId="77777777" w:rsidR="008B5014" w:rsidRDefault="008B5014">
      <w:pPr>
        <w:spacing w:after="200" w:line="276" w:lineRule="auto"/>
        <w:rPr>
          <w:b/>
          <w:sz w:val="26"/>
          <w:szCs w:val="26"/>
        </w:rPr>
      </w:pPr>
    </w:p>
    <w:p w14:paraId="63CD52FB" w14:textId="14A4F71D" w:rsidR="008B5014" w:rsidRDefault="008B5014" w:rsidP="008B5014">
      <w:pPr>
        <w:pStyle w:val="Heading2"/>
      </w:pPr>
      <w:bookmarkStart w:id="29" w:name="_Toc183893904"/>
      <w:r>
        <w:lastRenderedPageBreak/>
        <w:t>Tổng quan về Framework ExpressJS</w:t>
      </w:r>
      <w:bookmarkEnd w:id="29"/>
    </w:p>
    <w:p w14:paraId="3E562FA6" w14:textId="6A5595E4" w:rsidR="008B5014" w:rsidRPr="008B5014" w:rsidRDefault="008B5014" w:rsidP="008B5014">
      <w:pPr>
        <w:pStyle w:val="Heading3"/>
      </w:pPr>
      <w:bookmarkStart w:id="30" w:name="_Toc183893905"/>
      <w:r>
        <w:t xml:space="preserve">Giới thiệu </w:t>
      </w:r>
      <w:r w:rsidR="007B3B4B">
        <w:t xml:space="preserve">về </w:t>
      </w:r>
      <w:r>
        <w:t>Framework ExpressJS</w:t>
      </w:r>
      <w:bookmarkEnd w:id="30"/>
    </w:p>
    <w:p w14:paraId="42731BFA" w14:textId="751C4D92" w:rsidR="008B5014" w:rsidRDefault="008B5014" w:rsidP="008B5014">
      <w:pPr>
        <w:pStyle w:val="Nidungvnbn"/>
      </w:pPr>
      <w:r w:rsidRPr="008B5014">
        <w:t xml:space="preserve">Express.js là một framework web phổ biến cho Node.js, giúp xây dựng các ứng dụng web và API một cách đơn giản và hiệu quả. </w:t>
      </w:r>
    </w:p>
    <w:p w14:paraId="56435BF8" w14:textId="1229CA8A" w:rsidR="008B5014" w:rsidRDefault="008B5014" w:rsidP="008B5014">
      <w:pPr>
        <w:pStyle w:val="Nidungvnbn"/>
      </w:pPr>
      <w:r w:rsidRPr="008B5014">
        <w:t xml:space="preserve">Với Express.js, </w:t>
      </w:r>
      <w:r>
        <w:t>người dùng</w:t>
      </w:r>
      <w:r w:rsidRPr="008B5014">
        <w:t xml:space="preserve"> có thể tạo ra các máy chủ HTTP linh hoạt, dễ cấu hình và nhanh chóng nhờ các công cụ và thư viện tích hợp sẵn. Express hỗ trợ thiết lập các </w:t>
      </w:r>
      <w:r>
        <w:t>route</w:t>
      </w:r>
      <w:r w:rsidRPr="008B5014">
        <w:t xml:space="preserve"> cho các URL, xử lý yêu cầu và phản hồi dễ dàng, cùng với middleware giúp quản lý các tác vụ chung như xác thực, ghi log, hay xử lý lỗi.</w:t>
      </w:r>
    </w:p>
    <w:p w14:paraId="5000F53E" w14:textId="6EE34898" w:rsidR="008B5014" w:rsidRDefault="008B5014" w:rsidP="008B5014">
      <w:pPr>
        <w:pStyle w:val="Nidungvnbn"/>
      </w:pPr>
      <w:r w:rsidRPr="008B5014">
        <w:t xml:space="preserve">Express.js còn hỗ trợ quản lý các template engine như EJS, Pug, hoặc Handlebars, giúp dễ dàng tạo các giao diện </w:t>
      </w:r>
      <w:r>
        <w:t>phía sever-side rendering</w:t>
      </w:r>
      <w:r w:rsidRPr="008B5014">
        <w:t xml:space="preserve">. Express cũng tích hợp tốt với các cơ sở dữ liệu phổ biến như MongoDB, MySQL, và PostgreSQL, tạo nền tảng mạnh mẽ cho các ứng dụng web có cấu trúc phức tạp. </w:t>
      </w:r>
    </w:p>
    <w:p w14:paraId="13CC490C" w14:textId="40A47140" w:rsidR="009844B2" w:rsidRDefault="009844B2" w:rsidP="008B5014">
      <w:pPr>
        <w:pStyle w:val="Nidungvnbn"/>
      </w:pPr>
      <w:r>
        <w:rPr>
          <w:noProof/>
        </w:rPr>
        <mc:AlternateContent>
          <mc:Choice Requires="wps">
            <w:drawing>
              <wp:anchor distT="0" distB="0" distL="114300" distR="114300" simplePos="0" relativeHeight="251669504" behindDoc="0" locked="0" layoutInCell="1" allowOverlap="1" wp14:anchorId="7F998B93" wp14:editId="0A63C2AE">
                <wp:simplePos x="0" y="0"/>
                <wp:positionH relativeFrom="column">
                  <wp:posOffset>0</wp:posOffset>
                </wp:positionH>
                <wp:positionV relativeFrom="paragraph">
                  <wp:posOffset>2552700</wp:posOffset>
                </wp:positionV>
                <wp:extent cx="5791835" cy="635"/>
                <wp:effectExtent l="0" t="0" r="0" b="0"/>
                <wp:wrapNone/>
                <wp:docPr id="110132034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ED18F19" w14:textId="5877766A" w:rsidR="009844B2" w:rsidRPr="008C7BB1" w:rsidRDefault="009844B2" w:rsidP="009844B2">
                            <w:pPr>
                              <w:pStyle w:val="Caption"/>
                              <w:rPr>
                                <w:noProof/>
                              </w:rPr>
                            </w:pPr>
                            <w:bookmarkStart w:id="31" w:name="_Toc183893650"/>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w:t>
                            </w:r>
                            <w:r w:rsidR="00456216">
                              <w:fldChar w:fldCharType="end"/>
                            </w:r>
                            <w:r>
                              <w:t>: Hình minh họa Framework ExpressJS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98B93" id="_x0000_s1029" type="#_x0000_t202" style="position:absolute;left:0;text-align:left;margin-left:0;margin-top:201pt;width:456.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i7Gg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" stroked="f">
                <v:textbox style="mso-fit-shape-to-text:t" inset="0,0,0,0">
                  <w:txbxContent>
                    <w:p w14:paraId="5ED18F19" w14:textId="5877766A" w:rsidR="009844B2" w:rsidRPr="008C7BB1" w:rsidRDefault="009844B2" w:rsidP="009844B2">
                      <w:pPr>
                        <w:pStyle w:val="Caption"/>
                        <w:rPr>
                          <w:noProof/>
                        </w:rPr>
                      </w:pPr>
                      <w:bookmarkStart w:id="32" w:name="_Toc183893650"/>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w:t>
                      </w:r>
                      <w:r w:rsidR="00456216">
                        <w:fldChar w:fldCharType="end"/>
                      </w:r>
                      <w:r>
                        <w:t>: Hình minh họa Framework ExpressJS</w:t>
                      </w:r>
                      <w:bookmarkEnd w:id="32"/>
                    </w:p>
                  </w:txbxContent>
                </v:textbox>
              </v:shape>
            </w:pict>
          </mc:Fallback>
        </mc:AlternateContent>
      </w:r>
      <w:r>
        <w:rPr>
          <w:noProof/>
        </w:rPr>
        <w:drawing>
          <wp:anchor distT="0" distB="0" distL="114300" distR="114300" simplePos="0" relativeHeight="251667456" behindDoc="0" locked="0" layoutInCell="1" allowOverlap="1" wp14:anchorId="2B047710" wp14:editId="1CA156DF">
            <wp:simplePos x="0" y="0"/>
            <wp:positionH relativeFrom="margin">
              <wp:align>right</wp:align>
            </wp:positionH>
            <wp:positionV relativeFrom="paragraph">
              <wp:posOffset>21590</wp:posOffset>
            </wp:positionV>
            <wp:extent cx="5791835" cy="2473960"/>
            <wp:effectExtent l="0" t="0" r="0" b="2540"/>
            <wp:wrapNone/>
            <wp:docPr id="1721190841" name="Picture 8" descr="Securing a Node.js Express API with JWTs | Curity Identity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curing a Node.js Express API with JWTs | Curity Identity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2473960"/>
                    </a:xfrm>
                    <a:prstGeom prst="rect">
                      <a:avLst/>
                    </a:prstGeom>
                    <a:noFill/>
                    <a:ln>
                      <a:noFill/>
                    </a:ln>
                  </pic:spPr>
                </pic:pic>
              </a:graphicData>
            </a:graphic>
          </wp:anchor>
        </w:drawing>
      </w:r>
    </w:p>
    <w:p w14:paraId="768E0C2B" w14:textId="77777777" w:rsidR="009844B2" w:rsidRDefault="009844B2" w:rsidP="008B5014">
      <w:pPr>
        <w:pStyle w:val="Nidungvnbn"/>
      </w:pPr>
    </w:p>
    <w:p w14:paraId="3C4C0AA3" w14:textId="77777777" w:rsidR="009844B2" w:rsidRDefault="009844B2" w:rsidP="008B5014">
      <w:pPr>
        <w:pStyle w:val="Nidungvnbn"/>
      </w:pPr>
    </w:p>
    <w:p w14:paraId="730E1AAD" w14:textId="77777777" w:rsidR="009844B2" w:rsidRDefault="009844B2" w:rsidP="008B5014">
      <w:pPr>
        <w:pStyle w:val="Nidungvnbn"/>
      </w:pPr>
    </w:p>
    <w:p w14:paraId="61A5C9EC" w14:textId="77777777" w:rsidR="009844B2" w:rsidRDefault="009844B2" w:rsidP="008B5014">
      <w:pPr>
        <w:pStyle w:val="Nidungvnbn"/>
      </w:pPr>
    </w:p>
    <w:p w14:paraId="2F3D7896" w14:textId="77777777" w:rsidR="009844B2" w:rsidRDefault="009844B2" w:rsidP="008B5014">
      <w:pPr>
        <w:pStyle w:val="Nidungvnbn"/>
      </w:pPr>
    </w:p>
    <w:p w14:paraId="36760839" w14:textId="77777777" w:rsidR="009844B2" w:rsidRDefault="009844B2" w:rsidP="008B5014">
      <w:pPr>
        <w:pStyle w:val="Nidungvnbn"/>
      </w:pPr>
    </w:p>
    <w:p w14:paraId="7DA3E4E8" w14:textId="77777777" w:rsidR="009844B2" w:rsidRDefault="009844B2" w:rsidP="008B5014">
      <w:pPr>
        <w:pStyle w:val="Nidungvnbn"/>
      </w:pPr>
    </w:p>
    <w:p w14:paraId="5376E016" w14:textId="77777777" w:rsidR="009844B2" w:rsidRDefault="009844B2" w:rsidP="008B5014">
      <w:pPr>
        <w:pStyle w:val="Nidungvnbn"/>
      </w:pPr>
    </w:p>
    <w:p w14:paraId="317AAB66" w14:textId="77777777" w:rsidR="009844B2" w:rsidRDefault="009844B2" w:rsidP="009844B2">
      <w:pPr>
        <w:pStyle w:val="Nidungvnbn"/>
        <w:ind w:firstLine="0"/>
      </w:pPr>
    </w:p>
    <w:p w14:paraId="2F242932" w14:textId="41C7F7AA" w:rsidR="008B5014" w:rsidRDefault="008B5014" w:rsidP="008B5014">
      <w:pPr>
        <w:pStyle w:val="Heading3"/>
      </w:pPr>
      <w:bookmarkStart w:id="33" w:name="_Toc183893906"/>
      <w:r>
        <w:t>Lợi ích của Framework ExpressJS</w:t>
      </w:r>
      <w:bookmarkEnd w:id="33"/>
    </w:p>
    <w:p w14:paraId="41F7FACC" w14:textId="019EA8B8" w:rsidR="008B5014" w:rsidRDefault="008B5014" w:rsidP="008B5014">
      <w:pPr>
        <w:pStyle w:val="Nidungvnbn"/>
      </w:pPr>
      <w:r>
        <w:t>Framework ExpressJS mang đến nhiều lợi ích như:</w:t>
      </w:r>
    </w:p>
    <w:p w14:paraId="2E964A20" w14:textId="7508DAB7" w:rsidR="008B5014" w:rsidRPr="008B5014" w:rsidRDefault="008B5014">
      <w:pPr>
        <w:pStyle w:val="Nidungvnbn"/>
        <w:numPr>
          <w:ilvl w:val="0"/>
          <w:numId w:val="9"/>
        </w:numPr>
        <w:rPr>
          <w:lang w:val="vi-VN"/>
        </w:rPr>
      </w:pPr>
      <w:r w:rsidRPr="008B5014">
        <w:rPr>
          <w:b/>
          <w:bCs/>
          <w:lang w:val="vi-VN"/>
        </w:rPr>
        <w:t>Đơn giản và nhẹ</w:t>
      </w:r>
      <w:r w:rsidRPr="008B5014">
        <w:rPr>
          <w:lang w:val="vi-VN"/>
        </w:rPr>
        <w:t>: Giúp xây dựng server nhanh chóng, không phức tạp.</w:t>
      </w:r>
    </w:p>
    <w:p w14:paraId="56A66F7C" w14:textId="2AA88CF1" w:rsidR="008B5014" w:rsidRPr="008B5014" w:rsidRDefault="008B5014">
      <w:pPr>
        <w:pStyle w:val="Nidungvnbn"/>
        <w:numPr>
          <w:ilvl w:val="0"/>
          <w:numId w:val="9"/>
        </w:numPr>
        <w:rPr>
          <w:lang w:val="vi-VN"/>
        </w:rPr>
      </w:pPr>
      <w:r w:rsidRPr="008B5014">
        <w:rPr>
          <w:b/>
          <w:bCs/>
          <w:lang w:val="vi-VN"/>
        </w:rPr>
        <w:t>Cấu hình linh hoạt</w:t>
      </w:r>
      <w:r w:rsidRPr="008B5014">
        <w:rPr>
          <w:lang w:val="vi-VN"/>
        </w:rPr>
        <w:t>: Hỗ trợ thiết lập các routes và middleware dễ dàng.</w:t>
      </w:r>
    </w:p>
    <w:p w14:paraId="4A0FDB49" w14:textId="2C68E517" w:rsidR="008B5014" w:rsidRPr="008B5014" w:rsidRDefault="008B5014">
      <w:pPr>
        <w:pStyle w:val="Nidungvnbn"/>
        <w:numPr>
          <w:ilvl w:val="0"/>
          <w:numId w:val="9"/>
        </w:numPr>
        <w:rPr>
          <w:lang w:val="vi-VN"/>
        </w:rPr>
      </w:pPr>
      <w:r w:rsidRPr="008B5014">
        <w:rPr>
          <w:b/>
          <w:bCs/>
          <w:lang w:val="vi-VN"/>
        </w:rPr>
        <w:lastRenderedPageBreak/>
        <w:t>Mở rộng dễ dàng</w:t>
      </w:r>
      <w:r w:rsidRPr="008B5014">
        <w:rPr>
          <w:lang w:val="vi-VN"/>
        </w:rPr>
        <w:t>: Tích hợp tốt với các cơ sở dữ liệu và thư viện khác, cho phép phát triển các ứng dụng phức tạp.</w:t>
      </w:r>
    </w:p>
    <w:p w14:paraId="5D5C674B" w14:textId="67446D11" w:rsidR="008B5014" w:rsidRPr="008B5014" w:rsidRDefault="008B5014">
      <w:pPr>
        <w:pStyle w:val="Nidungvnbn"/>
        <w:numPr>
          <w:ilvl w:val="0"/>
          <w:numId w:val="9"/>
        </w:numPr>
        <w:rPr>
          <w:lang w:val="vi-VN"/>
        </w:rPr>
      </w:pPr>
      <w:r w:rsidRPr="008B5014">
        <w:rPr>
          <w:b/>
          <w:bCs/>
          <w:lang w:val="vi-VN"/>
        </w:rPr>
        <w:t>Hỗ trợ template engine</w:t>
      </w:r>
      <w:r w:rsidRPr="008B5014">
        <w:rPr>
          <w:lang w:val="vi-VN"/>
        </w:rPr>
        <w:t>: Dễ dàng tạo giao diện động.</w:t>
      </w:r>
    </w:p>
    <w:p w14:paraId="3E91E02F" w14:textId="470D82EE" w:rsidR="008B5014" w:rsidRDefault="008B5014">
      <w:pPr>
        <w:pStyle w:val="Nidungvnbn"/>
        <w:numPr>
          <w:ilvl w:val="0"/>
          <w:numId w:val="9"/>
        </w:numPr>
      </w:pPr>
      <w:r w:rsidRPr="008B5014">
        <w:rPr>
          <w:b/>
          <w:bCs/>
          <w:lang w:val="vi-VN"/>
        </w:rPr>
        <w:t>Cộng đồng lớn</w:t>
      </w:r>
      <w:r w:rsidRPr="008B5014">
        <w:rPr>
          <w:lang w:val="vi-VN"/>
        </w:rPr>
        <w:t>: Nhiều module và tài liệu hỗ trợ</w:t>
      </w:r>
      <w:r w:rsidR="009844B2">
        <w:t xml:space="preserve"> đến từ cộng đồng.</w:t>
      </w:r>
    </w:p>
    <w:p w14:paraId="5E3A9B9C" w14:textId="230CD549" w:rsidR="008B5014" w:rsidRDefault="005D7853" w:rsidP="005D7853">
      <w:pPr>
        <w:pStyle w:val="Heading2"/>
      </w:pPr>
      <w:bookmarkStart w:id="34" w:name="_Toc183893907"/>
      <w:r>
        <w:t>Tổng quan về thư viện ReactJS</w:t>
      </w:r>
      <w:bookmarkEnd w:id="34"/>
    </w:p>
    <w:p w14:paraId="0D9D96E3" w14:textId="61B9F481" w:rsidR="005D7853" w:rsidRPr="005D7853" w:rsidRDefault="005D7853" w:rsidP="005D7853">
      <w:pPr>
        <w:pStyle w:val="Heading3"/>
      </w:pPr>
      <w:bookmarkStart w:id="35" w:name="_Toc183893908"/>
      <w:r>
        <w:t xml:space="preserve">Giới thiệu </w:t>
      </w:r>
      <w:r w:rsidR="00493E64">
        <w:t xml:space="preserve">về </w:t>
      </w:r>
      <w:r>
        <w:t>thư viện ReactJS</w:t>
      </w:r>
      <w:bookmarkEnd w:id="35"/>
    </w:p>
    <w:p w14:paraId="0D9F3DB7" w14:textId="77777777" w:rsidR="005D7853" w:rsidRDefault="005D7853" w:rsidP="005D7853">
      <w:pPr>
        <w:pStyle w:val="Nidungvnbn"/>
      </w:pPr>
      <w:r w:rsidRPr="005D7853">
        <w:t xml:space="preserve">React.js là một thư viện JavaScript phổ biến do Facebook phát triển, giúp xây dựng giao diện người dùng một cách nhanh chóng và hiệu quả. </w:t>
      </w:r>
    </w:p>
    <w:p w14:paraId="3845CA81" w14:textId="77777777" w:rsidR="005D7853" w:rsidRDefault="005D7853" w:rsidP="005D7853">
      <w:pPr>
        <w:pStyle w:val="Nidungvnbn"/>
      </w:pPr>
      <w:r w:rsidRPr="005D7853">
        <w:t>Điểm nổi bật của React là cách tiếp cận "component-based", cho phép chia nhỏ giao diện thành các thành phần độc lập</w:t>
      </w:r>
      <w:r>
        <w:t xml:space="preserve"> hay còn được gọi là “component”</w:t>
      </w:r>
      <w:r w:rsidRPr="005D7853">
        <w:t>,</w:t>
      </w:r>
      <w:r>
        <w:t xml:space="preserve"> để</w:t>
      </w:r>
      <w:r w:rsidRPr="005D7853">
        <w:t xml:space="preserve"> dễ quản lý và tái sử dụng. </w:t>
      </w:r>
    </w:p>
    <w:p w14:paraId="723E0753" w14:textId="36C78D8E" w:rsidR="008B5014" w:rsidRDefault="005D7853" w:rsidP="005D7853">
      <w:pPr>
        <w:pStyle w:val="Nidungvnbn"/>
      </w:pPr>
      <w:r w:rsidRPr="005D7853">
        <w:t>React sử dụng cơ chế Virtual DOM, giúp cập nhật giao diện nhanh chóng mà không cần tải lại trang, tăng hiệu suất cho ứng dụng. Thư viện này</w:t>
      </w:r>
      <w:r>
        <w:t xml:space="preserve"> cũng</w:t>
      </w:r>
      <w:r w:rsidRPr="005D7853">
        <w:t xml:space="preserve"> phù hợp cho các ứng dụng web động, tương tác cao và được hỗ trợ bởi một cộng đồng lớn, cung cấp nhiều công cụ và tài nguyên hữu ích cho </w:t>
      </w:r>
      <w:r>
        <w:t>người dùng</w:t>
      </w:r>
      <w:r w:rsidRPr="005D7853">
        <w:t>.</w:t>
      </w:r>
    </w:p>
    <w:p w14:paraId="40722E01" w14:textId="4AC6F51D" w:rsidR="008B5014" w:rsidRDefault="00493E64" w:rsidP="00493E64">
      <w:pPr>
        <w:pStyle w:val="Heading3"/>
      </w:pPr>
      <w:bookmarkStart w:id="36" w:name="_Toc183893909"/>
      <w:r>
        <w:t>Lợi ích của thư viện ReactJS</w:t>
      </w:r>
      <w:bookmarkEnd w:id="36"/>
    </w:p>
    <w:p w14:paraId="050FAF06" w14:textId="5BFA7D40" w:rsidR="008B5014" w:rsidRDefault="009263D4" w:rsidP="009263D4">
      <w:pPr>
        <w:pStyle w:val="Nidungvnbn"/>
      </w:pPr>
      <w:r>
        <w:t>Là một thư viện do Facebook phát triển, ReactJS mang đến nhiều lợi ích như:</w:t>
      </w:r>
    </w:p>
    <w:p w14:paraId="64769B9F" w14:textId="16DCFA63" w:rsidR="009263D4" w:rsidRPr="009263D4" w:rsidRDefault="009263D4">
      <w:pPr>
        <w:pStyle w:val="Nidungvnbn"/>
        <w:numPr>
          <w:ilvl w:val="0"/>
          <w:numId w:val="10"/>
        </w:numPr>
        <w:rPr>
          <w:lang w:val="vi-VN"/>
        </w:rPr>
      </w:pPr>
      <w:r w:rsidRPr="009263D4">
        <w:rPr>
          <w:b/>
          <w:bCs/>
          <w:lang w:val="vi-VN"/>
        </w:rPr>
        <w:t>Tái sử dụng component</w:t>
      </w:r>
      <w:r w:rsidRPr="009263D4">
        <w:rPr>
          <w:lang w:val="vi-VN"/>
        </w:rPr>
        <w:t>: Các thành phần giao diện có thể tái sử dụng, giúp giảm bớt mã nguồn và dễ dàng bảo trì.</w:t>
      </w:r>
    </w:p>
    <w:p w14:paraId="353D0BF6" w14:textId="38FE2877" w:rsidR="009263D4" w:rsidRPr="009263D4" w:rsidRDefault="009263D4">
      <w:pPr>
        <w:pStyle w:val="Nidungvnbn"/>
        <w:numPr>
          <w:ilvl w:val="0"/>
          <w:numId w:val="10"/>
        </w:numPr>
        <w:rPr>
          <w:lang w:val="vi-VN"/>
        </w:rPr>
      </w:pPr>
      <w:r w:rsidRPr="009263D4">
        <w:rPr>
          <w:b/>
          <w:bCs/>
          <w:lang w:val="vi-VN"/>
        </w:rPr>
        <w:t>Cập nhật nhanh</w:t>
      </w:r>
      <w:r w:rsidRPr="009263D4">
        <w:rPr>
          <w:lang w:val="vi-VN"/>
        </w:rPr>
        <w:t>: Virtual DOM giúp tăng tốc độ và hiệu suất khi thay đổi giao diện.</w:t>
      </w:r>
    </w:p>
    <w:p w14:paraId="0200B71C" w14:textId="7133553E" w:rsidR="009263D4" w:rsidRPr="009263D4" w:rsidRDefault="009263D4">
      <w:pPr>
        <w:pStyle w:val="Nidungvnbn"/>
        <w:numPr>
          <w:ilvl w:val="0"/>
          <w:numId w:val="10"/>
        </w:numPr>
        <w:rPr>
          <w:lang w:val="vi-VN"/>
        </w:rPr>
      </w:pPr>
      <w:r w:rsidRPr="009263D4">
        <w:rPr>
          <w:b/>
          <w:bCs/>
          <w:lang w:val="vi-VN"/>
        </w:rPr>
        <w:t>Dễ học và sử dụng</w:t>
      </w:r>
      <w:r w:rsidRPr="009263D4">
        <w:rPr>
          <w:lang w:val="vi-VN"/>
        </w:rPr>
        <w:t>: Cú pháp JSX dễ hiểu, gần gũi với HTML, giúp lập trình viên nhanh chóng làm quen.</w:t>
      </w:r>
    </w:p>
    <w:p w14:paraId="30F52A64" w14:textId="2FE5A713" w:rsidR="009263D4" w:rsidRPr="009263D4" w:rsidRDefault="009263D4">
      <w:pPr>
        <w:pStyle w:val="Nidungvnbn"/>
        <w:numPr>
          <w:ilvl w:val="0"/>
          <w:numId w:val="10"/>
        </w:numPr>
      </w:pPr>
      <w:r w:rsidRPr="009263D4">
        <w:rPr>
          <w:b/>
          <w:bCs/>
          <w:lang w:val="vi-VN"/>
        </w:rPr>
        <w:t xml:space="preserve">Cộng đồng </w:t>
      </w:r>
      <w:r>
        <w:rPr>
          <w:b/>
          <w:bCs/>
        </w:rPr>
        <w:t>hỗ trợ lớn</w:t>
      </w:r>
      <w:r w:rsidRPr="009263D4">
        <w:rPr>
          <w:lang w:val="vi-VN"/>
        </w:rPr>
        <w:t xml:space="preserve">: Nguồn tài </w:t>
      </w:r>
      <w:r>
        <w:t>liệu</w:t>
      </w:r>
      <w:r w:rsidRPr="009263D4">
        <w:rPr>
          <w:lang w:val="vi-VN"/>
        </w:rPr>
        <w:t xml:space="preserve"> phong phú và hỗ trợ từ cộng đồng lớn.</w:t>
      </w:r>
    </w:p>
    <w:p w14:paraId="59F1EE2D" w14:textId="77777777" w:rsidR="008B5014" w:rsidRDefault="008B5014">
      <w:pPr>
        <w:spacing w:after="200" w:line="276" w:lineRule="auto"/>
        <w:rPr>
          <w:b/>
          <w:sz w:val="32"/>
          <w:szCs w:val="32"/>
        </w:rPr>
      </w:pPr>
    </w:p>
    <w:p w14:paraId="51FF30A3" w14:textId="77777777" w:rsidR="008B5014" w:rsidRDefault="008B5014">
      <w:pPr>
        <w:spacing w:after="200" w:line="276" w:lineRule="auto"/>
        <w:rPr>
          <w:b/>
          <w:sz w:val="32"/>
          <w:szCs w:val="32"/>
        </w:rPr>
      </w:pPr>
    </w:p>
    <w:p w14:paraId="62D6E4FF" w14:textId="1771322F" w:rsidR="008B5014" w:rsidRDefault="00A618FC">
      <w:pPr>
        <w:spacing w:after="200" w:line="276" w:lineRule="auto"/>
        <w:rPr>
          <w:b/>
          <w:sz w:val="32"/>
          <w:szCs w:val="32"/>
        </w:rPr>
      </w:pPr>
      <w:r>
        <w:rPr>
          <w:noProof/>
        </w:rPr>
        <w:lastRenderedPageBreak/>
        <w:drawing>
          <wp:anchor distT="0" distB="0" distL="114300" distR="114300" simplePos="0" relativeHeight="251670528" behindDoc="0" locked="0" layoutInCell="1" allowOverlap="1" wp14:anchorId="6CBD8AA8" wp14:editId="0BE26ADD">
            <wp:simplePos x="0" y="0"/>
            <wp:positionH relativeFrom="margin">
              <wp:align>right</wp:align>
            </wp:positionH>
            <wp:positionV relativeFrom="paragraph">
              <wp:posOffset>-3175</wp:posOffset>
            </wp:positionV>
            <wp:extent cx="5791835" cy="3258185"/>
            <wp:effectExtent l="0" t="0" r="0" b="0"/>
            <wp:wrapNone/>
            <wp:docPr id="1514096692" name="Picture 9" descr="Kinh nghiệm nhập môn React JS | Thuận Bùi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inh nghiệm nhập môn React JS | Thuận Bùi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anchor>
        </w:drawing>
      </w:r>
    </w:p>
    <w:p w14:paraId="25A626E4" w14:textId="77777777" w:rsidR="008B5014" w:rsidRDefault="008B5014">
      <w:pPr>
        <w:spacing w:after="200" w:line="276" w:lineRule="auto"/>
        <w:rPr>
          <w:b/>
          <w:sz w:val="32"/>
          <w:szCs w:val="32"/>
        </w:rPr>
      </w:pPr>
    </w:p>
    <w:p w14:paraId="3A6C0D3D" w14:textId="77777777" w:rsidR="008B5014" w:rsidRDefault="008B5014">
      <w:pPr>
        <w:spacing w:after="200" w:line="276" w:lineRule="auto"/>
        <w:rPr>
          <w:b/>
          <w:sz w:val="32"/>
          <w:szCs w:val="32"/>
        </w:rPr>
      </w:pPr>
    </w:p>
    <w:p w14:paraId="164F7523" w14:textId="77777777" w:rsidR="008B5014" w:rsidRDefault="008B5014">
      <w:pPr>
        <w:spacing w:after="200" w:line="276" w:lineRule="auto"/>
        <w:rPr>
          <w:b/>
          <w:sz w:val="32"/>
          <w:szCs w:val="32"/>
        </w:rPr>
      </w:pPr>
    </w:p>
    <w:p w14:paraId="3CC9C680" w14:textId="77777777" w:rsidR="008B5014" w:rsidRDefault="008B5014">
      <w:pPr>
        <w:spacing w:after="200" w:line="276" w:lineRule="auto"/>
        <w:rPr>
          <w:b/>
          <w:sz w:val="32"/>
          <w:szCs w:val="32"/>
        </w:rPr>
      </w:pPr>
    </w:p>
    <w:p w14:paraId="0C08069C" w14:textId="77777777" w:rsidR="008B5014" w:rsidRDefault="008B5014">
      <w:pPr>
        <w:spacing w:after="200" w:line="276" w:lineRule="auto"/>
        <w:rPr>
          <w:b/>
          <w:sz w:val="32"/>
          <w:szCs w:val="32"/>
        </w:rPr>
      </w:pPr>
    </w:p>
    <w:p w14:paraId="05B8BA74" w14:textId="77777777" w:rsidR="008B5014" w:rsidRDefault="008B5014">
      <w:pPr>
        <w:spacing w:after="200" w:line="276" w:lineRule="auto"/>
        <w:rPr>
          <w:b/>
          <w:sz w:val="32"/>
          <w:szCs w:val="32"/>
        </w:rPr>
      </w:pPr>
    </w:p>
    <w:p w14:paraId="5EFC01BA" w14:textId="77777777" w:rsidR="008B5014" w:rsidRDefault="008B5014">
      <w:pPr>
        <w:spacing w:after="200" w:line="276" w:lineRule="auto"/>
        <w:rPr>
          <w:b/>
          <w:sz w:val="32"/>
          <w:szCs w:val="32"/>
        </w:rPr>
      </w:pPr>
    </w:p>
    <w:p w14:paraId="0BE52B77" w14:textId="6C9EF3C9" w:rsidR="00A618FC" w:rsidRDefault="00030093">
      <w:pPr>
        <w:spacing w:after="200" w:line="276" w:lineRule="auto"/>
        <w:rPr>
          <w:b/>
          <w:sz w:val="32"/>
          <w:szCs w:val="32"/>
        </w:rPr>
      </w:pPr>
      <w:r>
        <w:rPr>
          <w:noProof/>
        </w:rPr>
        <mc:AlternateContent>
          <mc:Choice Requires="wps">
            <w:drawing>
              <wp:anchor distT="0" distB="0" distL="114300" distR="114300" simplePos="0" relativeHeight="251672576" behindDoc="0" locked="0" layoutInCell="1" allowOverlap="1" wp14:anchorId="502F75F9" wp14:editId="28FB677F">
                <wp:simplePos x="0" y="0"/>
                <wp:positionH relativeFrom="margin">
                  <wp:align>right</wp:align>
                </wp:positionH>
                <wp:positionV relativeFrom="paragraph">
                  <wp:posOffset>251460</wp:posOffset>
                </wp:positionV>
                <wp:extent cx="5791835" cy="635"/>
                <wp:effectExtent l="0" t="0" r="0" b="6985"/>
                <wp:wrapNone/>
                <wp:docPr id="35318337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DE541E9" w14:textId="5C05D0BF" w:rsidR="00A618FC" w:rsidRPr="001B0555" w:rsidRDefault="00A618FC" w:rsidP="00A618FC">
                            <w:pPr>
                              <w:pStyle w:val="Caption"/>
                              <w:rPr>
                                <w:noProof/>
                                <w:sz w:val="24"/>
                                <w:szCs w:val="24"/>
                              </w:rPr>
                            </w:pPr>
                            <w:bookmarkStart w:id="37" w:name="_Toc183893651"/>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w:t>
                            </w:r>
                            <w:r w:rsidR="00456216">
                              <w:fldChar w:fldCharType="end"/>
                            </w:r>
                            <w:r>
                              <w:t>: Hình minh họa thư viện ReactJS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2F75F9" id="_x0000_s1030" type="#_x0000_t202" style="position:absolute;margin-left:404.85pt;margin-top:19.8pt;width:456.05pt;height:.05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TdAGgIAAD8EAAAOAAAAZHJzL2Uyb0RvYy54bWysU8Fu2zAMvQ/YPwi6L066t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" stroked="f">
                <v:textbox style="mso-fit-shape-to-text:t" inset="0,0,0,0">
                  <w:txbxContent>
                    <w:p w14:paraId="1DE541E9" w14:textId="5C05D0BF" w:rsidR="00A618FC" w:rsidRPr="001B0555" w:rsidRDefault="00A618FC" w:rsidP="00A618FC">
                      <w:pPr>
                        <w:pStyle w:val="Caption"/>
                        <w:rPr>
                          <w:noProof/>
                          <w:sz w:val="24"/>
                          <w:szCs w:val="24"/>
                        </w:rPr>
                      </w:pPr>
                      <w:bookmarkStart w:id="38" w:name="_Toc183893651"/>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w:t>
                      </w:r>
                      <w:r w:rsidR="00456216">
                        <w:fldChar w:fldCharType="end"/>
                      </w:r>
                      <w:r>
                        <w:t>: Hình minh họa thư viện ReactJS</w:t>
                      </w:r>
                      <w:bookmarkEnd w:id="38"/>
                    </w:p>
                  </w:txbxContent>
                </v:textbox>
                <w10:wrap anchorx="margin"/>
              </v:shape>
            </w:pict>
          </mc:Fallback>
        </mc:AlternateContent>
      </w:r>
    </w:p>
    <w:p w14:paraId="28DD3C6B" w14:textId="20ABF479" w:rsidR="00446145" w:rsidRDefault="00446145" w:rsidP="00030093">
      <w:pPr>
        <w:pStyle w:val="Nidungvnbn"/>
      </w:pPr>
    </w:p>
    <w:p w14:paraId="3D9F4BEF" w14:textId="063FFC08" w:rsidR="00A618FC" w:rsidRDefault="00A618FC" w:rsidP="00A618FC">
      <w:pPr>
        <w:pStyle w:val="Heading2"/>
      </w:pPr>
      <w:bookmarkStart w:id="39" w:name="_Toc183893910"/>
      <w:r>
        <w:t>Tổng quan về NodeJS</w:t>
      </w:r>
      <w:bookmarkEnd w:id="39"/>
    </w:p>
    <w:p w14:paraId="2A35B886" w14:textId="2AC21BBC" w:rsidR="00A618FC" w:rsidRPr="00A618FC" w:rsidRDefault="00A618FC" w:rsidP="00A618FC">
      <w:pPr>
        <w:pStyle w:val="Heading3"/>
      </w:pPr>
      <w:bookmarkStart w:id="40" w:name="_Toc183893911"/>
      <w:r>
        <w:t>Giới thiệu về NodeJS</w:t>
      </w:r>
      <w:bookmarkEnd w:id="40"/>
    </w:p>
    <w:p w14:paraId="77A09761" w14:textId="77777777" w:rsidR="003B286B" w:rsidRDefault="003B286B" w:rsidP="003B286B">
      <w:pPr>
        <w:pStyle w:val="Nidungvnbn"/>
        <w:rPr>
          <w:szCs w:val="24"/>
        </w:rPr>
      </w:pPr>
      <w:r>
        <w:t xml:space="preserve">Node.js là một nền tảng mã nguồn mở được phát triển vào năm 2009, cho phép thực thi mã JavaScript bên ngoài trình duyệt. Được xây dựng trên V8 JavaScript engine của Google, Node.js hỗ trợ việc phát triển các ứng dụng web hiệu quả và không đồng bộ, giúp xử lý nhiều yêu cầu cùng lúc mà không bị tắc nghẽn </w:t>
      </w:r>
    </w:p>
    <w:p w14:paraId="31A6E1F9" w14:textId="10F37896" w:rsidR="003B286B" w:rsidRDefault="003B286B" w:rsidP="003B286B">
      <w:pPr>
        <w:pStyle w:val="Nidungvnbn"/>
      </w:pPr>
      <w:r>
        <w:t xml:space="preserve">Bên cạnh đó, Node.js cũng có khả năng mở rộng cao, nhờ vào cấu trúc đơn luồng (single-threaded) kết hợp với khả năng xử lý hàng nghìn kết nối đồng thời </w:t>
      </w:r>
    </w:p>
    <w:p w14:paraId="6A37D0BE" w14:textId="48A1B329" w:rsidR="003B286B" w:rsidRDefault="003B286B" w:rsidP="003B286B">
      <w:pPr>
        <w:pStyle w:val="Nidungvnbn"/>
      </w:pPr>
      <w:r>
        <w:t>.Node.js được sử dụng rộng rãi trong phát triển các ứng dụng web, dịch vụ API, và cả trong lĩnh vực Internet of Things (IoT) nhờ vào tính linh hoạt và hiệu suất cao của nó.</w:t>
      </w:r>
    </w:p>
    <w:p w14:paraId="48577FC2" w14:textId="77777777" w:rsidR="003B286B" w:rsidRDefault="003B286B" w:rsidP="003B286B">
      <w:pPr>
        <w:pStyle w:val="Nidungvnbn"/>
      </w:pPr>
    </w:p>
    <w:p w14:paraId="59A3DAD0" w14:textId="075D1C2F" w:rsidR="003B286B" w:rsidRDefault="003B286B" w:rsidP="003B286B">
      <w:pPr>
        <w:pStyle w:val="Heading3"/>
      </w:pPr>
      <w:bookmarkStart w:id="41" w:name="_Toc183893912"/>
      <w:r>
        <w:lastRenderedPageBreak/>
        <w:t>Lợi ích của NodeJS</w:t>
      </w:r>
      <w:bookmarkEnd w:id="41"/>
    </w:p>
    <w:p w14:paraId="58CF64F6" w14:textId="29FCC1F8" w:rsidR="003B286B" w:rsidRDefault="003B286B" w:rsidP="003B286B">
      <w:pPr>
        <w:pStyle w:val="Nidungvnbn"/>
        <w:rPr>
          <w:szCs w:val="24"/>
        </w:rPr>
      </w:pPr>
      <w:r>
        <w:t xml:space="preserve">Node.js mang lại nhiều lợi ích cho việc phát triển ứng dụng như: </w:t>
      </w:r>
    </w:p>
    <w:p w14:paraId="4346A6B1" w14:textId="5F90929A" w:rsidR="003B286B" w:rsidRDefault="003B286B">
      <w:pPr>
        <w:pStyle w:val="Nidungvnbn"/>
        <w:numPr>
          <w:ilvl w:val="0"/>
          <w:numId w:val="11"/>
        </w:numPr>
      </w:pPr>
      <w:r w:rsidRPr="003B286B">
        <w:rPr>
          <w:b/>
          <w:bCs/>
        </w:rPr>
        <w:t>Hiệu suất cao</w:t>
      </w:r>
      <w:r>
        <w:t xml:space="preserve">: Node.js sử dụng engine V8 của Google, giúp thực thi mã JavaScript nhanh chóng và hiệu quả, đồng thời cho phép xử lý nhiều yêu cầu đồng thời mà không bị chặn. </w:t>
      </w:r>
    </w:p>
    <w:p w14:paraId="51877B75" w14:textId="01226FA2" w:rsidR="003B286B" w:rsidRDefault="003B286B">
      <w:pPr>
        <w:pStyle w:val="Nidungvnbn"/>
        <w:numPr>
          <w:ilvl w:val="0"/>
          <w:numId w:val="11"/>
        </w:numPr>
      </w:pPr>
      <w:r w:rsidRPr="003B286B">
        <w:rPr>
          <w:b/>
          <w:bCs/>
        </w:rPr>
        <w:t>Lập trình bất đồng bộ</w:t>
      </w:r>
      <w:r>
        <w:t xml:space="preserve">: Với mô hình không đồng bộ (non-blocking), Node.js cho phép server xử lý nhiều tác vụ cùng lúc mà không cần chờ đợi kết quả từ các tác vụ trước đó. </w:t>
      </w:r>
    </w:p>
    <w:p w14:paraId="55982905" w14:textId="212140F7" w:rsidR="003B286B" w:rsidRDefault="003B286B">
      <w:pPr>
        <w:pStyle w:val="Nidungvnbn"/>
        <w:numPr>
          <w:ilvl w:val="0"/>
          <w:numId w:val="11"/>
        </w:numPr>
      </w:pPr>
      <w:r w:rsidRPr="003B286B">
        <w:rPr>
          <w:b/>
          <w:bCs/>
        </w:rPr>
        <w:t>Sử dụng JavaScript</w:t>
      </w:r>
      <w:r>
        <w:t xml:space="preserve">: Node.js cho phép lập trình viên sử dụng JavaScript cho cả front-end và back-end, giúp đơn giản hóa quy trình phát triển và tăng cường khả năng giao tiếp giữa các nhóm. </w:t>
      </w:r>
    </w:p>
    <w:p w14:paraId="496A85C6" w14:textId="6809FEC1" w:rsidR="003B286B" w:rsidRDefault="003B286B">
      <w:pPr>
        <w:pStyle w:val="Nidungvnbn"/>
        <w:numPr>
          <w:ilvl w:val="0"/>
          <w:numId w:val="11"/>
        </w:numPr>
      </w:pPr>
      <w:r w:rsidRPr="003B286B">
        <w:rPr>
          <w:b/>
          <w:bCs/>
        </w:rPr>
        <w:t>Thư viện phong phú</w:t>
      </w:r>
      <w:r>
        <w:t xml:space="preserve">: Hệ thống quản lý gói NPM cung cấp hàng triệu module và thư viện, giúp </w:t>
      </w:r>
      <w:r w:rsidR="00E97903">
        <w:t>người dùng</w:t>
      </w:r>
      <w:r>
        <w:t xml:space="preserve"> dễ dàng tích hợp các tính năng vào ứng dụng mà không cần phải viết lại từ đầu. </w:t>
      </w:r>
    </w:p>
    <w:p w14:paraId="4ECB8908" w14:textId="6DAEE7C7" w:rsidR="00A618FC" w:rsidRDefault="00321863" w:rsidP="003B286B">
      <w:pPr>
        <w:pStyle w:val="Nidungvnbn"/>
        <w:rPr>
          <w:b/>
          <w:sz w:val="32"/>
          <w:szCs w:val="32"/>
        </w:rPr>
      </w:pPr>
      <w:r>
        <w:rPr>
          <w:noProof/>
        </w:rPr>
        <mc:AlternateContent>
          <mc:Choice Requires="wps">
            <w:drawing>
              <wp:anchor distT="0" distB="0" distL="114300" distR="114300" simplePos="0" relativeHeight="251675648" behindDoc="0" locked="0" layoutInCell="1" allowOverlap="1" wp14:anchorId="69FEA4D7" wp14:editId="00CEF464">
                <wp:simplePos x="0" y="0"/>
                <wp:positionH relativeFrom="column">
                  <wp:posOffset>0</wp:posOffset>
                </wp:positionH>
                <wp:positionV relativeFrom="paragraph">
                  <wp:posOffset>3322955</wp:posOffset>
                </wp:positionV>
                <wp:extent cx="5791835" cy="635"/>
                <wp:effectExtent l="0" t="0" r="0" b="0"/>
                <wp:wrapNone/>
                <wp:docPr id="191408344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EBEC05B" w14:textId="275BA9D4" w:rsidR="00321863" w:rsidRPr="009675A8" w:rsidRDefault="00321863" w:rsidP="00321863">
                            <w:pPr>
                              <w:pStyle w:val="Caption"/>
                              <w:rPr>
                                <w:noProof/>
                              </w:rPr>
                            </w:pPr>
                            <w:bookmarkStart w:id="42" w:name="_Toc183893652"/>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w:t>
                            </w:r>
                            <w:r w:rsidR="00456216">
                              <w:fldChar w:fldCharType="end"/>
                            </w:r>
                            <w:r>
                              <w:t>: Hình minh họa NodeJS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EA4D7" id="_x0000_s1031" type="#_x0000_t202" style="position:absolute;left:0;text-align:left;margin-left:0;margin-top:261.65pt;width:45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Nl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" stroked="f">
                <v:textbox style="mso-fit-shape-to-text:t" inset="0,0,0,0">
                  <w:txbxContent>
                    <w:p w14:paraId="6EBEC05B" w14:textId="275BA9D4" w:rsidR="00321863" w:rsidRPr="009675A8" w:rsidRDefault="00321863" w:rsidP="00321863">
                      <w:pPr>
                        <w:pStyle w:val="Caption"/>
                        <w:rPr>
                          <w:noProof/>
                        </w:rPr>
                      </w:pPr>
                      <w:bookmarkStart w:id="43" w:name="_Toc183893652"/>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w:t>
                      </w:r>
                      <w:r w:rsidR="00456216">
                        <w:fldChar w:fldCharType="end"/>
                      </w:r>
                      <w:r>
                        <w:t>: Hình minh họa NodeJS</w:t>
                      </w:r>
                      <w:bookmarkEnd w:id="43"/>
                    </w:p>
                  </w:txbxContent>
                </v:textbox>
              </v:shape>
            </w:pict>
          </mc:Fallback>
        </mc:AlternateContent>
      </w:r>
      <w:r>
        <w:rPr>
          <w:noProof/>
        </w:rPr>
        <w:drawing>
          <wp:anchor distT="0" distB="0" distL="114300" distR="114300" simplePos="0" relativeHeight="251673600" behindDoc="0" locked="0" layoutInCell="1" allowOverlap="1" wp14:anchorId="0149013A" wp14:editId="4DC0EE4E">
            <wp:simplePos x="0" y="0"/>
            <wp:positionH relativeFrom="margin">
              <wp:align>right</wp:align>
            </wp:positionH>
            <wp:positionV relativeFrom="paragraph">
              <wp:posOffset>7620</wp:posOffset>
            </wp:positionV>
            <wp:extent cx="5791835" cy="3258185"/>
            <wp:effectExtent l="0" t="0" r="0" b="0"/>
            <wp:wrapNone/>
            <wp:docPr id="889331511" name="Picture 10" descr="NodeJS là gì? Tại sao NodeJS lại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JS là gì? Tại sao NodeJS lại phổ biế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anchor>
        </w:drawing>
      </w:r>
    </w:p>
    <w:p w14:paraId="26D26860" w14:textId="77777777" w:rsidR="00A618FC" w:rsidRDefault="00A618FC">
      <w:pPr>
        <w:spacing w:after="200" w:line="276" w:lineRule="auto"/>
        <w:rPr>
          <w:b/>
          <w:sz w:val="32"/>
          <w:szCs w:val="32"/>
        </w:rPr>
      </w:pPr>
    </w:p>
    <w:p w14:paraId="2C6611D9" w14:textId="77777777" w:rsidR="00A618FC" w:rsidRDefault="00A618FC">
      <w:pPr>
        <w:spacing w:after="200" w:line="276" w:lineRule="auto"/>
        <w:rPr>
          <w:b/>
          <w:sz w:val="32"/>
          <w:szCs w:val="32"/>
        </w:rPr>
      </w:pPr>
    </w:p>
    <w:p w14:paraId="55B5C576" w14:textId="77777777" w:rsidR="00A618FC" w:rsidRDefault="00A618FC">
      <w:pPr>
        <w:spacing w:after="200" w:line="276" w:lineRule="auto"/>
        <w:rPr>
          <w:b/>
          <w:sz w:val="32"/>
          <w:szCs w:val="32"/>
        </w:rPr>
      </w:pPr>
    </w:p>
    <w:p w14:paraId="60014023" w14:textId="77777777" w:rsidR="00A618FC" w:rsidRDefault="00A618FC">
      <w:pPr>
        <w:spacing w:after="200" w:line="276" w:lineRule="auto"/>
        <w:rPr>
          <w:b/>
          <w:sz w:val="32"/>
          <w:szCs w:val="32"/>
        </w:rPr>
      </w:pPr>
    </w:p>
    <w:p w14:paraId="6A12D94A" w14:textId="77777777" w:rsidR="00A618FC" w:rsidRDefault="00A618FC">
      <w:pPr>
        <w:spacing w:after="200" w:line="276" w:lineRule="auto"/>
        <w:rPr>
          <w:b/>
          <w:sz w:val="32"/>
          <w:szCs w:val="32"/>
        </w:rPr>
      </w:pPr>
    </w:p>
    <w:p w14:paraId="0AFD2D76" w14:textId="77777777" w:rsidR="00A618FC" w:rsidRDefault="00A618FC">
      <w:pPr>
        <w:spacing w:after="200" w:line="276" w:lineRule="auto"/>
        <w:rPr>
          <w:b/>
          <w:sz w:val="32"/>
          <w:szCs w:val="32"/>
        </w:rPr>
      </w:pPr>
    </w:p>
    <w:p w14:paraId="354BFA8F" w14:textId="77777777" w:rsidR="00A618FC" w:rsidRDefault="00A618FC">
      <w:pPr>
        <w:spacing w:after="200" w:line="276" w:lineRule="auto"/>
        <w:rPr>
          <w:b/>
          <w:sz w:val="32"/>
          <w:szCs w:val="32"/>
        </w:rPr>
      </w:pPr>
    </w:p>
    <w:p w14:paraId="5895C71B" w14:textId="77777777" w:rsidR="00321863" w:rsidRDefault="00321863">
      <w:pPr>
        <w:spacing w:after="200" w:line="276" w:lineRule="auto"/>
        <w:rPr>
          <w:b/>
          <w:sz w:val="32"/>
          <w:szCs w:val="32"/>
        </w:rPr>
      </w:pPr>
    </w:p>
    <w:p w14:paraId="56797C9A" w14:textId="3ED15650" w:rsidR="002E4C58" w:rsidRDefault="002E4C58" w:rsidP="002E4C58">
      <w:pPr>
        <w:pStyle w:val="Heading2"/>
      </w:pPr>
      <w:bookmarkStart w:id="44" w:name="_Toc183893913"/>
      <w:r>
        <w:lastRenderedPageBreak/>
        <w:t>Tổng quan về Framework TailwindCSS</w:t>
      </w:r>
      <w:bookmarkEnd w:id="44"/>
    </w:p>
    <w:p w14:paraId="2BB9D4C1" w14:textId="0C2159D6" w:rsidR="002E4C58" w:rsidRDefault="002E4C58" w:rsidP="002E4C58">
      <w:pPr>
        <w:pStyle w:val="Heading3"/>
      </w:pPr>
      <w:bookmarkStart w:id="45" w:name="_Toc183893914"/>
      <w:r>
        <w:t>Giới thiệu về Framework TailwindCSS</w:t>
      </w:r>
      <w:bookmarkEnd w:id="45"/>
    </w:p>
    <w:p w14:paraId="27DCB51E" w14:textId="6EEB7389" w:rsidR="002E4C58" w:rsidRPr="002E4C58" w:rsidRDefault="002E4C58" w:rsidP="002E4C58">
      <w:pPr>
        <w:pStyle w:val="Nidungvnbn"/>
      </w:pPr>
      <w:r w:rsidRPr="002E4C58">
        <w:t>Tailwind CSS là một framework CSS giúp người dùng thiết kế giao diện web nhanh chóng bằng cách sử dụng các lớp CSS nhỏ và linh hoạt. Khác với các framework như Bootstrap, nơi người dùng phải sử dụng các lớp CSS đã được định nghĩa sẵn cho các thành phần giao diện (như nút bấm, thanh điều hướng, bảng, v.v.), Tailwind CSS cung cấp một tập hợp các lớp cơ bản, như màu sắc, lề, padding, font-size... mà người dùng có thể kết hợp và tùy chỉnh để tạo ra giao diện theo ý muốn.</w:t>
      </w:r>
    </w:p>
    <w:p w14:paraId="2EF4B7AB" w14:textId="7B7B91AE" w:rsidR="002E4C58" w:rsidRDefault="002E4C58" w:rsidP="002E4C58">
      <w:pPr>
        <w:pStyle w:val="Heading3"/>
      </w:pPr>
      <w:bookmarkStart w:id="46" w:name="_Toc183893915"/>
      <w:r>
        <w:t>Lợi ích của Framework TailwindCSS</w:t>
      </w:r>
      <w:bookmarkEnd w:id="46"/>
    </w:p>
    <w:p w14:paraId="1C3CD57E" w14:textId="196CA1DB" w:rsidR="002E4C58" w:rsidRDefault="002E4C58">
      <w:pPr>
        <w:pStyle w:val="Nidungvnbn"/>
        <w:numPr>
          <w:ilvl w:val="0"/>
          <w:numId w:val="12"/>
        </w:numPr>
      </w:pPr>
      <w:r>
        <w:rPr>
          <w:b/>
          <w:bCs/>
        </w:rPr>
        <w:t>Khả năng tùy chỉnh linh hoạt</w:t>
      </w:r>
      <w:r>
        <w:t>: Có thể dễ dàng thay đổi cấu hình mặc định hoặc thêm các lớp CSS mới để phù hợp với nhu cầu của người dùng.</w:t>
      </w:r>
    </w:p>
    <w:p w14:paraId="64D715A4" w14:textId="7499A511" w:rsidR="002E4C58" w:rsidRDefault="002E4C58">
      <w:pPr>
        <w:pStyle w:val="Nidungvnbn"/>
        <w:numPr>
          <w:ilvl w:val="0"/>
          <w:numId w:val="12"/>
        </w:numPr>
      </w:pPr>
      <w:r>
        <w:rPr>
          <w:b/>
          <w:bCs/>
        </w:rPr>
        <w:t>Hỗ trợ thiết kế responsive</w:t>
      </w:r>
      <w:r>
        <w:t>: Các lớp của Tailwind cho phép dễ dàng tạo giao diện phù hợp với các kích thước màn hình khác nhau, từ điện thoại di động đến máy tính để bàn.</w:t>
      </w:r>
    </w:p>
    <w:p w14:paraId="2A6630BC" w14:textId="3AB1F20F" w:rsidR="002E4C58" w:rsidRDefault="002E4C58">
      <w:pPr>
        <w:pStyle w:val="Nidungvnbn"/>
        <w:numPr>
          <w:ilvl w:val="0"/>
          <w:numId w:val="12"/>
        </w:numPr>
      </w:pPr>
      <w:r>
        <w:rPr>
          <w:b/>
          <w:bCs/>
        </w:rPr>
        <w:t>Tương thích với nhiều framework</w:t>
      </w:r>
      <w:r>
        <w:t>: Tailwind CSS có thể dễ dàng tích hợp vào các framework front-end phổ biến như React, Vue.js, Angular,..</w:t>
      </w:r>
    </w:p>
    <w:p w14:paraId="4099D074" w14:textId="216B9265" w:rsidR="002E4C58" w:rsidRDefault="00010DD6" w:rsidP="002E4C58">
      <w:r>
        <w:rPr>
          <w:noProof/>
        </w:rPr>
        <mc:AlternateContent>
          <mc:Choice Requires="wps">
            <w:drawing>
              <wp:anchor distT="0" distB="0" distL="114300" distR="114300" simplePos="0" relativeHeight="251678720" behindDoc="0" locked="0" layoutInCell="1" allowOverlap="1" wp14:anchorId="36DBF9DE" wp14:editId="65682E5E">
                <wp:simplePos x="0" y="0"/>
                <wp:positionH relativeFrom="column">
                  <wp:posOffset>0</wp:posOffset>
                </wp:positionH>
                <wp:positionV relativeFrom="paragraph">
                  <wp:posOffset>2479675</wp:posOffset>
                </wp:positionV>
                <wp:extent cx="5791835" cy="635"/>
                <wp:effectExtent l="0" t="0" r="0" b="0"/>
                <wp:wrapNone/>
                <wp:docPr id="185710996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D5E8A76" w14:textId="030C2D49" w:rsidR="00010DD6" w:rsidRPr="000660D2" w:rsidRDefault="00010DD6" w:rsidP="00010DD6">
                            <w:pPr>
                              <w:pStyle w:val="Caption"/>
                              <w:rPr>
                                <w:noProof/>
                                <w:sz w:val="24"/>
                                <w:szCs w:val="24"/>
                              </w:rPr>
                            </w:pPr>
                            <w:bookmarkStart w:id="47" w:name="_Toc183893653"/>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6</w:t>
                            </w:r>
                            <w:r w:rsidR="00456216">
                              <w:fldChar w:fldCharType="end"/>
                            </w:r>
                            <w:r>
                              <w:t>: Hình minh họa Framework TailwindCSS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BF9DE" id="_x0000_s1032" type="#_x0000_t202" style="position:absolute;margin-left:0;margin-top:195.25pt;width:456.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4K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" stroked="f">
                <v:textbox style="mso-fit-shape-to-text:t" inset="0,0,0,0">
                  <w:txbxContent>
                    <w:p w14:paraId="6D5E8A76" w14:textId="030C2D49" w:rsidR="00010DD6" w:rsidRPr="000660D2" w:rsidRDefault="00010DD6" w:rsidP="00010DD6">
                      <w:pPr>
                        <w:pStyle w:val="Caption"/>
                        <w:rPr>
                          <w:noProof/>
                          <w:sz w:val="24"/>
                          <w:szCs w:val="24"/>
                        </w:rPr>
                      </w:pPr>
                      <w:bookmarkStart w:id="48" w:name="_Toc183893653"/>
                      <w:r>
                        <w:t xml:space="preserve">Hình </w:t>
                      </w:r>
                      <w:r w:rsidR="00456216">
                        <w:fldChar w:fldCharType="begin"/>
                      </w:r>
                      <w:r w:rsidR="00456216">
                        <w:instrText xml:space="preserve"> STYLEREF 1 \s </w:instrText>
                      </w:r>
                      <w:r w:rsidR="00456216">
                        <w:fldChar w:fldCharType="separate"/>
                      </w:r>
                      <w:r w:rsidR="00456216">
                        <w:rPr>
                          <w:noProof/>
                        </w:rPr>
                        <w:t>2</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6</w:t>
                      </w:r>
                      <w:r w:rsidR="00456216">
                        <w:fldChar w:fldCharType="end"/>
                      </w:r>
                      <w:r>
                        <w:t>: Hình minh họa Framework TailwindCSS</w:t>
                      </w:r>
                      <w:bookmarkEnd w:id="48"/>
                    </w:p>
                  </w:txbxContent>
                </v:textbox>
              </v:shape>
            </w:pict>
          </mc:Fallback>
        </mc:AlternateContent>
      </w:r>
      <w:r>
        <w:rPr>
          <w:noProof/>
        </w:rPr>
        <w:drawing>
          <wp:anchor distT="0" distB="0" distL="114300" distR="114300" simplePos="0" relativeHeight="251676672" behindDoc="0" locked="0" layoutInCell="1" allowOverlap="1" wp14:anchorId="1592027D" wp14:editId="512E65B1">
            <wp:simplePos x="0" y="0"/>
            <wp:positionH relativeFrom="margin">
              <wp:align>right</wp:align>
            </wp:positionH>
            <wp:positionV relativeFrom="paragraph">
              <wp:posOffset>6350</wp:posOffset>
            </wp:positionV>
            <wp:extent cx="5791835" cy="2416175"/>
            <wp:effectExtent l="0" t="0" r="0" b="3175"/>
            <wp:wrapNone/>
            <wp:docPr id="814669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9250" name="Picture 814669250"/>
                    <pic:cNvPicPr/>
                  </pic:nvPicPr>
                  <pic:blipFill>
                    <a:blip r:embed="rId17">
                      <a:extLst>
                        <a:ext uri="{28A0092B-C50C-407E-A947-70E740481C1C}">
                          <a14:useLocalDpi xmlns:a14="http://schemas.microsoft.com/office/drawing/2010/main" val="0"/>
                        </a:ext>
                      </a:extLst>
                    </a:blip>
                    <a:stretch>
                      <a:fillRect/>
                    </a:stretch>
                  </pic:blipFill>
                  <pic:spPr>
                    <a:xfrm>
                      <a:off x="0" y="0"/>
                      <a:ext cx="5791835" cy="2416175"/>
                    </a:xfrm>
                    <a:prstGeom prst="rect">
                      <a:avLst/>
                    </a:prstGeom>
                  </pic:spPr>
                </pic:pic>
              </a:graphicData>
            </a:graphic>
          </wp:anchor>
        </w:drawing>
      </w:r>
    </w:p>
    <w:p w14:paraId="685E3833" w14:textId="7E3D5C3E" w:rsidR="002E4C58" w:rsidRDefault="002E4C58" w:rsidP="002E4C58"/>
    <w:p w14:paraId="48EB3F48" w14:textId="47A13FE9" w:rsidR="002E4C58" w:rsidRDefault="002E4C58" w:rsidP="002E4C58"/>
    <w:p w14:paraId="64104353" w14:textId="77777777" w:rsidR="002E4C58" w:rsidRDefault="002E4C58" w:rsidP="002E4C58"/>
    <w:p w14:paraId="43D89D6B" w14:textId="77777777" w:rsidR="002E4C58" w:rsidRDefault="002E4C58" w:rsidP="002E4C58"/>
    <w:p w14:paraId="137EC7A9" w14:textId="77777777" w:rsidR="002E4C58" w:rsidRDefault="002E4C58" w:rsidP="002E4C58"/>
    <w:p w14:paraId="7FC1ADE0" w14:textId="77777777" w:rsidR="002E4C58" w:rsidRDefault="002E4C58" w:rsidP="002E4C58"/>
    <w:p w14:paraId="42BF7FA1" w14:textId="77777777" w:rsidR="002E4C58" w:rsidRDefault="002E4C58" w:rsidP="002E4C58"/>
    <w:p w14:paraId="7DD91BA9" w14:textId="77777777" w:rsidR="002E4C58" w:rsidRDefault="002E4C58" w:rsidP="002E4C58"/>
    <w:p w14:paraId="63FE0DD1" w14:textId="77777777" w:rsidR="002E4C58" w:rsidRDefault="002E4C58" w:rsidP="002E4C58"/>
    <w:p w14:paraId="4E0DA059" w14:textId="77777777" w:rsidR="002E4C58" w:rsidRDefault="002E4C58" w:rsidP="002E4C58"/>
    <w:p w14:paraId="0FD9CA87" w14:textId="77777777" w:rsidR="002E4C58" w:rsidRDefault="002E4C58" w:rsidP="002E4C58"/>
    <w:p w14:paraId="4DF9B40E" w14:textId="77777777" w:rsidR="002E4C58" w:rsidRDefault="002E4C58" w:rsidP="002E4C58"/>
    <w:p w14:paraId="05406200" w14:textId="77777777" w:rsidR="002E4C58" w:rsidRDefault="002E4C58" w:rsidP="002E4C58"/>
    <w:p w14:paraId="16159FED" w14:textId="77777777" w:rsidR="002E4C58" w:rsidRDefault="002E4C58" w:rsidP="002E4C58"/>
    <w:p w14:paraId="2DF84094" w14:textId="77777777" w:rsidR="002E4C58" w:rsidRDefault="002E4C58" w:rsidP="002E4C58"/>
    <w:p w14:paraId="44660CC8" w14:textId="77777777" w:rsidR="002E4C58" w:rsidRPr="002E4C58" w:rsidRDefault="002E4C58" w:rsidP="002E4C58"/>
    <w:p w14:paraId="4272C7F6" w14:textId="3DDCB0DA" w:rsidR="00785BD4" w:rsidRDefault="00810B78" w:rsidP="00BA6953">
      <w:pPr>
        <w:pStyle w:val="Heading1"/>
      </w:pPr>
      <w:bookmarkStart w:id="49" w:name="_Toc183893916"/>
      <w:r>
        <w:lastRenderedPageBreak/>
        <w:t>PHÂN TÍCH THIẾT KẾ</w:t>
      </w:r>
      <w:bookmarkEnd w:id="49"/>
    </w:p>
    <w:p w14:paraId="32C5B771" w14:textId="327EA488" w:rsidR="00BA6953" w:rsidRDefault="00446145" w:rsidP="00446145">
      <w:pPr>
        <w:pStyle w:val="Heading2"/>
      </w:pPr>
      <w:bookmarkStart w:id="50" w:name="_Toc183893917"/>
      <w:r>
        <w:t>Khảo sát và đặc tả yêu cầu</w:t>
      </w:r>
      <w:bookmarkEnd w:id="50"/>
    </w:p>
    <w:p w14:paraId="1271D040" w14:textId="4260B3F2" w:rsidR="00446145" w:rsidRDefault="00446145" w:rsidP="00446145">
      <w:pPr>
        <w:pStyle w:val="Heading3"/>
      </w:pPr>
      <w:bookmarkStart w:id="51" w:name="_Toc183893918"/>
      <w:r>
        <w:t>Yêu cầu chức năng</w:t>
      </w:r>
      <w:bookmarkEnd w:id="51"/>
    </w:p>
    <w:p w14:paraId="536BC86B" w14:textId="502FC817" w:rsidR="00446145" w:rsidRPr="0011545B" w:rsidRDefault="00446145" w:rsidP="00446145">
      <w:pPr>
        <w:pStyle w:val="Nidungvnbn"/>
        <w:rPr>
          <w:b/>
          <w:bCs/>
        </w:rPr>
      </w:pPr>
      <w:r w:rsidRPr="0011545B">
        <w:rPr>
          <w:b/>
          <w:bCs/>
        </w:rPr>
        <w:t>Chức năng của quản trị viên:</w:t>
      </w:r>
    </w:p>
    <w:p w14:paraId="530EAA52" w14:textId="3582CD2E" w:rsidR="00446145" w:rsidRDefault="0011545B">
      <w:pPr>
        <w:pStyle w:val="Nidungvnbn"/>
        <w:numPr>
          <w:ilvl w:val="0"/>
          <w:numId w:val="13"/>
        </w:numPr>
      </w:pPr>
      <w:r>
        <w:t>Quản trị viên có thể đăng nhập hoặc đăng xuất khỏi hệ thống.</w:t>
      </w:r>
    </w:p>
    <w:p w14:paraId="22610606" w14:textId="42350B8A" w:rsidR="0011545B" w:rsidRDefault="0011545B">
      <w:pPr>
        <w:pStyle w:val="Nidungvnbn"/>
        <w:numPr>
          <w:ilvl w:val="0"/>
          <w:numId w:val="13"/>
        </w:numPr>
      </w:pPr>
      <w:r>
        <w:t>Quản trị viên có thể quản lý tài khoản cá nhân như xem thông tin cá nhân, đổi mật khẩu và thay đổi ảnh đại diện.</w:t>
      </w:r>
    </w:p>
    <w:p w14:paraId="474371C1" w14:textId="759CBFBD" w:rsidR="0011545B" w:rsidRDefault="0011545B">
      <w:pPr>
        <w:pStyle w:val="Nidungvnbn"/>
        <w:numPr>
          <w:ilvl w:val="0"/>
          <w:numId w:val="13"/>
        </w:numPr>
      </w:pPr>
      <w:r>
        <w:t>Quản trị viên có thể quản lý sản phẩm như xem danh sách sản phẩm và thêm, xóa, sửa sản phẩm.</w:t>
      </w:r>
    </w:p>
    <w:p w14:paraId="2BD0E3DC" w14:textId="59D3166D" w:rsidR="0011545B" w:rsidRDefault="0011545B">
      <w:pPr>
        <w:pStyle w:val="Nidungvnbn"/>
        <w:numPr>
          <w:ilvl w:val="0"/>
          <w:numId w:val="13"/>
        </w:numPr>
      </w:pPr>
      <w:r>
        <w:t>Quản trị viên có thể quản lý nhân viên bán hàng bao gồm việc tạo tài khoản cho người bán hàng, gửi lại email xác thực, xem danh sách nhân viên hiện có, xem thông tin chi tiết của nhân viên, xem thông tin bán hàng của nhân viên và khóa hoặc mở khóa tài khoản của nhân viên.</w:t>
      </w:r>
    </w:p>
    <w:p w14:paraId="2101B7E7" w14:textId="5676CA7F" w:rsidR="0011545B" w:rsidRDefault="0011545B">
      <w:pPr>
        <w:pStyle w:val="Nidungvnbn"/>
        <w:numPr>
          <w:ilvl w:val="0"/>
          <w:numId w:val="13"/>
        </w:numPr>
      </w:pPr>
      <w:r>
        <w:t xml:space="preserve">Quản trị viên có thể quản lý khách hàng như xem thông tin cá nhân của khách hàng, xem lịch sử mua hàng </w:t>
      </w:r>
      <w:r w:rsidR="00DC6790">
        <w:t>và chi tiết các đơn khách hàng đã mua.</w:t>
      </w:r>
    </w:p>
    <w:p w14:paraId="14FBED36" w14:textId="498409D0" w:rsidR="0011545B" w:rsidRDefault="0011545B">
      <w:pPr>
        <w:pStyle w:val="Nidungvnbn"/>
        <w:numPr>
          <w:ilvl w:val="0"/>
          <w:numId w:val="13"/>
        </w:numPr>
      </w:pPr>
      <w:r>
        <w:t>Quản trị viên có thể thống kê việc kinh doanh như thống kê tổng số lượng đơn hàng và xem chi tiết từng hóa đơn, thống kê sản phẩm bán ra hoặc thống kê tổng tiền nhận được.</w:t>
      </w:r>
    </w:p>
    <w:p w14:paraId="6D396250" w14:textId="2DE7547E" w:rsidR="0011545B" w:rsidRDefault="0011545B" w:rsidP="0011545B">
      <w:pPr>
        <w:pStyle w:val="Nidungvnbn"/>
        <w:ind w:left="720" w:firstLine="0"/>
        <w:rPr>
          <w:b/>
          <w:bCs/>
        </w:rPr>
      </w:pPr>
      <w:r w:rsidRPr="0011545B">
        <w:rPr>
          <w:b/>
          <w:bCs/>
        </w:rPr>
        <w:t>Chức năng của nhân viên bán hàng:</w:t>
      </w:r>
    </w:p>
    <w:p w14:paraId="275506C6" w14:textId="086866DE" w:rsidR="0011545B" w:rsidRPr="0011545B" w:rsidRDefault="0011545B">
      <w:pPr>
        <w:pStyle w:val="Nidungvnbn"/>
        <w:numPr>
          <w:ilvl w:val="0"/>
          <w:numId w:val="13"/>
        </w:numPr>
        <w:rPr>
          <w:b/>
          <w:bCs/>
        </w:rPr>
      </w:pPr>
      <w:r>
        <w:t>Người bán có thể đăng nhập hoặc đăng xuất khỏi hệ thống.</w:t>
      </w:r>
    </w:p>
    <w:p w14:paraId="495B61E6" w14:textId="12C091FB" w:rsidR="0011545B" w:rsidRDefault="0011545B">
      <w:pPr>
        <w:pStyle w:val="Nidungvnbn"/>
        <w:numPr>
          <w:ilvl w:val="0"/>
          <w:numId w:val="13"/>
        </w:numPr>
      </w:pPr>
      <w:r>
        <w:t>Người bán có thể quản lý tài khoản cá nhân như xem thông tin cá nhân, đổi mật khẩu và thay đổi ảnh đại diện.</w:t>
      </w:r>
    </w:p>
    <w:p w14:paraId="05F9A02D" w14:textId="4221BB71" w:rsidR="0011545B" w:rsidRDefault="0011545B">
      <w:pPr>
        <w:pStyle w:val="Nidungvnbn"/>
        <w:numPr>
          <w:ilvl w:val="0"/>
          <w:numId w:val="13"/>
        </w:numPr>
      </w:pPr>
      <w:r>
        <w:t>Người bán có thể xem danh sách sản phẩm.</w:t>
      </w:r>
    </w:p>
    <w:p w14:paraId="389D5E9D" w14:textId="52B56541" w:rsidR="0011545B" w:rsidRDefault="00DC6790">
      <w:pPr>
        <w:pStyle w:val="Nidungvnbn"/>
        <w:numPr>
          <w:ilvl w:val="0"/>
          <w:numId w:val="13"/>
        </w:numPr>
      </w:pPr>
      <w:r>
        <w:t>Người bán có thể xử lý mua hàng như nhập sản phẩm khách hàng mua (bằng tìm kiếm hoặc mã barcode), nhập số điện thoại khách hàng và xuất hóa đơn.</w:t>
      </w:r>
    </w:p>
    <w:p w14:paraId="0601E190" w14:textId="0BBCB86E" w:rsidR="00DC6790" w:rsidRDefault="00DC6790">
      <w:pPr>
        <w:pStyle w:val="Nidungvnbn"/>
        <w:numPr>
          <w:ilvl w:val="0"/>
          <w:numId w:val="13"/>
        </w:numPr>
      </w:pPr>
      <w:r>
        <w:lastRenderedPageBreak/>
        <w:t>Người bán có thể thống kê việc kinh doanh như thống kê tổng số lượng đơn hàng và xem chi tiết từng hóa đơn, thống kê sản phẩm bán ra hoặc thống kê tổng tiền nhận được.</w:t>
      </w:r>
    </w:p>
    <w:p w14:paraId="64317A3B" w14:textId="20BAB1D4" w:rsidR="003A59A1" w:rsidRDefault="003A59A1" w:rsidP="003A59A1">
      <w:pPr>
        <w:pStyle w:val="Heading3"/>
      </w:pPr>
      <w:bookmarkStart w:id="52" w:name="_Toc183893919"/>
      <w:r>
        <w:t>Yêu cầu phi chức năng</w:t>
      </w:r>
      <w:bookmarkEnd w:id="52"/>
    </w:p>
    <w:p w14:paraId="3ECB75E1" w14:textId="353F2D61" w:rsidR="003A59A1" w:rsidRDefault="003A59A1">
      <w:pPr>
        <w:pStyle w:val="Nidungvnbn"/>
        <w:numPr>
          <w:ilvl w:val="0"/>
          <w:numId w:val="3"/>
        </w:numPr>
      </w:pPr>
      <w:r>
        <w:t>Mật khẩu phải có ít nhất 6 kí tự.</w:t>
      </w:r>
    </w:p>
    <w:p w14:paraId="0A853D12" w14:textId="548B22C6" w:rsidR="003A59A1" w:rsidRDefault="003A59A1">
      <w:pPr>
        <w:pStyle w:val="Nidungvnbn"/>
        <w:numPr>
          <w:ilvl w:val="0"/>
          <w:numId w:val="3"/>
        </w:numPr>
      </w:pPr>
      <w:r>
        <w:t>Giao diện thân thiện, bố cục dễ nhìn và dễ thao tác.</w:t>
      </w:r>
    </w:p>
    <w:p w14:paraId="4438F1A1" w14:textId="428325E9" w:rsidR="003A59A1" w:rsidRDefault="003A59A1">
      <w:pPr>
        <w:pStyle w:val="Nidungvnbn"/>
        <w:numPr>
          <w:ilvl w:val="0"/>
          <w:numId w:val="3"/>
        </w:numPr>
      </w:pPr>
      <w:r>
        <w:t>Website tương thích với các kích cỡ màn hình khác nhau.</w:t>
      </w:r>
    </w:p>
    <w:p w14:paraId="386A8CC3" w14:textId="74E1D867" w:rsidR="003A59A1" w:rsidRDefault="003A59A1">
      <w:pPr>
        <w:pStyle w:val="Nidungvnbn"/>
        <w:numPr>
          <w:ilvl w:val="0"/>
          <w:numId w:val="3"/>
        </w:numPr>
      </w:pPr>
      <w:r>
        <w:t>Hiển thị đầy đủ thông tin và thời gian xử lý nhanh.</w:t>
      </w:r>
    </w:p>
    <w:p w14:paraId="6AB15D9A" w14:textId="198695FF" w:rsidR="00785BD4" w:rsidRDefault="003A59A1" w:rsidP="003A59A1">
      <w:pPr>
        <w:pStyle w:val="Heading3"/>
      </w:pPr>
      <w:bookmarkStart w:id="53" w:name="_Toc183893920"/>
      <w:r>
        <w:t>Các tác nhân hệ thống</w:t>
      </w:r>
      <w:bookmarkEnd w:id="53"/>
    </w:p>
    <w:p w14:paraId="6E32DAFE" w14:textId="37C8DF3A" w:rsidR="00483D96" w:rsidRDefault="00483D96" w:rsidP="00483D96">
      <w:pPr>
        <w:pStyle w:val="Caption"/>
        <w:keepNext/>
      </w:pPr>
      <w:bookmarkStart w:id="54" w:name="_Toc183894019"/>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1</w:t>
      </w:r>
      <w:r w:rsidR="00724595">
        <w:rPr>
          <w:noProof/>
        </w:rPr>
        <w:fldChar w:fldCharType="end"/>
      </w:r>
      <w:r>
        <w:t>: Các tác nhân trong hệ thống</w:t>
      </w:r>
      <w:bookmarkEnd w:id="54"/>
    </w:p>
    <w:tbl>
      <w:tblPr>
        <w:tblStyle w:val="TableGrid"/>
        <w:tblW w:w="0" w:type="auto"/>
        <w:tblLook w:val="04A0" w:firstRow="1" w:lastRow="0" w:firstColumn="1" w:lastColumn="0" w:noHBand="0" w:noVBand="1"/>
      </w:tblPr>
      <w:tblGrid>
        <w:gridCol w:w="1980"/>
        <w:gridCol w:w="7131"/>
      </w:tblGrid>
      <w:tr w:rsidR="003A59A1" w:rsidRPr="00362E2B" w14:paraId="62975C2A" w14:textId="77777777" w:rsidTr="00402A1A">
        <w:tc>
          <w:tcPr>
            <w:tcW w:w="1980" w:type="dxa"/>
          </w:tcPr>
          <w:p w14:paraId="437596EE" w14:textId="77777777" w:rsidR="003A59A1" w:rsidRPr="00362E2B" w:rsidRDefault="003A59A1" w:rsidP="00402A1A">
            <w:pPr>
              <w:pStyle w:val="Chng"/>
              <w:rPr>
                <w:sz w:val="26"/>
                <w:szCs w:val="26"/>
                <w:lang w:val="vi-VN"/>
              </w:rPr>
            </w:pPr>
            <w:r w:rsidRPr="00362E2B">
              <w:rPr>
                <w:sz w:val="26"/>
                <w:szCs w:val="26"/>
                <w:lang w:val="vi-VN"/>
              </w:rPr>
              <w:t>Tác nhân</w:t>
            </w:r>
          </w:p>
        </w:tc>
        <w:tc>
          <w:tcPr>
            <w:tcW w:w="7131" w:type="dxa"/>
          </w:tcPr>
          <w:p w14:paraId="112C1110" w14:textId="77777777" w:rsidR="003A59A1" w:rsidRPr="00362E2B" w:rsidRDefault="003A59A1" w:rsidP="00402A1A">
            <w:pPr>
              <w:pStyle w:val="Chng"/>
              <w:rPr>
                <w:sz w:val="26"/>
                <w:szCs w:val="26"/>
                <w:lang w:val="vi-VN"/>
              </w:rPr>
            </w:pPr>
            <w:r w:rsidRPr="00362E2B">
              <w:rPr>
                <w:sz w:val="26"/>
                <w:szCs w:val="26"/>
                <w:lang w:val="vi-VN"/>
              </w:rPr>
              <w:t>Mô tả</w:t>
            </w:r>
          </w:p>
        </w:tc>
      </w:tr>
      <w:tr w:rsidR="003A59A1" w:rsidRPr="00362E2B" w14:paraId="5FF6B031" w14:textId="77777777" w:rsidTr="00402A1A">
        <w:tc>
          <w:tcPr>
            <w:tcW w:w="1980" w:type="dxa"/>
          </w:tcPr>
          <w:p w14:paraId="63B7B0CA" w14:textId="26E39A5C" w:rsidR="003A59A1" w:rsidRPr="003A59A1" w:rsidRDefault="003A59A1" w:rsidP="00402A1A">
            <w:pPr>
              <w:pStyle w:val="Chng"/>
              <w:rPr>
                <w:b w:val="0"/>
                <w:sz w:val="26"/>
                <w:szCs w:val="26"/>
              </w:rPr>
            </w:pPr>
            <w:r>
              <w:rPr>
                <w:b w:val="0"/>
                <w:sz w:val="26"/>
                <w:szCs w:val="26"/>
              </w:rPr>
              <w:t>Quản trị viên</w:t>
            </w:r>
          </w:p>
        </w:tc>
        <w:tc>
          <w:tcPr>
            <w:tcW w:w="7131" w:type="dxa"/>
          </w:tcPr>
          <w:p w14:paraId="1906270D" w14:textId="37CBF1E5" w:rsidR="003A59A1" w:rsidRDefault="003A59A1">
            <w:pPr>
              <w:pStyle w:val="Chng"/>
              <w:numPr>
                <w:ilvl w:val="0"/>
                <w:numId w:val="14"/>
              </w:numPr>
              <w:jc w:val="both"/>
              <w:rPr>
                <w:b w:val="0"/>
                <w:sz w:val="26"/>
                <w:szCs w:val="26"/>
                <w:lang w:val="vi-VN"/>
              </w:rPr>
            </w:pPr>
            <w:r>
              <w:rPr>
                <w:b w:val="0"/>
                <w:sz w:val="26"/>
                <w:szCs w:val="26"/>
                <w:lang w:val="vi-VN"/>
              </w:rPr>
              <w:t xml:space="preserve">Quản </w:t>
            </w:r>
            <w:r>
              <w:rPr>
                <w:b w:val="0"/>
                <w:sz w:val="26"/>
                <w:szCs w:val="26"/>
              </w:rPr>
              <w:t>trị viên</w:t>
            </w:r>
            <w:r>
              <w:rPr>
                <w:b w:val="0"/>
                <w:sz w:val="26"/>
                <w:szCs w:val="26"/>
                <w:lang w:val="vi-VN"/>
              </w:rPr>
              <w:t xml:space="preserve"> đăng nhập hệ thống với vai trò</w:t>
            </w:r>
            <w:r w:rsidR="00EF7F29">
              <w:rPr>
                <w:b w:val="0"/>
                <w:sz w:val="26"/>
                <w:szCs w:val="26"/>
              </w:rPr>
              <w:t xml:space="preserve"> </w:t>
            </w:r>
            <w:r>
              <w:rPr>
                <w:b w:val="0"/>
                <w:sz w:val="26"/>
                <w:szCs w:val="26"/>
                <w:lang w:val="vi-VN"/>
              </w:rPr>
              <w:t xml:space="preserve">quản </w:t>
            </w:r>
            <w:r>
              <w:rPr>
                <w:b w:val="0"/>
                <w:sz w:val="26"/>
                <w:szCs w:val="26"/>
              </w:rPr>
              <w:t>trị viên</w:t>
            </w:r>
            <w:r>
              <w:rPr>
                <w:b w:val="0"/>
                <w:sz w:val="26"/>
                <w:szCs w:val="26"/>
                <w:lang w:val="vi-VN"/>
              </w:rPr>
              <w:t>.</w:t>
            </w:r>
          </w:p>
          <w:p w14:paraId="1C14E641" w14:textId="7A2F2B56" w:rsidR="003A59A1" w:rsidRDefault="003A59A1">
            <w:pPr>
              <w:pStyle w:val="Chng"/>
              <w:numPr>
                <w:ilvl w:val="0"/>
                <w:numId w:val="14"/>
              </w:numPr>
              <w:jc w:val="both"/>
              <w:rPr>
                <w:b w:val="0"/>
                <w:sz w:val="26"/>
                <w:szCs w:val="26"/>
                <w:lang w:val="vi-VN"/>
              </w:rPr>
            </w:pPr>
            <w:r>
              <w:rPr>
                <w:b w:val="0"/>
                <w:sz w:val="26"/>
                <w:szCs w:val="26"/>
                <w:lang w:val="vi-VN"/>
              </w:rPr>
              <w:t xml:space="preserve">Là người quản lý tài khoản nhân viên </w:t>
            </w:r>
            <w:r>
              <w:rPr>
                <w:b w:val="0"/>
                <w:sz w:val="26"/>
                <w:szCs w:val="26"/>
              </w:rPr>
              <w:t>bán hàng</w:t>
            </w:r>
            <w:r>
              <w:rPr>
                <w:b w:val="0"/>
                <w:sz w:val="26"/>
                <w:szCs w:val="26"/>
                <w:lang w:val="vi-VN"/>
              </w:rPr>
              <w:t>,</w:t>
            </w:r>
            <w:r>
              <w:rPr>
                <w:b w:val="0"/>
                <w:sz w:val="26"/>
                <w:szCs w:val="26"/>
              </w:rPr>
              <w:t xml:space="preserve"> c</w:t>
            </w:r>
            <w:r>
              <w:rPr>
                <w:b w:val="0"/>
                <w:sz w:val="26"/>
                <w:szCs w:val="26"/>
                <w:lang w:val="vi-VN"/>
              </w:rPr>
              <w:t>ung cấp  tài khoản cho nhân viên đăng nhập vào hệ thống.</w:t>
            </w:r>
          </w:p>
          <w:p w14:paraId="3E71C66F" w14:textId="77777777" w:rsidR="003A59A1" w:rsidRDefault="003A59A1">
            <w:pPr>
              <w:pStyle w:val="Chng"/>
              <w:numPr>
                <w:ilvl w:val="0"/>
                <w:numId w:val="14"/>
              </w:numPr>
              <w:jc w:val="both"/>
              <w:rPr>
                <w:b w:val="0"/>
                <w:sz w:val="26"/>
                <w:szCs w:val="26"/>
              </w:rPr>
            </w:pPr>
            <w:r>
              <w:rPr>
                <w:b w:val="0"/>
                <w:sz w:val="26"/>
                <w:szCs w:val="26"/>
                <w:lang w:val="vi-VN"/>
              </w:rPr>
              <w:t xml:space="preserve">Là người quản lý </w:t>
            </w:r>
            <w:r>
              <w:rPr>
                <w:b w:val="0"/>
                <w:sz w:val="26"/>
                <w:szCs w:val="26"/>
              </w:rPr>
              <w:t>sản phẩm bao gồm thêm xóa sửa sản phẩm.</w:t>
            </w:r>
          </w:p>
          <w:p w14:paraId="7A8429F7" w14:textId="77777777" w:rsidR="003A59A1" w:rsidRDefault="003A59A1">
            <w:pPr>
              <w:pStyle w:val="Nidungvnbn"/>
              <w:numPr>
                <w:ilvl w:val="0"/>
                <w:numId w:val="14"/>
              </w:numPr>
            </w:pPr>
            <w:r>
              <w:t>Là người quản lý khách hàng bao gồm xem thông tin chi tiết và lịch sử mua hàng của khách.</w:t>
            </w:r>
          </w:p>
          <w:p w14:paraId="68D21EDB" w14:textId="3F1FF0F9" w:rsidR="003A59A1" w:rsidRPr="003A59A1" w:rsidRDefault="003A59A1">
            <w:pPr>
              <w:pStyle w:val="Nidungvnbn"/>
              <w:numPr>
                <w:ilvl w:val="0"/>
                <w:numId w:val="14"/>
              </w:numPr>
            </w:pPr>
            <w:r>
              <w:t>Có thể xem thống kê như thống kê tổng đơn, tổng sản phẩm bán ra và tổng tiền thu được.</w:t>
            </w:r>
          </w:p>
        </w:tc>
      </w:tr>
      <w:tr w:rsidR="003A59A1" w:rsidRPr="00362E2B" w14:paraId="3CE8E2FB" w14:textId="77777777" w:rsidTr="00402A1A">
        <w:tc>
          <w:tcPr>
            <w:tcW w:w="1980" w:type="dxa"/>
          </w:tcPr>
          <w:p w14:paraId="15D23294" w14:textId="1C13BEB8" w:rsidR="003A59A1" w:rsidRPr="00EF7F29" w:rsidRDefault="003A59A1" w:rsidP="00402A1A">
            <w:pPr>
              <w:pStyle w:val="Chng"/>
              <w:rPr>
                <w:b w:val="0"/>
                <w:sz w:val="26"/>
                <w:szCs w:val="26"/>
              </w:rPr>
            </w:pPr>
            <w:r w:rsidRPr="00362E2B">
              <w:rPr>
                <w:b w:val="0"/>
                <w:sz w:val="26"/>
                <w:szCs w:val="26"/>
                <w:lang w:val="vi-VN"/>
              </w:rPr>
              <w:t>Nhân viên</w:t>
            </w:r>
            <w:r>
              <w:rPr>
                <w:b w:val="0"/>
                <w:sz w:val="26"/>
                <w:szCs w:val="26"/>
                <w:lang w:val="vi-VN"/>
              </w:rPr>
              <w:t xml:space="preserve"> </w:t>
            </w:r>
            <w:r w:rsidR="00EF7F29">
              <w:rPr>
                <w:b w:val="0"/>
                <w:sz w:val="26"/>
                <w:szCs w:val="26"/>
              </w:rPr>
              <w:t>bán hàng</w:t>
            </w:r>
          </w:p>
        </w:tc>
        <w:tc>
          <w:tcPr>
            <w:tcW w:w="7131" w:type="dxa"/>
          </w:tcPr>
          <w:p w14:paraId="3BEB0506" w14:textId="260BBE2D" w:rsidR="003A59A1" w:rsidRPr="00E72CC1" w:rsidRDefault="003A59A1">
            <w:pPr>
              <w:pStyle w:val="Chng"/>
              <w:numPr>
                <w:ilvl w:val="0"/>
                <w:numId w:val="14"/>
              </w:numPr>
              <w:jc w:val="both"/>
              <w:rPr>
                <w:b w:val="0"/>
                <w:sz w:val="26"/>
                <w:szCs w:val="26"/>
                <w:lang w:val="vi-VN"/>
              </w:rPr>
            </w:pPr>
            <w:r>
              <w:rPr>
                <w:b w:val="0"/>
                <w:sz w:val="26"/>
                <w:szCs w:val="26"/>
                <w:lang w:val="vi-VN"/>
              </w:rPr>
              <w:t xml:space="preserve">Nhân viên được quản trị viên cung cấp tài khoản và đăng nhập vào hệ thống với vai trò là nhân viên </w:t>
            </w:r>
            <w:r w:rsidR="00EF7F29">
              <w:rPr>
                <w:b w:val="0"/>
                <w:sz w:val="26"/>
                <w:szCs w:val="26"/>
              </w:rPr>
              <w:t xml:space="preserve">bán </w:t>
            </w:r>
            <w:r>
              <w:rPr>
                <w:b w:val="0"/>
                <w:sz w:val="26"/>
                <w:szCs w:val="26"/>
                <w:lang w:val="vi-VN"/>
              </w:rPr>
              <w:t>hàng</w:t>
            </w:r>
            <w:r w:rsidR="00EF7F29">
              <w:rPr>
                <w:b w:val="0"/>
                <w:sz w:val="26"/>
                <w:szCs w:val="26"/>
              </w:rPr>
              <w:t>.</w:t>
            </w:r>
          </w:p>
          <w:p w14:paraId="422C85EE" w14:textId="19FE494E" w:rsidR="003A59A1" w:rsidRDefault="003A59A1">
            <w:pPr>
              <w:pStyle w:val="Chng"/>
              <w:numPr>
                <w:ilvl w:val="0"/>
                <w:numId w:val="14"/>
              </w:numPr>
              <w:jc w:val="both"/>
              <w:rPr>
                <w:b w:val="0"/>
                <w:sz w:val="26"/>
                <w:szCs w:val="26"/>
                <w:lang w:val="vi-VN"/>
              </w:rPr>
            </w:pPr>
            <w:r>
              <w:rPr>
                <w:b w:val="0"/>
                <w:sz w:val="26"/>
                <w:szCs w:val="26"/>
                <w:lang w:val="vi-VN"/>
              </w:rPr>
              <w:t xml:space="preserve">Nhân viên có </w:t>
            </w:r>
            <w:r w:rsidR="00EF7F29">
              <w:rPr>
                <w:b w:val="0"/>
                <w:sz w:val="26"/>
                <w:szCs w:val="26"/>
              </w:rPr>
              <w:t>thể xử lý mua hàng của khách hàng</w:t>
            </w:r>
            <w:r>
              <w:rPr>
                <w:b w:val="0"/>
                <w:sz w:val="26"/>
                <w:szCs w:val="26"/>
                <w:lang w:val="vi-VN"/>
              </w:rPr>
              <w:t>.</w:t>
            </w:r>
          </w:p>
          <w:p w14:paraId="4662803A" w14:textId="77777777" w:rsidR="00EF7F29" w:rsidRDefault="003A59A1">
            <w:pPr>
              <w:pStyle w:val="Nidungvnbn"/>
              <w:numPr>
                <w:ilvl w:val="0"/>
                <w:numId w:val="14"/>
              </w:numPr>
            </w:pPr>
            <w:r>
              <w:rPr>
                <w:lang w:val="vi-VN"/>
              </w:rPr>
              <w:t xml:space="preserve">Ngoài ra nhân viên </w:t>
            </w:r>
            <w:r w:rsidR="00EF7F29" w:rsidRPr="00EF7F29">
              <w:rPr>
                <w:bCs/>
              </w:rPr>
              <w:t>có thể</w:t>
            </w:r>
            <w:r w:rsidR="00EF7F29">
              <w:rPr>
                <w:b/>
              </w:rPr>
              <w:t xml:space="preserve"> </w:t>
            </w:r>
            <w:r w:rsidR="00EF7F29">
              <w:t>xem thông tin chi tiết và lịch sử mua hàng của khách.</w:t>
            </w:r>
          </w:p>
          <w:p w14:paraId="411AD1A1" w14:textId="668C3D36" w:rsidR="003A59A1" w:rsidRPr="00EF7F29" w:rsidRDefault="00EF7F29">
            <w:pPr>
              <w:pStyle w:val="Nidungvnbn"/>
              <w:numPr>
                <w:ilvl w:val="0"/>
                <w:numId w:val="14"/>
              </w:numPr>
              <w:rPr>
                <w:lang w:val="vi-VN"/>
              </w:rPr>
            </w:pPr>
            <w:r w:rsidRPr="00EF7F29">
              <w:t>Có thể xem thống kê như thống kê tổng đơn, tổng sản phẩm bán ra và tổng tiền thu được.</w:t>
            </w:r>
          </w:p>
        </w:tc>
      </w:tr>
    </w:tbl>
    <w:p w14:paraId="0993BC22" w14:textId="13B60E8C" w:rsidR="001A61CA" w:rsidRDefault="00153B82" w:rsidP="00153B82">
      <w:pPr>
        <w:pStyle w:val="Heading3"/>
      </w:pPr>
      <w:bookmarkStart w:id="55" w:name="_Toc183893921"/>
      <w:r>
        <w:lastRenderedPageBreak/>
        <w:t>Các Use case trong hệ thống</w:t>
      </w:r>
      <w:bookmarkEnd w:id="55"/>
    </w:p>
    <w:p w14:paraId="270B65CD" w14:textId="77777777" w:rsidR="00724595" w:rsidRPr="00724595" w:rsidRDefault="00724595" w:rsidP="00724595"/>
    <w:p w14:paraId="0D75776B" w14:textId="008E9A8E" w:rsidR="00724595" w:rsidRDefault="00724595" w:rsidP="00724595">
      <w:pPr>
        <w:pStyle w:val="Caption"/>
        <w:keepNext/>
      </w:pPr>
      <w:bookmarkStart w:id="56" w:name="_Toc183894020"/>
      <w:r>
        <w:t xml:space="preserve">Bảng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Bảng \* ARABIC \s 1 </w:instrText>
      </w:r>
      <w:r>
        <w:fldChar w:fldCharType="separate"/>
      </w:r>
      <w:r>
        <w:rPr>
          <w:noProof/>
        </w:rPr>
        <w:t>2</w:t>
      </w:r>
      <w:r>
        <w:rPr>
          <w:noProof/>
        </w:rPr>
        <w:fldChar w:fldCharType="end"/>
      </w:r>
      <w:r>
        <w:t>: Các Use case có trong hệ thống</w:t>
      </w:r>
      <w:bookmarkEnd w:id="56"/>
    </w:p>
    <w:tbl>
      <w:tblPr>
        <w:tblStyle w:val="TableGrid"/>
        <w:tblW w:w="0" w:type="auto"/>
        <w:tblLook w:val="04A0" w:firstRow="1" w:lastRow="0" w:firstColumn="1" w:lastColumn="0" w:noHBand="0" w:noVBand="1"/>
      </w:tblPr>
      <w:tblGrid>
        <w:gridCol w:w="838"/>
        <w:gridCol w:w="2037"/>
        <w:gridCol w:w="3780"/>
        <w:gridCol w:w="2456"/>
      </w:tblGrid>
      <w:tr w:rsidR="008A629C" w14:paraId="5B8D8802" w14:textId="77777777" w:rsidTr="00A177FA">
        <w:tc>
          <w:tcPr>
            <w:tcW w:w="838" w:type="dxa"/>
          </w:tcPr>
          <w:p w14:paraId="10FD06D7" w14:textId="77777777" w:rsidR="008A629C" w:rsidRDefault="008A629C" w:rsidP="009A5616">
            <w:pPr>
              <w:pStyle w:val="Chng"/>
              <w:rPr>
                <w:sz w:val="26"/>
                <w:szCs w:val="26"/>
                <w:lang w:val="vi-VN"/>
              </w:rPr>
            </w:pPr>
            <w:r>
              <w:rPr>
                <w:sz w:val="26"/>
                <w:szCs w:val="26"/>
                <w:lang w:val="vi-VN"/>
              </w:rPr>
              <w:t>ID</w:t>
            </w:r>
          </w:p>
        </w:tc>
        <w:tc>
          <w:tcPr>
            <w:tcW w:w="2037" w:type="dxa"/>
          </w:tcPr>
          <w:p w14:paraId="55FC2711" w14:textId="77777777" w:rsidR="008A629C" w:rsidRDefault="008A629C" w:rsidP="009A5616">
            <w:pPr>
              <w:pStyle w:val="Chng"/>
              <w:rPr>
                <w:sz w:val="26"/>
                <w:szCs w:val="26"/>
                <w:lang w:val="vi-VN"/>
              </w:rPr>
            </w:pPr>
            <w:r>
              <w:rPr>
                <w:sz w:val="26"/>
                <w:szCs w:val="26"/>
                <w:lang w:val="vi-VN"/>
              </w:rPr>
              <w:t>Usecase</w:t>
            </w:r>
          </w:p>
        </w:tc>
        <w:tc>
          <w:tcPr>
            <w:tcW w:w="3780" w:type="dxa"/>
          </w:tcPr>
          <w:p w14:paraId="4573A386" w14:textId="77777777" w:rsidR="008A629C" w:rsidRDefault="008A629C" w:rsidP="009A5616">
            <w:pPr>
              <w:pStyle w:val="Chng"/>
              <w:rPr>
                <w:sz w:val="26"/>
                <w:szCs w:val="26"/>
                <w:lang w:val="vi-VN"/>
              </w:rPr>
            </w:pPr>
            <w:r>
              <w:rPr>
                <w:sz w:val="26"/>
                <w:szCs w:val="26"/>
                <w:lang w:val="vi-VN"/>
              </w:rPr>
              <w:t>Mô tả</w:t>
            </w:r>
          </w:p>
        </w:tc>
        <w:tc>
          <w:tcPr>
            <w:tcW w:w="2456" w:type="dxa"/>
          </w:tcPr>
          <w:p w14:paraId="00551830" w14:textId="77777777" w:rsidR="008A629C" w:rsidRDefault="008A629C" w:rsidP="009A5616">
            <w:pPr>
              <w:pStyle w:val="Chng"/>
              <w:rPr>
                <w:sz w:val="26"/>
                <w:szCs w:val="26"/>
                <w:lang w:val="vi-VN"/>
              </w:rPr>
            </w:pPr>
            <w:r>
              <w:rPr>
                <w:sz w:val="26"/>
                <w:szCs w:val="26"/>
                <w:lang w:val="vi-VN"/>
              </w:rPr>
              <w:t>Các tác nhân chịu trách nhiệm</w:t>
            </w:r>
          </w:p>
        </w:tc>
      </w:tr>
      <w:tr w:rsidR="008A629C" w:rsidRPr="00376C8C" w14:paraId="7EBB96D9" w14:textId="77777777" w:rsidTr="00A177FA">
        <w:tc>
          <w:tcPr>
            <w:tcW w:w="838" w:type="dxa"/>
          </w:tcPr>
          <w:p w14:paraId="5FA792C3" w14:textId="77777777" w:rsidR="008A629C" w:rsidRPr="00742A3E" w:rsidRDefault="008A629C" w:rsidP="009A5616">
            <w:pPr>
              <w:pStyle w:val="Chng"/>
              <w:rPr>
                <w:b w:val="0"/>
                <w:sz w:val="26"/>
                <w:szCs w:val="26"/>
                <w:lang w:val="vi-VN"/>
              </w:rPr>
            </w:pPr>
            <w:r>
              <w:rPr>
                <w:b w:val="0"/>
                <w:sz w:val="26"/>
                <w:szCs w:val="26"/>
                <w:lang w:val="vi-VN"/>
              </w:rPr>
              <w:t>UC0</w:t>
            </w:r>
            <w:r w:rsidRPr="00742A3E">
              <w:rPr>
                <w:b w:val="0"/>
                <w:sz w:val="26"/>
                <w:szCs w:val="26"/>
                <w:lang w:val="vi-VN"/>
              </w:rPr>
              <w:t>1</w:t>
            </w:r>
          </w:p>
        </w:tc>
        <w:tc>
          <w:tcPr>
            <w:tcW w:w="2037" w:type="dxa"/>
          </w:tcPr>
          <w:p w14:paraId="3AB6297E" w14:textId="25176C09" w:rsidR="008A629C" w:rsidRPr="00211798" w:rsidRDefault="008A629C" w:rsidP="009A5616">
            <w:pPr>
              <w:pStyle w:val="Chng"/>
              <w:rPr>
                <w:b w:val="0"/>
                <w:sz w:val="26"/>
                <w:szCs w:val="26"/>
              </w:rPr>
            </w:pPr>
            <w:r>
              <w:rPr>
                <w:b w:val="0"/>
                <w:sz w:val="26"/>
                <w:szCs w:val="26"/>
                <w:lang w:val="vi-VN"/>
              </w:rPr>
              <w:t xml:space="preserve">Đăng </w:t>
            </w:r>
            <w:r w:rsidR="00211798">
              <w:rPr>
                <w:b w:val="0"/>
                <w:sz w:val="26"/>
                <w:szCs w:val="26"/>
              </w:rPr>
              <w:t>nhập</w:t>
            </w:r>
          </w:p>
        </w:tc>
        <w:tc>
          <w:tcPr>
            <w:tcW w:w="3780" w:type="dxa"/>
          </w:tcPr>
          <w:p w14:paraId="79629AC4" w14:textId="1832F068" w:rsidR="008A629C" w:rsidRPr="00A177FA" w:rsidRDefault="00A177FA" w:rsidP="00E01CC5">
            <w:pPr>
              <w:pStyle w:val="Chng"/>
              <w:jc w:val="both"/>
              <w:rPr>
                <w:b w:val="0"/>
                <w:sz w:val="26"/>
                <w:szCs w:val="26"/>
              </w:rPr>
            </w:pPr>
            <w:r>
              <w:rPr>
                <w:b w:val="0"/>
                <w:sz w:val="26"/>
                <w:szCs w:val="26"/>
              </w:rPr>
              <w:t>Người dùng đăng nhập vào hệ thống để sử dụng các tính năng.</w:t>
            </w:r>
          </w:p>
        </w:tc>
        <w:tc>
          <w:tcPr>
            <w:tcW w:w="2456" w:type="dxa"/>
          </w:tcPr>
          <w:p w14:paraId="56D842CB" w14:textId="2776F074" w:rsidR="008A629C" w:rsidRPr="00A177FA" w:rsidRDefault="00A177FA" w:rsidP="009A5616">
            <w:pPr>
              <w:pStyle w:val="Chng"/>
              <w:rPr>
                <w:b w:val="0"/>
                <w:sz w:val="26"/>
                <w:szCs w:val="26"/>
              </w:rPr>
            </w:pPr>
            <w:r>
              <w:rPr>
                <w:b w:val="0"/>
                <w:sz w:val="26"/>
                <w:szCs w:val="26"/>
              </w:rPr>
              <w:t>Quản trị viên, nhân viên bán hàng</w:t>
            </w:r>
          </w:p>
          <w:p w14:paraId="41874DAC" w14:textId="77777777" w:rsidR="008A629C" w:rsidRPr="00376C8C" w:rsidRDefault="008A629C" w:rsidP="009A5616">
            <w:pPr>
              <w:pStyle w:val="Chng"/>
              <w:rPr>
                <w:b w:val="0"/>
                <w:sz w:val="26"/>
                <w:szCs w:val="26"/>
                <w:lang w:val="vi-VN"/>
              </w:rPr>
            </w:pPr>
          </w:p>
        </w:tc>
      </w:tr>
      <w:tr w:rsidR="008A629C" w:rsidRPr="00376C8C" w14:paraId="5B6FF506" w14:textId="77777777" w:rsidTr="00A177FA">
        <w:tc>
          <w:tcPr>
            <w:tcW w:w="838" w:type="dxa"/>
          </w:tcPr>
          <w:p w14:paraId="7D96FB17" w14:textId="77777777" w:rsidR="008A629C" w:rsidRPr="00742A3E" w:rsidRDefault="008A629C" w:rsidP="009A5616">
            <w:pPr>
              <w:pStyle w:val="Chng"/>
              <w:rPr>
                <w:b w:val="0"/>
                <w:sz w:val="26"/>
                <w:szCs w:val="26"/>
                <w:lang w:val="vi-VN"/>
              </w:rPr>
            </w:pPr>
            <w:r>
              <w:rPr>
                <w:b w:val="0"/>
                <w:sz w:val="26"/>
                <w:szCs w:val="26"/>
                <w:lang w:val="vi-VN"/>
              </w:rPr>
              <w:t>UC0</w:t>
            </w:r>
            <w:r w:rsidRPr="00742A3E">
              <w:rPr>
                <w:b w:val="0"/>
                <w:sz w:val="26"/>
                <w:szCs w:val="26"/>
                <w:lang w:val="vi-VN"/>
              </w:rPr>
              <w:t>2</w:t>
            </w:r>
          </w:p>
        </w:tc>
        <w:tc>
          <w:tcPr>
            <w:tcW w:w="2037" w:type="dxa"/>
          </w:tcPr>
          <w:p w14:paraId="242B8FBA" w14:textId="6FD405D3" w:rsidR="008A629C" w:rsidRPr="008A629C" w:rsidRDefault="008A629C" w:rsidP="009A5616">
            <w:pPr>
              <w:pStyle w:val="Chng"/>
              <w:rPr>
                <w:b w:val="0"/>
                <w:sz w:val="26"/>
                <w:szCs w:val="26"/>
              </w:rPr>
            </w:pPr>
            <w:r>
              <w:rPr>
                <w:b w:val="0"/>
                <w:sz w:val="26"/>
                <w:szCs w:val="26"/>
              </w:rPr>
              <w:t>Đăng xuất</w:t>
            </w:r>
          </w:p>
        </w:tc>
        <w:tc>
          <w:tcPr>
            <w:tcW w:w="3780" w:type="dxa"/>
          </w:tcPr>
          <w:p w14:paraId="36359B7A" w14:textId="3476EB4D" w:rsidR="008A629C" w:rsidRPr="00A177FA" w:rsidRDefault="00A177FA" w:rsidP="00E01CC5">
            <w:pPr>
              <w:pStyle w:val="Chng"/>
              <w:jc w:val="both"/>
              <w:rPr>
                <w:b w:val="0"/>
                <w:sz w:val="26"/>
                <w:szCs w:val="26"/>
              </w:rPr>
            </w:pPr>
            <w:r>
              <w:rPr>
                <w:b w:val="0"/>
                <w:sz w:val="26"/>
                <w:szCs w:val="26"/>
              </w:rPr>
              <w:t>Người dùng đăng xuất tài khoản khỏi hệ thống.</w:t>
            </w:r>
          </w:p>
        </w:tc>
        <w:tc>
          <w:tcPr>
            <w:tcW w:w="2456" w:type="dxa"/>
          </w:tcPr>
          <w:p w14:paraId="419A670B" w14:textId="160B2AE7" w:rsidR="008A629C" w:rsidRPr="00A177FA" w:rsidRDefault="00A177FA" w:rsidP="00A177FA">
            <w:pPr>
              <w:pStyle w:val="Chng"/>
              <w:rPr>
                <w:b w:val="0"/>
                <w:sz w:val="26"/>
                <w:szCs w:val="26"/>
              </w:rPr>
            </w:pPr>
            <w:r>
              <w:rPr>
                <w:b w:val="0"/>
                <w:sz w:val="26"/>
                <w:szCs w:val="26"/>
              </w:rPr>
              <w:t>Quản trị viên, nhân viên bán hàng</w:t>
            </w:r>
          </w:p>
        </w:tc>
      </w:tr>
      <w:tr w:rsidR="008A629C" w:rsidRPr="00376C8C" w14:paraId="0C7B7A4B" w14:textId="77777777" w:rsidTr="00A177FA">
        <w:tc>
          <w:tcPr>
            <w:tcW w:w="838" w:type="dxa"/>
          </w:tcPr>
          <w:p w14:paraId="7117D3D3" w14:textId="77777777" w:rsidR="008A629C" w:rsidRPr="00742A3E" w:rsidRDefault="008A629C" w:rsidP="009A5616">
            <w:pPr>
              <w:spacing w:line="360" w:lineRule="auto"/>
              <w:rPr>
                <w:szCs w:val="26"/>
              </w:rPr>
            </w:pPr>
            <w:r>
              <w:rPr>
                <w:szCs w:val="26"/>
                <w:lang w:val="vi-VN"/>
              </w:rPr>
              <w:t>UC0</w:t>
            </w:r>
            <w:r w:rsidRPr="00742A3E">
              <w:rPr>
                <w:szCs w:val="26"/>
                <w:lang w:val="vi-VN"/>
              </w:rPr>
              <w:t>3</w:t>
            </w:r>
          </w:p>
        </w:tc>
        <w:tc>
          <w:tcPr>
            <w:tcW w:w="2037" w:type="dxa"/>
          </w:tcPr>
          <w:p w14:paraId="3A262E07" w14:textId="405B90DA" w:rsidR="008A629C" w:rsidRPr="00BA6501" w:rsidRDefault="00BA6501" w:rsidP="009A5616">
            <w:pPr>
              <w:pStyle w:val="Chng"/>
              <w:rPr>
                <w:b w:val="0"/>
                <w:sz w:val="26"/>
                <w:szCs w:val="26"/>
              </w:rPr>
            </w:pPr>
            <w:r>
              <w:rPr>
                <w:b w:val="0"/>
                <w:sz w:val="26"/>
                <w:szCs w:val="26"/>
              </w:rPr>
              <w:t>Quản lý tài khoản cá nhân</w:t>
            </w:r>
          </w:p>
        </w:tc>
        <w:tc>
          <w:tcPr>
            <w:tcW w:w="3780" w:type="dxa"/>
          </w:tcPr>
          <w:p w14:paraId="65C09D6E" w14:textId="4D5AD9FB" w:rsidR="008A629C" w:rsidRPr="00376C8C" w:rsidRDefault="00A177FA" w:rsidP="00E01CC5">
            <w:pPr>
              <w:pStyle w:val="Chng"/>
              <w:jc w:val="both"/>
              <w:rPr>
                <w:b w:val="0"/>
                <w:sz w:val="26"/>
                <w:szCs w:val="26"/>
                <w:lang w:val="vi-VN"/>
              </w:rPr>
            </w:pPr>
            <w:r>
              <w:rPr>
                <w:b w:val="0"/>
                <w:sz w:val="26"/>
                <w:szCs w:val="26"/>
                <w:lang w:val="vi-VN"/>
              </w:rPr>
              <w:t>Ng</w:t>
            </w:r>
            <w:r>
              <w:rPr>
                <w:b w:val="0"/>
                <w:sz w:val="26"/>
                <w:szCs w:val="26"/>
              </w:rPr>
              <w:t>ười dùng</w:t>
            </w:r>
            <w:r w:rsidR="00AE7ABA">
              <w:rPr>
                <w:b w:val="0"/>
                <w:sz w:val="26"/>
                <w:szCs w:val="26"/>
              </w:rPr>
              <w:t xml:space="preserve"> </w:t>
            </w:r>
            <w:r>
              <w:rPr>
                <w:b w:val="0"/>
                <w:sz w:val="26"/>
                <w:szCs w:val="26"/>
              </w:rPr>
              <w:t>xem thông tin, đổi mật khẩu và đổi ảnh đại diện</w:t>
            </w:r>
            <w:r w:rsidR="008A629C" w:rsidRPr="00783DCA">
              <w:rPr>
                <w:b w:val="0"/>
                <w:sz w:val="26"/>
                <w:szCs w:val="26"/>
                <w:lang w:val="vi-VN"/>
              </w:rPr>
              <w:t>.</w:t>
            </w:r>
          </w:p>
        </w:tc>
        <w:tc>
          <w:tcPr>
            <w:tcW w:w="2456" w:type="dxa"/>
          </w:tcPr>
          <w:p w14:paraId="29646B77" w14:textId="5502D5CD" w:rsidR="008A629C" w:rsidRPr="00376C8C" w:rsidRDefault="00A177FA" w:rsidP="009A5616">
            <w:pPr>
              <w:pStyle w:val="Chng"/>
              <w:rPr>
                <w:b w:val="0"/>
                <w:sz w:val="26"/>
                <w:szCs w:val="26"/>
                <w:lang w:val="vi-VN"/>
              </w:rPr>
            </w:pPr>
            <w:r>
              <w:rPr>
                <w:b w:val="0"/>
                <w:sz w:val="26"/>
                <w:szCs w:val="26"/>
              </w:rPr>
              <w:t>Quản trị viên, nhân viên bán hàng</w:t>
            </w:r>
          </w:p>
        </w:tc>
      </w:tr>
      <w:tr w:rsidR="008A629C" w:rsidRPr="00376C8C" w14:paraId="0F23FE22" w14:textId="77777777" w:rsidTr="00A177FA">
        <w:tc>
          <w:tcPr>
            <w:tcW w:w="838" w:type="dxa"/>
          </w:tcPr>
          <w:p w14:paraId="780F3C5A" w14:textId="77777777" w:rsidR="008A629C" w:rsidRPr="00742A3E" w:rsidRDefault="008A629C" w:rsidP="009A5616">
            <w:pPr>
              <w:pStyle w:val="Chng"/>
              <w:rPr>
                <w:b w:val="0"/>
                <w:sz w:val="26"/>
                <w:szCs w:val="26"/>
                <w:lang w:val="vi-VN"/>
              </w:rPr>
            </w:pPr>
            <w:r>
              <w:rPr>
                <w:b w:val="0"/>
                <w:sz w:val="26"/>
                <w:szCs w:val="26"/>
                <w:lang w:val="vi-VN"/>
              </w:rPr>
              <w:t>UC0</w:t>
            </w:r>
            <w:r w:rsidRPr="00742A3E">
              <w:rPr>
                <w:b w:val="0"/>
                <w:sz w:val="26"/>
                <w:szCs w:val="26"/>
                <w:lang w:val="vi-VN"/>
              </w:rPr>
              <w:t>4</w:t>
            </w:r>
          </w:p>
        </w:tc>
        <w:tc>
          <w:tcPr>
            <w:tcW w:w="2037" w:type="dxa"/>
          </w:tcPr>
          <w:p w14:paraId="7B8B2FDE" w14:textId="3062A5D5" w:rsidR="008A629C" w:rsidRPr="00ED7A6F" w:rsidRDefault="00ED7A6F" w:rsidP="009A5616">
            <w:pPr>
              <w:pStyle w:val="Chng"/>
              <w:rPr>
                <w:b w:val="0"/>
                <w:sz w:val="26"/>
                <w:szCs w:val="26"/>
              </w:rPr>
            </w:pPr>
            <w:r>
              <w:rPr>
                <w:b w:val="0"/>
                <w:sz w:val="26"/>
                <w:szCs w:val="26"/>
              </w:rPr>
              <w:t>Quản lý khách hàng</w:t>
            </w:r>
          </w:p>
        </w:tc>
        <w:tc>
          <w:tcPr>
            <w:tcW w:w="3780" w:type="dxa"/>
          </w:tcPr>
          <w:p w14:paraId="25B85C80" w14:textId="4E448631" w:rsidR="008A629C" w:rsidRPr="00376C8C" w:rsidRDefault="00A177FA" w:rsidP="00E01CC5">
            <w:pPr>
              <w:pStyle w:val="Chng"/>
              <w:jc w:val="both"/>
              <w:rPr>
                <w:b w:val="0"/>
                <w:sz w:val="26"/>
                <w:szCs w:val="26"/>
                <w:lang w:val="vi-VN"/>
              </w:rPr>
            </w:pPr>
            <w:r>
              <w:rPr>
                <w:b w:val="0"/>
                <w:sz w:val="26"/>
                <w:szCs w:val="26"/>
              </w:rPr>
              <w:t>Người dùng có thể xem thông tin cá nhân khách hàng, lịch sử mua hàng và chi tiết từng hóa đơn</w:t>
            </w:r>
            <w:r w:rsidR="008A629C" w:rsidRPr="00783DCA">
              <w:rPr>
                <w:b w:val="0"/>
                <w:sz w:val="26"/>
                <w:szCs w:val="26"/>
                <w:lang w:val="vi-VN"/>
              </w:rPr>
              <w:t>.</w:t>
            </w:r>
          </w:p>
        </w:tc>
        <w:tc>
          <w:tcPr>
            <w:tcW w:w="2456" w:type="dxa"/>
          </w:tcPr>
          <w:p w14:paraId="2CC14FED" w14:textId="4A4C25E7" w:rsidR="008A629C" w:rsidRPr="00376C8C" w:rsidRDefault="00A177FA" w:rsidP="009A5616">
            <w:pPr>
              <w:pStyle w:val="Chng"/>
              <w:rPr>
                <w:b w:val="0"/>
                <w:sz w:val="26"/>
                <w:szCs w:val="26"/>
                <w:lang w:val="vi-VN"/>
              </w:rPr>
            </w:pPr>
            <w:r>
              <w:rPr>
                <w:b w:val="0"/>
                <w:sz w:val="26"/>
                <w:szCs w:val="26"/>
              </w:rPr>
              <w:t>Quản trị viên, nhân viên bán hàng</w:t>
            </w:r>
          </w:p>
        </w:tc>
      </w:tr>
      <w:tr w:rsidR="006F64FE" w:rsidRPr="00376C8C" w14:paraId="31991D75" w14:textId="77777777" w:rsidTr="00A177FA">
        <w:tc>
          <w:tcPr>
            <w:tcW w:w="838" w:type="dxa"/>
          </w:tcPr>
          <w:p w14:paraId="72D91951" w14:textId="77777777" w:rsidR="006F64FE" w:rsidRPr="00742A3E" w:rsidRDefault="006F64FE" w:rsidP="006F64FE">
            <w:pPr>
              <w:pStyle w:val="Chng"/>
              <w:rPr>
                <w:b w:val="0"/>
                <w:sz w:val="26"/>
                <w:szCs w:val="26"/>
                <w:lang w:val="vi-VN"/>
              </w:rPr>
            </w:pPr>
            <w:r>
              <w:rPr>
                <w:b w:val="0"/>
                <w:sz w:val="26"/>
                <w:szCs w:val="26"/>
                <w:lang w:val="vi-VN"/>
              </w:rPr>
              <w:t>UC0</w:t>
            </w:r>
            <w:r w:rsidRPr="00742A3E">
              <w:rPr>
                <w:b w:val="0"/>
                <w:sz w:val="26"/>
                <w:szCs w:val="26"/>
                <w:lang w:val="vi-VN"/>
              </w:rPr>
              <w:t>5</w:t>
            </w:r>
          </w:p>
        </w:tc>
        <w:tc>
          <w:tcPr>
            <w:tcW w:w="2037" w:type="dxa"/>
          </w:tcPr>
          <w:p w14:paraId="0DAD36C2" w14:textId="29898C7C" w:rsidR="006F64FE" w:rsidRPr="00376C8C" w:rsidRDefault="006F64FE" w:rsidP="006F64FE">
            <w:pPr>
              <w:pStyle w:val="Chng"/>
              <w:rPr>
                <w:b w:val="0"/>
                <w:sz w:val="26"/>
                <w:szCs w:val="26"/>
                <w:lang w:val="vi-VN"/>
              </w:rPr>
            </w:pPr>
            <w:r>
              <w:rPr>
                <w:b w:val="0"/>
                <w:sz w:val="26"/>
                <w:szCs w:val="26"/>
              </w:rPr>
              <w:t>Thống kê</w:t>
            </w:r>
            <w:r>
              <w:rPr>
                <w:b w:val="0"/>
                <w:sz w:val="26"/>
                <w:szCs w:val="26"/>
                <w:lang w:val="vi-VN"/>
              </w:rPr>
              <w:t xml:space="preserve"> </w:t>
            </w:r>
          </w:p>
        </w:tc>
        <w:tc>
          <w:tcPr>
            <w:tcW w:w="3780" w:type="dxa"/>
          </w:tcPr>
          <w:p w14:paraId="491A6D8B" w14:textId="523676FA" w:rsidR="006F64FE" w:rsidRPr="006F64FE" w:rsidRDefault="006F64FE" w:rsidP="00E01CC5">
            <w:pPr>
              <w:pStyle w:val="Chng"/>
              <w:jc w:val="both"/>
              <w:rPr>
                <w:b w:val="0"/>
                <w:sz w:val="26"/>
                <w:szCs w:val="26"/>
              </w:rPr>
            </w:pPr>
            <w:r>
              <w:rPr>
                <w:b w:val="0"/>
                <w:sz w:val="26"/>
                <w:szCs w:val="26"/>
              </w:rPr>
              <w:t>Người dùng có thể thống kê tổng doanh thu, đơn hàng, sản phẩm bán ra và xem chi tiết hóa đơn.</w:t>
            </w:r>
          </w:p>
        </w:tc>
        <w:tc>
          <w:tcPr>
            <w:tcW w:w="2456" w:type="dxa"/>
          </w:tcPr>
          <w:p w14:paraId="15E948C3" w14:textId="24D390B3" w:rsidR="006F64FE" w:rsidRPr="00376C8C" w:rsidRDefault="006F64FE" w:rsidP="006F64FE">
            <w:pPr>
              <w:pStyle w:val="Chng"/>
              <w:rPr>
                <w:b w:val="0"/>
                <w:sz w:val="26"/>
                <w:szCs w:val="26"/>
                <w:lang w:val="vi-VN"/>
              </w:rPr>
            </w:pPr>
            <w:r>
              <w:rPr>
                <w:b w:val="0"/>
                <w:sz w:val="26"/>
                <w:szCs w:val="26"/>
              </w:rPr>
              <w:t>Quản trị viên, nhân viên bán hàng</w:t>
            </w:r>
          </w:p>
        </w:tc>
      </w:tr>
      <w:tr w:rsidR="006F64FE" w:rsidRPr="00376C8C" w14:paraId="13C92296" w14:textId="77777777" w:rsidTr="00A177FA">
        <w:tc>
          <w:tcPr>
            <w:tcW w:w="838" w:type="dxa"/>
          </w:tcPr>
          <w:p w14:paraId="5A0BE952" w14:textId="77777777" w:rsidR="006F64FE" w:rsidRPr="00742A3E" w:rsidRDefault="006F64FE" w:rsidP="006F64FE">
            <w:pPr>
              <w:spacing w:line="360" w:lineRule="auto"/>
              <w:rPr>
                <w:szCs w:val="26"/>
              </w:rPr>
            </w:pPr>
            <w:r>
              <w:rPr>
                <w:szCs w:val="26"/>
                <w:lang w:val="vi-VN"/>
              </w:rPr>
              <w:t>UC0</w:t>
            </w:r>
            <w:r w:rsidRPr="00742A3E">
              <w:rPr>
                <w:szCs w:val="26"/>
                <w:lang w:val="vi-VN"/>
              </w:rPr>
              <w:t>6</w:t>
            </w:r>
          </w:p>
        </w:tc>
        <w:tc>
          <w:tcPr>
            <w:tcW w:w="2037" w:type="dxa"/>
          </w:tcPr>
          <w:p w14:paraId="1602C423" w14:textId="0C198D92" w:rsidR="006F64FE" w:rsidRPr="006B0243" w:rsidRDefault="006F64FE" w:rsidP="006F64FE">
            <w:pPr>
              <w:pStyle w:val="Chng"/>
              <w:rPr>
                <w:b w:val="0"/>
                <w:sz w:val="26"/>
                <w:szCs w:val="26"/>
              </w:rPr>
            </w:pPr>
            <w:r>
              <w:rPr>
                <w:b w:val="0"/>
                <w:sz w:val="26"/>
                <w:szCs w:val="26"/>
              </w:rPr>
              <w:t>Quản lý sản phẩm</w:t>
            </w:r>
          </w:p>
        </w:tc>
        <w:tc>
          <w:tcPr>
            <w:tcW w:w="3780" w:type="dxa"/>
          </w:tcPr>
          <w:p w14:paraId="032B21EC" w14:textId="49791A95" w:rsidR="006F64FE" w:rsidRPr="00E01CC5" w:rsidRDefault="00E01CC5" w:rsidP="00E01CC5">
            <w:pPr>
              <w:pStyle w:val="Chng"/>
              <w:jc w:val="both"/>
              <w:rPr>
                <w:b w:val="0"/>
                <w:sz w:val="26"/>
                <w:szCs w:val="26"/>
              </w:rPr>
            </w:pPr>
            <w:r>
              <w:rPr>
                <w:b w:val="0"/>
                <w:sz w:val="26"/>
                <w:szCs w:val="26"/>
              </w:rPr>
              <w:t xml:space="preserve">Quản trị viên có thể xem danh sách và thêm, xóa, sửa sản phẩm. </w:t>
            </w:r>
            <w:r w:rsidR="00C01596">
              <w:rPr>
                <w:b w:val="0"/>
                <w:sz w:val="26"/>
                <w:szCs w:val="26"/>
              </w:rPr>
              <w:t>N</w:t>
            </w:r>
            <w:r>
              <w:rPr>
                <w:b w:val="0"/>
                <w:sz w:val="26"/>
                <w:szCs w:val="26"/>
              </w:rPr>
              <w:t>hân viên chỉ được xem danh sách</w:t>
            </w:r>
            <w:r w:rsidR="00C01596">
              <w:rPr>
                <w:b w:val="0"/>
                <w:sz w:val="26"/>
                <w:szCs w:val="26"/>
              </w:rPr>
              <w:t>.</w:t>
            </w:r>
          </w:p>
        </w:tc>
        <w:tc>
          <w:tcPr>
            <w:tcW w:w="2456" w:type="dxa"/>
          </w:tcPr>
          <w:p w14:paraId="28C11ED9" w14:textId="086BB1FD" w:rsidR="006F64FE" w:rsidRPr="00376C8C" w:rsidRDefault="00E01CC5" w:rsidP="006F64FE">
            <w:pPr>
              <w:pStyle w:val="Chng"/>
              <w:rPr>
                <w:b w:val="0"/>
                <w:sz w:val="26"/>
                <w:szCs w:val="26"/>
                <w:lang w:val="vi-VN"/>
              </w:rPr>
            </w:pPr>
            <w:r>
              <w:rPr>
                <w:b w:val="0"/>
                <w:sz w:val="26"/>
                <w:szCs w:val="26"/>
              </w:rPr>
              <w:t>Quản trị viên, nhân viên bán hàng</w:t>
            </w:r>
          </w:p>
        </w:tc>
      </w:tr>
      <w:tr w:rsidR="006F64FE" w:rsidRPr="00376C8C" w14:paraId="70634A1E" w14:textId="77777777" w:rsidTr="00A177FA">
        <w:tc>
          <w:tcPr>
            <w:tcW w:w="838" w:type="dxa"/>
          </w:tcPr>
          <w:p w14:paraId="26407E01" w14:textId="77777777" w:rsidR="006F64FE" w:rsidRPr="00742A3E" w:rsidRDefault="006F64FE" w:rsidP="006F64FE">
            <w:pPr>
              <w:spacing w:line="360" w:lineRule="auto"/>
              <w:rPr>
                <w:szCs w:val="26"/>
              </w:rPr>
            </w:pPr>
            <w:r>
              <w:rPr>
                <w:szCs w:val="26"/>
                <w:lang w:val="vi-VN"/>
              </w:rPr>
              <w:t>UC0</w:t>
            </w:r>
            <w:r w:rsidRPr="00742A3E">
              <w:rPr>
                <w:szCs w:val="26"/>
                <w:lang w:val="vi-VN"/>
              </w:rPr>
              <w:t>7</w:t>
            </w:r>
          </w:p>
        </w:tc>
        <w:tc>
          <w:tcPr>
            <w:tcW w:w="2037" w:type="dxa"/>
          </w:tcPr>
          <w:p w14:paraId="132EB7F8" w14:textId="14A1E9D9" w:rsidR="006F64FE" w:rsidRPr="006B0243" w:rsidRDefault="006F64FE" w:rsidP="006F64FE">
            <w:pPr>
              <w:pStyle w:val="Chng"/>
              <w:rPr>
                <w:b w:val="0"/>
                <w:sz w:val="26"/>
                <w:szCs w:val="26"/>
              </w:rPr>
            </w:pPr>
            <w:r>
              <w:rPr>
                <w:b w:val="0"/>
                <w:sz w:val="26"/>
                <w:szCs w:val="26"/>
              </w:rPr>
              <w:t>Xử lý mua hàng</w:t>
            </w:r>
          </w:p>
        </w:tc>
        <w:tc>
          <w:tcPr>
            <w:tcW w:w="3780" w:type="dxa"/>
          </w:tcPr>
          <w:p w14:paraId="02546323" w14:textId="55119FEB" w:rsidR="006F64FE" w:rsidRPr="00376C8C" w:rsidRDefault="00E01CC5" w:rsidP="00AE7ABA">
            <w:pPr>
              <w:pStyle w:val="Chng"/>
              <w:jc w:val="both"/>
              <w:rPr>
                <w:b w:val="0"/>
                <w:sz w:val="26"/>
                <w:szCs w:val="26"/>
                <w:lang w:val="vi-VN"/>
              </w:rPr>
            </w:pPr>
            <w:r>
              <w:rPr>
                <w:b w:val="0"/>
                <w:sz w:val="26"/>
                <w:szCs w:val="26"/>
              </w:rPr>
              <w:t>Nhân viên bán hàng thêm sản phẩm khách mua, điền thông tin khách hàng và xuất hóa đơn PDF.</w:t>
            </w:r>
          </w:p>
        </w:tc>
        <w:tc>
          <w:tcPr>
            <w:tcW w:w="2456" w:type="dxa"/>
          </w:tcPr>
          <w:p w14:paraId="1B283418" w14:textId="72D38D49" w:rsidR="006F64FE" w:rsidRPr="00E01CC5" w:rsidRDefault="00E01CC5" w:rsidP="006F64FE">
            <w:pPr>
              <w:pStyle w:val="Chng"/>
              <w:rPr>
                <w:b w:val="0"/>
                <w:sz w:val="26"/>
                <w:szCs w:val="26"/>
              </w:rPr>
            </w:pPr>
            <w:r>
              <w:rPr>
                <w:b w:val="0"/>
                <w:sz w:val="26"/>
                <w:szCs w:val="26"/>
              </w:rPr>
              <w:t>Nhân viên bán hàng</w:t>
            </w:r>
          </w:p>
        </w:tc>
      </w:tr>
      <w:tr w:rsidR="006F64FE" w:rsidRPr="00376C8C" w14:paraId="78B11291" w14:textId="77777777" w:rsidTr="00A177FA">
        <w:tc>
          <w:tcPr>
            <w:tcW w:w="838" w:type="dxa"/>
          </w:tcPr>
          <w:p w14:paraId="2C1F5317" w14:textId="77777777" w:rsidR="006F64FE" w:rsidRPr="00742A3E" w:rsidRDefault="006F64FE" w:rsidP="006F64FE">
            <w:pPr>
              <w:spacing w:line="360" w:lineRule="auto"/>
              <w:rPr>
                <w:szCs w:val="26"/>
              </w:rPr>
            </w:pPr>
            <w:r>
              <w:rPr>
                <w:szCs w:val="26"/>
                <w:lang w:val="vi-VN"/>
              </w:rPr>
              <w:t>UC0</w:t>
            </w:r>
            <w:r w:rsidRPr="00742A3E">
              <w:rPr>
                <w:szCs w:val="26"/>
                <w:lang w:val="vi-VN"/>
              </w:rPr>
              <w:t>8</w:t>
            </w:r>
          </w:p>
        </w:tc>
        <w:tc>
          <w:tcPr>
            <w:tcW w:w="2037" w:type="dxa"/>
          </w:tcPr>
          <w:p w14:paraId="48C36C4D" w14:textId="601941BF" w:rsidR="006F64FE" w:rsidRPr="006B0243" w:rsidRDefault="006F64FE" w:rsidP="006F64FE">
            <w:pPr>
              <w:pStyle w:val="Chng"/>
              <w:rPr>
                <w:b w:val="0"/>
                <w:sz w:val="26"/>
                <w:szCs w:val="26"/>
              </w:rPr>
            </w:pPr>
            <w:r>
              <w:rPr>
                <w:b w:val="0"/>
                <w:sz w:val="26"/>
                <w:szCs w:val="26"/>
              </w:rPr>
              <w:t>Quản lý nhân viên bán hàng</w:t>
            </w:r>
          </w:p>
        </w:tc>
        <w:tc>
          <w:tcPr>
            <w:tcW w:w="3780" w:type="dxa"/>
          </w:tcPr>
          <w:p w14:paraId="0C1EA2BD" w14:textId="4F3540FA" w:rsidR="006F64FE" w:rsidRPr="00AE7ABA" w:rsidRDefault="00AE7ABA" w:rsidP="00AE7ABA">
            <w:pPr>
              <w:pStyle w:val="Chng"/>
              <w:jc w:val="both"/>
              <w:rPr>
                <w:b w:val="0"/>
                <w:sz w:val="26"/>
                <w:szCs w:val="26"/>
              </w:rPr>
            </w:pPr>
            <w:r>
              <w:rPr>
                <w:b w:val="0"/>
                <w:sz w:val="26"/>
                <w:szCs w:val="26"/>
              </w:rPr>
              <w:t>Thêm, xóa sửa nhân viên, mở  hoặc khóa tài khoản, gửi lại email xác thực.</w:t>
            </w:r>
          </w:p>
        </w:tc>
        <w:tc>
          <w:tcPr>
            <w:tcW w:w="2456" w:type="dxa"/>
          </w:tcPr>
          <w:p w14:paraId="0EC6B8ED" w14:textId="52FFEC93" w:rsidR="006F64FE" w:rsidRPr="00AE7ABA" w:rsidRDefault="00AE7ABA" w:rsidP="006F64FE">
            <w:pPr>
              <w:pStyle w:val="Chng"/>
              <w:rPr>
                <w:b w:val="0"/>
                <w:sz w:val="26"/>
                <w:szCs w:val="26"/>
              </w:rPr>
            </w:pPr>
            <w:r>
              <w:rPr>
                <w:b w:val="0"/>
                <w:sz w:val="26"/>
                <w:szCs w:val="26"/>
              </w:rPr>
              <w:t>Quản trị viên.</w:t>
            </w:r>
          </w:p>
        </w:tc>
      </w:tr>
    </w:tbl>
    <w:p w14:paraId="684AF7EE" w14:textId="0453453C" w:rsidR="00785BD4" w:rsidRDefault="00017E17" w:rsidP="00897AA0">
      <w:pPr>
        <w:pStyle w:val="Heading2"/>
      </w:pPr>
      <w:bookmarkStart w:id="57" w:name="_Toc183893922"/>
      <w:r w:rsidRPr="00017E17">
        <w:rPr>
          <w:noProof/>
        </w:rPr>
        <w:lastRenderedPageBreak/>
        <w:drawing>
          <wp:anchor distT="0" distB="0" distL="114300" distR="114300" simplePos="0" relativeHeight="251682816" behindDoc="0" locked="0" layoutInCell="1" allowOverlap="1" wp14:anchorId="26522CF9" wp14:editId="06A49120">
            <wp:simplePos x="0" y="0"/>
            <wp:positionH relativeFrom="page">
              <wp:align>right</wp:align>
            </wp:positionH>
            <wp:positionV relativeFrom="paragraph">
              <wp:posOffset>301625</wp:posOffset>
            </wp:positionV>
            <wp:extent cx="7780077" cy="5543550"/>
            <wp:effectExtent l="0" t="0" r="0" b="0"/>
            <wp:wrapNone/>
            <wp:docPr id="20243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2766" name=""/>
                    <pic:cNvPicPr/>
                  </pic:nvPicPr>
                  <pic:blipFill>
                    <a:blip r:embed="rId18">
                      <a:extLst>
                        <a:ext uri="{28A0092B-C50C-407E-A947-70E740481C1C}">
                          <a14:useLocalDpi xmlns:a14="http://schemas.microsoft.com/office/drawing/2010/main" val="0"/>
                        </a:ext>
                      </a:extLst>
                    </a:blip>
                    <a:stretch>
                      <a:fillRect/>
                    </a:stretch>
                  </pic:blipFill>
                  <pic:spPr>
                    <a:xfrm>
                      <a:off x="0" y="0"/>
                      <a:ext cx="7780077" cy="55435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172D92F9" wp14:editId="7079D25A">
                <wp:simplePos x="0" y="0"/>
                <wp:positionH relativeFrom="column">
                  <wp:posOffset>-1317625</wp:posOffset>
                </wp:positionH>
                <wp:positionV relativeFrom="paragraph">
                  <wp:posOffset>5873115</wp:posOffset>
                </wp:positionV>
                <wp:extent cx="7802880" cy="635"/>
                <wp:effectExtent l="0" t="0" r="0" b="0"/>
                <wp:wrapNone/>
                <wp:docPr id="1671584646" name="Text Box 1"/>
                <wp:cNvGraphicFramePr/>
                <a:graphic xmlns:a="http://schemas.openxmlformats.org/drawingml/2006/main">
                  <a:graphicData uri="http://schemas.microsoft.com/office/word/2010/wordprocessingShape">
                    <wps:wsp>
                      <wps:cNvSpPr txBox="1"/>
                      <wps:spPr>
                        <a:xfrm>
                          <a:off x="0" y="0"/>
                          <a:ext cx="7802880" cy="635"/>
                        </a:xfrm>
                        <a:prstGeom prst="rect">
                          <a:avLst/>
                        </a:prstGeom>
                        <a:solidFill>
                          <a:prstClr val="white"/>
                        </a:solidFill>
                        <a:ln>
                          <a:noFill/>
                        </a:ln>
                      </wps:spPr>
                      <wps:txbx>
                        <w:txbxContent>
                          <w:p w14:paraId="2BCB909A" w14:textId="771B4A29" w:rsidR="00017E17" w:rsidRPr="008A1E3C" w:rsidRDefault="00017E17" w:rsidP="00017E17">
                            <w:pPr>
                              <w:pStyle w:val="Caption"/>
                              <w:rPr>
                                <w:b/>
                                <w:sz w:val="28"/>
                              </w:rPr>
                            </w:pPr>
                            <w:bookmarkStart w:id="58" w:name="_Toc18389365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w:t>
                            </w:r>
                            <w:r w:rsidR="00456216">
                              <w:fldChar w:fldCharType="end"/>
                            </w:r>
                            <w:r>
                              <w:t>: Sơ đồ use case tổng quát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92F9" id="_x0000_s1033" type="#_x0000_t202" style="position:absolute;left:0;text-align:left;margin-left:-103.75pt;margin-top:462.45pt;width:614.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" stroked="f">
                <v:textbox style="mso-fit-shape-to-text:t" inset="0,0,0,0">
                  <w:txbxContent>
                    <w:p w14:paraId="2BCB909A" w14:textId="771B4A29" w:rsidR="00017E17" w:rsidRPr="008A1E3C" w:rsidRDefault="00017E17" w:rsidP="00017E17">
                      <w:pPr>
                        <w:pStyle w:val="Caption"/>
                        <w:rPr>
                          <w:b/>
                          <w:sz w:val="28"/>
                        </w:rPr>
                      </w:pPr>
                      <w:bookmarkStart w:id="59" w:name="_Toc18389365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w:t>
                      </w:r>
                      <w:r w:rsidR="00456216">
                        <w:fldChar w:fldCharType="end"/>
                      </w:r>
                      <w:r>
                        <w:t>: Sơ đồ use case tổng quát</w:t>
                      </w:r>
                      <w:bookmarkEnd w:id="59"/>
                    </w:p>
                  </w:txbxContent>
                </v:textbox>
              </v:shape>
            </w:pict>
          </mc:Fallback>
        </mc:AlternateContent>
      </w:r>
      <w:r w:rsidR="000D17B1">
        <w:t>Sơ đồ Use Case</w:t>
      </w:r>
      <w:bookmarkEnd w:id="57"/>
    </w:p>
    <w:p w14:paraId="4330B27D" w14:textId="6580BA9E" w:rsidR="0083273E" w:rsidRDefault="0083273E" w:rsidP="0083273E"/>
    <w:p w14:paraId="25D80881" w14:textId="330587EF" w:rsidR="0083273E" w:rsidRDefault="0083273E" w:rsidP="0083273E"/>
    <w:p w14:paraId="67A33B09" w14:textId="59EF7C58" w:rsidR="0083273E" w:rsidRDefault="0083273E" w:rsidP="0083273E"/>
    <w:p w14:paraId="76D0A0CD" w14:textId="77777777" w:rsidR="0083273E" w:rsidRDefault="0083273E" w:rsidP="0083273E"/>
    <w:p w14:paraId="232FE5AC" w14:textId="77777777" w:rsidR="0083273E" w:rsidRDefault="0083273E" w:rsidP="0083273E"/>
    <w:p w14:paraId="075CFF11" w14:textId="77777777" w:rsidR="0083273E" w:rsidRDefault="0083273E" w:rsidP="0083273E"/>
    <w:p w14:paraId="64A72E75" w14:textId="77777777" w:rsidR="0083273E" w:rsidRDefault="0083273E" w:rsidP="0083273E"/>
    <w:p w14:paraId="424F86F2" w14:textId="77777777" w:rsidR="0083273E" w:rsidRDefault="0083273E" w:rsidP="0083273E"/>
    <w:p w14:paraId="0601048C" w14:textId="77777777" w:rsidR="0083273E" w:rsidRDefault="0083273E" w:rsidP="0083273E"/>
    <w:p w14:paraId="6B6DF1F1" w14:textId="77777777" w:rsidR="0083273E" w:rsidRDefault="0083273E" w:rsidP="0083273E"/>
    <w:p w14:paraId="19270485" w14:textId="77777777" w:rsidR="0083273E" w:rsidRDefault="0083273E" w:rsidP="0083273E"/>
    <w:p w14:paraId="57BB5BD5" w14:textId="77777777" w:rsidR="0083273E" w:rsidRDefault="0083273E" w:rsidP="0083273E"/>
    <w:p w14:paraId="37F4849F" w14:textId="77777777" w:rsidR="0083273E" w:rsidRDefault="0083273E" w:rsidP="0083273E"/>
    <w:p w14:paraId="58697011" w14:textId="77777777" w:rsidR="0083273E" w:rsidRDefault="0083273E" w:rsidP="0083273E"/>
    <w:p w14:paraId="0C2E1E86" w14:textId="77777777" w:rsidR="0083273E" w:rsidRDefault="0083273E" w:rsidP="0083273E"/>
    <w:p w14:paraId="530F7A4E" w14:textId="77777777" w:rsidR="0083273E" w:rsidRDefault="0083273E" w:rsidP="0083273E"/>
    <w:p w14:paraId="424DB509" w14:textId="77777777" w:rsidR="0083273E" w:rsidRDefault="0083273E" w:rsidP="0083273E"/>
    <w:p w14:paraId="04839B6F" w14:textId="77777777" w:rsidR="0083273E" w:rsidRDefault="0083273E" w:rsidP="0083273E"/>
    <w:p w14:paraId="2757F39D" w14:textId="77777777" w:rsidR="0083273E" w:rsidRDefault="0083273E" w:rsidP="0083273E"/>
    <w:p w14:paraId="7C1199F1" w14:textId="77777777" w:rsidR="0083273E" w:rsidRDefault="0083273E" w:rsidP="0083273E"/>
    <w:p w14:paraId="545D7023" w14:textId="77777777" w:rsidR="0083273E" w:rsidRDefault="0083273E" w:rsidP="0083273E"/>
    <w:p w14:paraId="6993DE48" w14:textId="77777777" w:rsidR="0083273E" w:rsidRDefault="0083273E" w:rsidP="0083273E"/>
    <w:p w14:paraId="29F44B0A" w14:textId="77777777" w:rsidR="0083273E" w:rsidRDefault="0083273E" w:rsidP="0083273E"/>
    <w:p w14:paraId="4EF8EB50" w14:textId="77777777" w:rsidR="0083273E" w:rsidRDefault="0083273E" w:rsidP="0083273E"/>
    <w:p w14:paraId="40ABFC49" w14:textId="77777777" w:rsidR="0083273E" w:rsidRDefault="0083273E" w:rsidP="0083273E"/>
    <w:p w14:paraId="3F84F0F2" w14:textId="77777777" w:rsidR="0083273E" w:rsidRDefault="0083273E" w:rsidP="0083273E"/>
    <w:p w14:paraId="5C24882B" w14:textId="77777777" w:rsidR="0083273E" w:rsidRDefault="0083273E" w:rsidP="0083273E"/>
    <w:p w14:paraId="1C3BEF49" w14:textId="77777777" w:rsidR="0083273E" w:rsidRDefault="0083273E" w:rsidP="0083273E"/>
    <w:p w14:paraId="31FB409C" w14:textId="77777777" w:rsidR="0083273E" w:rsidRDefault="0083273E" w:rsidP="0083273E"/>
    <w:p w14:paraId="54E65FB3" w14:textId="77777777" w:rsidR="0083273E" w:rsidRDefault="0083273E" w:rsidP="0083273E"/>
    <w:p w14:paraId="7C4270E0" w14:textId="77777777" w:rsidR="0083273E" w:rsidRDefault="0083273E" w:rsidP="0083273E"/>
    <w:p w14:paraId="0F9ED169" w14:textId="77777777" w:rsidR="0083273E" w:rsidRDefault="0083273E" w:rsidP="0083273E"/>
    <w:p w14:paraId="10A3F672" w14:textId="77777777" w:rsidR="00D30FBA" w:rsidRDefault="00D30FBA" w:rsidP="00D30FBA">
      <w:pPr>
        <w:pStyle w:val="Heading2"/>
        <w:numPr>
          <w:ilvl w:val="0"/>
          <w:numId w:val="0"/>
        </w:numPr>
      </w:pPr>
    </w:p>
    <w:p w14:paraId="099498C9" w14:textId="77777777" w:rsidR="00D30FBA" w:rsidRDefault="00D30FBA" w:rsidP="00D30FBA"/>
    <w:p w14:paraId="69EF2638" w14:textId="77777777" w:rsidR="00EC2016" w:rsidRDefault="00EC2016" w:rsidP="00D30FBA"/>
    <w:p w14:paraId="624A09E8" w14:textId="77777777" w:rsidR="00EC2016" w:rsidRDefault="00EC2016" w:rsidP="00D30FBA"/>
    <w:p w14:paraId="1D663696" w14:textId="77777777" w:rsidR="00EC2016" w:rsidRDefault="00EC2016" w:rsidP="00D30FBA"/>
    <w:p w14:paraId="784FE9B3" w14:textId="77777777" w:rsidR="00D30FBA" w:rsidRDefault="00D30FBA" w:rsidP="00D30FBA"/>
    <w:p w14:paraId="2E57848B" w14:textId="77777777" w:rsidR="00D30FBA" w:rsidRPr="00D30FBA" w:rsidRDefault="00D30FBA" w:rsidP="00D30FBA"/>
    <w:p w14:paraId="169294F1" w14:textId="2DAAE871" w:rsidR="000D17B1" w:rsidRDefault="000D17B1" w:rsidP="000D17B1">
      <w:pPr>
        <w:pStyle w:val="Heading2"/>
      </w:pPr>
      <w:bookmarkStart w:id="60" w:name="_Toc183893923"/>
      <w:r>
        <w:lastRenderedPageBreak/>
        <w:t>Đặc tả Use Case</w:t>
      </w:r>
      <w:bookmarkEnd w:id="60"/>
    </w:p>
    <w:p w14:paraId="22CDD2AA" w14:textId="323EFB07" w:rsidR="0005758D" w:rsidRDefault="0005758D" w:rsidP="0005758D">
      <w:pPr>
        <w:pStyle w:val="Heading3"/>
      </w:pPr>
      <w:bookmarkStart w:id="61" w:name="_Toc183893924"/>
      <w:r>
        <w:t>UC01: Đăng nhập</w:t>
      </w:r>
      <w:bookmarkEnd w:id="61"/>
    </w:p>
    <w:p w14:paraId="37503F4D" w14:textId="73F38CD8" w:rsidR="0005758D" w:rsidRPr="0005758D" w:rsidRDefault="007822D0" w:rsidP="0005758D">
      <w:r w:rsidRPr="007822D0">
        <w:rPr>
          <w:noProof/>
        </w:rPr>
        <w:drawing>
          <wp:anchor distT="0" distB="0" distL="114300" distR="114300" simplePos="0" relativeHeight="251699200" behindDoc="0" locked="0" layoutInCell="1" allowOverlap="1" wp14:anchorId="616F2E3B" wp14:editId="42DF9367">
            <wp:simplePos x="0" y="0"/>
            <wp:positionH relativeFrom="margin">
              <wp:align>right</wp:align>
            </wp:positionH>
            <wp:positionV relativeFrom="paragraph">
              <wp:posOffset>2540</wp:posOffset>
            </wp:positionV>
            <wp:extent cx="5791835" cy="2334895"/>
            <wp:effectExtent l="0" t="0" r="0" b="8255"/>
            <wp:wrapNone/>
            <wp:docPr id="68256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65672" name=""/>
                    <pic:cNvPicPr/>
                  </pic:nvPicPr>
                  <pic:blipFill>
                    <a:blip r:embed="rId19">
                      <a:extLst>
                        <a:ext uri="{28A0092B-C50C-407E-A947-70E740481C1C}">
                          <a14:useLocalDpi xmlns:a14="http://schemas.microsoft.com/office/drawing/2010/main" val="0"/>
                        </a:ext>
                      </a:extLst>
                    </a:blip>
                    <a:stretch>
                      <a:fillRect/>
                    </a:stretch>
                  </pic:blipFill>
                  <pic:spPr>
                    <a:xfrm>
                      <a:off x="0" y="0"/>
                      <a:ext cx="5791835" cy="2334895"/>
                    </a:xfrm>
                    <a:prstGeom prst="rect">
                      <a:avLst/>
                    </a:prstGeom>
                  </pic:spPr>
                </pic:pic>
              </a:graphicData>
            </a:graphic>
          </wp:anchor>
        </w:drawing>
      </w:r>
    </w:p>
    <w:p w14:paraId="30F2A7E7" w14:textId="77777777" w:rsidR="00EC2016" w:rsidRDefault="00EC2016" w:rsidP="00EC2016"/>
    <w:p w14:paraId="32FC487F" w14:textId="77777777" w:rsidR="00EC2016" w:rsidRDefault="00EC2016" w:rsidP="00EC2016"/>
    <w:p w14:paraId="238200D6" w14:textId="77777777" w:rsidR="00EC2016" w:rsidRDefault="00EC2016" w:rsidP="00EC2016"/>
    <w:p w14:paraId="5E3475C0" w14:textId="77777777" w:rsidR="00EC2016" w:rsidRDefault="00EC2016" w:rsidP="00EC2016"/>
    <w:p w14:paraId="69F79A86" w14:textId="77777777" w:rsidR="00EC2016" w:rsidRDefault="00EC2016" w:rsidP="00EC2016"/>
    <w:p w14:paraId="4035CE01" w14:textId="77777777" w:rsidR="00EC2016" w:rsidRDefault="00EC2016" w:rsidP="00EC2016"/>
    <w:p w14:paraId="2B603844" w14:textId="77777777" w:rsidR="00EC2016" w:rsidRDefault="00EC2016" w:rsidP="00EC2016"/>
    <w:p w14:paraId="211388D0" w14:textId="77777777" w:rsidR="00EC2016" w:rsidRDefault="00EC2016" w:rsidP="00EC2016"/>
    <w:p w14:paraId="7A615C55" w14:textId="77777777" w:rsidR="00EC2016" w:rsidRDefault="00EC2016" w:rsidP="00EC2016"/>
    <w:p w14:paraId="4E7C65F7" w14:textId="77777777" w:rsidR="00EC2016" w:rsidRDefault="00EC2016" w:rsidP="00EC2016"/>
    <w:p w14:paraId="507B2998" w14:textId="77777777" w:rsidR="00EC2016" w:rsidRDefault="00EC2016" w:rsidP="00EC2016"/>
    <w:p w14:paraId="442528A7" w14:textId="77777777" w:rsidR="00EC2016" w:rsidRDefault="00EC2016" w:rsidP="00EC2016"/>
    <w:p w14:paraId="70744D1B" w14:textId="77777777" w:rsidR="00EC2016" w:rsidRDefault="00EC2016" w:rsidP="00EC2016"/>
    <w:p w14:paraId="736AB545" w14:textId="1C6B34ED" w:rsidR="00EC2016" w:rsidRDefault="00FB0BB4" w:rsidP="00EC2016">
      <w:r>
        <w:rPr>
          <w:noProof/>
        </w:rPr>
        <mc:AlternateContent>
          <mc:Choice Requires="wps">
            <w:drawing>
              <wp:anchor distT="0" distB="0" distL="114300" distR="114300" simplePos="0" relativeHeight="251698176" behindDoc="0" locked="0" layoutInCell="1" allowOverlap="1" wp14:anchorId="5AE02162" wp14:editId="57DA3C17">
                <wp:simplePos x="0" y="0"/>
                <wp:positionH relativeFrom="margin">
                  <wp:align>right</wp:align>
                </wp:positionH>
                <wp:positionV relativeFrom="paragraph">
                  <wp:posOffset>7620</wp:posOffset>
                </wp:positionV>
                <wp:extent cx="5791835" cy="635"/>
                <wp:effectExtent l="0" t="0" r="0" b="6985"/>
                <wp:wrapNone/>
                <wp:docPr id="26928993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3DAB1F2" w14:textId="3528EF56" w:rsidR="00CF7F64" w:rsidRPr="00505752" w:rsidRDefault="00CF7F64" w:rsidP="00CF7F64">
                            <w:pPr>
                              <w:pStyle w:val="Caption"/>
                              <w:rPr>
                                <w:sz w:val="24"/>
                                <w:szCs w:val="24"/>
                              </w:rPr>
                            </w:pPr>
                            <w:bookmarkStart w:id="62" w:name="_Toc183893655"/>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w:t>
                            </w:r>
                            <w:r w:rsidR="00456216">
                              <w:fldChar w:fldCharType="end"/>
                            </w:r>
                            <w:r>
                              <w:t>: Use case đăng nhập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02162" id="_x0000_s1034" type="#_x0000_t202" style="position:absolute;margin-left:404.85pt;margin-top:.6pt;width:456.0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EmGgIAAD8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" stroked="f">
                <v:textbox style="mso-fit-shape-to-text:t" inset="0,0,0,0">
                  <w:txbxContent>
                    <w:p w14:paraId="13DAB1F2" w14:textId="3528EF56" w:rsidR="00CF7F64" w:rsidRPr="00505752" w:rsidRDefault="00CF7F64" w:rsidP="00CF7F64">
                      <w:pPr>
                        <w:pStyle w:val="Caption"/>
                        <w:rPr>
                          <w:sz w:val="24"/>
                          <w:szCs w:val="24"/>
                        </w:rPr>
                      </w:pPr>
                      <w:bookmarkStart w:id="63" w:name="_Toc183893655"/>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w:t>
                      </w:r>
                      <w:r w:rsidR="00456216">
                        <w:fldChar w:fldCharType="end"/>
                      </w:r>
                      <w:r>
                        <w:t>: Use case đăng nhập</w:t>
                      </w:r>
                      <w:bookmarkEnd w:id="63"/>
                    </w:p>
                  </w:txbxContent>
                </v:textbox>
                <w10:wrap anchorx="margin"/>
              </v:shape>
            </w:pict>
          </mc:Fallback>
        </mc:AlternateContent>
      </w:r>
    </w:p>
    <w:p w14:paraId="0FDA7F51" w14:textId="77777777" w:rsidR="00EC2016" w:rsidRDefault="00EC2016"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373"/>
        <w:gridCol w:w="3469"/>
      </w:tblGrid>
      <w:tr w:rsidR="00CF7F64" w14:paraId="5FE102B8"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39834C21" w14:textId="77777777" w:rsidR="00CF7F64" w:rsidRPr="00CF7F64" w:rsidRDefault="00CF7F64" w:rsidP="009A5616">
            <w:pPr>
              <w:spacing w:line="360" w:lineRule="auto"/>
              <w:rPr>
                <w:b/>
                <w:sz w:val="26"/>
                <w:szCs w:val="26"/>
              </w:rPr>
            </w:pPr>
            <w:r w:rsidRPr="00CF7F64">
              <w:rPr>
                <w:b/>
                <w:sz w:val="26"/>
                <w:szCs w:val="26"/>
              </w:rPr>
              <w:t>Use Case Name: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7D0C6739" w14:textId="77777777" w:rsidR="00CF7F64" w:rsidRPr="00CF7F64" w:rsidRDefault="00CF7F64" w:rsidP="009A5616">
            <w:pPr>
              <w:spacing w:line="360" w:lineRule="auto"/>
              <w:rPr>
                <w:sz w:val="26"/>
                <w:szCs w:val="26"/>
              </w:rPr>
            </w:pPr>
            <w:r w:rsidRPr="00CF7F64">
              <w:rPr>
                <w:sz w:val="26"/>
                <w:szCs w:val="26"/>
              </w:rPr>
              <w:t>Đăng nhập.</w:t>
            </w:r>
          </w:p>
        </w:tc>
      </w:tr>
      <w:tr w:rsidR="00CF7F64" w14:paraId="2141779C"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5632475A" w14:textId="77777777" w:rsidR="00CF7F64" w:rsidRPr="00CF7F64" w:rsidRDefault="00CF7F64" w:rsidP="009A5616">
            <w:pPr>
              <w:spacing w:line="360" w:lineRule="auto"/>
              <w:rPr>
                <w:b/>
                <w:sz w:val="26"/>
                <w:szCs w:val="26"/>
              </w:rPr>
            </w:pPr>
            <w:r w:rsidRPr="00CF7F64">
              <w:rPr>
                <w:b/>
                <w:sz w:val="26"/>
                <w:szCs w:val="26"/>
              </w:rPr>
              <w:t>Scenario:</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61E820DC" w14:textId="77777777" w:rsidR="00CF7F64" w:rsidRPr="00CF7F64" w:rsidRDefault="00CF7F64" w:rsidP="009A5616">
            <w:pPr>
              <w:spacing w:line="360" w:lineRule="auto"/>
              <w:rPr>
                <w:sz w:val="26"/>
                <w:szCs w:val="26"/>
              </w:rPr>
            </w:pPr>
            <w:r w:rsidRPr="00CF7F64">
              <w:rPr>
                <w:sz w:val="26"/>
                <w:szCs w:val="26"/>
              </w:rPr>
              <w:t>Người dùng muốn đăng nhập vào hệ thống.</w:t>
            </w:r>
          </w:p>
        </w:tc>
      </w:tr>
      <w:tr w:rsidR="00CF7F64" w14:paraId="064E3C3A"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67964D6C" w14:textId="77777777" w:rsidR="00CF7F64" w:rsidRPr="00CF7F64" w:rsidRDefault="00CF7F64" w:rsidP="009A5616">
            <w:pPr>
              <w:spacing w:line="360" w:lineRule="auto"/>
              <w:rPr>
                <w:b/>
                <w:sz w:val="26"/>
                <w:szCs w:val="26"/>
              </w:rPr>
            </w:pPr>
            <w:r w:rsidRPr="00CF7F64">
              <w:rPr>
                <w:b/>
                <w:sz w:val="26"/>
                <w:szCs w:val="26"/>
              </w:rPr>
              <w:t>Triggering Event:</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0C251974" w14:textId="77777777" w:rsidR="00CF7F64" w:rsidRPr="00CF7F64" w:rsidRDefault="00CF7F64" w:rsidP="009A5616">
            <w:pPr>
              <w:spacing w:line="360" w:lineRule="auto"/>
              <w:rPr>
                <w:sz w:val="26"/>
                <w:szCs w:val="26"/>
              </w:rPr>
            </w:pPr>
            <w:r w:rsidRPr="00CF7F64">
              <w:rPr>
                <w:sz w:val="26"/>
                <w:szCs w:val="26"/>
              </w:rPr>
              <w:t>Người dùng bấm vào nút đăng nhập trên website.</w:t>
            </w:r>
          </w:p>
        </w:tc>
      </w:tr>
      <w:tr w:rsidR="00CF7F64" w14:paraId="16472057"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026942AF" w14:textId="77777777" w:rsidR="00CF7F64" w:rsidRPr="00CF7F64" w:rsidRDefault="00CF7F64" w:rsidP="009A5616">
            <w:pPr>
              <w:spacing w:line="360" w:lineRule="auto"/>
              <w:rPr>
                <w:b/>
                <w:sz w:val="26"/>
                <w:szCs w:val="26"/>
              </w:rPr>
            </w:pPr>
            <w:r w:rsidRPr="00CF7F64">
              <w:rPr>
                <w:b/>
                <w:sz w:val="26"/>
                <w:szCs w:val="26"/>
              </w:rPr>
              <w:t>Brief Description:</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1B2FDD3D" w14:textId="4A39BA6E" w:rsidR="00CF7F64" w:rsidRPr="00CF7F64" w:rsidRDefault="00CF7F64" w:rsidP="009A5616">
            <w:pPr>
              <w:spacing w:line="360" w:lineRule="auto"/>
              <w:rPr>
                <w:sz w:val="26"/>
                <w:szCs w:val="26"/>
              </w:rPr>
            </w:pPr>
            <w:r w:rsidRPr="00CF7F64">
              <w:rPr>
                <w:sz w:val="26"/>
                <w:szCs w:val="26"/>
              </w:rPr>
              <w:t>Người dùng nhập tài khoản và mật khẩu để đăng nhập vào website.</w:t>
            </w:r>
          </w:p>
        </w:tc>
      </w:tr>
      <w:tr w:rsidR="00CF7F64" w14:paraId="12A8F269"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41B07668" w14:textId="77777777" w:rsidR="00CF7F64" w:rsidRPr="00CF7F64" w:rsidRDefault="00CF7F64" w:rsidP="009A5616">
            <w:pPr>
              <w:spacing w:line="360" w:lineRule="auto"/>
              <w:rPr>
                <w:b/>
                <w:sz w:val="26"/>
                <w:szCs w:val="26"/>
              </w:rPr>
            </w:pPr>
            <w:r w:rsidRPr="00CF7F64">
              <w:rPr>
                <w:b/>
                <w:sz w:val="26"/>
                <w:szCs w:val="26"/>
              </w:rPr>
              <w:t>Actor:</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29BB5497" w14:textId="7AD45C34" w:rsidR="00CF7F64" w:rsidRPr="00CF7F64" w:rsidRDefault="00CF7F64" w:rsidP="009A5616">
            <w:pPr>
              <w:spacing w:line="360" w:lineRule="auto"/>
              <w:rPr>
                <w:sz w:val="26"/>
                <w:szCs w:val="26"/>
              </w:rPr>
            </w:pPr>
            <w:r>
              <w:rPr>
                <w:sz w:val="26"/>
                <w:szCs w:val="26"/>
              </w:rPr>
              <w:t>Quản trị viên, nhân viên bán hàng.</w:t>
            </w:r>
          </w:p>
        </w:tc>
      </w:tr>
      <w:tr w:rsidR="00CF7F64" w14:paraId="6247E3E5"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7668598B" w14:textId="77777777" w:rsidR="00CF7F64" w:rsidRPr="00CF7F64" w:rsidRDefault="00CF7F64" w:rsidP="009A5616">
            <w:pPr>
              <w:rPr>
                <w:b/>
                <w:sz w:val="26"/>
                <w:szCs w:val="26"/>
                <w:lang w:val="vi-VN"/>
              </w:rPr>
            </w:pPr>
            <w:r w:rsidRPr="00CF7F64">
              <w:rPr>
                <w:b/>
                <w:sz w:val="26"/>
                <w:szCs w:val="26"/>
              </w:rPr>
              <w:t xml:space="preserve">Related </w:t>
            </w:r>
            <w:r w:rsidRPr="00CF7F64">
              <w:rPr>
                <w:b/>
                <w:sz w:val="26"/>
                <w:szCs w:val="26"/>
                <w:lang w:val="vi-VN"/>
              </w:rPr>
              <w:t>Usecase: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1C401A91" w14:textId="3FE24149" w:rsidR="00CF7F64" w:rsidRPr="00CF7F64" w:rsidRDefault="00CF7F64" w:rsidP="009A5616">
            <w:pPr>
              <w:spacing w:line="360" w:lineRule="auto"/>
              <w:rPr>
                <w:sz w:val="26"/>
                <w:szCs w:val="26"/>
              </w:rPr>
            </w:pPr>
            <w:r w:rsidRPr="00CF7F64">
              <w:rPr>
                <w:sz w:val="26"/>
                <w:szCs w:val="26"/>
              </w:rPr>
              <w:t>None</w:t>
            </w:r>
            <w:r>
              <w:rPr>
                <w:sz w:val="26"/>
                <w:szCs w:val="26"/>
              </w:rPr>
              <w:t>.</w:t>
            </w:r>
          </w:p>
        </w:tc>
      </w:tr>
      <w:tr w:rsidR="00CF7F64" w14:paraId="21BFBE94"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7AFEC35F" w14:textId="77777777" w:rsidR="00CF7F64" w:rsidRPr="00CF7F64" w:rsidRDefault="00CF7F64" w:rsidP="009A5616">
            <w:pPr>
              <w:spacing w:line="360" w:lineRule="auto"/>
              <w:rPr>
                <w:b/>
                <w:sz w:val="26"/>
                <w:szCs w:val="26"/>
              </w:rPr>
            </w:pPr>
            <w:r w:rsidRPr="00CF7F64">
              <w:rPr>
                <w:b/>
                <w:sz w:val="26"/>
                <w:szCs w:val="26"/>
              </w:rPr>
              <w:t>Preconditions: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1A9A0508" w14:textId="6EFDAA53" w:rsidR="00CF7F64" w:rsidRPr="00CF7F64" w:rsidRDefault="00CF7F64" w:rsidP="009A5616">
            <w:pPr>
              <w:spacing w:line="360" w:lineRule="auto"/>
              <w:rPr>
                <w:sz w:val="26"/>
                <w:szCs w:val="26"/>
              </w:rPr>
            </w:pPr>
            <w:r w:rsidRPr="00CF7F64">
              <w:rPr>
                <w:sz w:val="26"/>
                <w:szCs w:val="26"/>
              </w:rPr>
              <w:t xml:space="preserve">Người dùng </w:t>
            </w:r>
            <w:r>
              <w:rPr>
                <w:sz w:val="26"/>
                <w:szCs w:val="26"/>
              </w:rPr>
              <w:t>có tài khoản trước đó</w:t>
            </w:r>
            <w:r w:rsidRPr="00CF7F64">
              <w:rPr>
                <w:sz w:val="26"/>
                <w:szCs w:val="26"/>
              </w:rPr>
              <w:t xml:space="preserve"> .</w:t>
            </w:r>
          </w:p>
        </w:tc>
      </w:tr>
      <w:tr w:rsidR="00CF7F64" w14:paraId="409473FB"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53FEEFDB" w14:textId="77777777" w:rsidR="00CF7F64" w:rsidRPr="00CF7F64" w:rsidRDefault="00CF7F64" w:rsidP="009A5616">
            <w:pPr>
              <w:spacing w:line="360" w:lineRule="auto"/>
              <w:rPr>
                <w:b/>
                <w:sz w:val="26"/>
                <w:szCs w:val="26"/>
              </w:rPr>
            </w:pPr>
            <w:r w:rsidRPr="00CF7F64">
              <w:rPr>
                <w:b/>
                <w:sz w:val="26"/>
                <w:szCs w:val="26"/>
              </w:rPr>
              <w:t>Postconditions: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76449852" w14:textId="5ADD3A13" w:rsidR="00CF7F64" w:rsidRPr="00CF7F64" w:rsidRDefault="00CF7F64" w:rsidP="009A5616">
            <w:pPr>
              <w:spacing w:line="360" w:lineRule="auto"/>
              <w:rPr>
                <w:sz w:val="26"/>
                <w:szCs w:val="26"/>
              </w:rPr>
            </w:pPr>
            <w:r w:rsidRPr="00CF7F64">
              <w:rPr>
                <w:sz w:val="26"/>
                <w:szCs w:val="26"/>
              </w:rPr>
              <w:t>Hệ thống phản hồi đã đăng nhập thành công</w:t>
            </w:r>
            <w:r>
              <w:rPr>
                <w:sz w:val="26"/>
                <w:szCs w:val="26"/>
              </w:rPr>
              <w:t xml:space="preserve"> và chuyển đến trang của tác nhân tương ứng</w:t>
            </w:r>
            <w:r w:rsidRPr="00CF7F64">
              <w:rPr>
                <w:sz w:val="26"/>
                <w:szCs w:val="26"/>
              </w:rPr>
              <w:t xml:space="preserve">. </w:t>
            </w:r>
          </w:p>
        </w:tc>
      </w:tr>
      <w:tr w:rsidR="00CF7F64" w14:paraId="51224F10" w14:textId="77777777" w:rsidTr="009A5616">
        <w:trPr>
          <w:trHeight w:val="162"/>
        </w:trPr>
        <w:tc>
          <w:tcPr>
            <w:tcW w:w="2263" w:type="dxa"/>
            <w:vMerge w:val="restart"/>
            <w:tcBorders>
              <w:top w:val="single" w:sz="4" w:space="0" w:color="000000"/>
              <w:left w:val="single" w:sz="4" w:space="0" w:color="000000"/>
              <w:bottom w:val="single" w:sz="4" w:space="0" w:color="000000"/>
              <w:right w:val="single" w:sz="4" w:space="0" w:color="000000"/>
            </w:tcBorders>
            <w:hideMark/>
          </w:tcPr>
          <w:p w14:paraId="1A323722" w14:textId="77777777" w:rsidR="00CF7F64" w:rsidRPr="00CF7F64" w:rsidRDefault="00CF7F64" w:rsidP="009A5616">
            <w:pPr>
              <w:spacing w:line="360" w:lineRule="auto"/>
              <w:rPr>
                <w:b/>
                <w:sz w:val="26"/>
                <w:szCs w:val="26"/>
              </w:rPr>
            </w:pPr>
            <w:r w:rsidRPr="00CF7F64">
              <w:rPr>
                <w:b/>
                <w:sz w:val="26"/>
                <w:szCs w:val="26"/>
              </w:rPr>
              <w:t>Flow of events:</w:t>
            </w:r>
          </w:p>
        </w:tc>
        <w:tc>
          <w:tcPr>
            <w:tcW w:w="3373" w:type="dxa"/>
            <w:tcBorders>
              <w:top w:val="single" w:sz="4" w:space="0" w:color="000000"/>
              <w:left w:val="single" w:sz="4" w:space="0" w:color="000000"/>
              <w:bottom w:val="single" w:sz="4" w:space="0" w:color="000000"/>
              <w:right w:val="single" w:sz="4" w:space="0" w:color="000000"/>
            </w:tcBorders>
            <w:hideMark/>
          </w:tcPr>
          <w:p w14:paraId="1379C9C1" w14:textId="77777777" w:rsidR="00CF7F64" w:rsidRPr="00CF7F64" w:rsidRDefault="00CF7F64" w:rsidP="009A5616">
            <w:pPr>
              <w:tabs>
                <w:tab w:val="left" w:pos="2508"/>
              </w:tabs>
              <w:spacing w:line="360" w:lineRule="auto"/>
              <w:jc w:val="center"/>
              <w:rPr>
                <w:b/>
                <w:sz w:val="26"/>
                <w:szCs w:val="26"/>
              </w:rPr>
            </w:pPr>
            <w:r w:rsidRPr="00CF7F64">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423D9FA5" w14:textId="77777777" w:rsidR="00CF7F64" w:rsidRPr="00CF7F64" w:rsidRDefault="00CF7F64" w:rsidP="009A5616">
            <w:pPr>
              <w:spacing w:line="360" w:lineRule="auto"/>
              <w:jc w:val="center"/>
              <w:rPr>
                <w:b/>
                <w:sz w:val="26"/>
                <w:szCs w:val="26"/>
              </w:rPr>
            </w:pPr>
            <w:r w:rsidRPr="00CF7F64">
              <w:rPr>
                <w:b/>
                <w:sz w:val="26"/>
                <w:szCs w:val="26"/>
              </w:rPr>
              <w:t>System</w:t>
            </w:r>
          </w:p>
        </w:tc>
      </w:tr>
      <w:tr w:rsidR="00CF7F64" w14:paraId="3BAD519B" w14:textId="77777777" w:rsidTr="009A5616">
        <w:trPr>
          <w:trHeight w:val="162"/>
        </w:trPr>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2C3FF5A6" w14:textId="77777777" w:rsidR="00CF7F64" w:rsidRPr="00CF7F64" w:rsidRDefault="00CF7F64" w:rsidP="009A5616">
            <w:pPr>
              <w:rPr>
                <w:b/>
                <w:sz w:val="26"/>
                <w:szCs w:val="26"/>
                <w:lang w:val="en"/>
              </w:rPr>
            </w:pPr>
          </w:p>
        </w:tc>
        <w:tc>
          <w:tcPr>
            <w:tcW w:w="3373" w:type="dxa"/>
            <w:tcBorders>
              <w:top w:val="single" w:sz="4" w:space="0" w:color="000000"/>
              <w:left w:val="single" w:sz="4" w:space="0" w:color="000000"/>
              <w:bottom w:val="single" w:sz="4" w:space="0" w:color="000000"/>
              <w:right w:val="single" w:sz="4" w:space="0" w:color="000000"/>
            </w:tcBorders>
          </w:tcPr>
          <w:p w14:paraId="2CBFBD2B" w14:textId="77777777" w:rsidR="00CF7F64" w:rsidRPr="00CF7F64" w:rsidRDefault="00CF7F64" w:rsidP="009A5616">
            <w:pPr>
              <w:spacing w:line="360" w:lineRule="auto"/>
              <w:rPr>
                <w:sz w:val="26"/>
                <w:szCs w:val="26"/>
              </w:rPr>
            </w:pPr>
            <w:r w:rsidRPr="00CF7F64">
              <w:rPr>
                <w:sz w:val="26"/>
                <w:szCs w:val="26"/>
              </w:rPr>
              <w:t>1. Người dùng truy cập vào website của hệ thống.</w:t>
            </w:r>
          </w:p>
          <w:p w14:paraId="54AC40CC" w14:textId="77777777" w:rsidR="00CF7F64" w:rsidRPr="00CF7F64" w:rsidRDefault="00CF7F64" w:rsidP="009A5616">
            <w:pPr>
              <w:spacing w:line="360" w:lineRule="auto"/>
              <w:rPr>
                <w:sz w:val="26"/>
                <w:szCs w:val="26"/>
              </w:rPr>
            </w:pPr>
            <w:r w:rsidRPr="00CF7F64">
              <w:rPr>
                <w:sz w:val="26"/>
                <w:szCs w:val="26"/>
              </w:rPr>
              <w:lastRenderedPageBreak/>
              <w:t>3. Người dùng điền tên đăng nhập, mật khẩu và ấn nút đăng nhập.</w:t>
            </w:r>
          </w:p>
          <w:p w14:paraId="6F3EB1DE" w14:textId="77777777" w:rsidR="00CF7F64" w:rsidRPr="00CF7F64" w:rsidRDefault="00CF7F64" w:rsidP="009A5616">
            <w:pPr>
              <w:spacing w:line="360" w:lineRule="auto"/>
              <w:rPr>
                <w:sz w:val="26"/>
                <w:szCs w:val="26"/>
              </w:rPr>
            </w:pPr>
          </w:p>
          <w:p w14:paraId="533A7C32" w14:textId="77777777" w:rsidR="00CF7F64" w:rsidRPr="00CF7F64" w:rsidRDefault="00CF7F64" w:rsidP="009A5616">
            <w:pPr>
              <w:spacing w:line="360" w:lineRule="auto"/>
              <w:rPr>
                <w:sz w:val="26"/>
                <w:szCs w:val="26"/>
              </w:rPr>
            </w:pPr>
          </w:p>
        </w:tc>
        <w:tc>
          <w:tcPr>
            <w:tcW w:w="3469" w:type="dxa"/>
            <w:tcBorders>
              <w:top w:val="single" w:sz="4" w:space="0" w:color="000000"/>
              <w:left w:val="single" w:sz="4" w:space="0" w:color="000000"/>
              <w:bottom w:val="single" w:sz="4" w:space="0" w:color="000000"/>
              <w:right w:val="single" w:sz="4" w:space="0" w:color="000000"/>
            </w:tcBorders>
            <w:hideMark/>
          </w:tcPr>
          <w:p w14:paraId="05BB6F65" w14:textId="75508D10" w:rsidR="00CF7F64" w:rsidRPr="00CF7F64" w:rsidRDefault="00CF7F64" w:rsidP="009A5616">
            <w:pPr>
              <w:spacing w:line="360" w:lineRule="auto"/>
              <w:rPr>
                <w:sz w:val="26"/>
                <w:szCs w:val="26"/>
              </w:rPr>
            </w:pPr>
            <w:r w:rsidRPr="00CF7F64">
              <w:rPr>
                <w:sz w:val="26"/>
                <w:szCs w:val="26"/>
              </w:rPr>
              <w:lastRenderedPageBreak/>
              <w:t xml:space="preserve">1.1 Hệ thống sẽ hiện thị hiện ra giao diện </w:t>
            </w:r>
            <w:r>
              <w:rPr>
                <w:sz w:val="26"/>
                <w:szCs w:val="26"/>
              </w:rPr>
              <w:t>đăng nhập</w:t>
            </w:r>
            <w:r w:rsidRPr="00CF7F64">
              <w:rPr>
                <w:sz w:val="26"/>
                <w:szCs w:val="26"/>
              </w:rPr>
              <w:t>.</w:t>
            </w:r>
          </w:p>
          <w:p w14:paraId="4A58AE0A" w14:textId="77777777" w:rsidR="00CF7F64" w:rsidRPr="00CF7F64" w:rsidRDefault="00CF7F64" w:rsidP="009A5616">
            <w:pPr>
              <w:spacing w:line="360" w:lineRule="auto"/>
              <w:rPr>
                <w:sz w:val="26"/>
                <w:szCs w:val="26"/>
              </w:rPr>
            </w:pPr>
            <w:r w:rsidRPr="00CF7F64">
              <w:rPr>
                <w:sz w:val="26"/>
                <w:szCs w:val="26"/>
              </w:rPr>
              <w:lastRenderedPageBreak/>
              <w:t xml:space="preserve">3.1 Hệ thống kiểm tra tên đăng nhập và mật khẩu có chính xác. </w:t>
            </w:r>
          </w:p>
          <w:p w14:paraId="47199671" w14:textId="5B61A0ED" w:rsidR="00CF7F64" w:rsidRPr="00CF7F64" w:rsidRDefault="00CF7F64" w:rsidP="009A5616">
            <w:pPr>
              <w:spacing w:line="360" w:lineRule="auto"/>
              <w:rPr>
                <w:sz w:val="26"/>
                <w:szCs w:val="26"/>
              </w:rPr>
            </w:pPr>
            <w:r w:rsidRPr="00CF7F64">
              <w:rPr>
                <w:sz w:val="26"/>
                <w:szCs w:val="26"/>
              </w:rPr>
              <w:t xml:space="preserve">3.2 Hệ thống phản hồi đăng nhập thành công và </w:t>
            </w:r>
            <w:r>
              <w:rPr>
                <w:sz w:val="26"/>
                <w:szCs w:val="26"/>
              </w:rPr>
              <w:t>chuyển hướng đến trang của tác nhân tương ứng</w:t>
            </w:r>
            <w:r w:rsidRPr="00CF7F64">
              <w:rPr>
                <w:sz w:val="26"/>
                <w:szCs w:val="26"/>
              </w:rPr>
              <w:t>.</w:t>
            </w:r>
          </w:p>
        </w:tc>
      </w:tr>
      <w:tr w:rsidR="00CF7F64" w14:paraId="72A94F9B" w14:textId="77777777" w:rsidTr="009A5616">
        <w:trPr>
          <w:trHeight w:val="557"/>
        </w:trPr>
        <w:tc>
          <w:tcPr>
            <w:tcW w:w="2263" w:type="dxa"/>
            <w:tcBorders>
              <w:top w:val="single" w:sz="4" w:space="0" w:color="000000"/>
              <w:left w:val="single" w:sz="4" w:space="0" w:color="000000"/>
              <w:bottom w:val="single" w:sz="4" w:space="0" w:color="000000"/>
              <w:right w:val="single" w:sz="4" w:space="0" w:color="000000"/>
            </w:tcBorders>
            <w:hideMark/>
          </w:tcPr>
          <w:p w14:paraId="03207803" w14:textId="77777777" w:rsidR="00CF7F64" w:rsidRPr="00CF7F64" w:rsidRDefault="00CF7F64" w:rsidP="009A5616">
            <w:pPr>
              <w:spacing w:line="360" w:lineRule="auto"/>
              <w:rPr>
                <w:b/>
                <w:sz w:val="26"/>
                <w:szCs w:val="26"/>
              </w:rPr>
            </w:pPr>
            <w:r w:rsidRPr="00CF7F64">
              <w:rPr>
                <w:b/>
                <w:sz w:val="26"/>
                <w:szCs w:val="26"/>
              </w:rPr>
              <w:t>Exception</w:t>
            </w:r>
          </w:p>
          <w:p w14:paraId="0FA8B042" w14:textId="77777777" w:rsidR="00CF7F64" w:rsidRPr="00CF7F64" w:rsidRDefault="00CF7F64" w:rsidP="009A5616">
            <w:pPr>
              <w:spacing w:line="360" w:lineRule="auto"/>
              <w:rPr>
                <w:b/>
                <w:sz w:val="26"/>
                <w:szCs w:val="26"/>
              </w:rPr>
            </w:pPr>
            <w:r w:rsidRPr="00CF7F64">
              <w:rPr>
                <w:b/>
                <w:sz w:val="26"/>
                <w:szCs w:val="26"/>
              </w:rPr>
              <w: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557E8B0D" w14:textId="50AC2168" w:rsidR="00945CE1" w:rsidRPr="00CF7F64" w:rsidRDefault="00CF7F64" w:rsidP="00305729">
            <w:pPr>
              <w:keepNext/>
              <w:spacing w:line="360" w:lineRule="auto"/>
              <w:rPr>
                <w:sz w:val="26"/>
                <w:szCs w:val="26"/>
              </w:rPr>
            </w:pPr>
            <w:r w:rsidRPr="00CF7F64">
              <w:rPr>
                <w:sz w:val="26"/>
                <w:szCs w:val="26"/>
              </w:rPr>
              <w:t>3.1a Hệ thống hiển thị thông báo tên đăng nhập hoặc mật khẩu không chính xác và quay về bước 2.1.</w:t>
            </w:r>
          </w:p>
        </w:tc>
      </w:tr>
    </w:tbl>
    <w:p w14:paraId="77BAB7F1" w14:textId="6C08D18D" w:rsidR="00EC2016" w:rsidRDefault="00305729" w:rsidP="00305729">
      <w:pPr>
        <w:pStyle w:val="Caption"/>
      </w:pPr>
      <w:bookmarkStart w:id="64" w:name="_Toc183894021"/>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3</w:t>
      </w:r>
      <w:r w:rsidR="00724595">
        <w:rPr>
          <w:noProof/>
        </w:rPr>
        <w:fldChar w:fldCharType="end"/>
      </w:r>
      <w:r>
        <w:t xml:space="preserve">: Đặc tả </w:t>
      </w:r>
      <w:r w:rsidR="00172624">
        <w:t>U</w:t>
      </w:r>
      <w:r>
        <w:t>se case đăng nhập</w:t>
      </w:r>
      <w:bookmarkEnd w:id="64"/>
    </w:p>
    <w:p w14:paraId="371C0D5E" w14:textId="0F14E8C1" w:rsidR="00EC2016" w:rsidRDefault="007822D0" w:rsidP="007822D0">
      <w:pPr>
        <w:pStyle w:val="Heading3"/>
      </w:pPr>
      <w:bookmarkStart w:id="65" w:name="_Toc183893925"/>
      <w:r>
        <w:t>UC02: Đăng xuất</w:t>
      </w:r>
      <w:bookmarkEnd w:id="65"/>
    </w:p>
    <w:p w14:paraId="0C9CBE7F" w14:textId="63570338" w:rsidR="00EC2016" w:rsidRDefault="007822D0" w:rsidP="00EC2016">
      <w:r>
        <w:rPr>
          <w:noProof/>
        </w:rPr>
        <mc:AlternateContent>
          <mc:Choice Requires="wps">
            <w:drawing>
              <wp:anchor distT="0" distB="0" distL="114300" distR="114300" simplePos="0" relativeHeight="251702272" behindDoc="0" locked="0" layoutInCell="1" allowOverlap="1" wp14:anchorId="1C236213" wp14:editId="69E37689">
                <wp:simplePos x="0" y="0"/>
                <wp:positionH relativeFrom="column">
                  <wp:posOffset>0</wp:posOffset>
                </wp:positionH>
                <wp:positionV relativeFrom="paragraph">
                  <wp:posOffset>2355850</wp:posOffset>
                </wp:positionV>
                <wp:extent cx="5791835" cy="635"/>
                <wp:effectExtent l="0" t="0" r="0" b="0"/>
                <wp:wrapNone/>
                <wp:docPr id="50056096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BDCC19F" w14:textId="0D942F22" w:rsidR="007822D0" w:rsidRPr="00547009" w:rsidRDefault="007822D0" w:rsidP="007822D0">
                            <w:pPr>
                              <w:pStyle w:val="Caption"/>
                              <w:rPr>
                                <w:sz w:val="24"/>
                                <w:szCs w:val="24"/>
                              </w:rPr>
                            </w:pPr>
                            <w:bookmarkStart w:id="66" w:name="_Toc183893656"/>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w:t>
                            </w:r>
                            <w:r w:rsidR="00456216">
                              <w:fldChar w:fldCharType="end"/>
                            </w:r>
                            <w:r>
                              <w:t>: Use case đăng xuất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6213" id="_x0000_s1035" type="#_x0000_t202" style="position:absolute;margin-left:0;margin-top:185.5pt;width:456.0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UDGgIAAD8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" stroked="f">
                <v:textbox style="mso-fit-shape-to-text:t" inset="0,0,0,0">
                  <w:txbxContent>
                    <w:p w14:paraId="3BDCC19F" w14:textId="0D942F22" w:rsidR="007822D0" w:rsidRPr="00547009" w:rsidRDefault="007822D0" w:rsidP="007822D0">
                      <w:pPr>
                        <w:pStyle w:val="Caption"/>
                        <w:rPr>
                          <w:sz w:val="24"/>
                          <w:szCs w:val="24"/>
                        </w:rPr>
                      </w:pPr>
                      <w:bookmarkStart w:id="67" w:name="_Toc183893656"/>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w:t>
                      </w:r>
                      <w:r w:rsidR="00456216">
                        <w:fldChar w:fldCharType="end"/>
                      </w:r>
                      <w:r>
                        <w:t>: Use case đăng xuất</w:t>
                      </w:r>
                      <w:bookmarkEnd w:id="67"/>
                    </w:p>
                  </w:txbxContent>
                </v:textbox>
              </v:shape>
            </w:pict>
          </mc:Fallback>
        </mc:AlternateContent>
      </w:r>
      <w:r w:rsidRPr="007822D0">
        <w:rPr>
          <w:noProof/>
        </w:rPr>
        <w:drawing>
          <wp:anchor distT="0" distB="0" distL="114300" distR="114300" simplePos="0" relativeHeight="251700224" behindDoc="0" locked="0" layoutInCell="1" allowOverlap="1" wp14:anchorId="44D36525" wp14:editId="2DE86D1D">
            <wp:simplePos x="0" y="0"/>
            <wp:positionH relativeFrom="margin">
              <wp:align>right</wp:align>
            </wp:positionH>
            <wp:positionV relativeFrom="paragraph">
              <wp:posOffset>10795</wp:posOffset>
            </wp:positionV>
            <wp:extent cx="5791835" cy="2287905"/>
            <wp:effectExtent l="0" t="0" r="0" b="0"/>
            <wp:wrapNone/>
            <wp:docPr id="15100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4957" name=""/>
                    <pic:cNvPicPr/>
                  </pic:nvPicPr>
                  <pic:blipFill>
                    <a:blip r:embed="rId20">
                      <a:extLst>
                        <a:ext uri="{28A0092B-C50C-407E-A947-70E740481C1C}">
                          <a14:useLocalDpi xmlns:a14="http://schemas.microsoft.com/office/drawing/2010/main" val="0"/>
                        </a:ext>
                      </a:extLst>
                    </a:blip>
                    <a:stretch>
                      <a:fillRect/>
                    </a:stretch>
                  </pic:blipFill>
                  <pic:spPr>
                    <a:xfrm>
                      <a:off x="0" y="0"/>
                      <a:ext cx="5791835" cy="2287905"/>
                    </a:xfrm>
                    <a:prstGeom prst="rect">
                      <a:avLst/>
                    </a:prstGeom>
                  </pic:spPr>
                </pic:pic>
              </a:graphicData>
            </a:graphic>
          </wp:anchor>
        </w:drawing>
      </w:r>
    </w:p>
    <w:p w14:paraId="0E0A6F27" w14:textId="77B2D981" w:rsidR="00EC2016" w:rsidRDefault="00EC2016" w:rsidP="00EC2016"/>
    <w:p w14:paraId="48D001BC" w14:textId="77777777" w:rsidR="00EC2016" w:rsidRDefault="00EC2016" w:rsidP="00EC2016"/>
    <w:p w14:paraId="5549D58A" w14:textId="77777777" w:rsidR="00EC2016" w:rsidRDefault="00EC2016" w:rsidP="00EC2016"/>
    <w:p w14:paraId="017F9D0B" w14:textId="77777777" w:rsidR="00EC2016" w:rsidRDefault="00EC2016" w:rsidP="00EC2016"/>
    <w:p w14:paraId="1D2EFC6B" w14:textId="77777777" w:rsidR="00EC2016" w:rsidRDefault="00EC2016" w:rsidP="00EC2016"/>
    <w:p w14:paraId="366205BB" w14:textId="77777777" w:rsidR="00EC2016" w:rsidRDefault="00EC2016" w:rsidP="00EC2016"/>
    <w:p w14:paraId="75666A42" w14:textId="77777777" w:rsidR="00EC2016" w:rsidRDefault="00EC2016" w:rsidP="00EC2016"/>
    <w:p w14:paraId="3943D764" w14:textId="77777777" w:rsidR="00EC2016" w:rsidRDefault="00EC2016" w:rsidP="00EC2016"/>
    <w:p w14:paraId="361EB01F" w14:textId="77777777" w:rsidR="00EC2016" w:rsidRDefault="00EC2016" w:rsidP="00EC2016"/>
    <w:p w14:paraId="2AB54424" w14:textId="77777777" w:rsidR="00EC2016" w:rsidRDefault="00EC2016" w:rsidP="00EC2016"/>
    <w:p w14:paraId="046F59AF" w14:textId="77777777" w:rsidR="00EC2016" w:rsidRDefault="00EC2016" w:rsidP="00EC2016"/>
    <w:p w14:paraId="21635586" w14:textId="77777777" w:rsidR="00EC2016" w:rsidRDefault="00EC2016" w:rsidP="00EC2016"/>
    <w:tbl>
      <w:tblPr>
        <w:tblpPr w:leftFromText="180" w:rightFromText="180" w:vertAnchor="text" w:horzAnchor="margin" w:tblpY="688"/>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3015"/>
        <w:gridCol w:w="3690"/>
      </w:tblGrid>
      <w:tr w:rsidR="0042746A" w14:paraId="342D4DBF" w14:textId="77777777" w:rsidTr="009A5616">
        <w:tc>
          <w:tcPr>
            <w:tcW w:w="2355" w:type="dxa"/>
            <w:tcBorders>
              <w:top w:val="single" w:sz="4" w:space="0" w:color="000000"/>
              <w:left w:val="single" w:sz="4" w:space="0" w:color="000000"/>
              <w:bottom w:val="single" w:sz="4" w:space="0" w:color="000000"/>
              <w:right w:val="single" w:sz="4" w:space="0" w:color="000000"/>
            </w:tcBorders>
            <w:hideMark/>
          </w:tcPr>
          <w:p w14:paraId="1CADC3CC" w14:textId="77777777" w:rsidR="0042746A" w:rsidRPr="0042746A" w:rsidRDefault="0042746A" w:rsidP="009A5616">
            <w:pPr>
              <w:spacing w:line="360" w:lineRule="auto"/>
              <w:rPr>
                <w:b/>
                <w:sz w:val="26"/>
                <w:szCs w:val="26"/>
              </w:rPr>
            </w:pPr>
            <w:r w:rsidRPr="0042746A">
              <w:rPr>
                <w:b/>
                <w:sz w:val="26"/>
                <w:szCs w:val="26"/>
              </w:rPr>
              <w:t>Use Case Name:</w:t>
            </w:r>
          </w:p>
        </w:tc>
        <w:tc>
          <w:tcPr>
            <w:tcW w:w="6705" w:type="dxa"/>
            <w:gridSpan w:val="2"/>
            <w:tcBorders>
              <w:top w:val="single" w:sz="4" w:space="0" w:color="000000"/>
              <w:left w:val="single" w:sz="4" w:space="0" w:color="000000"/>
              <w:bottom w:val="single" w:sz="4" w:space="0" w:color="000000"/>
              <w:right w:val="single" w:sz="4" w:space="0" w:color="000000"/>
            </w:tcBorders>
            <w:hideMark/>
          </w:tcPr>
          <w:p w14:paraId="513D3529" w14:textId="77777777" w:rsidR="0042746A" w:rsidRPr="0042746A" w:rsidRDefault="0042746A" w:rsidP="009A5616">
            <w:pPr>
              <w:spacing w:line="360" w:lineRule="auto"/>
              <w:rPr>
                <w:sz w:val="26"/>
                <w:szCs w:val="26"/>
              </w:rPr>
            </w:pPr>
            <w:r w:rsidRPr="0042746A">
              <w:rPr>
                <w:sz w:val="26"/>
                <w:szCs w:val="26"/>
              </w:rPr>
              <w:t>Đăng xuất.</w:t>
            </w:r>
          </w:p>
        </w:tc>
      </w:tr>
      <w:tr w:rsidR="0042746A" w14:paraId="758CF030" w14:textId="77777777" w:rsidTr="009A5616">
        <w:tc>
          <w:tcPr>
            <w:tcW w:w="2355" w:type="dxa"/>
            <w:tcBorders>
              <w:top w:val="single" w:sz="4" w:space="0" w:color="000000"/>
              <w:left w:val="single" w:sz="4" w:space="0" w:color="000000"/>
              <w:bottom w:val="single" w:sz="4" w:space="0" w:color="000000"/>
              <w:right w:val="single" w:sz="4" w:space="0" w:color="000000"/>
            </w:tcBorders>
            <w:hideMark/>
          </w:tcPr>
          <w:p w14:paraId="490C68C9" w14:textId="77777777" w:rsidR="0042746A" w:rsidRPr="0042746A" w:rsidRDefault="0042746A" w:rsidP="009A5616">
            <w:pPr>
              <w:spacing w:line="360" w:lineRule="auto"/>
              <w:rPr>
                <w:b/>
                <w:sz w:val="26"/>
                <w:szCs w:val="26"/>
              </w:rPr>
            </w:pPr>
            <w:r w:rsidRPr="0042746A">
              <w:rPr>
                <w:b/>
                <w:sz w:val="26"/>
                <w:szCs w:val="26"/>
              </w:rPr>
              <w:t>Scenario:</w:t>
            </w:r>
          </w:p>
        </w:tc>
        <w:tc>
          <w:tcPr>
            <w:tcW w:w="6705" w:type="dxa"/>
            <w:gridSpan w:val="2"/>
            <w:tcBorders>
              <w:top w:val="single" w:sz="4" w:space="0" w:color="000000"/>
              <w:left w:val="single" w:sz="4" w:space="0" w:color="000000"/>
              <w:bottom w:val="single" w:sz="4" w:space="0" w:color="000000"/>
              <w:right w:val="single" w:sz="4" w:space="0" w:color="000000"/>
            </w:tcBorders>
            <w:hideMark/>
          </w:tcPr>
          <w:p w14:paraId="7C1CBD09" w14:textId="77777777" w:rsidR="0042746A" w:rsidRPr="0042746A" w:rsidRDefault="0042746A" w:rsidP="009A5616">
            <w:pPr>
              <w:spacing w:line="360" w:lineRule="auto"/>
              <w:rPr>
                <w:sz w:val="26"/>
                <w:szCs w:val="26"/>
              </w:rPr>
            </w:pPr>
            <w:r w:rsidRPr="0042746A">
              <w:rPr>
                <w:sz w:val="26"/>
                <w:szCs w:val="26"/>
              </w:rPr>
              <w:t>Người dùng muốn đăng xuất tài khoản.</w:t>
            </w:r>
          </w:p>
        </w:tc>
      </w:tr>
      <w:tr w:rsidR="0042746A" w14:paraId="4B24A840" w14:textId="77777777" w:rsidTr="009A5616">
        <w:tc>
          <w:tcPr>
            <w:tcW w:w="2355" w:type="dxa"/>
            <w:tcBorders>
              <w:top w:val="single" w:sz="4" w:space="0" w:color="000000"/>
              <w:left w:val="single" w:sz="4" w:space="0" w:color="000000"/>
              <w:bottom w:val="single" w:sz="4" w:space="0" w:color="000000"/>
              <w:right w:val="single" w:sz="4" w:space="0" w:color="000000"/>
            </w:tcBorders>
            <w:hideMark/>
          </w:tcPr>
          <w:p w14:paraId="3AE74D43" w14:textId="77777777" w:rsidR="0042746A" w:rsidRPr="0042746A" w:rsidRDefault="0042746A" w:rsidP="009A5616">
            <w:pPr>
              <w:spacing w:line="360" w:lineRule="auto"/>
              <w:rPr>
                <w:b/>
                <w:sz w:val="26"/>
                <w:szCs w:val="26"/>
              </w:rPr>
            </w:pPr>
            <w:r w:rsidRPr="0042746A">
              <w:rPr>
                <w:b/>
                <w:sz w:val="26"/>
                <w:szCs w:val="26"/>
              </w:rPr>
              <w:t>Triggering Event:</w:t>
            </w:r>
          </w:p>
        </w:tc>
        <w:tc>
          <w:tcPr>
            <w:tcW w:w="6705" w:type="dxa"/>
            <w:gridSpan w:val="2"/>
            <w:tcBorders>
              <w:top w:val="single" w:sz="4" w:space="0" w:color="000000"/>
              <w:left w:val="single" w:sz="4" w:space="0" w:color="000000"/>
              <w:bottom w:val="single" w:sz="4" w:space="0" w:color="000000"/>
              <w:right w:val="single" w:sz="4" w:space="0" w:color="000000"/>
            </w:tcBorders>
            <w:hideMark/>
          </w:tcPr>
          <w:p w14:paraId="568BC580" w14:textId="77777777" w:rsidR="0042746A" w:rsidRPr="0042746A" w:rsidRDefault="0042746A" w:rsidP="009A5616">
            <w:pPr>
              <w:spacing w:line="360" w:lineRule="auto"/>
              <w:rPr>
                <w:sz w:val="26"/>
                <w:szCs w:val="26"/>
              </w:rPr>
            </w:pPr>
            <w:r w:rsidRPr="0042746A">
              <w:rPr>
                <w:sz w:val="26"/>
                <w:szCs w:val="26"/>
              </w:rPr>
              <w:t>Người dùng bấm vào nút đăng xuất trên website.</w:t>
            </w:r>
          </w:p>
        </w:tc>
      </w:tr>
      <w:tr w:rsidR="0042746A" w14:paraId="6CB78AA6" w14:textId="77777777" w:rsidTr="009A5616">
        <w:tc>
          <w:tcPr>
            <w:tcW w:w="2355" w:type="dxa"/>
            <w:tcBorders>
              <w:top w:val="single" w:sz="4" w:space="0" w:color="000000"/>
              <w:left w:val="single" w:sz="4" w:space="0" w:color="000000"/>
              <w:bottom w:val="single" w:sz="4" w:space="0" w:color="000000"/>
              <w:right w:val="single" w:sz="4" w:space="0" w:color="000000"/>
            </w:tcBorders>
            <w:hideMark/>
          </w:tcPr>
          <w:p w14:paraId="5857768A" w14:textId="77777777" w:rsidR="0042746A" w:rsidRPr="0042746A" w:rsidRDefault="0042746A" w:rsidP="009A5616">
            <w:pPr>
              <w:spacing w:line="360" w:lineRule="auto"/>
              <w:rPr>
                <w:b/>
                <w:sz w:val="26"/>
                <w:szCs w:val="26"/>
              </w:rPr>
            </w:pPr>
            <w:r w:rsidRPr="0042746A">
              <w:rPr>
                <w:b/>
                <w:sz w:val="26"/>
                <w:szCs w:val="26"/>
              </w:rPr>
              <w:t>Brief Description:</w:t>
            </w:r>
          </w:p>
        </w:tc>
        <w:tc>
          <w:tcPr>
            <w:tcW w:w="6705" w:type="dxa"/>
            <w:gridSpan w:val="2"/>
            <w:tcBorders>
              <w:top w:val="single" w:sz="4" w:space="0" w:color="000000"/>
              <w:left w:val="single" w:sz="4" w:space="0" w:color="000000"/>
              <w:bottom w:val="single" w:sz="4" w:space="0" w:color="000000"/>
              <w:right w:val="single" w:sz="4" w:space="0" w:color="000000"/>
            </w:tcBorders>
            <w:hideMark/>
          </w:tcPr>
          <w:p w14:paraId="2E6B7D6D" w14:textId="77777777" w:rsidR="0042746A" w:rsidRPr="0042746A" w:rsidRDefault="0042746A" w:rsidP="009A5616">
            <w:pPr>
              <w:spacing w:line="360" w:lineRule="auto"/>
              <w:rPr>
                <w:sz w:val="26"/>
                <w:szCs w:val="26"/>
              </w:rPr>
            </w:pPr>
            <w:r w:rsidRPr="0042746A">
              <w:rPr>
                <w:sz w:val="26"/>
                <w:szCs w:val="26"/>
              </w:rPr>
              <w:t>Người dùng thoát tài khoản cá nhân khỏi hệ thống.</w:t>
            </w:r>
          </w:p>
        </w:tc>
      </w:tr>
      <w:tr w:rsidR="0042746A" w14:paraId="6A56D038" w14:textId="77777777" w:rsidTr="009A5616">
        <w:tc>
          <w:tcPr>
            <w:tcW w:w="2355" w:type="dxa"/>
            <w:tcBorders>
              <w:top w:val="single" w:sz="4" w:space="0" w:color="000000"/>
              <w:left w:val="single" w:sz="4" w:space="0" w:color="000000"/>
              <w:bottom w:val="single" w:sz="4" w:space="0" w:color="000000"/>
              <w:right w:val="single" w:sz="4" w:space="0" w:color="000000"/>
            </w:tcBorders>
            <w:hideMark/>
          </w:tcPr>
          <w:p w14:paraId="584EEA27" w14:textId="77777777" w:rsidR="0042746A" w:rsidRPr="0042746A" w:rsidRDefault="0042746A" w:rsidP="009A5616">
            <w:pPr>
              <w:spacing w:line="360" w:lineRule="auto"/>
              <w:rPr>
                <w:b/>
                <w:sz w:val="26"/>
                <w:szCs w:val="26"/>
              </w:rPr>
            </w:pPr>
            <w:r w:rsidRPr="0042746A">
              <w:rPr>
                <w:b/>
                <w:sz w:val="26"/>
                <w:szCs w:val="26"/>
              </w:rPr>
              <w:t>Actor:</w:t>
            </w:r>
          </w:p>
        </w:tc>
        <w:tc>
          <w:tcPr>
            <w:tcW w:w="6705" w:type="dxa"/>
            <w:gridSpan w:val="2"/>
            <w:tcBorders>
              <w:top w:val="single" w:sz="4" w:space="0" w:color="000000"/>
              <w:left w:val="single" w:sz="4" w:space="0" w:color="000000"/>
              <w:bottom w:val="single" w:sz="4" w:space="0" w:color="000000"/>
              <w:right w:val="single" w:sz="4" w:space="0" w:color="000000"/>
            </w:tcBorders>
            <w:hideMark/>
          </w:tcPr>
          <w:p w14:paraId="6679D114" w14:textId="16934B37" w:rsidR="0042746A" w:rsidRPr="0042746A" w:rsidRDefault="00FA79CF" w:rsidP="009A5616">
            <w:pPr>
              <w:spacing w:line="360" w:lineRule="auto"/>
              <w:rPr>
                <w:sz w:val="26"/>
                <w:szCs w:val="26"/>
              </w:rPr>
            </w:pPr>
            <w:r>
              <w:rPr>
                <w:sz w:val="26"/>
                <w:szCs w:val="26"/>
              </w:rPr>
              <w:t>Quản trị viên, nhân viên bán hàng</w:t>
            </w:r>
            <w:r w:rsidR="0042746A" w:rsidRPr="0042746A">
              <w:rPr>
                <w:sz w:val="26"/>
                <w:szCs w:val="26"/>
              </w:rPr>
              <w:t>.</w:t>
            </w:r>
          </w:p>
        </w:tc>
      </w:tr>
      <w:tr w:rsidR="0042746A" w14:paraId="7E237D7F" w14:textId="77777777" w:rsidTr="009A5616">
        <w:tc>
          <w:tcPr>
            <w:tcW w:w="2355" w:type="dxa"/>
            <w:tcBorders>
              <w:top w:val="single" w:sz="4" w:space="0" w:color="000000"/>
              <w:left w:val="single" w:sz="4" w:space="0" w:color="000000"/>
              <w:bottom w:val="single" w:sz="4" w:space="0" w:color="000000"/>
              <w:right w:val="single" w:sz="4" w:space="0" w:color="000000"/>
            </w:tcBorders>
            <w:hideMark/>
          </w:tcPr>
          <w:p w14:paraId="1F7EDA06" w14:textId="77777777" w:rsidR="0042746A" w:rsidRPr="0042746A" w:rsidRDefault="0042746A" w:rsidP="009A5616">
            <w:pPr>
              <w:spacing w:line="360" w:lineRule="auto"/>
              <w:rPr>
                <w:b/>
                <w:sz w:val="26"/>
                <w:szCs w:val="26"/>
              </w:rPr>
            </w:pPr>
            <w:r w:rsidRPr="0042746A">
              <w:rPr>
                <w:b/>
                <w:sz w:val="26"/>
                <w:szCs w:val="26"/>
              </w:rPr>
              <w:t>Related Use Cases:</w:t>
            </w:r>
          </w:p>
        </w:tc>
        <w:tc>
          <w:tcPr>
            <w:tcW w:w="6705" w:type="dxa"/>
            <w:gridSpan w:val="2"/>
            <w:tcBorders>
              <w:top w:val="single" w:sz="4" w:space="0" w:color="000000"/>
              <w:left w:val="single" w:sz="4" w:space="0" w:color="000000"/>
              <w:bottom w:val="single" w:sz="4" w:space="0" w:color="000000"/>
              <w:right w:val="single" w:sz="4" w:space="0" w:color="000000"/>
            </w:tcBorders>
            <w:hideMark/>
          </w:tcPr>
          <w:p w14:paraId="607EDE50" w14:textId="6A03C945" w:rsidR="0042746A" w:rsidRPr="0042746A" w:rsidRDefault="00FA79CF" w:rsidP="009A5616">
            <w:pPr>
              <w:spacing w:line="360" w:lineRule="auto"/>
              <w:rPr>
                <w:sz w:val="26"/>
                <w:szCs w:val="26"/>
              </w:rPr>
            </w:pPr>
            <w:r>
              <w:rPr>
                <w:sz w:val="26"/>
                <w:szCs w:val="26"/>
              </w:rPr>
              <w:t>None.</w:t>
            </w:r>
          </w:p>
        </w:tc>
      </w:tr>
      <w:tr w:rsidR="0042746A" w14:paraId="67406579" w14:textId="77777777" w:rsidTr="009A5616">
        <w:tc>
          <w:tcPr>
            <w:tcW w:w="2355" w:type="dxa"/>
            <w:tcBorders>
              <w:top w:val="single" w:sz="4" w:space="0" w:color="000000"/>
              <w:left w:val="single" w:sz="4" w:space="0" w:color="000000"/>
              <w:bottom w:val="single" w:sz="4" w:space="0" w:color="000000"/>
              <w:right w:val="single" w:sz="4" w:space="0" w:color="000000"/>
            </w:tcBorders>
            <w:hideMark/>
          </w:tcPr>
          <w:p w14:paraId="32927A8E" w14:textId="77777777" w:rsidR="0042746A" w:rsidRPr="0042746A" w:rsidRDefault="0042746A" w:rsidP="009A5616">
            <w:pPr>
              <w:spacing w:line="360" w:lineRule="auto"/>
              <w:rPr>
                <w:b/>
                <w:sz w:val="26"/>
                <w:szCs w:val="26"/>
              </w:rPr>
            </w:pPr>
            <w:r w:rsidRPr="0042746A">
              <w:rPr>
                <w:b/>
                <w:sz w:val="26"/>
                <w:szCs w:val="26"/>
              </w:rPr>
              <w:lastRenderedPageBreak/>
              <w:t>Preconditions:</w:t>
            </w:r>
          </w:p>
        </w:tc>
        <w:tc>
          <w:tcPr>
            <w:tcW w:w="6705" w:type="dxa"/>
            <w:gridSpan w:val="2"/>
            <w:tcBorders>
              <w:top w:val="single" w:sz="4" w:space="0" w:color="000000"/>
              <w:left w:val="single" w:sz="4" w:space="0" w:color="000000"/>
              <w:bottom w:val="single" w:sz="4" w:space="0" w:color="000000"/>
              <w:right w:val="single" w:sz="4" w:space="0" w:color="000000"/>
            </w:tcBorders>
            <w:hideMark/>
          </w:tcPr>
          <w:p w14:paraId="38747885" w14:textId="77777777" w:rsidR="0042746A" w:rsidRPr="0042746A" w:rsidRDefault="0042746A" w:rsidP="009A5616">
            <w:pPr>
              <w:spacing w:line="360" w:lineRule="auto"/>
              <w:rPr>
                <w:sz w:val="26"/>
                <w:szCs w:val="26"/>
              </w:rPr>
            </w:pPr>
            <w:r w:rsidRPr="0042746A">
              <w:rPr>
                <w:sz w:val="26"/>
                <w:szCs w:val="26"/>
              </w:rPr>
              <w:t>Người dùng đã đăng nhập tài khoản trước đó .</w:t>
            </w:r>
          </w:p>
        </w:tc>
      </w:tr>
      <w:tr w:rsidR="0042746A" w14:paraId="30B09AC7" w14:textId="77777777" w:rsidTr="009A5616">
        <w:tc>
          <w:tcPr>
            <w:tcW w:w="2355" w:type="dxa"/>
            <w:tcBorders>
              <w:top w:val="single" w:sz="4" w:space="0" w:color="000000"/>
              <w:left w:val="single" w:sz="4" w:space="0" w:color="000000"/>
              <w:bottom w:val="single" w:sz="4" w:space="0" w:color="000000"/>
              <w:right w:val="single" w:sz="4" w:space="0" w:color="000000"/>
            </w:tcBorders>
            <w:hideMark/>
          </w:tcPr>
          <w:p w14:paraId="2C81C706" w14:textId="77777777" w:rsidR="0042746A" w:rsidRPr="0042746A" w:rsidRDefault="0042746A" w:rsidP="009A5616">
            <w:pPr>
              <w:spacing w:line="360" w:lineRule="auto"/>
              <w:rPr>
                <w:b/>
                <w:sz w:val="26"/>
                <w:szCs w:val="26"/>
              </w:rPr>
            </w:pPr>
            <w:r w:rsidRPr="0042746A">
              <w:rPr>
                <w:b/>
                <w:sz w:val="26"/>
                <w:szCs w:val="26"/>
              </w:rPr>
              <w:t>Postconditions:</w:t>
            </w:r>
          </w:p>
        </w:tc>
        <w:tc>
          <w:tcPr>
            <w:tcW w:w="6705" w:type="dxa"/>
            <w:gridSpan w:val="2"/>
            <w:tcBorders>
              <w:top w:val="single" w:sz="4" w:space="0" w:color="000000"/>
              <w:left w:val="single" w:sz="4" w:space="0" w:color="000000"/>
              <w:bottom w:val="single" w:sz="4" w:space="0" w:color="000000"/>
              <w:right w:val="single" w:sz="4" w:space="0" w:color="000000"/>
            </w:tcBorders>
            <w:hideMark/>
          </w:tcPr>
          <w:p w14:paraId="09BCF285" w14:textId="77777777" w:rsidR="0042746A" w:rsidRPr="0042746A" w:rsidRDefault="0042746A" w:rsidP="009A5616">
            <w:pPr>
              <w:spacing w:line="360" w:lineRule="auto"/>
              <w:rPr>
                <w:sz w:val="26"/>
                <w:szCs w:val="26"/>
              </w:rPr>
            </w:pPr>
            <w:r w:rsidRPr="0042746A">
              <w:rPr>
                <w:sz w:val="26"/>
                <w:szCs w:val="26"/>
              </w:rPr>
              <w:t xml:space="preserve">Hệ thống phản hồi đã đăng xuất thành công. </w:t>
            </w:r>
          </w:p>
        </w:tc>
      </w:tr>
      <w:tr w:rsidR="0042746A" w14:paraId="7D3D753A" w14:textId="77777777" w:rsidTr="009A5616">
        <w:trPr>
          <w:trHeight w:val="162"/>
        </w:trPr>
        <w:tc>
          <w:tcPr>
            <w:tcW w:w="2355" w:type="dxa"/>
            <w:vMerge w:val="restart"/>
            <w:tcBorders>
              <w:top w:val="single" w:sz="4" w:space="0" w:color="000000"/>
              <w:left w:val="single" w:sz="4" w:space="0" w:color="000000"/>
              <w:bottom w:val="single" w:sz="4" w:space="0" w:color="000000"/>
              <w:right w:val="single" w:sz="4" w:space="0" w:color="000000"/>
            </w:tcBorders>
            <w:hideMark/>
          </w:tcPr>
          <w:p w14:paraId="022EA28F" w14:textId="77777777" w:rsidR="0042746A" w:rsidRPr="0042746A" w:rsidRDefault="0042746A" w:rsidP="009A5616">
            <w:pPr>
              <w:spacing w:line="360" w:lineRule="auto"/>
              <w:rPr>
                <w:b/>
                <w:sz w:val="26"/>
                <w:szCs w:val="26"/>
              </w:rPr>
            </w:pPr>
            <w:r w:rsidRPr="0042746A">
              <w:rPr>
                <w:b/>
                <w:sz w:val="26"/>
                <w:szCs w:val="26"/>
              </w:rPr>
              <w:t>Flow of events:</w:t>
            </w:r>
          </w:p>
        </w:tc>
        <w:tc>
          <w:tcPr>
            <w:tcW w:w="3015" w:type="dxa"/>
            <w:tcBorders>
              <w:top w:val="single" w:sz="4" w:space="0" w:color="000000"/>
              <w:left w:val="single" w:sz="4" w:space="0" w:color="000000"/>
              <w:bottom w:val="single" w:sz="4" w:space="0" w:color="000000"/>
              <w:right w:val="single" w:sz="4" w:space="0" w:color="000000"/>
            </w:tcBorders>
            <w:hideMark/>
          </w:tcPr>
          <w:p w14:paraId="521EE864" w14:textId="77777777" w:rsidR="0042746A" w:rsidRPr="0042746A" w:rsidRDefault="0042746A" w:rsidP="009A5616">
            <w:pPr>
              <w:tabs>
                <w:tab w:val="left" w:pos="2508"/>
              </w:tabs>
              <w:spacing w:line="360" w:lineRule="auto"/>
              <w:jc w:val="center"/>
              <w:rPr>
                <w:b/>
                <w:sz w:val="26"/>
                <w:szCs w:val="26"/>
              </w:rPr>
            </w:pPr>
            <w:r w:rsidRPr="0042746A">
              <w:rPr>
                <w:b/>
                <w:sz w:val="26"/>
                <w:szCs w:val="26"/>
              </w:rPr>
              <w:t>Actor</w:t>
            </w:r>
          </w:p>
        </w:tc>
        <w:tc>
          <w:tcPr>
            <w:tcW w:w="3690" w:type="dxa"/>
            <w:tcBorders>
              <w:top w:val="single" w:sz="4" w:space="0" w:color="000000"/>
              <w:left w:val="single" w:sz="4" w:space="0" w:color="000000"/>
              <w:bottom w:val="single" w:sz="4" w:space="0" w:color="000000"/>
              <w:right w:val="single" w:sz="4" w:space="0" w:color="000000"/>
            </w:tcBorders>
            <w:hideMark/>
          </w:tcPr>
          <w:p w14:paraId="06C63720" w14:textId="77777777" w:rsidR="0042746A" w:rsidRPr="0042746A" w:rsidRDefault="0042746A" w:rsidP="009A5616">
            <w:pPr>
              <w:spacing w:line="360" w:lineRule="auto"/>
              <w:jc w:val="center"/>
              <w:rPr>
                <w:b/>
                <w:sz w:val="26"/>
                <w:szCs w:val="26"/>
              </w:rPr>
            </w:pPr>
            <w:r w:rsidRPr="0042746A">
              <w:rPr>
                <w:b/>
                <w:sz w:val="26"/>
                <w:szCs w:val="26"/>
              </w:rPr>
              <w:t>System</w:t>
            </w:r>
          </w:p>
        </w:tc>
      </w:tr>
      <w:tr w:rsidR="0042746A" w14:paraId="237F6DB4" w14:textId="77777777" w:rsidTr="009A5616">
        <w:trPr>
          <w:trHeight w:val="162"/>
        </w:trPr>
        <w:tc>
          <w:tcPr>
            <w:tcW w:w="2355" w:type="dxa"/>
            <w:vMerge/>
            <w:tcBorders>
              <w:top w:val="single" w:sz="4" w:space="0" w:color="000000"/>
              <w:left w:val="single" w:sz="4" w:space="0" w:color="000000"/>
              <w:bottom w:val="single" w:sz="4" w:space="0" w:color="000000"/>
              <w:right w:val="single" w:sz="4" w:space="0" w:color="000000"/>
            </w:tcBorders>
            <w:vAlign w:val="center"/>
            <w:hideMark/>
          </w:tcPr>
          <w:p w14:paraId="39C73186" w14:textId="77777777" w:rsidR="0042746A" w:rsidRPr="0042746A" w:rsidRDefault="0042746A" w:rsidP="009A5616">
            <w:pPr>
              <w:rPr>
                <w:b/>
                <w:sz w:val="26"/>
                <w:szCs w:val="26"/>
                <w:lang w:val="en"/>
              </w:rPr>
            </w:pPr>
          </w:p>
        </w:tc>
        <w:tc>
          <w:tcPr>
            <w:tcW w:w="3015" w:type="dxa"/>
            <w:tcBorders>
              <w:top w:val="single" w:sz="4" w:space="0" w:color="000000"/>
              <w:left w:val="single" w:sz="4" w:space="0" w:color="000000"/>
              <w:bottom w:val="single" w:sz="4" w:space="0" w:color="000000"/>
              <w:right w:val="single" w:sz="4" w:space="0" w:color="000000"/>
            </w:tcBorders>
          </w:tcPr>
          <w:p w14:paraId="54D570CC" w14:textId="22D2875C" w:rsidR="0042746A" w:rsidRPr="0042746A" w:rsidRDefault="00C15C0C" w:rsidP="009A5616">
            <w:pPr>
              <w:spacing w:line="360" w:lineRule="auto"/>
              <w:rPr>
                <w:sz w:val="26"/>
                <w:szCs w:val="26"/>
              </w:rPr>
            </w:pPr>
            <w:r>
              <w:rPr>
                <w:sz w:val="26"/>
                <w:szCs w:val="26"/>
              </w:rPr>
              <w:t>1</w:t>
            </w:r>
            <w:r w:rsidR="0042746A" w:rsidRPr="0042746A">
              <w:rPr>
                <w:sz w:val="26"/>
                <w:szCs w:val="26"/>
              </w:rPr>
              <w:t>. Người dùng ấn vào nút đăng xuất.</w:t>
            </w:r>
          </w:p>
          <w:p w14:paraId="47E7221D" w14:textId="77777777" w:rsidR="0042746A" w:rsidRPr="0042746A" w:rsidRDefault="0042746A" w:rsidP="009A5616">
            <w:pPr>
              <w:spacing w:line="360" w:lineRule="auto"/>
              <w:rPr>
                <w:sz w:val="26"/>
                <w:szCs w:val="26"/>
              </w:rPr>
            </w:pPr>
          </w:p>
        </w:tc>
        <w:tc>
          <w:tcPr>
            <w:tcW w:w="3690" w:type="dxa"/>
            <w:tcBorders>
              <w:top w:val="single" w:sz="4" w:space="0" w:color="000000"/>
              <w:left w:val="single" w:sz="4" w:space="0" w:color="000000"/>
              <w:bottom w:val="single" w:sz="4" w:space="0" w:color="000000"/>
              <w:right w:val="single" w:sz="4" w:space="0" w:color="000000"/>
            </w:tcBorders>
          </w:tcPr>
          <w:p w14:paraId="4F845A0C" w14:textId="49A92A4B" w:rsidR="0042746A" w:rsidRPr="0042746A" w:rsidRDefault="00C15C0C" w:rsidP="009A5616">
            <w:pPr>
              <w:spacing w:line="360" w:lineRule="auto"/>
              <w:rPr>
                <w:sz w:val="26"/>
                <w:szCs w:val="26"/>
              </w:rPr>
            </w:pPr>
            <w:r>
              <w:rPr>
                <w:sz w:val="26"/>
                <w:szCs w:val="26"/>
              </w:rPr>
              <w:t>1</w:t>
            </w:r>
            <w:r w:rsidR="0042746A" w:rsidRPr="0042746A">
              <w:rPr>
                <w:sz w:val="26"/>
                <w:szCs w:val="26"/>
              </w:rPr>
              <w:t xml:space="preserve">.1 Hệ thống đăng xuất tài khoản của người dùng và </w:t>
            </w:r>
            <w:r>
              <w:rPr>
                <w:sz w:val="26"/>
                <w:szCs w:val="26"/>
              </w:rPr>
              <w:t>điều hướng về trang đăng nhập</w:t>
            </w:r>
            <w:r w:rsidR="0042746A" w:rsidRPr="0042746A">
              <w:rPr>
                <w:sz w:val="26"/>
                <w:szCs w:val="26"/>
              </w:rPr>
              <w:t>.</w:t>
            </w:r>
          </w:p>
        </w:tc>
      </w:tr>
      <w:tr w:rsidR="0042746A" w14:paraId="2DF9483D" w14:textId="77777777" w:rsidTr="009A5616">
        <w:trPr>
          <w:trHeight w:val="557"/>
        </w:trPr>
        <w:tc>
          <w:tcPr>
            <w:tcW w:w="2355" w:type="dxa"/>
            <w:tcBorders>
              <w:top w:val="single" w:sz="4" w:space="0" w:color="000000"/>
              <w:left w:val="single" w:sz="4" w:space="0" w:color="000000"/>
              <w:bottom w:val="single" w:sz="4" w:space="0" w:color="000000"/>
              <w:right w:val="single" w:sz="4" w:space="0" w:color="000000"/>
            </w:tcBorders>
            <w:hideMark/>
          </w:tcPr>
          <w:p w14:paraId="6AA06915" w14:textId="77777777" w:rsidR="0042746A" w:rsidRPr="0042746A" w:rsidRDefault="0042746A" w:rsidP="009A5616">
            <w:pPr>
              <w:spacing w:line="360" w:lineRule="auto"/>
              <w:rPr>
                <w:b/>
                <w:sz w:val="26"/>
                <w:szCs w:val="26"/>
              </w:rPr>
            </w:pPr>
            <w:r w:rsidRPr="0042746A">
              <w:rPr>
                <w:b/>
                <w:sz w:val="26"/>
                <w:szCs w:val="26"/>
              </w:rPr>
              <w:t>Exception</w:t>
            </w:r>
          </w:p>
          <w:p w14:paraId="26EC2A8A" w14:textId="77777777" w:rsidR="0042746A" w:rsidRPr="0042746A" w:rsidRDefault="0042746A" w:rsidP="009A5616">
            <w:pPr>
              <w:spacing w:line="360" w:lineRule="auto"/>
              <w:rPr>
                <w:b/>
                <w:sz w:val="26"/>
                <w:szCs w:val="26"/>
              </w:rPr>
            </w:pPr>
            <w:r w:rsidRPr="0042746A">
              <w:rPr>
                <w:b/>
                <w:sz w:val="26"/>
                <w:szCs w:val="26"/>
              </w:rPr>
              <w:t>Conditions:</w:t>
            </w:r>
          </w:p>
        </w:tc>
        <w:tc>
          <w:tcPr>
            <w:tcW w:w="6705" w:type="dxa"/>
            <w:gridSpan w:val="2"/>
            <w:tcBorders>
              <w:top w:val="single" w:sz="4" w:space="0" w:color="000000"/>
              <w:left w:val="single" w:sz="4" w:space="0" w:color="000000"/>
              <w:bottom w:val="single" w:sz="4" w:space="0" w:color="000000"/>
              <w:right w:val="single" w:sz="4" w:space="0" w:color="000000"/>
            </w:tcBorders>
            <w:hideMark/>
          </w:tcPr>
          <w:p w14:paraId="4D28B6CA" w14:textId="77777777" w:rsidR="0042746A" w:rsidRPr="0042746A" w:rsidRDefault="0042746A" w:rsidP="0042746A">
            <w:pPr>
              <w:keepNext/>
              <w:spacing w:line="360" w:lineRule="auto"/>
              <w:rPr>
                <w:sz w:val="26"/>
                <w:szCs w:val="26"/>
              </w:rPr>
            </w:pPr>
            <w:r w:rsidRPr="0042746A">
              <w:rPr>
                <w:sz w:val="26"/>
                <w:szCs w:val="26"/>
              </w:rPr>
              <w:t>None.</w:t>
            </w:r>
          </w:p>
        </w:tc>
      </w:tr>
    </w:tbl>
    <w:p w14:paraId="28FEE874" w14:textId="742B4C5D" w:rsidR="0042746A" w:rsidRDefault="0042746A" w:rsidP="00124C87">
      <w:pPr>
        <w:pStyle w:val="Caption"/>
        <w:framePr w:hSpace="180" w:wrap="around" w:vAnchor="text" w:hAnchor="page" w:x="4711" w:y="3881"/>
      </w:pPr>
      <w:bookmarkStart w:id="68" w:name="_Toc183894022"/>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4</w:t>
      </w:r>
      <w:r w:rsidR="00724595">
        <w:rPr>
          <w:noProof/>
        </w:rPr>
        <w:fldChar w:fldCharType="end"/>
      </w:r>
      <w:r>
        <w:t xml:space="preserve">: Đặc tả </w:t>
      </w:r>
      <w:r w:rsidR="00172624">
        <w:t>U</w:t>
      </w:r>
      <w:r>
        <w:t>se case đăng xuất</w:t>
      </w:r>
      <w:bookmarkEnd w:id="68"/>
    </w:p>
    <w:p w14:paraId="739B3BC0" w14:textId="77777777" w:rsidR="00EC2016" w:rsidRDefault="00EC2016" w:rsidP="00EC2016"/>
    <w:p w14:paraId="57793AB3" w14:textId="77777777" w:rsidR="00EC2016" w:rsidRDefault="00EC2016" w:rsidP="00EC2016"/>
    <w:p w14:paraId="5D0750C7" w14:textId="77777777" w:rsidR="00EC2016" w:rsidRDefault="00EC2016" w:rsidP="00EC2016"/>
    <w:p w14:paraId="3F532BFC" w14:textId="5CD7B10A" w:rsidR="00EC2016" w:rsidRDefault="00172624" w:rsidP="00172624">
      <w:pPr>
        <w:pStyle w:val="Heading3"/>
      </w:pPr>
      <w:bookmarkStart w:id="69" w:name="_Toc183893926"/>
      <w:r>
        <w:t>UC03: Quản lý tài khoản cá nhân</w:t>
      </w:r>
      <w:bookmarkEnd w:id="69"/>
    </w:p>
    <w:p w14:paraId="1C86DA46" w14:textId="13D326E9" w:rsidR="00EC2016" w:rsidRDefault="00172624" w:rsidP="00EC2016">
      <w:r>
        <w:rPr>
          <w:noProof/>
        </w:rPr>
        <mc:AlternateContent>
          <mc:Choice Requires="wps">
            <w:drawing>
              <wp:anchor distT="0" distB="0" distL="114300" distR="114300" simplePos="0" relativeHeight="251705344" behindDoc="0" locked="0" layoutInCell="1" allowOverlap="1" wp14:anchorId="26887F27" wp14:editId="082ABCE3">
                <wp:simplePos x="0" y="0"/>
                <wp:positionH relativeFrom="column">
                  <wp:posOffset>0</wp:posOffset>
                </wp:positionH>
                <wp:positionV relativeFrom="paragraph">
                  <wp:posOffset>2453005</wp:posOffset>
                </wp:positionV>
                <wp:extent cx="5791835" cy="635"/>
                <wp:effectExtent l="0" t="0" r="0" b="0"/>
                <wp:wrapNone/>
                <wp:docPr id="64348412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7332FAE" w14:textId="5DE91810" w:rsidR="00172624" w:rsidRPr="0044525A" w:rsidRDefault="00172624" w:rsidP="00172624">
                            <w:pPr>
                              <w:pStyle w:val="Caption"/>
                              <w:rPr>
                                <w:sz w:val="24"/>
                                <w:szCs w:val="24"/>
                              </w:rPr>
                            </w:pPr>
                            <w:bookmarkStart w:id="70" w:name="_Toc183893657"/>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w:t>
                            </w:r>
                            <w:r w:rsidR="00456216">
                              <w:fldChar w:fldCharType="end"/>
                            </w:r>
                            <w:r>
                              <w:t>: Use case quản lý tài khoản cá nhân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87F27" id="_x0000_s1036" type="#_x0000_t202" style="position:absolute;margin-left:0;margin-top:193.15pt;width:456.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SfGQ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" stroked="f">
                <v:textbox style="mso-fit-shape-to-text:t" inset="0,0,0,0">
                  <w:txbxContent>
                    <w:p w14:paraId="57332FAE" w14:textId="5DE91810" w:rsidR="00172624" w:rsidRPr="0044525A" w:rsidRDefault="00172624" w:rsidP="00172624">
                      <w:pPr>
                        <w:pStyle w:val="Caption"/>
                        <w:rPr>
                          <w:sz w:val="24"/>
                          <w:szCs w:val="24"/>
                        </w:rPr>
                      </w:pPr>
                      <w:bookmarkStart w:id="71" w:name="_Toc183893657"/>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w:t>
                      </w:r>
                      <w:r w:rsidR="00456216">
                        <w:fldChar w:fldCharType="end"/>
                      </w:r>
                      <w:r>
                        <w:t>: Use case quản lý tài khoản cá nhân</w:t>
                      </w:r>
                      <w:bookmarkEnd w:id="71"/>
                    </w:p>
                  </w:txbxContent>
                </v:textbox>
              </v:shape>
            </w:pict>
          </mc:Fallback>
        </mc:AlternateContent>
      </w:r>
      <w:r w:rsidRPr="00172624">
        <w:rPr>
          <w:noProof/>
        </w:rPr>
        <w:drawing>
          <wp:anchor distT="0" distB="0" distL="114300" distR="114300" simplePos="0" relativeHeight="251703296" behindDoc="0" locked="0" layoutInCell="1" allowOverlap="1" wp14:anchorId="710C7587" wp14:editId="7CE85694">
            <wp:simplePos x="0" y="0"/>
            <wp:positionH relativeFrom="margin">
              <wp:align>right</wp:align>
            </wp:positionH>
            <wp:positionV relativeFrom="paragraph">
              <wp:posOffset>10160</wp:posOffset>
            </wp:positionV>
            <wp:extent cx="5791835" cy="2385695"/>
            <wp:effectExtent l="0" t="0" r="0" b="0"/>
            <wp:wrapNone/>
            <wp:docPr id="102033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34657" name=""/>
                    <pic:cNvPicPr/>
                  </pic:nvPicPr>
                  <pic:blipFill>
                    <a:blip r:embed="rId21">
                      <a:extLst>
                        <a:ext uri="{28A0092B-C50C-407E-A947-70E740481C1C}">
                          <a14:useLocalDpi xmlns:a14="http://schemas.microsoft.com/office/drawing/2010/main" val="0"/>
                        </a:ext>
                      </a:extLst>
                    </a:blip>
                    <a:stretch>
                      <a:fillRect/>
                    </a:stretch>
                  </pic:blipFill>
                  <pic:spPr>
                    <a:xfrm>
                      <a:off x="0" y="0"/>
                      <a:ext cx="5791835" cy="2385695"/>
                    </a:xfrm>
                    <a:prstGeom prst="rect">
                      <a:avLst/>
                    </a:prstGeom>
                  </pic:spPr>
                </pic:pic>
              </a:graphicData>
            </a:graphic>
          </wp:anchor>
        </w:drawing>
      </w:r>
    </w:p>
    <w:p w14:paraId="572721C7" w14:textId="43AE3C31" w:rsidR="00EC2016" w:rsidRDefault="00EC2016" w:rsidP="00EC2016"/>
    <w:p w14:paraId="6EE1C1AC" w14:textId="77777777" w:rsidR="00EC2016" w:rsidRDefault="00EC2016" w:rsidP="00EC2016"/>
    <w:p w14:paraId="155FFF28" w14:textId="77777777" w:rsidR="00EC2016" w:rsidRDefault="00EC2016" w:rsidP="00EC2016"/>
    <w:p w14:paraId="53CF1B1F" w14:textId="77777777" w:rsidR="00EC2016" w:rsidRDefault="00EC2016" w:rsidP="00EC2016"/>
    <w:p w14:paraId="7789CCF8" w14:textId="77777777" w:rsidR="00EC2016" w:rsidRDefault="00EC2016" w:rsidP="00EC2016"/>
    <w:p w14:paraId="31528DDE" w14:textId="77777777" w:rsidR="00EC2016" w:rsidRDefault="00EC2016" w:rsidP="00EC2016"/>
    <w:p w14:paraId="0C3BBBFD" w14:textId="77777777" w:rsidR="00EC2016" w:rsidRDefault="00EC2016" w:rsidP="00EC2016"/>
    <w:p w14:paraId="291A97E5" w14:textId="77777777" w:rsidR="00EC2016" w:rsidRDefault="00EC2016" w:rsidP="00EC2016"/>
    <w:p w14:paraId="1B324946" w14:textId="77777777" w:rsidR="00EC2016" w:rsidRDefault="00EC2016" w:rsidP="00EC2016"/>
    <w:p w14:paraId="33BA5FA2" w14:textId="77777777" w:rsidR="00EC2016" w:rsidRDefault="00EC2016" w:rsidP="00EC2016"/>
    <w:p w14:paraId="62AE8135" w14:textId="77777777" w:rsidR="00EC2016" w:rsidRDefault="00EC2016" w:rsidP="00EC2016"/>
    <w:p w14:paraId="1DD4CD55" w14:textId="77777777" w:rsidR="00EC2016" w:rsidRDefault="00EC2016" w:rsidP="00EC2016"/>
    <w:p w14:paraId="43497489" w14:textId="77777777" w:rsidR="00EC2016" w:rsidRDefault="00EC2016" w:rsidP="00EC2016"/>
    <w:p w14:paraId="5230B994" w14:textId="77777777" w:rsidR="00EC2016" w:rsidRDefault="00EC2016" w:rsidP="00EC2016"/>
    <w:p w14:paraId="3B84124C" w14:textId="77777777" w:rsidR="00EC2016" w:rsidRDefault="00EC2016"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373"/>
        <w:gridCol w:w="3469"/>
      </w:tblGrid>
      <w:tr w:rsidR="00172624" w14:paraId="415A06B7"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0B771926" w14:textId="77777777" w:rsidR="00172624" w:rsidRPr="00172624" w:rsidRDefault="00172624" w:rsidP="009A5616">
            <w:pPr>
              <w:spacing w:line="360" w:lineRule="auto"/>
              <w:rPr>
                <w:b/>
                <w:sz w:val="26"/>
                <w:szCs w:val="26"/>
              </w:rPr>
            </w:pPr>
            <w:r w:rsidRPr="00172624">
              <w:rPr>
                <w:b/>
                <w:sz w:val="26"/>
                <w:szCs w:val="26"/>
              </w:rPr>
              <w:t>Use Case Name: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730C7E66" w14:textId="77777777" w:rsidR="00172624" w:rsidRPr="00172624" w:rsidRDefault="00172624" w:rsidP="009A5616">
            <w:pPr>
              <w:spacing w:line="360" w:lineRule="auto"/>
              <w:rPr>
                <w:sz w:val="26"/>
                <w:szCs w:val="26"/>
              </w:rPr>
            </w:pPr>
            <w:r w:rsidRPr="00172624">
              <w:rPr>
                <w:sz w:val="26"/>
                <w:szCs w:val="26"/>
              </w:rPr>
              <w:t>Đổi mật khẩu.</w:t>
            </w:r>
          </w:p>
        </w:tc>
      </w:tr>
      <w:tr w:rsidR="00172624" w14:paraId="1A8BCAAB"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35C07778" w14:textId="77777777" w:rsidR="00172624" w:rsidRPr="00172624" w:rsidRDefault="00172624" w:rsidP="009A5616">
            <w:pPr>
              <w:spacing w:line="360" w:lineRule="auto"/>
              <w:rPr>
                <w:b/>
                <w:sz w:val="26"/>
                <w:szCs w:val="26"/>
              </w:rPr>
            </w:pPr>
            <w:r w:rsidRPr="00172624">
              <w:rPr>
                <w:b/>
                <w:sz w:val="26"/>
                <w:szCs w:val="26"/>
              </w:rPr>
              <w:t>Scenario:</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33B3FA08" w14:textId="341644E9" w:rsidR="00172624" w:rsidRPr="00172624" w:rsidRDefault="00172624" w:rsidP="009A5616">
            <w:pPr>
              <w:spacing w:line="360" w:lineRule="auto"/>
              <w:rPr>
                <w:sz w:val="26"/>
                <w:szCs w:val="26"/>
              </w:rPr>
            </w:pPr>
            <w:r w:rsidRPr="00172624">
              <w:rPr>
                <w:sz w:val="26"/>
                <w:szCs w:val="26"/>
              </w:rPr>
              <w:t>Người dùng muốn thực hiện đổi mật khẩu mới.</w:t>
            </w:r>
          </w:p>
        </w:tc>
      </w:tr>
      <w:tr w:rsidR="00172624" w14:paraId="3876D711"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7FEAB9B7" w14:textId="77777777" w:rsidR="00172624" w:rsidRPr="00172624" w:rsidRDefault="00172624" w:rsidP="009A5616">
            <w:pPr>
              <w:spacing w:line="360" w:lineRule="auto"/>
              <w:rPr>
                <w:b/>
                <w:sz w:val="26"/>
                <w:szCs w:val="26"/>
              </w:rPr>
            </w:pPr>
            <w:r w:rsidRPr="00172624">
              <w:rPr>
                <w:b/>
                <w:sz w:val="26"/>
                <w:szCs w:val="26"/>
              </w:rPr>
              <w:t>Triggering Event:</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6AE39923" w14:textId="482FE385" w:rsidR="00172624" w:rsidRPr="00172624" w:rsidRDefault="00172624" w:rsidP="009A5616">
            <w:pPr>
              <w:spacing w:line="360" w:lineRule="auto"/>
              <w:rPr>
                <w:sz w:val="26"/>
                <w:szCs w:val="26"/>
              </w:rPr>
            </w:pPr>
            <w:r w:rsidRPr="00172624">
              <w:rPr>
                <w:sz w:val="26"/>
                <w:szCs w:val="26"/>
              </w:rPr>
              <w:t>Người dùng ấn vào biểu tượng cá nhân của tài khoản và ấn nút đổi mật khẩu</w:t>
            </w:r>
            <w:r w:rsidR="00DD6136">
              <w:rPr>
                <w:sz w:val="26"/>
                <w:szCs w:val="26"/>
              </w:rPr>
              <w:t>.</w:t>
            </w:r>
          </w:p>
        </w:tc>
      </w:tr>
      <w:tr w:rsidR="00172624" w14:paraId="6D8B8998"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42256AB0" w14:textId="77777777" w:rsidR="00172624" w:rsidRPr="00172624" w:rsidRDefault="00172624" w:rsidP="009A5616">
            <w:pPr>
              <w:spacing w:line="360" w:lineRule="auto"/>
              <w:rPr>
                <w:b/>
                <w:sz w:val="26"/>
                <w:szCs w:val="26"/>
              </w:rPr>
            </w:pPr>
            <w:r w:rsidRPr="00172624">
              <w:rPr>
                <w:b/>
                <w:sz w:val="26"/>
                <w:szCs w:val="26"/>
              </w:rPr>
              <w:t>Brief Description:</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307AAEAA" w14:textId="77777777" w:rsidR="00172624" w:rsidRPr="00172624" w:rsidRDefault="00172624" w:rsidP="009A5616">
            <w:pPr>
              <w:spacing w:line="360" w:lineRule="auto"/>
              <w:rPr>
                <w:sz w:val="26"/>
                <w:szCs w:val="26"/>
              </w:rPr>
            </w:pPr>
            <w:r w:rsidRPr="00172624">
              <w:rPr>
                <w:sz w:val="26"/>
                <w:szCs w:val="26"/>
              </w:rPr>
              <w:t>Người dùng muốn cập nhật lại mật khẩu mới cho tài khoản.</w:t>
            </w:r>
          </w:p>
        </w:tc>
      </w:tr>
      <w:tr w:rsidR="00172624" w14:paraId="12873355"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1D2A8442" w14:textId="77777777" w:rsidR="00172624" w:rsidRPr="00172624" w:rsidRDefault="00172624" w:rsidP="009A5616">
            <w:pPr>
              <w:spacing w:line="360" w:lineRule="auto"/>
              <w:rPr>
                <w:b/>
                <w:sz w:val="26"/>
                <w:szCs w:val="26"/>
              </w:rPr>
            </w:pPr>
            <w:r w:rsidRPr="00172624">
              <w:rPr>
                <w:b/>
                <w:sz w:val="26"/>
                <w:szCs w:val="26"/>
              </w:rPr>
              <w:t>Actor:</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03208B28" w14:textId="6057080E" w:rsidR="00172624" w:rsidRPr="00172624" w:rsidRDefault="00DD6136" w:rsidP="009A5616">
            <w:pPr>
              <w:spacing w:line="360" w:lineRule="auto"/>
              <w:rPr>
                <w:sz w:val="26"/>
                <w:szCs w:val="26"/>
              </w:rPr>
            </w:pPr>
            <w:r>
              <w:rPr>
                <w:sz w:val="26"/>
                <w:szCs w:val="26"/>
              </w:rPr>
              <w:t>Quản trị viên, nhân viên bán hàng</w:t>
            </w:r>
            <w:r w:rsidR="00172624" w:rsidRPr="00172624">
              <w:rPr>
                <w:sz w:val="26"/>
                <w:szCs w:val="26"/>
              </w:rPr>
              <w:t>.</w:t>
            </w:r>
          </w:p>
        </w:tc>
      </w:tr>
      <w:tr w:rsidR="00172624" w14:paraId="3770EF39"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67C90764" w14:textId="77777777" w:rsidR="00172624" w:rsidRPr="00172624" w:rsidRDefault="00172624" w:rsidP="009A5616">
            <w:pPr>
              <w:spacing w:line="360" w:lineRule="auto"/>
              <w:rPr>
                <w:b/>
                <w:sz w:val="26"/>
                <w:szCs w:val="26"/>
                <w:lang w:val="vi-VN"/>
              </w:rPr>
            </w:pPr>
            <w:r w:rsidRPr="00172624">
              <w:rPr>
                <w:b/>
                <w:sz w:val="26"/>
                <w:szCs w:val="26"/>
              </w:rPr>
              <w:lastRenderedPageBreak/>
              <w:t xml:space="preserve">Related </w:t>
            </w:r>
            <w:r w:rsidRPr="00172624">
              <w:rPr>
                <w:b/>
                <w:sz w:val="26"/>
                <w:szCs w:val="26"/>
                <w:lang w:val="vi-VN"/>
              </w:rPr>
              <w:t>Usecase: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262D6B0F" w14:textId="2591CD9E" w:rsidR="00172624" w:rsidRPr="00172624" w:rsidRDefault="00DD6136" w:rsidP="009A5616">
            <w:pPr>
              <w:spacing w:line="360" w:lineRule="auto"/>
              <w:rPr>
                <w:sz w:val="26"/>
                <w:szCs w:val="26"/>
              </w:rPr>
            </w:pPr>
            <w:r>
              <w:rPr>
                <w:sz w:val="26"/>
                <w:szCs w:val="26"/>
              </w:rPr>
              <w:t>None.</w:t>
            </w:r>
          </w:p>
        </w:tc>
      </w:tr>
      <w:tr w:rsidR="00172624" w14:paraId="3B47FC83"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02963035" w14:textId="77777777" w:rsidR="00172624" w:rsidRPr="00172624" w:rsidRDefault="00172624" w:rsidP="009A5616">
            <w:pPr>
              <w:spacing w:line="360" w:lineRule="auto"/>
              <w:rPr>
                <w:b/>
                <w:sz w:val="26"/>
                <w:szCs w:val="26"/>
              </w:rPr>
            </w:pPr>
            <w:r w:rsidRPr="00172624">
              <w:rPr>
                <w:b/>
                <w:sz w:val="26"/>
                <w:szCs w:val="26"/>
              </w:rPr>
              <w:t>Preconditions: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56C41434" w14:textId="77777777" w:rsidR="00172624" w:rsidRPr="00172624" w:rsidRDefault="00172624" w:rsidP="009A5616">
            <w:pPr>
              <w:spacing w:line="360" w:lineRule="auto"/>
              <w:rPr>
                <w:sz w:val="26"/>
                <w:szCs w:val="26"/>
              </w:rPr>
            </w:pPr>
            <w:r w:rsidRPr="00172624">
              <w:rPr>
                <w:sz w:val="26"/>
                <w:szCs w:val="26"/>
              </w:rPr>
              <w:t>Người dùng đã đăng nhập tài khoản vào hệ thống.</w:t>
            </w:r>
          </w:p>
        </w:tc>
      </w:tr>
      <w:tr w:rsidR="00172624" w14:paraId="67AB9137"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53AF1477" w14:textId="77777777" w:rsidR="00172624" w:rsidRPr="00172624" w:rsidRDefault="00172624" w:rsidP="009A5616">
            <w:pPr>
              <w:spacing w:line="360" w:lineRule="auto"/>
              <w:rPr>
                <w:b/>
                <w:sz w:val="26"/>
                <w:szCs w:val="26"/>
              </w:rPr>
            </w:pPr>
            <w:r w:rsidRPr="00172624">
              <w:rPr>
                <w:b/>
                <w:sz w:val="26"/>
                <w:szCs w:val="26"/>
              </w:rPr>
              <w:t>Postconditions: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7EB10220" w14:textId="77777777" w:rsidR="00172624" w:rsidRPr="00172624" w:rsidRDefault="00172624" w:rsidP="009A5616">
            <w:pPr>
              <w:spacing w:line="360" w:lineRule="auto"/>
              <w:rPr>
                <w:sz w:val="26"/>
                <w:szCs w:val="26"/>
              </w:rPr>
            </w:pPr>
            <w:r w:rsidRPr="00172624">
              <w:rPr>
                <w:sz w:val="26"/>
                <w:szCs w:val="26"/>
              </w:rPr>
              <w:t>Thông báo thay đổi mật khẩu thành công.</w:t>
            </w:r>
          </w:p>
        </w:tc>
      </w:tr>
      <w:tr w:rsidR="00172624" w14:paraId="3D810D11" w14:textId="77777777" w:rsidTr="009A5616">
        <w:trPr>
          <w:trHeight w:val="162"/>
        </w:trPr>
        <w:tc>
          <w:tcPr>
            <w:tcW w:w="2263" w:type="dxa"/>
            <w:vMerge w:val="restart"/>
            <w:tcBorders>
              <w:top w:val="single" w:sz="4" w:space="0" w:color="000000"/>
              <w:left w:val="single" w:sz="4" w:space="0" w:color="000000"/>
              <w:bottom w:val="single" w:sz="4" w:space="0" w:color="000000"/>
              <w:right w:val="single" w:sz="4" w:space="0" w:color="000000"/>
            </w:tcBorders>
            <w:hideMark/>
          </w:tcPr>
          <w:p w14:paraId="3BEED41B" w14:textId="77777777" w:rsidR="00172624" w:rsidRPr="00172624" w:rsidRDefault="00172624" w:rsidP="009A5616">
            <w:pPr>
              <w:spacing w:line="360" w:lineRule="auto"/>
              <w:rPr>
                <w:b/>
                <w:sz w:val="26"/>
                <w:szCs w:val="26"/>
              </w:rPr>
            </w:pPr>
            <w:r w:rsidRPr="00172624">
              <w:rPr>
                <w:b/>
                <w:sz w:val="26"/>
                <w:szCs w:val="26"/>
              </w:rPr>
              <w:t>Flow of events:</w:t>
            </w:r>
          </w:p>
        </w:tc>
        <w:tc>
          <w:tcPr>
            <w:tcW w:w="3373" w:type="dxa"/>
            <w:tcBorders>
              <w:top w:val="single" w:sz="4" w:space="0" w:color="000000"/>
              <w:left w:val="single" w:sz="4" w:space="0" w:color="000000"/>
              <w:bottom w:val="single" w:sz="4" w:space="0" w:color="000000"/>
              <w:right w:val="single" w:sz="4" w:space="0" w:color="000000"/>
            </w:tcBorders>
            <w:hideMark/>
          </w:tcPr>
          <w:p w14:paraId="544BE394" w14:textId="77777777" w:rsidR="00172624" w:rsidRPr="00172624" w:rsidRDefault="00172624" w:rsidP="009A5616">
            <w:pPr>
              <w:tabs>
                <w:tab w:val="left" w:pos="2508"/>
              </w:tabs>
              <w:spacing w:line="360" w:lineRule="auto"/>
              <w:jc w:val="center"/>
              <w:rPr>
                <w:b/>
                <w:sz w:val="26"/>
                <w:szCs w:val="26"/>
              </w:rPr>
            </w:pPr>
            <w:r w:rsidRPr="00172624">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7E668173" w14:textId="77777777" w:rsidR="00172624" w:rsidRPr="00172624" w:rsidRDefault="00172624" w:rsidP="009A5616">
            <w:pPr>
              <w:spacing w:line="360" w:lineRule="auto"/>
              <w:jc w:val="center"/>
              <w:rPr>
                <w:b/>
                <w:sz w:val="26"/>
                <w:szCs w:val="26"/>
              </w:rPr>
            </w:pPr>
            <w:r w:rsidRPr="00172624">
              <w:rPr>
                <w:b/>
                <w:sz w:val="26"/>
                <w:szCs w:val="26"/>
              </w:rPr>
              <w:t>System</w:t>
            </w:r>
          </w:p>
        </w:tc>
      </w:tr>
      <w:tr w:rsidR="00172624" w14:paraId="058542F8" w14:textId="77777777" w:rsidTr="009A5616">
        <w:trPr>
          <w:trHeight w:val="162"/>
        </w:trPr>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1ADF1B6C" w14:textId="77777777" w:rsidR="00172624" w:rsidRPr="00172624" w:rsidRDefault="00172624" w:rsidP="009A5616">
            <w:pPr>
              <w:rPr>
                <w:b/>
                <w:sz w:val="26"/>
                <w:szCs w:val="26"/>
                <w:lang w:val="en"/>
              </w:rPr>
            </w:pPr>
          </w:p>
        </w:tc>
        <w:tc>
          <w:tcPr>
            <w:tcW w:w="3373" w:type="dxa"/>
            <w:tcBorders>
              <w:top w:val="single" w:sz="4" w:space="0" w:color="000000"/>
              <w:left w:val="single" w:sz="4" w:space="0" w:color="000000"/>
              <w:bottom w:val="single" w:sz="4" w:space="0" w:color="000000"/>
              <w:right w:val="single" w:sz="4" w:space="0" w:color="000000"/>
            </w:tcBorders>
          </w:tcPr>
          <w:p w14:paraId="7C2BB454" w14:textId="77777777" w:rsidR="00172624" w:rsidRPr="00172624" w:rsidRDefault="00172624" w:rsidP="009A5616">
            <w:pPr>
              <w:spacing w:line="360" w:lineRule="auto"/>
              <w:rPr>
                <w:sz w:val="26"/>
                <w:szCs w:val="26"/>
              </w:rPr>
            </w:pPr>
            <w:r w:rsidRPr="00172624">
              <w:rPr>
                <w:sz w:val="26"/>
                <w:szCs w:val="26"/>
              </w:rPr>
              <w:t>1. Người dùng nhấn vào biểu tượng cá nhân và nhấn tiếp tục vào nút đổi mật khẩu.</w:t>
            </w:r>
          </w:p>
          <w:p w14:paraId="33B20044" w14:textId="77777777" w:rsidR="00172624" w:rsidRPr="00172624" w:rsidRDefault="00172624" w:rsidP="009A5616">
            <w:pPr>
              <w:spacing w:line="360" w:lineRule="auto"/>
              <w:rPr>
                <w:sz w:val="26"/>
                <w:szCs w:val="26"/>
              </w:rPr>
            </w:pPr>
            <w:r w:rsidRPr="00172624">
              <w:rPr>
                <w:sz w:val="26"/>
                <w:szCs w:val="26"/>
              </w:rPr>
              <w:t xml:space="preserve">2. Người dùng nhập mật khẩu cũ và mật khẩu mới và bấm lưu. </w:t>
            </w:r>
          </w:p>
          <w:p w14:paraId="4EC0ED05" w14:textId="77777777" w:rsidR="00172624" w:rsidRPr="00172624" w:rsidRDefault="00172624" w:rsidP="009A5616">
            <w:pPr>
              <w:spacing w:line="360" w:lineRule="auto"/>
              <w:rPr>
                <w:sz w:val="26"/>
                <w:szCs w:val="26"/>
              </w:rPr>
            </w:pPr>
          </w:p>
          <w:p w14:paraId="5A51BB1F" w14:textId="77777777" w:rsidR="00172624" w:rsidRPr="00172624" w:rsidRDefault="00172624" w:rsidP="009A5616">
            <w:pPr>
              <w:spacing w:line="360" w:lineRule="auto"/>
              <w:rPr>
                <w:sz w:val="26"/>
                <w:szCs w:val="26"/>
              </w:rPr>
            </w:pPr>
          </w:p>
        </w:tc>
        <w:tc>
          <w:tcPr>
            <w:tcW w:w="3469" w:type="dxa"/>
            <w:tcBorders>
              <w:top w:val="single" w:sz="4" w:space="0" w:color="000000"/>
              <w:left w:val="single" w:sz="4" w:space="0" w:color="000000"/>
              <w:bottom w:val="single" w:sz="4" w:space="0" w:color="000000"/>
              <w:right w:val="single" w:sz="4" w:space="0" w:color="000000"/>
            </w:tcBorders>
            <w:hideMark/>
          </w:tcPr>
          <w:p w14:paraId="0C847A18" w14:textId="77777777" w:rsidR="00172624" w:rsidRPr="00172624" w:rsidRDefault="00172624" w:rsidP="009A5616">
            <w:pPr>
              <w:spacing w:line="360" w:lineRule="auto"/>
              <w:rPr>
                <w:sz w:val="26"/>
                <w:szCs w:val="26"/>
              </w:rPr>
            </w:pPr>
            <w:r w:rsidRPr="00172624">
              <w:rPr>
                <w:sz w:val="26"/>
                <w:szCs w:val="26"/>
              </w:rPr>
              <w:t>1.1 Hệ thống sẽ hiển thị các ô mật khẩu cũ, mật khẩu mới và xác thực mật khẩu mới.</w:t>
            </w:r>
          </w:p>
          <w:p w14:paraId="514C986D" w14:textId="77777777" w:rsidR="00172624" w:rsidRPr="00172624" w:rsidRDefault="00172624" w:rsidP="009A5616">
            <w:pPr>
              <w:spacing w:line="360" w:lineRule="auto"/>
              <w:rPr>
                <w:sz w:val="26"/>
                <w:szCs w:val="26"/>
              </w:rPr>
            </w:pPr>
            <w:r w:rsidRPr="00172624">
              <w:rPr>
                <w:sz w:val="26"/>
                <w:szCs w:val="26"/>
              </w:rPr>
              <w:t>2.1 Hệ thống kiểm tra mật khẩu nhập có hợp lệ.</w:t>
            </w:r>
          </w:p>
          <w:p w14:paraId="02805FCC" w14:textId="77777777" w:rsidR="00172624" w:rsidRPr="00172624" w:rsidRDefault="00172624" w:rsidP="009A5616">
            <w:pPr>
              <w:spacing w:line="360" w:lineRule="auto"/>
              <w:rPr>
                <w:sz w:val="26"/>
                <w:szCs w:val="26"/>
              </w:rPr>
            </w:pPr>
            <w:r w:rsidRPr="00172624">
              <w:rPr>
                <w:sz w:val="26"/>
                <w:szCs w:val="26"/>
              </w:rPr>
              <w:t>2.2 Hệ thống xác thực thành công và hiển thị thông báo đã lưu.</w:t>
            </w:r>
          </w:p>
          <w:p w14:paraId="11E7D28E" w14:textId="77777777" w:rsidR="00172624" w:rsidRPr="00172624" w:rsidRDefault="00172624" w:rsidP="009A5616">
            <w:pPr>
              <w:spacing w:line="360" w:lineRule="auto"/>
              <w:rPr>
                <w:sz w:val="26"/>
                <w:szCs w:val="26"/>
              </w:rPr>
            </w:pPr>
            <w:r w:rsidRPr="00172624">
              <w:rPr>
                <w:sz w:val="26"/>
                <w:szCs w:val="26"/>
              </w:rPr>
              <w:t>2.3 Hệ thống cập nhật dữ liệu mới và hệ cơ sở dữ liệu.</w:t>
            </w:r>
          </w:p>
        </w:tc>
      </w:tr>
      <w:tr w:rsidR="00172624" w14:paraId="25D7C0AE" w14:textId="77777777" w:rsidTr="009A5616">
        <w:trPr>
          <w:trHeight w:val="557"/>
        </w:trPr>
        <w:tc>
          <w:tcPr>
            <w:tcW w:w="2263" w:type="dxa"/>
            <w:tcBorders>
              <w:top w:val="single" w:sz="4" w:space="0" w:color="000000"/>
              <w:left w:val="single" w:sz="4" w:space="0" w:color="000000"/>
              <w:bottom w:val="single" w:sz="4" w:space="0" w:color="000000"/>
              <w:right w:val="single" w:sz="4" w:space="0" w:color="000000"/>
            </w:tcBorders>
            <w:hideMark/>
          </w:tcPr>
          <w:p w14:paraId="6466E31B" w14:textId="77777777" w:rsidR="00172624" w:rsidRPr="00172624" w:rsidRDefault="00172624" w:rsidP="009A5616">
            <w:pPr>
              <w:spacing w:line="360" w:lineRule="auto"/>
              <w:rPr>
                <w:b/>
                <w:sz w:val="26"/>
                <w:szCs w:val="26"/>
              </w:rPr>
            </w:pPr>
            <w:r w:rsidRPr="00172624">
              <w:rPr>
                <w:b/>
                <w:sz w:val="26"/>
                <w:szCs w:val="26"/>
              </w:rPr>
              <w:t>Exception</w:t>
            </w:r>
          </w:p>
          <w:p w14:paraId="5A2379CB" w14:textId="77777777" w:rsidR="00172624" w:rsidRPr="00172624" w:rsidRDefault="00172624" w:rsidP="009A5616">
            <w:pPr>
              <w:spacing w:line="360" w:lineRule="auto"/>
              <w:rPr>
                <w:b/>
                <w:sz w:val="26"/>
                <w:szCs w:val="26"/>
              </w:rPr>
            </w:pPr>
            <w:r w:rsidRPr="00172624">
              <w:rPr>
                <w:b/>
                <w:sz w:val="26"/>
                <w:szCs w:val="26"/>
              </w:rPr>
              <w: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1E044BAC" w14:textId="77777777" w:rsidR="00172624" w:rsidRPr="00172624" w:rsidRDefault="00172624" w:rsidP="00172624">
            <w:pPr>
              <w:keepNext/>
              <w:spacing w:line="360" w:lineRule="auto"/>
              <w:rPr>
                <w:sz w:val="26"/>
                <w:szCs w:val="26"/>
              </w:rPr>
            </w:pPr>
            <w:r w:rsidRPr="00172624">
              <w:rPr>
                <w:sz w:val="26"/>
                <w:szCs w:val="26"/>
              </w:rPr>
              <w:t>2.1a Hệ thống thông báo cập nhật không thành công do mật khẩu cũ không trùng khớp và quay về bước 1.1.</w:t>
            </w:r>
          </w:p>
        </w:tc>
      </w:tr>
    </w:tbl>
    <w:p w14:paraId="61CDD5AC" w14:textId="79110E15" w:rsidR="00EC2016" w:rsidRDefault="00172624" w:rsidP="00172624">
      <w:pPr>
        <w:pStyle w:val="Caption"/>
      </w:pPr>
      <w:bookmarkStart w:id="72" w:name="_Toc183894023"/>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5</w:t>
      </w:r>
      <w:r w:rsidR="00724595">
        <w:rPr>
          <w:noProof/>
        </w:rPr>
        <w:fldChar w:fldCharType="end"/>
      </w:r>
      <w:r>
        <w:t>: Đặc tả Use case đổi mật khẩu</w:t>
      </w:r>
      <w:bookmarkEnd w:id="72"/>
    </w:p>
    <w:p w14:paraId="6DAF5F82" w14:textId="77777777" w:rsidR="00EC2016" w:rsidRDefault="00EC2016"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373"/>
        <w:gridCol w:w="3469"/>
      </w:tblGrid>
      <w:tr w:rsidR="00093AEA" w:rsidRPr="00172624" w14:paraId="1104F9D1"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573EE599" w14:textId="77777777" w:rsidR="00093AEA" w:rsidRPr="00172624" w:rsidRDefault="00093AEA" w:rsidP="009A5616">
            <w:pPr>
              <w:spacing w:line="360" w:lineRule="auto"/>
              <w:rPr>
                <w:b/>
                <w:sz w:val="26"/>
                <w:szCs w:val="26"/>
              </w:rPr>
            </w:pPr>
            <w:r w:rsidRPr="00172624">
              <w:rPr>
                <w:b/>
                <w:sz w:val="26"/>
                <w:szCs w:val="26"/>
              </w:rPr>
              <w:t>Use Case Name: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22FAF7E6" w14:textId="060956A0" w:rsidR="00093AEA" w:rsidRPr="00172624" w:rsidRDefault="00093AEA" w:rsidP="009A5616">
            <w:pPr>
              <w:spacing w:line="360" w:lineRule="auto"/>
              <w:rPr>
                <w:sz w:val="26"/>
                <w:szCs w:val="26"/>
              </w:rPr>
            </w:pPr>
            <w:r>
              <w:rPr>
                <w:sz w:val="26"/>
                <w:szCs w:val="26"/>
              </w:rPr>
              <w:t>Xem thông tin cá nhân</w:t>
            </w:r>
            <w:r w:rsidRPr="00172624">
              <w:rPr>
                <w:sz w:val="26"/>
                <w:szCs w:val="26"/>
              </w:rPr>
              <w:t>.</w:t>
            </w:r>
          </w:p>
        </w:tc>
      </w:tr>
      <w:tr w:rsidR="00093AEA" w:rsidRPr="00172624" w14:paraId="5E46AF49"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06F07071" w14:textId="77777777" w:rsidR="00093AEA" w:rsidRPr="00172624" w:rsidRDefault="00093AEA" w:rsidP="009A5616">
            <w:pPr>
              <w:spacing w:line="360" w:lineRule="auto"/>
              <w:rPr>
                <w:b/>
                <w:sz w:val="26"/>
                <w:szCs w:val="26"/>
              </w:rPr>
            </w:pPr>
            <w:r w:rsidRPr="00172624">
              <w:rPr>
                <w:b/>
                <w:sz w:val="26"/>
                <w:szCs w:val="26"/>
              </w:rPr>
              <w:t>Scenario:</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5116444A" w14:textId="6B869BBF" w:rsidR="00093AEA" w:rsidRPr="00172624" w:rsidRDefault="00093AEA" w:rsidP="009A5616">
            <w:pPr>
              <w:spacing w:line="360" w:lineRule="auto"/>
              <w:rPr>
                <w:sz w:val="26"/>
                <w:szCs w:val="26"/>
              </w:rPr>
            </w:pPr>
            <w:r w:rsidRPr="00172624">
              <w:rPr>
                <w:sz w:val="26"/>
                <w:szCs w:val="26"/>
              </w:rPr>
              <w:t xml:space="preserve">Người dùng muốn thực hiện </w:t>
            </w:r>
            <w:r w:rsidR="00420468">
              <w:rPr>
                <w:sz w:val="26"/>
                <w:szCs w:val="26"/>
              </w:rPr>
              <w:t>xem thông tin cá nhân</w:t>
            </w:r>
            <w:r w:rsidRPr="00172624">
              <w:rPr>
                <w:sz w:val="26"/>
                <w:szCs w:val="26"/>
              </w:rPr>
              <w:t>.</w:t>
            </w:r>
          </w:p>
        </w:tc>
      </w:tr>
      <w:tr w:rsidR="00093AEA" w:rsidRPr="00172624" w14:paraId="1FC227CE"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58BF6CA5" w14:textId="77777777" w:rsidR="00093AEA" w:rsidRPr="00172624" w:rsidRDefault="00093AEA" w:rsidP="009A5616">
            <w:pPr>
              <w:spacing w:line="360" w:lineRule="auto"/>
              <w:rPr>
                <w:b/>
                <w:sz w:val="26"/>
                <w:szCs w:val="26"/>
              </w:rPr>
            </w:pPr>
            <w:r w:rsidRPr="00172624">
              <w:rPr>
                <w:b/>
                <w:sz w:val="26"/>
                <w:szCs w:val="26"/>
              </w:rPr>
              <w:t>Triggering Event:</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42B7C9B6" w14:textId="25BE671A" w:rsidR="00093AEA" w:rsidRPr="00172624" w:rsidRDefault="00093AEA" w:rsidP="009A5616">
            <w:pPr>
              <w:spacing w:line="360" w:lineRule="auto"/>
              <w:rPr>
                <w:sz w:val="26"/>
                <w:szCs w:val="26"/>
              </w:rPr>
            </w:pPr>
            <w:r w:rsidRPr="00172624">
              <w:rPr>
                <w:sz w:val="26"/>
                <w:szCs w:val="26"/>
              </w:rPr>
              <w:t xml:space="preserve">Người dùng ấn vào biểu tượng cá nhân của tài khoản và ấn nút </w:t>
            </w:r>
            <w:r w:rsidR="00420468">
              <w:rPr>
                <w:sz w:val="26"/>
                <w:szCs w:val="26"/>
              </w:rPr>
              <w:t>xem thông tin cá nhân</w:t>
            </w:r>
            <w:r w:rsidRPr="00172624">
              <w:rPr>
                <w:sz w:val="26"/>
                <w:szCs w:val="26"/>
              </w:rPr>
              <w:t>.</w:t>
            </w:r>
            <w:r>
              <w:rPr>
                <w:sz w:val="26"/>
                <w:szCs w:val="26"/>
              </w:rPr>
              <w:t xml:space="preserve"> </w:t>
            </w:r>
          </w:p>
        </w:tc>
      </w:tr>
      <w:tr w:rsidR="00093AEA" w:rsidRPr="00172624" w14:paraId="111A442B"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767DD7C2" w14:textId="77777777" w:rsidR="00093AEA" w:rsidRPr="00172624" w:rsidRDefault="00093AEA" w:rsidP="009A5616">
            <w:pPr>
              <w:spacing w:line="360" w:lineRule="auto"/>
              <w:rPr>
                <w:b/>
                <w:sz w:val="26"/>
                <w:szCs w:val="26"/>
              </w:rPr>
            </w:pPr>
            <w:r w:rsidRPr="00172624">
              <w:rPr>
                <w:b/>
                <w:sz w:val="26"/>
                <w:szCs w:val="26"/>
              </w:rPr>
              <w:t>Brief Description:</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54CB2A15" w14:textId="23E958A9" w:rsidR="00093AEA" w:rsidRPr="00172624" w:rsidRDefault="00093AEA" w:rsidP="009A5616">
            <w:pPr>
              <w:spacing w:line="360" w:lineRule="auto"/>
              <w:rPr>
                <w:sz w:val="26"/>
                <w:szCs w:val="26"/>
              </w:rPr>
            </w:pPr>
            <w:r w:rsidRPr="00172624">
              <w:rPr>
                <w:sz w:val="26"/>
                <w:szCs w:val="26"/>
              </w:rPr>
              <w:t xml:space="preserve">Người dùng muốn </w:t>
            </w:r>
            <w:r w:rsidR="00420468">
              <w:rPr>
                <w:sz w:val="26"/>
                <w:szCs w:val="26"/>
              </w:rPr>
              <w:t>xem lại thông tin cá nhân của tài khoản</w:t>
            </w:r>
            <w:r w:rsidRPr="00172624">
              <w:rPr>
                <w:sz w:val="26"/>
                <w:szCs w:val="26"/>
              </w:rPr>
              <w:t>.</w:t>
            </w:r>
          </w:p>
        </w:tc>
      </w:tr>
      <w:tr w:rsidR="00093AEA" w:rsidRPr="00172624" w14:paraId="3B798A3E"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37B5E59C" w14:textId="77777777" w:rsidR="00093AEA" w:rsidRPr="00172624" w:rsidRDefault="00093AEA" w:rsidP="009A5616">
            <w:pPr>
              <w:spacing w:line="360" w:lineRule="auto"/>
              <w:rPr>
                <w:b/>
                <w:sz w:val="26"/>
                <w:szCs w:val="26"/>
              </w:rPr>
            </w:pPr>
            <w:r w:rsidRPr="00172624">
              <w:rPr>
                <w:b/>
                <w:sz w:val="26"/>
                <w:szCs w:val="26"/>
              </w:rPr>
              <w:t>Actor:</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58367028" w14:textId="77777777" w:rsidR="00093AEA" w:rsidRPr="00172624" w:rsidRDefault="00093AEA" w:rsidP="009A5616">
            <w:pPr>
              <w:spacing w:line="360" w:lineRule="auto"/>
              <w:rPr>
                <w:sz w:val="26"/>
                <w:szCs w:val="26"/>
              </w:rPr>
            </w:pPr>
            <w:r>
              <w:rPr>
                <w:sz w:val="26"/>
                <w:szCs w:val="26"/>
              </w:rPr>
              <w:t>Quản trị viên, nhân viên bán hàng</w:t>
            </w:r>
            <w:r w:rsidRPr="00172624">
              <w:rPr>
                <w:sz w:val="26"/>
                <w:szCs w:val="26"/>
              </w:rPr>
              <w:t>.</w:t>
            </w:r>
          </w:p>
        </w:tc>
      </w:tr>
      <w:tr w:rsidR="00093AEA" w:rsidRPr="00172624" w14:paraId="1ED7F287"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40B952F3" w14:textId="77777777" w:rsidR="00093AEA" w:rsidRPr="00172624" w:rsidRDefault="00093AEA" w:rsidP="009A5616">
            <w:pPr>
              <w:spacing w:line="360" w:lineRule="auto"/>
              <w:rPr>
                <w:b/>
                <w:sz w:val="26"/>
                <w:szCs w:val="26"/>
                <w:lang w:val="vi-VN"/>
              </w:rPr>
            </w:pPr>
            <w:r w:rsidRPr="00172624">
              <w:rPr>
                <w:b/>
                <w:sz w:val="26"/>
                <w:szCs w:val="26"/>
              </w:rPr>
              <w:t xml:space="preserve">Related </w:t>
            </w:r>
            <w:r w:rsidRPr="00172624">
              <w:rPr>
                <w:b/>
                <w:sz w:val="26"/>
                <w:szCs w:val="26"/>
                <w:lang w:val="vi-VN"/>
              </w:rPr>
              <w:t>Usecase: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20B019BC" w14:textId="77777777" w:rsidR="00093AEA" w:rsidRPr="00172624" w:rsidRDefault="00093AEA" w:rsidP="009A5616">
            <w:pPr>
              <w:spacing w:line="360" w:lineRule="auto"/>
              <w:rPr>
                <w:sz w:val="26"/>
                <w:szCs w:val="26"/>
              </w:rPr>
            </w:pPr>
            <w:r>
              <w:rPr>
                <w:sz w:val="26"/>
                <w:szCs w:val="26"/>
              </w:rPr>
              <w:t>None.</w:t>
            </w:r>
          </w:p>
        </w:tc>
      </w:tr>
      <w:tr w:rsidR="00093AEA" w:rsidRPr="00172624" w14:paraId="4BE04D62"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5D7FE57B" w14:textId="77777777" w:rsidR="00093AEA" w:rsidRPr="00172624" w:rsidRDefault="00093AEA" w:rsidP="009A5616">
            <w:pPr>
              <w:spacing w:line="360" w:lineRule="auto"/>
              <w:rPr>
                <w:b/>
                <w:sz w:val="26"/>
                <w:szCs w:val="26"/>
              </w:rPr>
            </w:pPr>
            <w:r w:rsidRPr="00172624">
              <w:rPr>
                <w:b/>
                <w:sz w:val="26"/>
                <w:szCs w:val="26"/>
              </w:rPr>
              <w:t>Preconditions: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0E93819E" w14:textId="77777777" w:rsidR="00093AEA" w:rsidRPr="00172624" w:rsidRDefault="00093AEA" w:rsidP="009A5616">
            <w:pPr>
              <w:spacing w:line="360" w:lineRule="auto"/>
              <w:rPr>
                <w:sz w:val="26"/>
                <w:szCs w:val="26"/>
              </w:rPr>
            </w:pPr>
            <w:r w:rsidRPr="00172624">
              <w:rPr>
                <w:sz w:val="26"/>
                <w:szCs w:val="26"/>
              </w:rPr>
              <w:t>Người dùng đã đăng nhập tài khoản vào hệ thống.</w:t>
            </w:r>
          </w:p>
        </w:tc>
      </w:tr>
      <w:tr w:rsidR="00093AEA" w:rsidRPr="00172624" w14:paraId="2C3A4AF3"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77059146" w14:textId="77777777" w:rsidR="00093AEA" w:rsidRPr="00172624" w:rsidRDefault="00093AEA" w:rsidP="009A5616">
            <w:pPr>
              <w:spacing w:line="360" w:lineRule="auto"/>
              <w:rPr>
                <w:b/>
                <w:sz w:val="26"/>
                <w:szCs w:val="26"/>
              </w:rPr>
            </w:pPr>
            <w:r w:rsidRPr="00172624">
              <w:rPr>
                <w:b/>
                <w:sz w:val="26"/>
                <w:szCs w:val="26"/>
              </w:rPr>
              <w:t>Postconditions: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2BA3211E" w14:textId="4D7B9D35" w:rsidR="00093AEA" w:rsidRPr="00172624" w:rsidRDefault="00420468" w:rsidP="009A5616">
            <w:pPr>
              <w:spacing w:line="360" w:lineRule="auto"/>
              <w:rPr>
                <w:sz w:val="26"/>
                <w:szCs w:val="26"/>
              </w:rPr>
            </w:pPr>
            <w:r>
              <w:rPr>
                <w:sz w:val="26"/>
                <w:szCs w:val="26"/>
              </w:rPr>
              <w:t>Hiện thị các thông tin cá nhân của tài khoản</w:t>
            </w:r>
            <w:r w:rsidR="00093AEA" w:rsidRPr="00172624">
              <w:rPr>
                <w:sz w:val="26"/>
                <w:szCs w:val="26"/>
              </w:rPr>
              <w:t>.</w:t>
            </w:r>
          </w:p>
        </w:tc>
      </w:tr>
      <w:tr w:rsidR="00093AEA" w:rsidRPr="00172624" w14:paraId="481A33DD" w14:textId="77777777" w:rsidTr="009A5616">
        <w:trPr>
          <w:trHeight w:val="162"/>
        </w:trPr>
        <w:tc>
          <w:tcPr>
            <w:tcW w:w="2263" w:type="dxa"/>
            <w:vMerge w:val="restart"/>
            <w:tcBorders>
              <w:top w:val="single" w:sz="4" w:space="0" w:color="000000"/>
              <w:left w:val="single" w:sz="4" w:space="0" w:color="000000"/>
              <w:bottom w:val="single" w:sz="4" w:space="0" w:color="000000"/>
              <w:right w:val="single" w:sz="4" w:space="0" w:color="000000"/>
            </w:tcBorders>
            <w:hideMark/>
          </w:tcPr>
          <w:p w14:paraId="535A17F4" w14:textId="77777777" w:rsidR="00093AEA" w:rsidRPr="00172624" w:rsidRDefault="00093AEA" w:rsidP="009A5616">
            <w:pPr>
              <w:spacing w:line="360" w:lineRule="auto"/>
              <w:rPr>
                <w:b/>
                <w:sz w:val="26"/>
                <w:szCs w:val="26"/>
              </w:rPr>
            </w:pPr>
            <w:r w:rsidRPr="00172624">
              <w:rPr>
                <w:b/>
                <w:sz w:val="26"/>
                <w:szCs w:val="26"/>
              </w:rPr>
              <w:lastRenderedPageBreak/>
              <w:t>Flow of events:</w:t>
            </w:r>
          </w:p>
        </w:tc>
        <w:tc>
          <w:tcPr>
            <w:tcW w:w="3373" w:type="dxa"/>
            <w:tcBorders>
              <w:top w:val="single" w:sz="4" w:space="0" w:color="000000"/>
              <w:left w:val="single" w:sz="4" w:space="0" w:color="000000"/>
              <w:bottom w:val="single" w:sz="4" w:space="0" w:color="000000"/>
              <w:right w:val="single" w:sz="4" w:space="0" w:color="000000"/>
            </w:tcBorders>
            <w:hideMark/>
          </w:tcPr>
          <w:p w14:paraId="4255D703" w14:textId="77777777" w:rsidR="00093AEA" w:rsidRPr="00172624" w:rsidRDefault="00093AEA" w:rsidP="009A5616">
            <w:pPr>
              <w:tabs>
                <w:tab w:val="left" w:pos="2508"/>
              </w:tabs>
              <w:spacing w:line="360" w:lineRule="auto"/>
              <w:jc w:val="center"/>
              <w:rPr>
                <w:b/>
                <w:sz w:val="26"/>
                <w:szCs w:val="26"/>
              </w:rPr>
            </w:pPr>
            <w:r w:rsidRPr="00172624">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72267317" w14:textId="77777777" w:rsidR="00093AEA" w:rsidRPr="00172624" w:rsidRDefault="00093AEA" w:rsidP="009A5616">
            <w:pPr>
              <w:spacing w:line="360" w:lineRule="auto"/>
              <w:jc w:val="center"/>
              <w:rPr>
                <w:b/>
                <w:sz w:val="26"/>
                <w:szCs w:val="26"/>
              </w:rPr>
            </w:pPr>
            <w:r w:rsidRPr="00172624">
              <w:rPr>
                <w:b/>
                <w:sz w:val="26"/>
                <w:szCs w:val="26"/>
              </w:rPr>
              <w:t>System</w:t>
            </w:r>
          </w:p>
        </w:tc>
      </w:tr>
      <w:tr w:rsidR="00093AEA" w:rsidRPr="00172624" w14:paraId="412DDADE" w14:textId="77777777" w:rsidTr="009A5616">
        <w:trPr>
          <w:trHeight w:val="162"/>
        </w:trPr>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30447E87" w14:textId="77777777" w:rsidR="00093AEA" w:rsidRPr="00172624" w:rsidRDefault="00093AEA" w:rsidP="009A5616">
            <w:pPr>
              <w:rPr>
                <w:b/>
                <w:sz w:val="26"/>
                <w:szCs w:val="26"/>
                <w:lang w:val="en"/>
              </w:rPr>
            </w:pPr>
          </w:p>
        </w:tc>
        <w:tc>
          <w:tcPr>
            <w:tcW w:w="3373" w:type="dxa"/>
            <w:tcBorders>
              <w:top w:val="single" w:sz="4" w:space="0" w:color="000000"/>
              <w:left w:val="single" w:sz="4" w:space="0" w:color="000000"/>
              <w:bottom w:val="single" w:sz="4" w:space="0" w:color="000000"/>
              <w:right w:val="single" w:sz="4" w:space="0" w:color="000000"/>
            </w:tcBorders>
          </w:tcPr>
          <w:p w14:paraId="565F3CDF" w14:textId="50F8237F" w:rsidR="00093AEA" w:rsidRPr="00172624" w:rsidRDefault="00093AEA" w:rsidP="009A5616">
            <w:pPr>
              <w:spacing w:line="360" w:lineRule="auto"/>
              <w:rPr>
                <w:sz w:val="26"/>
                <w:szCs w:val="26"/>
              </w:rPr>
            </w:pPr>
            <w:r w:rsidRPr="00172624">
              <w:rPr>
                <w:sz w:val="26"/>
                <w:szCs w:val="26"/>
              </w:rPr>
              <w:t xml:space="preserve">1. Người dùng nhấn vào biểu tượng cá nhân và nhấn tiếp tục vào nút </w:t>
            </w:r>
            <w:r w:rsidR="00420468">
              <w:rPr>
                <w:sz w:val="26"/>
                <w:szCs w:val="26"/>
              </w:rPr>
              <w:t>xem thông tin cá nhân</w:t>
            </w:r>
            <w:r w:rsidRPr="00172624">
              <w:rPr>
                <w:sz w:val="26"/>
                <w:szCs w:val="26"/>
              </w:rPr>
              <w:t>.</w:t>
            </w:r>
          </w:p>
        </w:tc>
        <w:tc>
          <w:tcPr>
            <w:tcW w:w="3469" w:type="dxa"/>
            <w:tcBorders>
              <w:top w:val="single" w:sz="4" w:space="0" w:color="000000"/>
              <w:left w:val="single" w:sz="4" w:space="0" w:color="000000"/>
              <w:bottom w:val="single" w:sz="4" w:space="0" w:color="000000"/>
              <w:right w:val="single" w:sz="4" w:space="0" w:color="000000"/>
            </w:tcBorders>
            <w:hideMark/>
          </w:tcPr>
          <w:p w14:paraId="66E6D95E" w14:textId="66A52A25" w:rsidR="00093AEA" w:rsidRPr="00172624" w:rsidRDefault="00093AEA" w:rsidP="009A5616">
            <w:pPr>
              <w:spacing w:line="360" w:lineRule="auto"/>
              <w:rPr>
                <w:sz w:val="26"/>
                <w:szCs w:val="26"/>
              </w:rPr>
            </w:pPr>
            <w:r w:rsidRPr="00172624">
              <w:rPr>
                <w:sz w:val="26"/>
                <w:szCs w:val="26"/>
              </w:rPr>
              <w:t xml:space="preserve">1.1 Hệ thống sẽ hiển thị các ô </w:t>
            </w:r>
            <w:r w:rsidR="00420468">
              <w:rPr>
                <w:sz w:val="26"/>
                <w:szCs w:val="26"/>
              </w:rPr>
              <w:t>họ và tên, địa chỉ email, tên đăng nhập của tài khoản</w:t>
            </w:r>
            <w:r w:rsidR="00CD155B">
              <w:rPr>
                <w:sz w:val="26"/>
                <w:szCs w:val="26"/>
              </w:rPr>
              <w:t xml:space="preserve"> </w:t>
            </w:r>
            <w:r w:rsidR="00A52C9F">
              <w:rPr>
                <w:sz w:val="26"/>
                <w:szCs w:val="26"/>
              </w:rPr>
              <w:t>chứa</w:t>
            </w:r>
            <w:r w:rsidR="00CD155B">
              <w:rPr>
                <w:sz w:val="26"/>
                <w:szCs w:val="26"/>
              </w:rPr>
              <w:t xml:space="preserve"> các giá trị tương ứng</w:t>
            </w:r>
            <w:r w:rsidRPr="00172624">
              <w:rPr>
                <w:sz w:val="26"/>
                <w:szCs w:val="26"/>
              </w:rPr>
              <w:t>.</w:t>
            </w:r>
          </w:p>
        </w:tc>
      </w:tr>
      <w:tr w:rsidR="00093AEA" w:rsidRPr="00172624" w14:paraId="268993FF" w14:textId="77777777" w:rsidTr="009A5616">
        <w:trPr>
          <w:trHeight w:val="557"/>
        </w:trPr>
        <w:tc>
          <w:tcPr>
            <w:tcW w:w="2263" w:type="dxa"/>
            <w:tcBorders>
              <w:top w:val="single" w:sz="4" w:space="0" w:color="000000"/>
              <w:left w:val="single" w:sz="4" w:space="0" w:color="000000"/>
              <w:bottom w:val="single" w:sz="4" w:space="0" w:color="000000"/>
              <w:right w:val="single" w:sz="4" w:space="0" w:color="000000"/>
            </w:tcBorders>
            <w:hideMark/>
          </w:tcPr>
          <w:p w14:paraId="173249D2" w14:textId="77777777" w:rsidR="00093AEA" w:rsidRPr="00172624" w:rsidRDefault="00093AEA" w:rsidP="009A5616">
            <w:pPr>
              <w:spacing w:line="360" w:lineRule="auto"/>
              <w:rPr>
                <w:b/>
                <w:sz w:val="26"/>
                <w:szCs w:val="26"/>
              </w:rPr>
            </w:pPr>
            <w:r w:rsidRPr="00172624">
              <w:rPr>
                <w:b/>
                <w:sz w:val="26"/>
                <w:szCs w:val="26"/>
              </w:rPr>
              <w:t>Exception</w:t>
            </w:r>
          </w:p>
          <w:p w14:paraId="7F46C897" w14:textId="77777777" w:rsidR="00093AEA" w:rsidRPr="00172624" w:rsidRDefault="00093AEA" w:rsidP="009A5616">
            <w:pPr>
              <w:spacing w:line="360" w:lineRule="auto"/>
              <w:rPr>
                <w:b/>
                <w:sz w:val="26"/>
                <w:szCs w:val="26"/>
              </w:rPr>
            </w:pPr>
            <w:r w:rsidRPr="00172624">
              <w:rPr>
                <w:b/>
                <w:sz w:val="26"/>
                <w:szCs w:val="26"/>
              </w:rPr>
              <w: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598A37C0" w14:textId="1F76F58E" w:rsidR="00093AEA" w:rsidRPr="00172624" w:rsidRDefault="00420468" w:rsidP="009F1211">
            <w:pPr>
              <w:keepNext/>
              <w:spacing w:line="360" w:lineRule="auto"/>
              <w:rPr>
                <w:sz w:val="26"/>
                <w:szCs w:val="26"/>
              </w:rPr>
            </w:pPr>
            <w:r>
              <w:rPr>
                <w:sz w:val="26"/>
                <w:szCs w:val="26"/>
              </w:rPr>
              <w:t>None.</w:t>
            </w:r>
          </w:p>
        </w:tc>
      </w:tr>
    </w:tbl>
    <w:p w14:paraId="76DAF564" w14:textId="3FB340FF" w:rsidR="00EC2016" w:rsidRDefault="009F1211" w:rsidP="009F1211">
      <w:pPr>
        <w:pStyle w:val="Caption"/>
      </w:pPr>
      <w:bookmarkStart w:id="73" w:name="_Toc183894024"/>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6</w:t>
      </w:r>
      <w:r w:rsidR="00724595">
        <w:rPr>
          <w:noProof/>
        </w:rPr>
        <w:fldChar w:fldCharType="end"/>
      </w:r>
      <w:r>
        <w:t>: Đặc tả Use case xem thông tin cá nhân</w:t>
      </w:r>
      <w:bookmarkEnd w:id="73"/>
    </w:p>
    <w:p w14:paraId="371A00DC" w14:textId="77777777" w:rsidR="00EC2016" w:rsidRDefault="00EC2016"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373"/>
        <w:gridCol w:w="3469"/>
      </w:tblGrid>
      <w:tr w:rsidR="00D862F4" w:rsidRPr="00172624" w14:paraId="5A497F3F"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3AA1C572" w14:textId="77777777" w:rsidR="00D862F4" w:rsidRPr="00172624" w:rsidRDefault="00D862F4" w:rsidP="009A5616">
            <w:pPr>
              <w:spacing w:line="360" w:lineRule="auto"/>
              <w:rPr>
                <w:b/>
                <w:sz w:val="26"/>
                <w:szCs w:val="26"/>
              </w:rPr>
            </w:pPr>
            <w:r w:rsidRPr="00172624">
              <w:rPr>
                <w:b/>
                <w:sz w:val="26"/>
                <w:szCs w:val="26"/>
              </w:rPr>
              <w:t>Use Case Name: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6B20898B" w14:textId="0CFA9436" w:rsidR="00D862F4" w:rsidRPr="00172624" w:rsidRDefault="00D862F4" w:rsidP="009A5616">
            <w:pPr>
              <w:spacing w:line="360" w:lineRule="auto"/>
              <w:rPr>
                <w:sz w:val="26"/>
                <w:szCs w:val="26"/>
              </w:rPr>
            </w:pPr>
            <w:r>
              <w:rPr>
                <w:sz w:val="26"/>
                <w:szCs w:val="26"/>
              </w:rPr>
              <w:t>Đổi ảnh đại diện</w:t>
            </w:r>
            <w:r w:rsidR="00D77DD4">
              <w:rPr>
                <w:sz w:val="26"/>
                <w:szCs w:val="26"/>
              </w:rPr>
              <w:t>.</w:t>
            </w:r>
          </w:p>
        </w:tc>
      </w:tr>
      <w:tr w:rsidR="00D862F4" w:rsidRPr="00172624" w14:paraId="7C8C504C"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50A38780" w14:textId="77777777" w:rsidR="00D862F4" w:rsidRPr="00172624" w:rsidRDefault="00D862F4" w:rsidP="009A5616">
            <w:pPr>
              <w:spacing w:line="360" w:lineRule="auto"/>
              <w:rPr>
                <w:b/>
                <w:sz w:val="26"/>
                <w:szCs w:val="26"/>
              </w:rPr>
            </w:pPr>
            <w:r w:rsidRPr="00172624">
              <w:rPr>
                <w:b/>
                <w:sz w:val="26"/>
                <w:szCs w:val="26"/>
              </w:rPr>
              <w:t>Scenario:</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2C921DC1" w14:textId="199D2E08" w:rsidR="00D862F4" w:rsidRPr="00172624" w:rsidRDefault="00D862F4" w:rsidP="009A5616">
            <w:pPr>
              <w:spacing w:line="360" w:lineRule="auto"/>
              <w:rPr>
                <w:sz w:val="26"/>
                <w:szCs w:val="26"/>
              </w:rPr>
            </w:pPr>
            <w:r w:rsidRPr="00172624">
              <w:rPr>
                <w:sz w:val="26"/>
                <w:szCs w:val="26"/>
              </w:rPr>
              <w:t xml:space="preserve">Người dùng muốn thực hiện </w:t>
            </w:r>
            <w:r>
              <w:rPr>
                <w:sz w:val="26"/>
                <w:szCs w:val="26"/>
              </w:rPr>
              <w:t>đổi ảnh đại diện</w:t>
            </w:r>
            <w:r w:rsidRPr="00172624">
              <w:rPr>
                <w:sz w:val="26"/>
                <w:szCs w:val="26"/>
              </w:rPr>
              <w:t>.</w:t>
            </w:r>
          </w:p>
        </w:tc>
      </w:tr>
      <w:tr w:rsidR="00D862F4" w:rsidRPr="00172624" w14:paraId="21130A05"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2DF175FC" w14:textId="77777777" w:rsidR="00D862F4" w:rsidRPr="00172624" w:rsidRDefault="00D862F4" w:rsidP="009A5616">
            <w:pPr>
              <w:spacing w:line="360" w:lineRule="auto"/>
              <w:rPr>
                <w:b/>
                <w:sz w:val="26"/>
                <w:szCs w:val="26"/>
              </w:rPr>
            </w:pPr>
            <w:r w:rsidRPr="00172624">
              <w:rPr>
                <w:b/>
                <w:sz w:val="26"/>
                <w:szCs w:val="26"/>
              </w:rPr>
              <w:t>Triggering Event:</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2348207C" w14:textId="11CA2A42" w:rsidR="00D862F4" w:rsidRPr="00172624" w:rsidRDefault="00D862F4" w:rsidP="009A5616">
            <w:pPr>
              <w:spacing w:line="360" w:lineRule="auto"/>
              <w:rPr>
                <w:sz w:val="26"/>
                <w:szCs w:val="26"/>
              </w:rPr>
            </w:pPr>
            <w:r w:rsidRPr="00172624">
              <w:rPr>
                <w:sz w:val="26"/>
                <w:szCs w:val="26"/>
              </w:rPr>
              <w:t>Người dùng ấn vào biểu tượng cá nhân của tài khoản</w:t>
            </w:r>
            <w:r>
              <w:rPr>
                <w:sz w:val="26"/>
                <w:szCs w:val="26"/>
              </w:rPr>
              <w:t xml:space="preserve">, </w:t>
            </w:r>
            <w:r w:rsidRPr="00172624">
              <w:rPr>
                <w:sz w:val="26"/>
                <w:szCs w:val="26"/>
              </w:rPr>
              <w:t xml:space="preserve">ấn nút </w:t>
            </w:r>
            <w:r>
              <w:rPr>
                <w:sz w:val="26"/>
                <w:szCs w:val="26"/>
              </w:rPr>
              <w:t>xem thông tin cá nhân và ấn chọn đổi ảnh đại diện.</w:t>
            </w:r>
          </w:p>
        </w:tc>
      </w:tr>
      <w:tr w:rsidR="00D862F4" w:rsidRPr="00172624" w14:paraId="71E680DA"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7274148A" w14:textId="77777777" w:rsidR="00D862F4" w:rsidRPr="00172624" w:rsidRDefault="00D862F4" w:rsidP="009A5616">
            <w:pPr>
              <w:spacing w:line="360" w:lineRule="auto"/>
              <w:rPr>
                <w:b/>
                <w:sz w:val="26"/>
                <w:szCs w:val="26"/>
              </w:rPr>
            </w:pPr>
            <w:r w:rsidRPr="00172624">
              <w:rPr>
                <w:b/>
                <w:sz w:val="26"/>
                <w:szCs w:val="26"/>
              </w:rPr>
              <w:t>Brief Description:</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6A44F135" w14:textId="76DF491B" w:rsidR="00D862F4" w:rsidRPr="00172624" w:rsidRDefault="00D862F4" w:rsidP="009A5616">
            <w:pPr>
              <w:spacing w:line="360" w:lineRule="auto"/>
              <w:rPr>
                <w:sz w:val="26"/>
                <w:szCs w:val="26"/>
              </w:rPr>
            </w:pPr>
            <w:r w:rsidRPr="00172624">
              <w:rPr>
                <w:sz w:val="26"/>
                <w:szCs w:val="26"/>
              </w:rPr>
              <w:t xml:space="preserve">Người dùng muốn </w:t>
            </w:r>
            <w:r>
              <w:rPr>
                <w:sz w:val="26"/>
                <w:szCs w:val="26"/>
              </w:rPr>
              <w:t>đổi ảnh đại diện của tài khoản</w:t>
            </w:r>
            <w:r w:rsidRPr="00172624">
              <w:rPr>
                <w:sz w:val="26"/>
                <w:szCs w:val="26"/>
              </w:rPr>
              <w:t>.</w:t>
            </w:r>
          </w:p>
        </w:tc>
      </w:tr>
      <w:tr w:rsidR="00D862F4" w:rsidRPr="00172624" w14:paraId="4277E21E"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32EA1C0A" w14:textId="77777777" w:rsidR="00D862F4" w:rsidRPr="00172624" w:rsidRDefault="00D862F4" w:rsidP="009A5616">
            <w:pPr>
              <w:spacing w:line="360" w:lineRule="auto"/>
              <w:rPr>
                <w:b/>
                <w:sz w:val="26"/>
                <w:szCs w:val="26"/>
              </w:rPr>
            </w:pPr>
            <w:r w:rsidRPr="00172624">
              <w:rPr>
                <w:b/>
                <w:sz w:val="26"/>
                <w:szCs w:val="26"/>
              </w:rPr>
              <w:t>Actor:</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5A427463" w14:textId="77777777" w:rsidR="00D862F4" w:rsidRPr="00172624" w:rsidRDefault="00D862F4" w:rsidP="009A5616">
            <w:pPr>
              <w:spacing w:line="360" w:lineRule="auto"/>
              <w:rPr>
                <w:sz w:val="26"/>
                <w:szCs w:val="26"/>
              </w:rPr>
            </w:pPr>
            <w:r>
              <w:rPr>
                <w:sz w:val="26"/>
                <w:szCs w:val="26"/>
              </w:rPr>
              <w:t>Quản trị viên, nhân viên bán hàng</w:t>
            </w:r>
            <w:r w:rsidRPr="00172624">
              <w:rPr>
                <w:sz w:val="26"/>
                <w:szCs w:val="26"/>
              </w:rPr>
              <w:t>.</w:t>
            </w:r>
          </w:p>
        </w:tc>
      </w:tr>
      <w:tr w:rsidR="00D862F4" w:rsidRPr="00172624" w14:paraId="70B72559"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0C2A5ECF" w14:textId="77777777" w:rsidR="00D862F4" w:rsidRPr="00172624" w:rsidRDefault="00D862F4" w:rsidP="009A5616">
            <w:pPr>
              <w:spacing w:line="360" w:lineRule="auto"/>
              <w:rPr>
                <w:b/>
                <w:sz w:val="26"/>
                <w:szCs w:val="26"/>
                <w:lang w:val="vi-VN"/>
              </w:rPr>
            </w:pPr>
            <w:r w:rsidRPr="00172624">
              <w:rPr>
                <w:b/>
                <w:sz w:val="26"/>
                <w:szCs w:val="26"/>
              </w:rPr>
              <w:t xml:space="preserve">Related </w:t>
            </w:r>
            <w:r w:rsidRPr="00172624">
              <w:rPr>
                <w:b/>
                <w:sz w:val="26"/>
                <w:szCs w:val="26"/>
                <w:lang w:val="vi-VN"/>
              </w:rPr>
              <w:t>Usecase: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5083F0BB" w14:textId="1AC3D667" w:rsidR="00D862F4" w:rsidRPr="00172624" w:rsidRDefault="0030639B" w:rsidP="009A5616">
            <w:pPr>
              <w:spacing w:line="360" w:lineRule="auto"/>
              <w:rPr>
                <w:sz w:val="26"/>
                <w:szCs w:val="26"/>
              </w:rPr>
            </w:pPr>
            <w:r>
              <w:rPr>
                <w:sz w:val="26"/>
                <w:szCs w:val="26"/>
              </w:rPr>
              <w:t>Xem thông tin cá nhân</w:t>
            </w:r>
            <w:r w:rsidR="00D862F4">
              <w:rPr>
                <w:sz w:val="26"/>
                <w:szCs w:val="26"/>
              </w:rPr>
              <w:t>.</w:t>
            </w:r>
          </w:p>
        </w:tc>
      </w:tr>
      <w:tr w:rsidR="00D862F4" w:rsidRPr="00172624" w14:paraId="0C25349C"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3D20CB5B" w14:textId="77777777" w:rsidR="00D862F4" w:rsidRPr="00172624" w:rsidRDefault="00D862F4" w:rsidP="009A5616">
            <w:pPr>
              <w:spacing w:line="360" w:lineRule="auto"/>
              <w:rPr>
                <w:b/>
                <w:sz w:val="26"/>
                <w:szCs w:val="26"/>
              </w:rPr>
            </w:pPr>
            <w:r w:rsidRPr="00172624">
              <w:rPr>
                <w:b/>
                <w:sz w:val="26"/>
                <w:szCs w:val="26"/>
              </w:rPr>
              <w:t>Preconditions: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2E263DFF" w14:textId="77777777" w:rsidR="00D862F4" w:rsidRPr="00172624" w:rsidRDefault="00D862F4" w:rsidP="009A5616">
            <w:pPr>
              <w:spacing w:line="360" w:lineRule="auto"/>
              <w:rPr>
                <w:sz w:val="26"/>
                <w:szCs w:val="26"/>
              </w:rPr>
            </w:pPr>
            <w:r w:rsidRPr="00172624">
              <w:rPr>
                <w:sz w:val="26"/>
                <w:szCs w:val="26"/>
              </w:rPr>
              <w:t>Người dùng đã đăng nhập tài khoản vào hệ thống.</w:t>
            </w:r>
          </w:p>
        </w:tc>
      </w:tr>
      <w:tr w:rsidR="00D862F4" w:rsidRPr="00172624" w14:paraId="68FC4DCD"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0A5FF767" w14:textId="77777777" w:rsidR="00D862F4" w:rsidRPr="00172624" w:rsidRDefault="00D862F4" w:rsidP="009A5616">
            <w:pPr>
              <w:spacing w:line="360" w:lineRule="auto"/>
              <w:rPr>
                <w:b/>
                <w:sz w:val="26"/>
                <w:szCs w:val="26"/>
              </w:rPr>
            </w:pPr>
            <w:r w:rsidRPr="00172624">
              <w:rPr>
                <w:b/>
                <w:sz w:val="26"/>
                <w:szCs w:val="26"/>
              </w:rPr>
              <w:t>Postconditions: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1EA2DCC6" w14:textId="3EFDB7EE" w:rsidR="00D862F4" w:rsidRPr="00172624" w:rsidRDefault="00D862F4" w:rsidP="009A5616">
            <w:pPr>
              <w:spacing w:line="360" w:lineRule="auto"/>
              <w:rPr>
                <w:sz w:val="26"/>
                <w:szCs w:val="26"/>
              </w:rPr>
            </w:pPr>
            <w:r>
              <w:rPr>
                <w:sz w:val="26"/>
                <w:szCs w:val="26"/>
              </w:rPr>
              <w:t>Thông báo đổi ảnh đại diện thành công và hiển thị ảnh đại diện mới.</w:t>
            </w:r>
          </w:p>
        </w:tc>
      </w:tr>
      <w:tr w:rsidR="00D862F4" w:rsidRPr="00172624" w14:paraId="0DBFA26A" w14:textId="77777777" w:rsidTr="009A5616">
        <w:trPr>
          <w:trHeight w:val="162"/>
        </w:trPr>
        <w:tc>
          <w:tcPr>
            <w:tcW w:w="2263" w:type="dxa"/>
            <w:vMerge w:val="restart"/>
            <w:tcBorders>
              <w:top w:val="single" w:sz="4" w:space="0" w:color="000000"/>
              <w:left w:val="single" w:sz="4" w:space="0" w:color="000000"/>
              <w:bottom w:val="single" w:sz="4" w:space="0" w:color="000000"/>
              <w:right w:val="single" w:sz="4" w:space="0" w:color="000000"/>
            </w:tcBorders>
            <w:hideMark/>
          </w:tcPr>
          <w:p w14:paraId="3241A251" w14:textId="77777777" w:rsidR="00D862F4" w:rsidRPr="00172624" w:rsidRDefault="00D862F4" w:rsidP="009A5616">
            <w:pPr>
              <w:spacing w:line="360" w:lineRule="auto"/>
              <w:rPr>
                <w:b/>
                <w:sz w:val="26"/>
                <w:szCs w:val="26"/>
              </w:rPr>
            </w:pPr>
            <w:r w:rsidRPr="00172624">
              <w:rPr>
                <w:b/>
                <w:sz w:val="26"/>
                <w:szCs w:val="26"/>
              </w:rPr>
              <w:t>Flow of events:</w:t>
            </w:r>
          </w:p>
        </w:tc>
        <w:tc>
          <w:tcPr>
            <w:tcW w:w="3373" w:type="dxa"/>
            <w:tcBorders>
              <w:top w:val="single" w:sz="4" w:space="0" w:color="000000"/>
              <w:left w:val="single" w:sz="4" w:space="0" w:color="000000"/>
              <w:bottom w:val="single" w:sz="4" w:space="0" w:color="000000"/>
              <w:right w:val="single" w:sz="4" w:space="0" w:color="000000"/>
            </w:tcBorders>
            <w:hideMark/>
          </w:tcPr>
          <w:p w14:paraId="1AFCC609" w14:textId="77777777" w:rsidR="00D862F4" w:rsidRPr="00172624" w:rsidRDefault="00D862F4" w:rsidP="009A5616">
            <w:pPr>
              <w:tabs>
                <w:tab w:val="left" w:pos="2508"/>
              </w:tabs>
              <w:spacing w:line="360" w:lineRule="auto"/>
              <w:jc w:val="center"/>
              <w:rPr>
                <w:b/>
                <w:sz w:val="26"/>
                <w:szCs w:val="26"/>
              </w:rPr>
            </w:pPr>
            <w:r w:rsidRPr="00172624">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6E45FB1E" w14:textId="77777777" w:rsidR="00D862F4" w:rsidRPr="00172624" w:rsidRDefault="00D862F4" w:rsidP="009A5616">
            <w:pPr>
              <w:spacing w:line="360" w:lineRule="auto"/>
              <w:jc w:val="center"/>
              <w:rPr>
                <w:b/>
                <w:sz w:val="26"/>
                <w:szCs w:val="26"/>
              </w:rPr>
            </w:pPr>
            <w:r w:rsidRPr="00172624">
              <w:rPr>
                <w:b/>
                <w:sz w:val="26"/>
                <w:szCs w:val="26"/>
              </w:rPr>
              <w:t>System</w:t>
            </w:r>
          </w:p>
        </w:tc>
      </w:tr>
      <w:tr w:rsidR="00D862F4" w:rsidRPr="00172624" w14:paraId="3266FA91" w14:textId="77777777" w:rsidTr="009A5616">
        <w:trPr>
          <w:trHeight w:val="162"/>
        </w:trPr>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0BC6815F" w14:textId="77777777" w:rsidR="00D862F4" w:rsidRPr="00172624" w:rsidRDefault="00D862F4" w:rsidP="009A5616">
            <w:pPr>
              <w:rPr>
                <w:b/>
                <w:sz w:val="26"/>
                <w:szCs w:val="26"/>
                <w:lang w:val="en"/>
              </w:rPr>
            </w:pPr>
          </w:p>
        </w:tc>
        <w:tc>
          <w:tcPr>
            <w:tcW w:w="3373" w:type="dxa"/>
            <w:tcBorders>
              <w:top w:val="single" w:sz="4" w:space="0" w:color="000000"/>
              <w:left w:val="single" w:sz="4" w:space="0" w:color="000000"/>
              <w:bottom w:val="single" w:sz="4" w:space="0" w:color="000000"/>
              <w:right w:val="single" w:sz="4" w:space="0" w:color="000000"/>
            </w:tcBorders>
          </w:tcPr>
          <w:p w14:paraId="7A2AA679" w14:textId="77777777" w:rsidR="00D862F4" w:rsidRDefault="00D862F4" w:rsidP="009A5616">
            <w:pPr>
              <w:spacing w:line="360" w:lineRule="auto"/>
              <w:rPr>
                <w:sz w:val="26"/>
                <w:szCs w:val="26"/>
              </w:rPr>
            </w:pPr>
            <w:r w:rsidRPr="00172624">
              <w:rPr>
                <w:sz w:val="26"/>
                <w:szCs w:val="26"/>
              </w:rPr>
              <w:t xml:space="preserve">1. Người dùng nhấn vào biểu tượng cá nhân và nhấn tiếp tục vào nút </w:t>
            </w:r>
            <w:r>
              <w:rPr>
                <w:sz w:val="26"/>
                <w:szCs w:val="26"/>
              </w:rPr>
              <w:t>xem thông tin cá nhân</w:t>
            </w:r>
            <w:r w:rsidRPr="00172624">
              <w:rPr>
                <w:sz w:val="26"/>
                <w:szCs w:val="26"/>
              </w:rPr>
              <w:t>.</w:t>
            </w:r>
          </w:p>
          <w:p w14:paraId="048F622A" w14:textId="14858E4A" w:rsidR="00D862F4" w:rsidRDefault="00D862F4" w:rsidP="009A5616">
            <w:pPr>
              <w:spacing w:line="360" w:lineRule="auto"/>
              <w:rPr>
                <w:sz w:val="26"/>
                <w:szCs w:val="26"/>
              </w:rPr>
            </w:pPr>
            <w:r>
              <w:rPr>
                <w:sz w:val="26"/>
                <w:szCs w:val="26"/>
              </w:rPr>
              <w:t>2. Người dùng nhấn nút đổi ảnh đại diện.</w:t>
            </w:r>
          </w:p>
          <w:p w14:paraId="128FEFEB" w14:textId="77777777" w:rsidR="00D862F4" w:rsidRDefault="00D862F4" w:rsidP="009A5616">
            <w:pPr>
              <w:spacing w:line="360" w:lineRule="auto"/>
              <w:rPr>
                <w:sz w:val="26"/>
                <w:szCs w:val="26"/>
              </w:rPr>
            </w:pPr>
          </w:p>
          <w:p w14:paraId="595DCA37" w14:textId="00639CFF" w:rsidR="00D862F4" w:rsidRPr="00172624" w:rsidRDefault="00D862F4" w:rsidP="009A5616">
            <w:pPr>
              <w:spacing w:line="360" w:lineRule="auto"/>
              <w:rPr>
                <w:sz w:val="26"/>
                <w:szCs w:val="26"/>
              </w:rPr>
            </w:pPr>
            <w:r>
              <w:rPr>
                <w:sz w:val="26"/>
                <w:szCs w:val="26"/>
              </w:rPr>
              <w:lastRenderedPageBreak/>
              <w:t>3. Người dùng chọn ảnh đại diện từ máy tính cá nhân và ấn lưu.</w:t>
            </w:r>
          </w:p>
        </w:tc>
        <w:tc>
          <w:tcPr>
            <w:tcW w:w="3469" w:type="dxa"/>
            <w:tcBorders>
              <w:top w:val="single" w:sz="4" w:space="0" w:color="000000"/>
              <w:left w:val="single" w:sz="4" w:space="0" w:color="000000"/>
              <w:bottom w:val="single" w:sz="4" w:space="0" w:color="000000"/>
              <w:right w:val="single" w:sz="4" w:space="0" w:color="000000"/>
            </w:tcBorders>
            <w:hideMark/>
          </w:tcPr>
          <w:p w14:paraId="266FD870" w14:textId="77777777" w:rsidR="00D862F4" w:rsidRDefault="00D862F4" w:rsidP="009A5616">
            <w:pPr>
              <w:spacing w:line="360" w:lineRule="auto"/>
              <w:rPr>
                <w:sz w:val="26"/>
                <w:szCs w:val="26"/>
              </w:rPr>
            </w:pPr>
            <w:r w:rsidRPr="00172624">
              <w:rPr>
                <w:sz w:val="26"/>
                <w:szCs w:val="26"/>
              </w:rPr>
              <w:lastRenderedPageBreak/>
              <w:t xml:space="preserve">1.1 Hệ thống sẽ hiển thị </w:t>
            </w:r>
            <w:r>
              <w:rPr>
                <w:sz w:val="26"/>
                <w:szCs w:val="26"/>
              </w:rPr>
              <w:t>thông tin cá nhân của tài khoản và nút đổi ảnh đại diện.</w:t>
            </w:r>
          </w:p>
          <w:p w14:paraId="5870E404" w14:textId="77777777" w:rsidR="00D862F4" w:rsidRDefault="00D862F4" w:rsidP="009A5616">
            <w:pPr>
              <w:spacing w:line="360" w:lineRule="auto"/>
              <w:rPr>
                <w:sz w:val="26"/>
                <w:szCs w:val="26"/>
              </w:rPr>
            </w:pPr>
          </w:p>
          <w:p w14:paraId="47EA057E" w14:textId="77777777" w:rsidR="00D862F4" w:rsidRDefault="00D862F4" w:rsidP="009A5616">
            <w:pPr>
              <w:spacing w:line="360" w:lineRule="auto"/>
              <w:rPr>
                <w:sz w:val="26"/>
                <w:szCs w:val="26"/>
              </w:rPr>
            </w:pPr>
            <w:r>
              <w:rPr>
                <w:sz w:val="26"/>
                <w:szCs w:val="26"/>
              </w:rPr>
              <w:t>2.1 Hệ thống hiển thị form chứa nút để người dùng tải ảnh đại diện lên.</w:t>
            </w:r>
          </w:p>
          <w:p w14:paraId="7E237C5D" w14:textId="61D67E23" w:rsidR="00D862F4" w:rsidRPr="00172624" w:rsidRDefault="00D862F4" w:rsidP="009A5616">
            <w:pPr>
              <w:spacing w:line="360" w:lineRule="auto"/>
              <w:rPr>
                <w:sz w:val="26"/>
                <w:szCs w:val="26"/>
              </w:rPr>
            </w:pPr>
            <w:r>
              <w:rPr>
                <w:sz w:val="26"/>
                <w:szCs w:val="26"/>
              </w:rPr>
              <w:lastRenderedPageBreak/>
              <w:t>3.1 Hệ thống xuất thông báo cập nhật ảnh đại diện thành công và hiển thị ảnh đại diện mới.</w:t>
            </w:r>
          </w:p>
        </w:tc>
      </w:tr>
      <w:tr w:rsidR="00D862F4" w:rsidRPr="00172624" w14:paraId="6DFAD73C" w14:textId="77777777" w:rsidTr="009A5616">
        <w:trPr>
          <w:trHeight w:val="557"/>
        </w:trPr>
        <w:tc>
          <w:tcPr>
            <w:tcW w:w="2263" w:type="dxa"/>
            <w:tcBorders>
              <w:top w:val="single" w:sz="4" w:space="0" w:color="000000"/>
              <w:left w:val="single" w:sz="4" w:space="0" w:color="000000"/>
              <w:bottom w:val="single" w:sz="4" w:space="0" w:color="000000"/>
              <w:right w:val="single" w:sz="4" w:space="0" w:color="000000"/>
            </w:tcBorders>
            <w:hideMark/>
          </w:tcPr>
          <w:p w14:paraId="33A74D0A" w14:textId="77777777" w:rsidR="00D862F4" w:rsidRPr="00172624" w:rsidRDefault="00D862F4" w:rsidP="009A5616">
            <w:pPr>
              <w:spacing w:line="360" w:lineRule="auto"/>
              <w:rPr>
                <w:b/>
                <w:sz w:val="26"/>
                <w:szCs w:val="26"/>
              </w:rPr>
            </w:pPr>
            <w:r w:rsidRPr="00172624">
              <w:rPr>
                <w:b/>
                <w:sz w:val="26"/>
                <w:szCs w:val="26"/>
              </w:rPr>
              <w:t>Exception</w:t>
            </w:r>
          </w:p>
          <w:p w14:paraId="34435399" w14:textId="77777777" w:rsidR="00D862F4" w:rsidRPr="00172624" w:rsidRDefault="00D862F4" w:rsidP="009A5616">
            <w:pPr>
              <w:spacing w:line="360" w:lineRule="auto"/>
              <w:rPr>
                <w:b/>
                <w:sz w:val="26"/>
                <w:szCs w:val="26"/>
              </w:rPr>
            </w:pPr>
            <w:r w:rsidRPr="00172624">
              <w:rPr>
                <w:b/>
                <w:sz w:val="26"/>
                <w:szCs w:val="26"/>
              </w:rPr>
              <w: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15EADBB1" w14:textId="5592211A" w:rsidR="00D862F4" w:rsidRPr="00172624" w:rsidRDefault="00D862F4" w:rsidP="00D862F4">
            <w:pPr>
              <w:keepNext/>
              <w:spacing w:line="360" w:lineRule="auto"/>
              <w:rPr>
                <w:sz w:val="26"/>
                <w:szCs w:val="26"/>
              </w:rPr>
            </w:pPr>
            <w:r>
              <w:rPr>
                <w:sz w:val="26"/>
                <w:szCs w:val="26"/>
              </w:rPr>
              <w:t>3.1</w:t>
            </w:r>
            <w:r w:rsidR="00243E9F">
              <w:rPr>
                <w:sz w:val="26"/>
                <w:szCs w:val="26"/>
              </w:rPr>
              <w:t>a</w:t>
            </w:r>
            <w:r>
              <w:rPr>
                <w:sz w:val="26"/>
                <w:szCs w:val="26"/>
              </w:rPr>
              <w:t xml:space="preserve"> Hệ thống hiển thị thông báo ảnh người dùng tải lên không đúng định đạng và đổi ảnh đại diện không thành công.</w:t>
            </w:r>
          </w:p>
        </w:tc>
      </w:tr>
    </w:tbl>
    <w:p w14:paraId="0EBC0351" w14:textId="06B0B49E" w:rsidR="00EC2016" w:rsidRDefault="00D862F4" w:rsidP="00D862F4">
      <w:pPr>
        <w:pStyle w:val="Caption"/>
      </w:pPr>
      <w:bookmarkStart w:id="74" w:name="_Toc183894025"/>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7</w:t>
      </w:r>
      <w:r w:rsidR="00724595">
        <w:rPr>
          <w:noProof/>
        </w:rPr>
        <w:fldChar w:fldCharType="end"/>
      </w:r>
      <w:r>
        <w:t>: Đặc tả Use case đổi ảnh đại diện</w:t>
      </w:r>
      <w:bookmarkEnd w:id="74"/>
    </w:p>
    <w:p w14:paraId="2CEAA16D" w14:textId="77777777" w:rsidR="00EC2016" w:rsidRDefault="00EC2016" w:rsidP="00EC2016"/>
    <w:p w14:paraId="764C8AD0" w14:textId="7E201DC0" w:rsidR="00D862F4" w:rsidRDefault="00D77DD4" w:rsidP="00D77DD4">
      <w:pPr>
        <w:pStyle w:val="Heading3"/>
      </w:pPr>
      <w:bookmarkStart w:id="75" w:name="_Toc183893927"/>
      <w:r>
        <w:t>UC04: Quản lý khách hàng</w:t>
      </w:r>
      <w:bookmarkEnd w:id="75"/>
    </w:p>
    <w:p w14:paraId="5EAF96B2" w14:textId="71D38CBC" w:rsidR="00D862F4" w:rsidRDefault="00D77DD4" w:rsidP="00EC2016">
      <w:r>
        <w:rPr>
          <w:noProof/>
        </w:rPr>
        <mc:AlternateContent>
          <mc:Choice Requires="wps">
            <w:drawing>
              <wp:anchor distT="0" distB="0" distL="114300" distR="114300" simplePos="0" relativeHeight="251708416" behindDoc="0" locked="0" layoutInCell="1" allowOverlap="1" wp14:anchorId="5BCAF671" wp14:editId="5AAF9FAD">
                <wp:simplePos x="0" y="0"/>
                <wp:positionH relativeFrom="column">
                  <wp:posOffset>0</wp:posOffset>
                </wp:positionH>
                <wp:positionV relativeFrom="paragraph">
                  <wp:posOffset>2517140</wp:posOffset>
                </wp:positionV>
                <wp:extent cx="5791835" cy="635"/>
                <wp:effectExtent l="0" t="0" r="0" b="0"/>
                <wp:wrapNone/>
                <wp:docPr id="147770110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56725BC" w14:textId="5CEDC955" w:rsidR="00D77DD4" w:rsidRPr="00D52FDA" w:rsidRDefault="00D77DD4" w:rsidP="00D77DD4">
                            <w:pPr>
                              <w:pStyle w:val="Caption"/>
                              <w:rPr>
                                <w:sz w:val="24"/>
                                <w:szCs w:val="24"/>
                              </w:rPr>
                            </w:pPr>
                            <w:bookmarkStart w:id="76" w:name="_Toc183893658"/>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w:t>
                            </w:r>
                            <w:r w:rsidR="00456216">
                              <w:fldChar w:fldCharType="end"/>
                            </w:r>
                            <w:r>
                              <w:t>: Use case quản lý khách hàng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AF671" id="_x0000_s1037" type="#_x0000_t202" style="position:absolute;margin-left:0;margin-top:198.2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eC6GQ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" stroked="f">
                <v:textbox style="mso-fit-shape-to-text:t" inset="0,0,0,0">
                  <w:txbxContent>
                    <w:p w14:paraId="656725BC" w14:textId="5CEDC955" w:rsidR="00D77DD4" w:rsidRPr="00D52FDA" w:rsidRDefault="00D77DD4" w:rsidP="00D77DD4">
                      <w:pPr>
                        <w:pStyle w:val="Caption"/>
                        <w:rPr>
                          <w:sz w:val="24"/>
                          <w:szCs w:val="24"/>
                        </w:rPr>
                      </w:pPr>
                      <w:bookmarkStart w:id="77" w:name="_Toc183893658"/>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w:t>
                      </w:r>
                      <w:r w:rsidR="00456216">
                        <w:fldChar w:fldCharType="end"/>
                      </w:r>
                      <w:r>
                        <w:t>: Use case quản lý khách hàng</w:t>
                      </w:r>
                      <w:bookmarkEnd w:id="77"/>
                    </w:p>
                  </w:txbxContent>
                </v:textbox>
              </v:shape>
            </w:pict>
          </mc:Fallback>
        </mc:AlternateContent>
      </w:r>
      <w:r w:rsidRPr="00D77DD4">
        <w:rPr>
          <w:noProof/>
        </w:rPr>
        <w:drawing>
          <wp:anchor distT="0" distB="0" distL="114300" distR="114300" simplePos="0" relativeHeight="251706368" behindDoc="0" locked="0" layoutInCell="1" allowOverlap="1" wp14:anchorId="20E3DC03" wp14:editId="2CBEF224">
            <wp:simplePos x="0" y="0"/>
            <wp:positionH relativeFrom="margin">
              <wp:align>right</wp:align>
            </wp:positionH>
            <wp:positionV relativeFrom="paragraph">
              <wp:posOffset>22860</wp:posOffset>
            </wp:positionV>
            <wp:extent cx="5791835" cy="2437130"/>
            <wp:effectExtent l="0" t="0" r="0" b="1270"/>
            <wp:wrapNone/>
            <wp:docPr id="29469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91926" name=""/>
                    <pic:cNvPicPr/>
                  </pic:nvPicPr>
                  <pic:blipFill>
                    <a:blip r:embed="rId22">
                      <a:extLst>
                        <a:ext uri="{28A0092B-C50C-407E-A947-70E740481C1C}">
                          <a14:useLocalDpi xmlns:a14="http://schemas.microsoft.com/office/drawing/2010/main" val="0"/>
                        </a:ext>
                      </a:extLst>
                    </a:blip>
                    <a:stretch>
                      <a:fillRect/>
                    </a:stretch>
                  </pic:blipFill>
                  <pic:spPr>
                    <a:xfrm>
                      <a:off x="0" y="0"/>
                      <a:ext cx="5791835" cy="2437130"/>
                    </a:xfrm>
                    <a:prstGeom prst="rect">
                      <a:avLst/>
                    </a:prstGeom>
                  </pic:spPr>
                </pic:pic>
              </a:graphicData>
            </a:graphic>
          </wp:anchor>
        </w:drawing>
      </w:r>
    </w:p>
    <w:p w14:paraId="79EA9504" w14:textId="0D6F91BD" w:rsidR="00D77DD4" w:rsidRDefault="00D77DD4" w:rsidP="00D77DD4">
      <w:pPr>
        <w:keepNext/>
      </w:pPr>
    </w:p>
    <w:p w14:paraId="17EC9D67" w14:textId="77777777" w:rsidR="00D862F4" w:rsidRDefault="00D862F4" w:rsidP="00EC2016"/>
    <w:p w14:paraId="40EF5627" w14:textId="77777777" w:rsidR="00D862F4" w:rsidRDefault="00D862F4" w:rsidP="00EC2016"/>
    <w:p w14:paraId="2DAFF7B2" w14:textId="77777777" w:rsidR="00D77DD4" w:rsidRDefault="00D77DD4" w:rsidP="00EC2016"/>
    <w:p w14:paraId="662BF752" w14:textId="77777777" w:rsidR="00D77DD4" w:rsidRDefault="00D77DD4" w:rsidP="00EC2016"/>
    <w:p w14:paraId="0DD4E39C" w14:textId="77777777" w:rsidR="00D862F4" w:rsidRDefault="00D862F4" w:rsidP="00EC2016"/>
    <w:p w14:paraId="3A5E1A63" w14:textId="77777777" w:rsidR="00D862F4" w:rsidRDefault="00D862F4" w:rsidP="00EC2016"/>
    <w:p w14:paraId="417CC233" w14:textId="77777777" w:rsidR="00D862F4" w:rsidRDefault="00D862F4" w:rsidP="00EC2016"/>
    <w:p w14:paraId="4171B42E" w14:textId="77777777" w:rsidR="00D862F4" w:rsidRDefault="00D862F4" w:rsidP="00EC2016"/>
    <w:p w14:paraId="0183B7B0" w14:textId="77777777" w:rsidR="00D862F4" w:rsidRDefault="00D862F4" w:rsidP="00EC2016"/>
    <w:p w14:paraId="3EC8719C" w14:textId="77777777" w:rsidR="00D862F4" w:rsidRDefault="00D862F4" w:rsidP="00EC2016"/>
    <w:p w14:paraId="6CFF9661" w14:textId="77777777" w:rsidR="00D862F4" w:rsidRDefault="00D862F4" w:rsidP="00EC2016"/>
    <w:p w14:paraId="39AE9982" w14:textId="77777777" w:rsidR="00D862F4" w:rsidRDefault="00D862F4" w:rsidP="00EC2016"/>
    <w:p w14:paraId="17EADD35" w14:textId="77777777" w:rsidR="00D862F4" w:rsidRDefault="00D862F4" w:rsidP="00EC2016"/>
    <w:p w14:paraId="13B8D7C7" w14:textId="77777777" w:rsidR="00D862F4" w:rsidRDefault="00D862F4" w:rsidP="00EC2016"/>
    <w:p w14:paraId="274D1F2F" w14:textId="77777777" w:rsidR="00D862F4" w:rsidRDefault="00D862F4"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373"/>
        <w:gridCol w:w="3469"/>
      </w:tblGrid>
      <w:tr w:rsidR="00D77DD4" w:rsidRPr="00172624" w14:paraId="3132000D"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0E326028" w14:textId="77777777" w:rsidR="00D77DD4" w:rsidRPr="00172624" w:rsidRDefault="00D77DD4" w:rsidP="009A5616">
            <w:pPr>
              <w:spacing w:line="360" w:lineRule="auto"/>
              <w:rPr>
                <w:b/>
                <w:sz w:val="26"/>
                <w:szCs w:val="26"/>
              </w:rPr>
            </w:pPr>
            <w:r w:rsidRPr="00172624">
              <w:rPr>
                <w:b/>
                <w:sz w:val="26"/>
                <w:szCs w:val="26"/>
              </w:rPr>
              <w:t>Use Case Name: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3D9FA963" w14:textId="34659E1B" w:rsidR="00D77DD4" w:rsidRPr="00172624" w:rsidRDefault="00077057" w:rsidP="009A5616">
            <w:pPr>
              <w:spacing w:line="360" w:lineRule="auto"/>
              <w:rPr>
                <w:sz w:val="26"/>
                <w:szCs w:val="26"/>
              </w:rPr>
            </w:pPr>
            <w:r>
              <w:rPr>
                <w:sz w:val="26"/>
                <w:szCs w:val="26"/>
              </w:rPr>
              <w:t>Xem thông tin cá nhân khách hàng.</w:t>
            </w:r>
          </w:p>
        </w:tc>
      </w:tr>
      <w:tr w:rsidR="00D77DD4" w:rsidRPr="00172624" w14:paraId="289FCB76"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6638B854" w14:textId="77777777" w:rsidR="00D77DD4" w:rsidRPr="00172624" w:rsidRDefault="00D77DD4" w:rsidP="009A5616">
            <w:pPr>
              <w:spacing w:line="360" w:lineRule="auto"/>
              <w:rPr>
                <w:b/>
                <w:sz w:val="26"/>
                <w:szCs w:val="26"/>
              </w:rPr>
            </w:pPr>
            <w:r w:rsidRPr="00172624">
              <w:rPr>
                <w:b/>
                <w:sz w:val="26"/>
                <w:szCs w:val="26"/>
              </w:rPr>
              <w:t>Scenario:</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290464E7" w14:textId="3F82B735" w:rsidR="00D77DD4" w:rsidRPr="00172624" w:rsidRDefault="00D77DD4" w:rsidP="009A5616">
            <w:pPr>
              <w:spacing w:line="360" w:lineRule="auto"/>
              <w:rPr>
                <w:sz w:val="26"/>
                <w:szCs w:val="26"/>
              </w:rPr>
            </w:pPr>
            <w:r w:rsidRPr="00172624">
              <w:rPr>
                <w:sz w:val="26"/>
                <w:szCs w:val="26"/>
              </w:rPr>
              <w:t xml:space="preserve">Người dùng muốn thực hiện </w:t>
            </w:r>
            <w:r w:rsidR="009E65E8">
              <w:rPr>
                <w:sz w:val="26"/>
                <w:szCs w:val="26"/>
              </w:rPr>
              <w:t>xem thông tin cá nhân của khách hàng</w:t>
            </w:r>
            <w:r w:rsidRPr="00172624">
              <w:rPr>
                <w:sz w:val="26"/>
                <w:szCs w:val="26"/>
              </w:rPr>
              <w:t>.</w:t>
            </w:r>
          </w:p>
        </w:tc>
      </w:tr>
      <w:tr w:rsidR="00D77DD4" w:rsidRPr="00172624" w14:paraId="74308593"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154D23AB" w14:textId="77777777" w:rsidR="00D77DD4" w:rsidRPr="00172624" w:rsidRDefault="00D77DD4" w:rsidP="009A5616">
            <w:pPr>
              <w:spacing w:line="360" w:lineRule="auto"/>
              <w:rPr>
                <w:b/>
                <w:sz w:val="26"/>
                <w:szCs w:val="26"/>
              </w:rPr>
            </w:pPr>
            <w:r w:rsidRPr="00172624">
              <w:rPr>
                <w:b/>
                <w:sz w:val="26"/>
                <w:szCs w:val="26"/>
              </w:rPr>
              <w:t>Triggering Event:</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4B5E1AA2" w14:textId="0A21AF10" w:rsidR="00D77DD4" w:rsidRPr="00172624" w:rsidRDefault="00D77DD4" w:rsidP="009A5616">
            <w:pPr>
              <w:spacing w:line="360" w:lineRule="auto"/>
              <w:rPr>
                <w:sz w:val="26"/>
                <w:szCs w:val="26"/>
              </w:rPr>
            </w:pPr>
            <w:r w:rsidRPr="00172624">
              <w:rPr>
                <w:sz w:val="26"/>
                <w:szCs w:val="26"/>
              </w:rPr>
              <w:t xml:space="preserve">Người dùng ấn vào biểu tượng </w:t>
            </w:r>
            <w:r w:rsidR="009E65E8">
              <w:rPr>
                <w:sz w:val="26"/>
                <w:szCs w:val="26"/>
              </w:rPr>
              <w:t>quản lý khách hàng ở thanh sidebar bên trái.</w:t>
            </w:r>
          </w:p>
        </w:tc>
      </w:tr>
      <w:tr w:rsidR="00D77DD4" w:rsidRPr="00172624" w14:paraId="00756D73"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0481589C" w14:textId="77777777" w:rsidR="00D77DD4" w:rsidRPr="00172624" w:rsidRDefault="00D77DD4" w:rsidP="009A5616">
            <w:pPr>
              <w:spacing w:line="360" w:lineRule="auto"/>
              <w:rPr>
                <w:b/>
                <w:sz w:val="26"/>
                <w:szCs w:val="26"/>
              </w:rPr>
            </w:pPr>
            <w:r w:rsidRPr="00172624">
              <w:rPr>
                <w:b/>
                <w:sz w:val="26"/>
                <w:szCs w:val="26"/>
              </w:rPr>
              <w:t>Brief Description:</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7131040D" w14:textId="2305487C" w:rsidR="00D77DD4" w:rsidRPr="00172624" w:rsidRDefault="00D77DD4" w:rsidP="009A5616">
            <w:pPr>
              <w:spacing w:line="360" w:lineRule="auto"/>
              <w:rPr>
                <w:sz w:val="26"/>
                <w:szCs w:val="26"/>
              </w:rPr>
            </w:pPr>
            <w:r w:rsidRPr="00172624">
              <w:rPr>
                <w:sz w:val="26"/>
                <w:szCs w:val="26"/>
              </w:rPr>
              <w:t xml:space="preserve">Người dùng muốn </w:t>
            </w:r>
            <w:r w:rsidR="009E65E8">
              <w:rPr>
                <w:sz w:val="26"/>
                <w:szCs w:val="26"/>
              </w:rPr>
              <w:t>xem thông tin cá nhân của khách hàng</w:t>
            </w:r>
            <w:r w:rsidRPr="00172624">
              <w:rPr>
                <w:sz w:val="26"/>
                <w:szCs w:val="26"/>
              </w:rPr>
              <w:t>.</w:t>
            </w:r>
          </w:p>
        </w:tc>
      </w:tr>
      <w:tr w:rsidR="00D77DD4" w:rsidRPr="00172624" w14:paraId="7DB48726"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33F478AB" w14:textId="77777777" w:rsidR="00D77DD4" w:rsidRPr="00172624" w:rsidRDefault="00D77DD4" w:rsidP="009A5616">
            <w:pPr>
              <w:spacing w:line="360" w:lineRule="auto"/>
              <w:rPr>
                <w:b/>
                <w:sz w:val="26"/>
                <w:szCs w:val="26"/>
              </w:rPr>
            </w:pPr>
            <w:r w:rsidRPr="00172624">
              <w:rPr>
                <w:b/>
                <w:sz w:val="26"/>
                <w:szCs w:val="26"/>
              </w:rPr>
              <w:t>Actor:</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44C61230" w14:textId="77777777" w:rsidR="00D77DD4" w:rsidRPr="00172624" w:rsidRDefault="00D77DD4" w:rsidP="009A5616">
            <w:pPr>
              <w:spacing w:line="360" w:lineRule="auto"/>
              <w:rPr>
                <w:sz w:val="26"/>
                <w:szCs w:val="26"/>
              </w:rPr>
            </w:pPr>
            <w:r>
              <w:rPr>
                <w:sz w:val="26"/>
                <w:szCs w:val="26"/>
              </w:rPr>
              <w:t>Quản trị viên, nhân viên bán hàng</w:t>
            </w:r>
            <w:r w:rsidRPr="00172624">
              <w:rPr>
                <w:sz w:val="26"/>
                <w:szCs w:val="26"/>
              </w:rPr>
              <w:t>.</w:t>
            </w:r>
          </w:p>
        </w:tc>
      </w:tr>
      <w:tr w:rsidR="00D77DD4" w:rsidRPr="00172624" w14:paraId="464AC4B6"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11B1BEE2" w14:textId="77777777" w:rsidR="00D77DD4" w:rsidRPr="00172624" w:rsidRDefault="00D77DD4" w:rsidP="009A5616">
            <w:pPr>
              <w:spacing w:line="360" w:lineRule="auto"/>
              <w:rPr>
                <w:b/>
                <w:sz w:val="26"/>
                <w:szCs w:val="26"/>
                <w:lang w:val="vi-VN"/>
              </w:rPr>
            </w:pPr>
            <w:r w:rsidRPr="00172624">
              <w:rPr>
                <w:b/>
                <w:sz w:val="26"/>
                <w:szCs w:val="26"/>
              </w:rPr>
              <w:lastRenderedPageBreak/>
              <w:t xml:space="preserve">Related </w:t>
            </w:r>
            <w:r w:rsidRPr="00172624">
              <w:rPr>
                <w:b/>
                <w:sz w:val="26"/>
                <w:szCs w:val="26"/>
                <w:lang w:val="vi-VN"/>
              </w:rPr>
              <w:t>Usecase: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6AF4A42A" w14:textId="77777777" w:rsidR="00D77DD4" w:rsidRPr="00172624" w:rsidRDefault="00D77DD4" w:rsidP="009A5616">
            <w:pPr>
              <w:spacing w:line="360" w:lineRule="auto"/>
              <w:rPr>
                <w:sz w:val="26"/>
                <w:szCs w:val="26"/>
              </w:rPr>
            </w:pPr>
            <w:r>
              <w:rPr>
                <w:sz w:val="26"/>
                <w:szCs w:val="26"/>
              </w:rPr>
              <w:t>None.</w:t>
            </w:r>
          </w:p>
        </w:tc>
      </w:tr>
      <w:tr w:rsidR="00D77DD4" w:rsidRPr="00172624" w14:paraId="2D9AC44D"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3D6951DC" w14:textId="77777777" w:rsidR="00D77DD4" w:rsidRPr="00172624" w:rsidRDefault="00D77DD4" w:rsidP="009A5616">
            <w:pPr>
              <w:spacing w:line="360" w:lineRule="auto"/>
              <w:rPr>
                <w:b/>
                <w:sz w:val="26"/>
                <w:szCs w:val="26"/>
              </w:rPr>
            </w:pPr>
            <w:r w:rsidRPr="00172624">
              <w:rPr>
                <w:b/>
                <w:sz w:val="26"/>
                <w:szCs w:val="26"/>
              </w:rPr>
              <w:t>Preconditions: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0C76334D" w14:textId="77777777" w:rsidR="00D77DD4" w:rsidRPr="00172624" w:rsidRDefault="00D77DD4" w:rsidP="009A5616">
            <w:pPr>
              <w:spacing w:line="360" w:lineRule="auto"/>
              <w:rPr>
                <w:sz w:val="26"/>
                <w:szCs w:val="26"/>
              </w:rPr>
            </w:pPr>
            <w:r w:rsidRPr="00172624">
              <w:rPr>
                <w:sz w:val="26"/>
                <w:szCs w:val="26"/>
              </w:rPr>
              <w:t>Người dùng đã đăng nhập tài khoản vào hệ thống.</w:t>
            </w:r>
          </w:p>
        </w:tc>
      </w:tr>
      <w:tr w:rsidR="00D77DD4" w:rsidRPr="00172624" w14:paraId="6BDD4970"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256981B6" w14:textId="77777777" w:rsidR="00D77DD4" w:rsidRPr="00172624" w:rsidRDefault="00D77DD4" w:rsidP="009A5616">
            <w:pPr>
              <w:spacing w:line="360" w:lineRule="auto"/>
              <w:rPr>
                <w:b/>
                <w:sz w:val="26"/>
                <w:szCs w:val="26"/>
              </w:rPr>
            </w:pPr>
            <w:r w:rsidRPr="00172624">
              <w:rPr>
                <w:b/>
                <w:sz w:val="26"/>
                <w:szCs w:val="26"/>
              </w:rPr>
              <w:t>Postconditions: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5BA1DE62" w14:textId="686B3C6E" w:rsidR="00D77DD4" w:rsidRPr="00172624" w:rsidRDefault="009E65E8" w:rsidP="009A5616">
            <w:pPr>
              <w:spacing w:line="360" w:lineRule="auto"/>
              <w:rPr>
                <w:sz w:val="26"/>
                <w:szCs w:val="26"/>
              </w:rPr>
            </w:pPr>
            <w:r>
              <w:rPr>
                <w:sz w:val="26"/>
                <w:szCs w:val="26"/>
              </w:rPr>
              <w:t>Hệ thống hiển thị ra danh sách chứa thông tin cá nhân của khách hàng</w:t>
            </w:r>
            <w:r w:rsidR="00D77DD4">
              <w:rPr>
                <w:sz w:val="26"/>
                <w:szCs w:val="26"/>
              </w:rPr>
              <w:t>.</w:t>
            </w:r>
          </w:p>
        </w:tc>
      </w:tr>
      <w:tr w:rsidR="00D77DD4" w:rsidRPr="00172624" w14:paraId="56E8D7E2" w14:textId="77777777" w:rsidTr="009A5616">
        <w:trPr>
          <w:trHeight w:val="162"/>
        </w:trPr>
        <w:tc>
          <w:tcPr>
            <w:tcW w:w="2263" w:type="dxa"/>
            <w:vMerge w:val="restart"/>
            <w:tcBorders>
              <w:top w:val="single" w:sz="4" w:space="0" w:color="000000"/>
              <w:left w:val="single" w:sz="4" w:space="0" w:color="000000"/>
              <w:bottom w:val="single" w:sz="4" w:space="0" w:color="000000"/>
              <w:right w:val="single" w:sz="4" w:space="0" w:color="000000"/>
            </w:tcBorders>
            <w:hideMark/>
          </w:tcPr>
          <w:p w14:paraId="235746D9" w14:textId="77777777" w:rsidR="00D77DD4" w:rsidRPr="00172624" w:rsidRDefault="00D77DD4" w:rsidP="009A5616">
            <w:pPr>
              <w:spacing w:line="360" w:lineRule="auto"/>
              <w:rPr>
                <w:b/>
                <w:sz w:val="26"/>
                <w:szCs w:val="26"/>
              </w:rPr>
            </w:pPr>
            <w:r w:rsidRPr="00172624">
              <w:rPr>
                <w:b/>
                <w:sz w:val="26"/>
                <w:szCs w:val="26"/>
              </w:rPr>
              <w:t>Flow of events:</w:t>
            </w:r>
          </w:p>
        </w:tc>
        <w:tc>
          <w:tcPr>
            <w:tcW w:w="3373" w:type="dxa"/>
            <w:tcBorders>
              <w:top w:val="single" w:sz="4" w:space="0" w:color="000000"/>
              <w:left w:val="single" w:sz="4" w:space="0" w:color="000000"/>
              <w:bottom w:val="single" w:sz="4" w:space="0" w:color="000000"/>
              <w:right w:val="single" w:sz="4" w:space="0" w:color="000000"/>
            </w:tcBorders>
            <w:hideMark/>
          </w:tcPr>
          <w:p w14:paraId="6645C1BB" w14:textId="77777777" w:rsidR="00D77DD4" w:rsidRPr="00172624" w:rsidRDefault="00D77DD4" w:rsidP="009A5616">
            <w:pPr>
              <w:tabs>
                <w:tab w:val="left" w:pos="2508"/>
              </w:tabs>
              <w:spacing w:line="360" w:lineRule="auto"/>
              <w:jc w:val="center"/>
              <w:rPr>
                <w:b/>
                <w:sz w:val="26"/>
                <w:szCs w:val="26"/>
              </w:rPr>
            </w:pPr>
            <w:r w:rsidRPr="00172624">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1D26070A" w14:textId="77777777" w:rsidR="00D77DD4" w:rsidRPr="00172624" w:rsidRDefault="00D77DD4" w:rsidP="009A5616">
            <w:pPr>
              <w:spacing w:line="360" w:lineRule="auto"/>
              <w:jc w:val="center"/>
              <w:rPr>
                <w:b/>
                <w:sz w:val="26"/>
                <w:szCs w:val="26"/>
              </w:rPr>
            </w:pPr>
            <w:r w:rsidRPr="00172624">
              <w:rPr>
                <w:b/>
                <w:sz w:val="26"/>
                <w:szCs w:val="26"/>
              </w:rPr>
              <w:t>System</w:t>
            </w:r>
          </w:p>
        </w:tc>
      </w:tr>
      <w:tr w:rsidR="00D77DD4" w:rsidRPr="00172624" w14:paraId="002D7270" w14:textId="77777777" w:rsidTr="009A5616">
        <w:trPr>
          <w:trHeight w:val="162"/>
        </w:trPr>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3DAEDD5B" w14:textId="77777777" w:rsidR="00D77DD4" w:rsidRPr="00172624" w:rsidRDefault="00D77DD4" w:rsidP="009A5616">
            <w:pPr>
              <w:rPr>
                <w:b/>
                <w:sz w:val="26"/>
                <w:szCs w:val="26"/>
                <w:lang w:val="en"/>
              </w:rPr>
            </w:pPr>
          </w:p>
        </w:tc>
        <w:tc>
          <w:tcPr>
            <w:tcW w:w="3373" w:type="dxa"/>
            <w:tcBorders>
              <w:top w:val="single" w:sz="4" w:space="0" w:color="000000"/>
              <w:left w:val="single" w:sz="4" w:space="0" w:color="000000"/>
              <w:bottom w:val="single" w:sz="4" w:space="0" w:color="000000"/>
              <w:right w:val="single" w:sz="4" w:space="0" w:color="000000"/>
            </w:tcBorders>
          </w:tcPr>
          <w:p w14:paraId="5AE26CBE" w14:textId="06BAAF1E" w:rsidR="00D77DD4" w:rsidRPr="00172624" w:rsidRDefault="00D77DD4" w:rsidP="009A5616">
            <w:pPr>
              <w:spacing w:line="360" w:lineRule="auto"/>
              <w:rPr>
                <w:sz w:val="26"/>
                <w:szCs w:val="26"/>
              </w:rPr>
            </w:pPr>
            <w:r w:rsidRPr="00172624">
              <w:rPr>
                <w:sz w:val="26"/>
                <w:szCs w:val="26"/>
              </w:rPr>
              <w:t xml:space="preserve">1. </w:t>
            </w:r>
            <w:r w:rsidR="009E65E8" w:rsidRPr="00172624">
              <w:rPr>
                <w:sz w:val="26"/>
                <w:szCs w:val="26"/>
              </w:rPr>
              <w:t xml:space="preserve">Người dùng ấn vào biểu tượng </w:t>
            </w:r>
            <w:r w:rsidR="009E65E8">
              <w:rPr>
                <w:sz w:val="26"/>
                <w:szCs w:val="26"/>
              </w:rPr>
              <w:t>quản lý khách hàng ở thanh sidebar bên trái.</w:t>
            </w:r>
          </w:p>
        </w:tc>
        <w:tc>
          <w:tcPr>
            <w:tcW w:w="3469" w:type="dxa"/>
            <w:tcBorders>
              <w:top w:val="single" w:sz="4" w:space="0" w:color="000000"/>
              <w:left w:val="single" w:sz="4" w:space="0" w:color="000000"/>
              <w:bottom w:val="single" w:sz="4" w:space="0" w:color="000000"/>
              <w:right w:val="single" w:sz="4" w:space="0" w:color="000000"/>
            </w:tcBorders>
            <w:hideMark/>
          </w:tcPr>
          <w:p w14:paraId="7A328BE3" w14:textId="0086E71A" w:rsidR="00D77DD4" w:rsidRPr="00172624" w:rsidRDefault="00D77DD4" w:rsidP="009A5616">
            <w:pPr>
              <w:spacing w:line="360" w:lineRule="auto"/>
              <w:rPr>
                <w:sz w:val="26"/>
                <w:szCs w:val="26"/>
              </w:rPr>
            </w:pPr>
            <w:r w:rsidRPr="00172624">
              <w:rPr>
                <w:sz w:val="26"/>
                <w:szCs w:val="26"/>
              </w:rPr>
              <w:t xml:space="preserve">1.1 Hệ thống sẽ hiển thị </w:t>
            </w:r>
            <w:r w:rsidR="009E65E8">
              <w:rPr>
                <w:sz w:val="26"/>
                <w:szCs w:val="26"/>
              </w:rPr>
              <w:t>ra sách danh sách chứa thông tin cá nhân của từng khách hàng.</w:t>
            </w:r>
          </w:p>
        </w:tc>
      </w:tr>
      <w:tr w:rsidR="00D77DD4" w:rsidRPr="00172624" w14:paraId="794952CE" w14:textId="77777777" w:rsidTr="009A5616">
        <w:trPr>
          <w:trHeight w:val="557"/>
        </w:trPr>
        <w:tc>
          <w:tcPr>
            <w:tcW w:w="2263" w:type="dxa"/>
            <w:tcBorders>
              <w:top w:val="single" w:sz="4" w:space="0" w:color="000000"/>
              <w:left w:val="single" w:sz="4" w:space="0" w:color="000000"/>
              <w:bottom w:val="single" w:sz="4" w:space="0" w:color="000000"/>
              <w:right w:val="single" w:sz="4" w:space="0" w:color="000000"/>
            </w:tcBorders>
            <w:hideMark/>
          </w:tcPr>
          <w:p w14:paraId="6A8BE69C" w14:textId="77777777" w:rsidR="00D77DD4" w:rsidRPr="00172624" w:rsidRDefault="00D77DD4" w:rsidP="009A5616">
            <w:pPr>
              <w:spacing w:line="360" w:lineRule="auto"/>
              <w:rPr>
                <w:b/>
                <w:sz w:val="26"/>
                <w:szCs w:val="26"/>
              </w:rPr>
            </w:pPr>
            <w:r w:rsidRPr="00172624">
              <w:rPr>
                <w:b/>
                <w:sz w:val="26"/>
                <w:szCs w:val="26"/>
              </w:rPr>
              <w:t>Exception</w:t>
            </w:r>
          </w:p>
          <w:p w14:paraId="141AEA28" w14:textId="77777777" w:rsidR="00D77DD4" w:rsidRPr="00172624" w:rsidRDefault="00D77DD4" w:rsidP="009A5616">
            <w:pPr>
              <w:spacing w:line="360" w:lineRule="auto"/>
              <w:rPr>
                <w:b/>
                <w:sz w:val="26"/>
                <w:szCs w:val="26"/>
              </w:rPr>
            </w:pPr>
            <w:r w:rsidRPr="00172624">
              <w:rPr>
                <w:b/>
                <w:sz w:val="26"/>
                <w:szCs w:val="26"/>
              </w:rPr>
              <w: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6795CF94" w14:textId="322C2465" w:rsidR="00D77DD4" w:rsidRPr="00172624" w:rsidRDefault="009E65E8" w:rsidP="00121ECD">
            <w:pPr>
              <w:keepNext/>
              <w:spacing w:line="360" w:lineRule="auto"/>
              <w:rPr>
                <w:sz w:val="26"/>
                <w:szCs w:val="26"/>
              </w:rPr>
            </w:pPr>
            <w:r>
              <w:rPr>
                <w:sz w:val="26"/>
                <w:szCs w:val="26"/>
              </w:rPr>
              <w:t>None.</w:t>
            </w:r>
          </w:p>
        </w:tc>
      </w:tr>
    </w:tbl>
    <w:p w14:paraId="51BD8D29" w14:textId="28798EB9" w:rsidR="00D862F4" w:rsidRDefault="00121ECD" w:rsidP="00121ECD">
      <w:pPr>
        <w:pStyle w:val="Caption"/>
      </w:pPr>
      <w:bookmarkStart w:id="78" w:name="_Toc183894026"/>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8</w:t>
      </w:r>
      <w:r w:rsidR="00724595">
        <w:rPr>
          <w:noProof/>
        </w:rPr>
        <w:fldChar w:fldCharType="end"/>
      </w:r>
      <w:r>
        <w:t>: Đặc tả Use case xem thông tin cá nhân khách hàng</w:t>
      </w:r>
      <w:bookmarkEnd w:id="78"/>
    </w:p>
    <w:p w14:paraId="17E613FC" w14:textId="77777777" w:rsidR="00D862F4" w:rsidRDefault="00D862F4"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373"/>
        <w:gridCol w:w="3469"/>
      </w:tblGrid>
      <w:tr w:rsidR="00706644" w:rsidRPr="00172624" w14:paraId="33EE6B16"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205765A1" w14:textId="77777777" w:rsidR="00706644" w:rsidRPr="00172624" w:rsidRDefault="00706644" w:rsidP="009A5616">
            <w:pPr>
              <w:spacing w:line="360" w:lineRule="auto"/>
              <w:rPr>
                <w:b/>
                <w:sz w:val="26"/>
                <w:szCs w:val="26"/>
              </w:rPr>
            </w:pPr>
            <w:r w:rsidRPr="00172624">
              <w:rPr>
                <w:b/>
                <w:sz w:val="26"/>
                <w:szCs w:val="26"/>
              </w:rPr>
              <w:t>Use Case Name: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53E283FD" w14:textId="46023078" w:rsidR="00706644" w:rsidRPr="00172624" w:rsidRDefault="00706644" w:rsidP="009A5616">
            <w:pPr>
              <w:spacing w:line="360" w:lineRule="auto"/>
              <w:rPr>
                <w:sz w:val="26"/>
                <w:szCs w:val="26"/>
              </w:rPr>
            </w:pPr>
            <w:r>
              <w:rPr>
                <w:sz w:val="26"/>
                <w:szCs w:val="26"/>
              </w:rPr>
              <w:t>Xem lịch sử mua hàng của khách hàng.</w:t>
            </w:r>
          </w:p>
        </w:tc>
      </w:tr>
      <w:tr w:rsidR="00706644" w:rsidRPr="00172624" w14:paraId="2BF74D8E"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5C8EED3A" w14:textId="77777777" w:rsidR="00706644" w:rsidRPr="00172624" w:rsidRDefault="00706644" w:rsidP="009A5616">
            <w:pPr>
              <w:spacing w:line="360" w:lineRule="auto"/>
              <w:rPr>
                <w:b/>
                <w:sz w:val="26"/>
                <w:szCs w:val="26"/>
              </w:rPr>
            </w:pPr>
            <w:r w:rsidRPr="00172624">
              <w:rPr>
                <w:b/>
                <w:sz w:val="26"/>
                <w:szCs w:val="26"/>
              </w:rPr>
              <w:t>Scenario:</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722FB9C9" w14:textId="33F4C966" w:rsidR="00706644" w:rsidRPr="00172624" w:rsidRDefault="00706644" w:rsidP="009A5616">
            <w:pPr>
              <w:spacing w:line="360" w:lineRule="auto"/>
              <w:rPr>
                <w:sz w:val="26"/>
                <w:szCs w:val="26"/>
              </w:rPr>
            </w:pPr>
            <w:r w:rsidRPr="00172624">
              <w:rPr>
                <w:sz w:val="26"/>
                <w:szCs w:val="26"/>
              </w:rPr>
              <w:t xml:space="preserve">Người dùng muốn thực hiện </w:t>
            </w:r>
            <w:r>
              <w:rPr>
                <w:sz w:val="26"/>
                <w:szCs w:val="26"/>
              </w:rPr>
              <w:t>xem lịch sử mua hàng của khách hàng</w:t>
            </w:r>
            <w:r w:rsidRPr="00172624">
              <w:rPr>
                <w:sz w:val="26"/>
                <w:szCs w:val="26"/>
              </w:rPr>
              <w:t>.</w:t>
            </w:r>
          </w:p>
        </w:tc>
      </w:tr>
      <w:tr w:rsidR="00706644" w:rsidRPr="00172624" w14:paraId="39CE5A73"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49670C0A" w14:textId="77777777" w:rsidR="00706644" w:rsidRPr="00172624" w:rsidRDefault="00706644" w:rsidP="009A5616">
            <w:pPr>
              <w:spacing w:line="360" w:lineRule="auto"/>
              <w:rPr>
                <w:b/>
                <w:sz w:val="26"/>
                <w:szCs w:val="26"/>
              </w:rPr>
            </w:pPr>
            <w:r w:rsidRPr="00172624">
              <w:rPr>
                <w:b/>
                <w:sz w:val="26"/>
                <w:szCs w:val="26"/>
              </w:rPr>
              <w:t>Triggering Event:</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1145B21A" w14:textId="0993C16F" w:rsidR="00706644" w:rsidRPr="00172624" w:rsidRDefault="00706644" w:rsidP="009A5616">
            <w:pPr>
              <w:spacing w:line="360" w:lineRule="auto"/>
              <w:rPr>
                <w:sz w:val="26"/>
                <w:szCs w:val="26"/>
              </w:rPr>
            </w:pPr>
            <w:r w:rsidRPr="00172624">
              <w:rPr>
                <w:sz w:val="26"/>
                <w:szCs w:val="26"/>
              </w:rPr>
              <w:t xml:space="preserve">Người dùng ấn vào biểu tượng </w:t>
            </w:r>
            <w:r>
              <w:rPr>
                <w:sz w:val="26"/>
                <w:szCs w:val="26"/>
              </w:rPr>
              <w:t>ở phần thao tác của dòng chứa thông tin khách hàng mà người dùng muốn xem.</w:t>
            </w:r>
          </w:p>
        </w:tc>
      </w:tr>
      <w:tr w:rsidR="00706644" w:rsidRPr="00172624" w14:paraId="5F9B49E0"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3C70C0CC" w14:textId="77777777" w:rsidR="00706644" w:rsidRPr="00172624" w:rsidRDefault="00706644" w:rsidP="009A5616">
            <w:pPr>
              <w:spacing w:line="360" w:lineRule="auto"/>
              <w:rPr>
                <w:b/>
                <w:sz w:val="26"/>
                <w:szCs w:val="26"/>
              </w:rPr>
            </w:pPr>
            <w:r w:rsidRPr="00172624">
              <w:rPr>
                <w:b/>
                <w:sz w:val="26"/>
                <w:szCs w:val="26"/>
              </w:rPr>
              <w:t>Brief Description:</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4CA135D7" w14:textId="618FC759" w:rsidR="00706644" w:rsidRPr="00172624" w:rsidRDefault="00706644" w:rsidP="009A5616">
            <w:pPr>
              <w:spacing w:line="360" w:lineRule="auto"/>
              <w:rPr>
                <w:sz w:val="26"/>
                <w:szCs w:val="26"/>
              </w:rPr>
            </w:pPr>
            <w:r w:rsidRPr="00172624">
              <w:rPr>
                <w:sz w:val="26"/>
                <w:szCs w:val="26"/>
              </w:rPr>
              <w:t xml:space="preserve">Người dùng muốn </w:t>
            </w:r>
            <w:r>
              <w:rPr>
                <w:sz w:val="26"/>
                <w:szCs w:val="26"/>
              </w:rPr>
              <w:t xml:space="preserve">xem </w:t>
            </w:r>
            <w:r w:rsidR="00175EC7">
              <w:rPr>
                <w:sz w:val="26"/>
                <w:szCs w:val="26"/>
              </w:rPr>
              <w:t>lịch sử mua hàng của khách hàng</w:t>
            </w:r>
            <w:r w:rsidRPr="00172624">
              <w:rPr>
                <w:sz w:val="26"/>
                <w:szCs w:val="26"/>
              </w:rPr>
              <w:t>.</w:t>
            </w:r>
          </w:p>
        </w:tc>
      </w:tr>
      <w:tr w:rsidR="00706644" w:rsidRPr="00172624" w14:paraId="336701CB"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636E0F3C" w14:textId="77777777" w:rsidR="00706644" w:rsidRPr="00172624" w:rsidRDefault="00706644" w:rsidP="009A5616">
            <w:pPr>
              <w:spacing w:line="360" w:lineRule="auto"/>
              <w:rPr>
                <w:b/>
                <w:sz w:val="26"/>
                <w:szCs w:val="26"/>
              </w:rPr>
            </w:pPr>
            <w:r w:rsidRPr="00172624">
              <w:rPr>
                <w:b/>
                <w:sz w:val="26"/>
                <w:szCs w:val="26"/>
              </w:rPr>
              <w:t>Actor:</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104B4A1D" w14:textId="77777777" w:rsidR="00706644" w:rsidRPr="00172624" w:rsidRDefault="00706644" w:rsidP="009A5616">
            <w:pPr>
              <w:spacing w:line="360" w:lineRule="auto"/>
              <w:rPr>
                <w:sz w:val="26"/>
                <w:szCs w:val="26"/>
              </w:rPr>
            </w:pPr>
            <w:r>
              <w:rPr>
                <w:sz w:val="26"/>
                <w:szCs w:val="26"/>
              </w:rPr>
              <w:t>Quản trị viên, nhân viên bán hàng</w:t>
            </w:r>
            <w:r w:rsidRPr="00172624">
              <w:rPr>
                <w:sz w:val="26"/>
                <w:szCs w:val="26"/>
              </w:rPr>
              <w:t>.</w:t>
            </w:r>
          </w:p>
        </w:tc>
      </w:tr>
      <w:tr w:rsidR="00706644" w:rsidRPr="00172624" w14:paraId="784DEF30"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11BC989F" w14:textId="77777777" w:rsidR="00706644" w:rsidRPr="00172624" w:rsidRDefault="00706644" w:rsidP="009A5616">
            <w:pPr>
              <w:spacing w:line="360" w:lineRule="auto"/>
              <w:rPr>
                <w:b/>
                <w:sz w:val="26"/>
                <w:szCs w:val="26"/>
                <w:lang w:val="vi-VN"/>
              </w:rPr>
            </w:pPr>
            <w:r w:rsidRPr="00172624">
              <w:rPr>
                <w:b/>
                <w:sz w:val="26"/>
                <w:szCs w:val="26"/>
              </w:rPr>
              <w:t xml:space="preserve">Related </w:t>
            </w:r>
            <w:r w:rsidRPr="00172624">
              <w:rPr>
                <w:b/>
                <w:sz w:val="26"/>
                <w:szCs w:val="26"/>
                <w:lang w:val="vi-VN"/>
              </w:rPr>
              <w:t>Usecase: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0B37D75E" w14:textId="56ABF01E" w:rsidR="00706644" w:rsidRPr="00172624" w:rsidRDefault="00175EC7" w:rsidP="009A5616">
            <w:pPr>
              <w:spacing w:line="360" w:lineRule="auto"/>
              <w:rPr>
                <w:sz w:val="26"/>
                <w:szCs w:val="26"/>
              </w:rPr>
            </w:pPr>
            <w:r>
              <w:rPr>
                <w:sz w:val="26"/>
                <w:szCs w:val="26"/>
              </w:rPr>
              <w:t>Xem thông tin cá nhân khách hàng</w:t>
            </w:r>
            <w:r w:rsidR="00706644">
              <w:rPr>
                <w:sz w:val="26"/>
                <w:szCs w:val="26"/>
              </w:rPr>
              <w:t>.</w:t>
            </w:r>
          </w:p>
        </w:tc>
      </w:tr>
      <w:tr w:rsidR="00706644" w:rsidRPr="00172624" w14:paraId="4B3ABF2F"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60DDED8F" w14:textId="77777777" w:rsidR="00706644" w:rsidRPr="00172624" w:rsidRDefault="00706644" w:rsidP="009A5616">
            <w:pPr>
              <w:spacing w:line="360" w:lineRule="auto"/>
              <w:rPr>
                <w:b/>
                <w:sz w:val="26"/>
                <w:szCs w:val="26"/>
              </w:rPr>
            </w:pPr>
            <w:r w:rsidRPr="00172624">
              <w:rPr>
                <w:b/>
                <w:sz w:val="26"/>
                <w:szCs w:val="26"/>
              </w:rPr>
              <w:t>Preconditions: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3CEF8128" w14:textId="77777777" w:rsidR="00706644" w:rsidRPr="00172624" w:rsidRDefault="00706644" w:rsidP="009A5616">
            <w:pPr>
              <w:spacing w:line="360" w:lineRule="auto"/>
              <w:rPr>
                <w:sz w:val="26"/>
                <w:szCs w:val="26"/>
              </w:rPr>
            </w:pPr>
            <w:r w:rsidRPr="00172624">
              <w:rPr>
                <w:sz w:val="26"/>
                <w:szCs w:val="26"/>
              </w:rPr>
              <w:t>Người dùng đã đăng nhập tài khoản vào hệ thống.</w:t>
            </w:r>
          </w:p>
        </w:tc>
      </w:tr>
      <w:tr w:rsidR="00706644" w:rsidRPr="00172624" w14:paraId="4D5F0904"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27C55E3E" w14:textId="77777777" w:rsidR="00706644" w:rsidRPr="00172624" w:rsidRDefault="00706644" w:rsidP="009A5616">
            <w:pPr>
              <w:spacing w:line="360" w:lineRule="auto"/>
              <w:rPr>
                <w:b/>
                <w:sz w:val="26"/>
                <w:szCs w:val="26"/>
              </w:rPr>
            </w:pPr>
            <w:r w:rsidRPr="00172624">
              <w:rPr>
                <w:b/>
                <w:sz w:val="26"/>
                <w:szCs w:val="26"/>
              </w:rPr>
              <w:t>Postconditions: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59BD4724" w14:textId="4B6FDE59" w:rsidR="00706644" w:rsidRPr="00172624" w:rsidRDefault="00706644" w:rsidP="009A5616">
            <w:pPr>
              <w:spacing w:line="360" w:lineRule="auto"/>
              <w:rPr>
                <w:sz w:val="26"/>
                <w:szCs w:val="26"/>
              </w:rPr>
            </w:pPr>
            <w:r>
              <w:rPr>
                <w:sz w:val="26"/>
                <w:szCs w:val="26"/>
              </w:rPr>
              <w:t xml:space="preserve">Hệ thống hiển thị ra danh sách chứa </w:t>
            </w:r>
            <w:r w:rsidR="00175EC7">
              <w:rPr>
                <w:sz w:val="26"/>
                <w:szCs w:val="26"/>
              </w:rPr>
              <w:t>các hóa đơn đã mua của khách hàng do người dùng chọn</w:t>
            </w:r>
            <w:r>
              <w:rPr>
                <w:sz w:val="26"/>
                <w:szCs w:val="26"/>
              </w:rPr>
              <w:t>.</w:t>
            </w:r>
          </w:p>
        </w:tc>
      </w:tr>
      <w:tr w:rsidR="00706644" w:rsidRPr="00172624" w14:paraId="733EDC1F" w14:textId="77777777" w:rsidTr="009A5616">
        <w:trPr>
          <w:trHeight w:val="162"/>
        </w:trPr>
        <w:tc>
          <w:tcPr>
            <w:tcW w:w="2263" w:type="dxa"/>
            <w:vMerge w:val="restart"/>
            <w:tcBorders>
              <w:top w:val="single" w:sz="4" w:space="0" w:color="000000"/>
              <w:left w:val="single" w:sz="4" w:space="0" w:color="000000"/>
              <w:bottom w:val="single" w:sz="4" w:space="0" w:color="000000"/>
              <w:right w:val="single" w:sz="4" w:space="0" w:color="000000"/>
            </w:tcBorders>
            <w:hideMark/>
          </w:tcPr>
          <w:p w14:paraId="51E9CF98" w14:textId="77777777" w:rsidR="00706644" w:rsidRPr="00172624" w:rsidRDefault="00706644" w:rsidP="009A5616">
            <w:pPr>
              <w:spacing w:line="360" w:lineRule="auto"/>
              <w:rPr>
                <w:b/>
                <w:sz w:val="26"/>
                <w:szCs w:val="26"/>
              </w:rPr>
            </w:pPr>
            <w:r w:rsidRPr="00172624">
              <w:rPr>
                <w:b/>
                <w:sz w:val="26"/>
                <w:szCs w:val="26"/>
              </w:rPr>
              <w:t>Flow of events:</w:t>
            </w:r>
          </w:p>
        </w:tc>
        <w:tc>
          <w:tcPr>
            <w:tcW w:w="3373" w:type="dxa"/>
            <w:tcBorders>
              <w:top w:val="single" w:sz="4" w:space="0" w:color="000000"/>
              <w:left w:val="single" w:sz="4" w:space="0" w:color="000000"/>
              <w:bottom w:val="single" w:sz="4" w:space="0" w:color="000000"/>
              <w:right w:val="single" w:sz="4" w:space="0" w:color="000000"/>
            </w:tcBorders>
            <w:hideMark/>
          </w:tcPr>
          <w:p w14:paraId="11CDDEB3" w14:textId="77777777" w:rsidR="00706644" w:rsidRPr="00172624" w:rsidRDefault="00706644" w:rsidP="009A5616">
            <w:pPr>
              <w:tabs>
                <w:tab w:val="left" w:pos="2508"/>
              </w:tabs>
              <w:spacing w:line="360" w:lineRule="auto"/>
              <w:jc w:val="center"/>
              <w:rPr>
                <w:b/>
                <w:sz w:val="26"/>
                <w:szCs w:val="26"/>
              </w:rPr>
            </w:pPr>
            <w:r w:rsidRPr="00172624">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21E542C2" w14:textId="77777777" w:rsidR="00706644" w:rsidRPr="00172624" w:rsidRDefault="00706644" w:rsidP="009A5616">
            <w:pPr>
              <w:spacing w:line="360" w:lineRule="auto"/>
              <w:jc w:val="center"/>
              <w:rPr>
                <w:b/>
                <w:sz w:val="26"/>
                <w:szCs w:val="26"/>
              </w:rPr>
            </w:pPr>
            <w:r w:rsidRPr="00172624">
              <w:rPr>
                <w:b/>
                <w:sz w:val="26"/>
                <w:szCs w:val="26"/>
              </w:rPr>
              <w:t>System</w:t>
            </w:r>
          </w:p>
        </w:tc>
      </w:tr>
      <w:tr w:rsidR="00706644" w:rsidRPr="00172624" w14:paraId="6713576C" w14:textId="77777777" w:rsidTr="009A5616">
        <w:trPr>
          <w:trHeight w:val="162"/>
        </w:trPr>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4D8F94AF" w14:textId="77777777" w:rsidR="00706644" w:rsidRPr="00172624" w:rsidRDefault="00706644" w:rsidP="009A5616">
            <w:pPr>
              <w:rPr>
                <w:b/>
                <w:sz w:val="26"/>
                <w:szCs w:val="26"/>
                <w:lang w:val="en"/>
              </w:rPr>
            </w:pPr>
          </w:p>
        </w:tc>
        <w:tc>
          <w:tcPr>
            <w:tcW w:w="3373" w:type="dxa"/>
            <w:tcBorders>
              <w:top w:val="single" w:sz="4" w:space="0" w:color="000000"/>
              <w:left w:val="single" w:sz="4" w:space="0" w:color="000000"/>
              <w:bottom w:val="single" w:sz="4" w:space="0" w:color="000000"/>
              <w:right w:val="single" w:sz="4" w:space="0" w:color="000000"/>
            </w:tcBorders>
          </w:tcPr>
          <w:p w14:paraId="4CF33934" w14:textId="77777777" w:rsidR="00706644" w:rsidRDefault="00706644" w:rsidP="009A5616">
            <w:pPr>
              <w:spacing w:line="360" w:lineRule="auto"/>
              <w:rPr>
                <w:sz w:val="26"/>
                <w:szCs w:val="26"/>
              </w:rPr>
            </w:pPr>
            <w:r w:rsidRPr="00172624">
              <w:rPr>
                <w:sz w:val="26"/>
                <w:szCs w:val="26"/>
              </w:rPr>
              <w:t xml:space="preserve">1. Người dùng ấn vào biểu tượng </w:t>
            </w:r>
            <w:r>
              <w:rPr>
                <w:sz w:val="26"/>
                <w:szCs w:val="26"/>
              </w:rPr>
              <w:t>quản lý khách hàng ở thanh sidebar bên trái.</w:t>
            </w:r>
          </w:p>
          <w:p w14:paraId="1847EE7E" w14:textId="2CB7C097" w:rsidR="00175EC7" w:rsidRPr="00172624" w:rsidRDefault="00175EC7" w:rsidP="009A5616">
            <w:pPr>
              <w:spacing w:line="360" w:lineRule="auto"/>
              <w:rPr>
                <w:sz w:val="26"/>
                <w:szCs w:val="26"/>
              </w:rPr>
            </w:pPr>
            <w:r>
              <w:rPr>
                <w:sz w:val="26"/>
                <w:szCs w:val="26"/>
              </w:rPr>
              <w:t>2. Người dùng ấn vào biểu tượng của khách hàng muốn xem lịch sử mua hàng.</w:t>
            </w:r>
          </w:p>
        </w:tc>
        <w:tc>
          <w:tcPr>
            <w:tcW w:w="3469" w:type="dxa"/>
            <w:tcBorders>
              <w:top w:val="single" w:sz="4" w:space="0" w:color="000000"/>
              <w:left w:val="single" w:sz="4" w:space="0" w:color="000000"/>
              <w:bottom w:val="single" w:sz="4" w:space="0" w:color="000000"/>
              <w:right w:val="single" w:sz="4" w:space="0" w:color="000000"/>
            </w:tcBorders>
            <w:hideMark/>
          </w:tcPr>
          <w:p w14:paraId="3BFF4072" w14:textId="77777777" w:rsidR="00706644" w:rsidRDefault="00706644" w:rsidP="009A5616">
            <w:pPr>
              <w:spacing w:line="360" w:lineRule="auto"/>
              <w:rPr>
                <w:sz w:val="26"/>
                <w:szCs w:val="26"/>
              </w:rPr>
            </w:pPr>
            <w:r w:rsidRPr="00172624">
              <w:rPr>
                <w:sz w:val="26"/>
                <w:szCs w:val="26"/>
              </w:rPr>
              <w:t xml:space="preserve">1.1 Hệ thống sẽ hiển thị </w:t>
            </w:r>
            <w:r>
              <w:rPr>
                <w:sz w:val="26"/>
                <w:szCs w:val="26"/>
              </w:rPr>
              <w:t>ra sách danh sách chứa thông tin cá nhân của từng khách hàng.</w:t>
            </w:r>
          </w:p>
          <w:p w14:paraId="1A95275A" w14:textId="7D4A08B1" w:rsidR="00175EC7" w:rsidRPr="00172624" w:rsidRDefault="00175EC7" w:rsidP="009A5616">
            <w:pPr>
              <w:spacing w:line="360" w:lineRule="auto"/>
              <w:rPr>
                <w:sz w:val="26"/>
                <w:szCs w:val="26"/>
              </w:rPr>
            </w:pPr>
            <w:r>
              <w:rPr>
                <w:sz w:val="26"/>
                <w:szCs w:val="26"/>
              </w:rPr>
              <w:t>2.1 Hệ thống hiển thị danh sách các hóa đơn đã mua của khách hàng người dùng chọn.</w:t>
            </w:r>
          </w:p>
        </w:tc>
      </w:tr>
      <w:tr w:rsidR="00706644" w:rsidRPr="00172624" w14:paraId="60E9410A" w14:textId="77777777" w:rsidTr="009A5616">
        <w:trPr>
          <w:trHeight w:val="557"/>
        </w:trPr>
        <w:tc>
          <w:tcPr>
            <w:tcW w:w="2263" w:type="dxa"/>
            <w:tcBorders>
              <w:top w:val="single" w:sz="4" w:space="0" w:color="000000"/>
              <w:left w:val="single" w:sz="4" w:space="0" w:color="000000"/>
              <w:bottom w:val="single" w:sz="4" w:space="0" w:color="000000"/>
              <w:right w:val="single" w:sz="4" w:space="0" w:color="000000"/>
            </w:tcBorders>
            <w:hideMark/>
          </w:tcPr>
          <w:p w14:paraId="6C0DBF1F" w14:textId="77777777" w:rsidR="00706644" w:rsidRPr="00172624" w:rsidRDefault="00706644" w:rsidP="009A5616">
            <w:pPr>
              <w:spacing w:line="360" w:lineRule="auto"/>
              <w:rPr>
                <w:b/>
                <w:sz w:val="26"/>
                <w:szCs w:val="26"/>
              </w:rPr>
            </w:pPr>
            <w:r w:rsidRPr="00172624">
              <w:rPr>
                <w:b/>
                <w:sz w:val="26"/>
                <w:szCs w:val="26"/>
              </w:rPr>
              <w:t>Exception</w:t>
            </w:r>
          </w:p>
          <w:p w14:paraId="6669EFE3" w14:textId="77777777" w:rsidR="00706644" w:rsidRPr="00172624" w:rsidRDefault="00706644" w:rsidP="009A5616">
            <w:pPr>
              <w:spacing w:line="360" w:lineRule="auto"/>
              <w:rPr>
                <w:b/>
                <w:sz w:val="26"/>
                <w:szCs w:val="26"/>
              </w:rPr>
            </w:pPr>
            <w:r w:rsidRPr="00172624">
              <w:rPr>
                <w:b/>
                <w:sz w:val="26"/>
                <w:szCs w:val="26"/>
              </w:rPr>
              <w: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0924B966" w14:textId="77777777" w:rsidR="00706644" w:rsidRPr="00172624" w:rsidRDefault="00706644" w:rsidP="008B7921">
            <w:pPr>
              <w:keepNext/>
              <w:spacing w:line="360" w:lineRule="auto"/>
              <w:rPr>
                <w:sz w:val="26"/>
                <w:szCs w:val="26"/>
              </w:rPr>
            </w:pPr>
            <w:r>
              <w:rPr>
                <w:sz w:val="26"/>
                <w:szCs w:val="26"/>
              </w:rPr>
              <w:t>None.</w:t>
            </w:r>
          </w:p>
        </w:tc>
      </w:tr>
    </w:tbl>
    <w:p w14:paraId="62231D08" w14:textId="1583C5A9" w:rsidR="00D862F4" w:rsidRDefault="008B7921" w:rsidP="00A27576">
      <w:pPr>
        <w:pStyle w:val="Caption"/>
      </w:pPr>
      <w:bookmarkStart w:id="79" w:name="_Toc183894027"/>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9</w:t>
      </w:r>
      <w:r w:rsidR="00724595">
        <w:rPr>
          <w:noProof/>
        </w:rPr>
        <w:fldChar w:fldCharType="end"/>
      </w:r>
      <w:r>
        <w:t>: Đặc tả Use case xem lịch sử mua hàng của khách hàng</w:t>
      </w:r>
      <w:bookmarkEnd w:id="79"/>
    </w:p>
    <w:p w14:paraId="2764943E" w14:textId="77777777" w:rsidR="00D862F4" w:rsidRDefault="00D862F4"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3373"/>
        <w:gridCol w:w="3469"/>
      </w:tblGrid>
      <w:tr w:rsidR="00A27576" w:rsidRPr="00172624" w14:paraId="4B9173BE"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7700944A" w14:textId="77777777" w:rsidR="00A27576" w:rsidRPr="00172624" w:rsidRDefault="00A27576" w:rsidP="009A5616">
            <w:pPr>
              <w:spacing w:line="360" w:lineRule="auto"/>
              <w:rPr>
                <w:b/>
                <w:sz w:val="26"/>
                <w:szCs w:val="26"/>
              </w:rPr>
            </w:pPr>
            <w:r w:rsidRPr="00172624">
              <w:rPr>
                <w:b/>
                <w:sz w:val="26"/>
                <w:szCs w:val="26"/>
              </w:rPr>
              <w:t>Use Case Name: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6C45C488" w14:textId="10C5BB70" w:rsidR="00A27576" w:rsidRPr="00172624" w:rsidRDefault="00A27576" w:rsidP="009A5616">
            <w:pPr>
              <w:spacing w:line="360" w:lineRule="auto"/>
              <w:rPr>
                <w:sz w:val="26"/>
                <w:szCs w:val="26"/>
              </w:rPr>
            </w:pPr>
            <w:r>
              <w:rPr>
                <w:sz w:val="26"/>
                <w:szCs w:val="26"/>
              </w:rPr>
              <w:t>Xem chi tiết đơn hàng đã mua của khách hàng.</w:t>
            </w:r>
          </w:p>
        </w:tc>
      </w:tr>
      <w:tr w:rsidR="00A27576" w:rsidRPr="00172624" w14:paraId="4803D5E3"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26120DE0" w14:textId="77777777" w:rsidR="00A27576" w:rsidRPr="00172624" w:rsidRDefault="00A27576" w:rsidP="009A5616">
            <w:pPr>
              <w:spacing w:line="360" w:lineRule="auto"/>
              <w:rPr>
                <w:b/>
                <w:sz w:val="26"/>
                <w:szCs w:val="26"/>
              </w:rPr>
            </w:pPr>
            <w:r w:rsidRPr="00172624">
              <w:rPr>
                <w:b/>
                <w:sz w:val="26"/>
                <w:szCs w:val="26"/>
              </w:rPr>
              <w:t>Scenario:</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1DAB19A7" w14:textId="4E464A5A" w:rsidR="00A27576" w:rsidRPr="00172624" w:rsidRDefault="00A27576" w:rsidP="009A5616">
            <w:pPr>
              <w:spacing w:line="360" w:lineRule="auto"/>
              <w:rPr>
                <w:sz w:val="26"/>
                <w:szCs w:val="26"/>
              </w:rPr>
            </w:pPr>
            <w:r w:rsidRPr="00172624">
              <w:rPr>
                <w:sz w:val="26"/>
                <w:szCs w:val="26"/>
              </w:rPr>
              <w:t xml:space="preserve">Người dùng muốn thực hiện </w:t>
            </w:r>
            <w:r>
              <w:rPr>
                <w:sz w:val="26"/>
                <w:szCs w:val="26"/>
              </w:rPr>
              <w:t>Xem chi tiết đơn hàng đã mua của khách hàng.</w:t>
            </w:r>
          </w:p>
        </w:tc>
      </w:tr>
      <w:tr w:rsidR="00A27576" w:rsidRPr="00172624" w14:paraId="58686192"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56314479" w14:textId="77777777" w:rsidR="00A27576" w:rsidRPr="00172624" w:rsidRDefault="00A27576" w:rsidP="009A5616">
            <w:pPr>
              <w:spacing w:line="360" w:lineRule="auto"/>
              <w:rPr>
                <w:b/>
                <w:sz w:val="26"/>
                <w:szCs w:val="26"/>
              </w:rPr>
            </w:pPr>
            <w:r w:rsidRPr="00172624">
              <w:rPr>
                <w:b/>
                <w:sz w:val="26"/>
                <w:szCs w:val="26"/>
              </w:rPr>
              <w:t>Triggering Event:</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3B1CBC16" w14:textId="05639F50" w:rsidR="00A27576" w:rsidRPr="00172624" w:rsidRDefault="00A27576" w:rsidP="009A5616">
            <w:pPr>
              <w:spacing w:line="360" w:lineRule="auto"/>
              <w:rPr>
                <w:sz w:val="26"/>
                <w:szCs w:val="26"/>
              </w:rPr>
            </w:pPr>
            <w:r w:rsidRPr="00172624">
              <w:rPr>
                <w:sz w:val="26"/>
                <w:szCs w:val="26"/>
              </w:rPr>
              <w:t xml:space="preserve">Người dùng ấn vào biểu tượng </w:t>
            </w:r>
            <w:r>
              <w:rPr>
                <w:sz w:val="26"/>
                <w:szCs w:val="26"/>
              </w:rPr>
              <w:t>ở phần thao tác của dòng chứa đơn hàng của khách hàng mà người dùng muốn xem.</w:t>
            </w:r>
          </w:p>
        </w:tc>
      </w:tr>
      <w:tr w:rsidR="00A27576" w:rsidRPr="00172624" w14:paraId="2C04E0C3"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3774061E" w14:textId="77777777" w:rsidR="00A27576" w:rsidRPr="00172624" w:rsidRDefault="00A27576" w:rsidP="009A5616">
            <w:pPr>
              <w:spacing w:line="360" w:lineRule="auto"/>
              <w:rPr>
                <w:b/>
                <w:sz w:val="26"/>
                <w:szCs w:val="26"/>
              </w:rPr>
            </w:pPr>
            <w:r w:rsidRPr="00172624">
              <w:rPr>
                <w:b/>
                <w:sz w:val="26"/>
                <w:szCs w:val="26"/>
              </w:rPr>
              <w:t>Brief Description:</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791B6BD6" w14:textId="4BC7D229" w:rsidR="00A27576" w:rsidRPr="00172624" w:rsidRDefault="00A27576" w:rsidP="009A5616">
            <w:pPr>
              <w:spacing w:line="360" w:lineRule="auto"/>
              <w:rPr>
                <w:sz w:val="26"/>
                <w:szCs w:val="26"/>
              </w:rPr>
            </w:pPr>
            <w:r w:rsidRPr="00172624">
              <w:rPr>
                <w:sz w:val="26"/>
                <w:szCs w:val="26"/>
              </w:rPr>
              <w:t xml:space="preserve">Người dùng muốn </w:t>
            </w:r>
            <w:r>
              <w:rPr>
                <w:sz w:val="26"/>
                <w:szCs w:val="26"/>
              </w:rPr>
              <w:t>xem Xem chi tiết đơn hàng đã mua của khách hàng</w:t>
            </w:r>
            <w:r w:rsidRPr="00172624">
              <w:rPr>
                <w:sz w:val="26"/>
                <w:szCs w:val="26"/>
              </w:rPr>
              <w:t>.</w:t>
            </w:r>
          </w:p>
        </w:tc>
      </w:tr>
      <w:tr w:rsidR="00A27576" w:rsidRPr="00172624" w14:paraId="23DBBE6C"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522F6198" w14:textId="77777777" w:rsidR="00A27576" w:rsidRPr="00172624" w:rsidRDefault="00A27576" w:rsidP="009A5616">
            <w:pPr>
              <w:spacing w:line="360" w:lineRule="auto"/>
              <w:rPr>
                <w:b/>
                <w:sz w:val="26"/>
                <w:szCs w:val="26"/>
              </w:rPr>
            </w:pPr>
            <w:r w:rsidRPr="00172624">
              <w:rPr>
                <w:b/>
                <w:sz w:val="26"/>
                <w:szCs w:val="26"/>
              </w:rPr>
              <w:t>Actor:</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7EBFEC5E" w14:textId="77777777" w:rsidR="00A27576" w:rsidRPr="00172624" w:rsidRDefault="00A27576" w:rsidP="009A5616">
            <w:pPr>
              <w:spacing w:line="360" w:lineRule="auto"/>
              <w:rPr>
                <w:sz w:val="26"/>
                <w:szCs w:val="26"/>
              </w:rPr>
            </w:pPr>
            <w:r>
              <w:rPr>
                <w:sz w:val="26"/>
                <w:szCs w:val="26"/>
              </w:rPr>
              <w:t>Quản trị viên, nhân viên bán hàng</w:t>
            </w:r>
            <w:r w:rsidRPr="00172624">
              <w:rPr>
                <w:sz w:val="26"/>
                <w:szCs w:val="26"/>
              </w:rPr>
              <w:t>.</w:t>
            </w:r>
          </w:p>
        </w:tc>
      </w:tr>
      <w:tr w:rsidR="00A27576" w:rsidRPr="00172624" w14:paraId="5EF7BB50"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4024FAD8" w14:textId="77777777" w:rsidR="00A27576" w:rsidRPr="00172624" w:rsidRDefault="00A27576" w:rsidP="009A5616">
            <w:pPr>
              <w:spacing w:line="360" w:lineRule="auto"/>
              <w:rPr>
                <w:b/>
                <w:sz w:val="26"/>
                <w:szCs w:val="26"/>
                <w:lang w:val="vi-VN"/>
              </w:rPr>
            </w:pPr>
            <w:r w:rsidRPr="00172624">
              <w:rPr>
                <w:b/>
                <w:sz w:val="26"/>
                <w:szCs w:val="26"/>
              </w:rPr>
              <w:t xml:space="preserve">Related </w:t>
            </w:r>
            <w:r w:rsidRPr="00172624">
              <w:rPr>
                <w:b/>
                <w:sz w:val="26"/>
                <w:szCs w:val="26"/>
                <w:lang w:val="vi-VN"/>
              </w:rPr>
              <w:t>Usecase:</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65B8007D" w14:textId="1C28F76E" w:rsidR="00A27576" w:rsidRPr="00172624" w:rsidRDefault="00A27576" w:rsidP="009A5616">
            <w:pPr>
              <w:spacing w:line="360" w:lineRule="auto"/>
              <w:rPr>
                <w:sz w:val="26"/>
                <w:szCs w:val="26"/>
              </w:rPr>
            </w:pPr>
            <w:r>
              <w:rPr>
                <w:sz w:val="26"/>
                <w:szCs w:val="26"/>
              </w:rPr>
              <w:t>Xem lịch sử mua hàng của khách hàng.</w:t>
            </w:r>
          </w:p>
        </w:tc>
      </w:tr>
      <w:tr w:rsidR="00A27576" w:rsidRPr="00172624" w14:paraId="2CCC4CDB"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60D9C839" w14:textId="77777777" w:rsidR="00A27576" w:rsidRPr="00172624" w:rsidRDefault="00A27576" w:rsidP="009A5616">
            <w:pPr>
              <w:spacing w:line="360" w:lineRule="auto"/>
              <w:rPr>
                <w:b/>
                <w:sz w:val="26"/>
                <w:szCs w:val="26"/>
              </w:rPr>
            </w:pPr>
            <w:r w:rsidRPr="00172624">
              <w:rPr>
                <w:b/>
                <w:sz w:val="26"/>
                <w:szCs w:val="26"/>
              </w:rPr>
              <w:t>Preconditions: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1DE31C95" w14:textId="77777777" w:rsidR="00A27576" w:rsidRPr="00172624" w:rsidRDefault="00A27576" w:rsidP="009A5616">
            <w:pPr>
              <w:spacing w:line="360" w:lineRule="auto"/>
              <w:rPr>
                <w:sz w:val="26"/>
                <w:szCs w:val="26"/>
              </w:rPr>
            </w:pPr>
            <w:r w:rsidRPr="00172624">
              <w:rPr>
                <w:sz w:val="26"/>
                <w:szCs w:val="26"/>
              </w:rPr>
              <w:t>Người dùng đã đăng nhập tài khoản vào hệ thống.</w:t>
            </w:r>
          </w:p>
        </w:tc>
      </w:tr>
      <w:tr w:rsidR="00A27576" w:rsidRPr="00172624" w14:paraId="62B1E9F5" w14:textId="77777777" w:rsidTr="009A5616">
        <w:tc>
          <w:tcPr>
            <w:tcW w:w="2263" w:type="dxa"/>
            <w:tcBorders>
              <w:top w:val="single" w:sz="4" w:space="0" w:color="000000"/>
              <w:left w:val="single" w:sz="4" w:space="0" w:color="000000"/>
              <w:bottom w:val="single" w:sz="4" w:space="0" w:color="000000"/>
              <w:right w:val="single" w:sz="4" w:space="0" w:color="000000"/>
            </w:tcBorders>
            <w:hideMark/>
          </w:tcPr>
          <w:p w14:paraId="34AD4766" w14:textId="77777777" w:rsidR="00A27576" w:rsidRPr="00172624" w:rsidRDefault="00A27576" w:rsidP="009A5616">
            <w:pPr>
              <w:spacing w:line="360" w:lineRule="auto"/>
              <w:rPr>
                <w:b/>
                <w:sz w:val="26"/>
                <w:szCs w:val="26"/>
              </w:rPr>
            </w:pPr>
            <w:r w:rsidRPr="00172624">
              <w:rPr>
                <w:b/>
                <w:sz w:val="26"/>
                <w:szCs w:val="26"/>
              </w:rPr>
              <w:t>Postconditions: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7698E5B9" w14:textId="47A25F97" w:rsidR="00A27576" w:rsidRPr="00172624" w:rsidRDefault="00A27576" w:rsidP="009A5616">
            <w:pPr>
              <w:spacing w:line="360" w:lineRule="auto"/>
              <w:rPr>
                <w:sz w:val="26"/>
                <w:szCs w:val="26"/>
              </w:rPr>
            </w:pPr>
            <w:r>
              <w:rPr>
                <w:sz w:val="26"/>
                <w:szCs w:val="26"/>
              </w:rPr>
              <w:t xml:space="preserve">Hệ thống hiển thị ra danh sách chứa </w:t>
            </w:r>
            <w:r w:rsidR="00C12697">
              <w:rPr>
                <w:sz w:val="26"/>
                <w:szCs w:val="26"/>
              </w:rPr>
              <w:t>các sản phẩm của đơn hàng mà người dùng chọn</w:t>
            </w:r>
            <w:r>
              <w:rPr>
                <w:sz w:val="26"/>
                <w:szCs w:val="26"/>
              </w:rPr>
              <w:t>.</w:t>
            </w:r>
          </w:p>
        </w:tc>
      </w:tr>
      <w:tr w:rsidR="00A27576" w:rsidRPr="00172624" w14:paraId="7E0C3168" w14:textId="77777777" w:rsidTr="009A5616">
        <w:trPr>
          <w:trHeight w:val="162"/>
        </w:trPr>
        <w:tc>
          <w:tcPr>
            <w:tcW w:w="2263" w:type="dxa"/>
            <w:vMerge w:val="restart"/>
            <w:tcBorders>
              <w:top w:val="single" w:sz="4" w:space="0" w:color="000000"/>
              <w:left w:val="single" w:sz="4" w:space="0" w:color="000000"/>
              <w:bottom w:val="single" w:sz="4" w:space="0" w:color="000000"/>
              <w:right w:val="single" w:sz="4" w:space="0" w:color="000000"/>
            </w:tcBorders>
            <w:hideMark/>
          </w:tcPr>
          <w:p w14:paraId="5E6950AA" w14:textId="77777777" w:rsidR="00A27576" w:rsidRPr="00172624" w:rsidRDefault="00A27576" w:rsidP="009A5616">
            <w:pPr>
              <w:spacing w:line="360" w:lineRule="auto"/>
              <w:rPr>
                <w:b/>
                <w:sz w:val="26"/>
                <w:szCs w:val="26"/>
              </w:rPr>
            </w:pPr>
            <w:r w:rsidRPr="00172624">
              <w:rPr>
                <w:b/>
                <w:sz w:val="26"/>
                <w:szCs w:val="26"/>
              </w:rPr>
              <w:t>Flow of events:</w:t>
            </w:r>
          </w:p>
        </w:tc>
        <w:tc>
          <w:tcPr>
            <w:tcW w:w="3373" w:type="dxa"/>
            <w:tcBorders>
              <w:top w:val="single" w:sz="4" w:space="0" w:color="000000"/>
              <w:left w:val="single" w:sz="4" w:space="0" w:color="000000"/>
              <w:bottom w:val="single" w:sz="4" w:space="0" w:color="000000"/>
              <w:right w:val="single" w:sz="4" w:space="0" w:color="000000"/>
            </w:tcBorders>
            <w:hideMark/>
          </w:tcPr>
          <w:p w14:paraId="094882D8" w14:textId="77777777" w:rsidR="00A27576" w:rsidRPr="00172624" w:rsidRDefault="00A27576" w:rsidP="009A5616">
            <w:pPr>
              <w:tabs>
                <w:tab w:val="left" w:pos="2508"/>
              </w:tabs>
              <w:spacing w:line="360" w:lineRule="auto"/>
              <w:jc w:val="center"/>
              <w:rPr>
                <w:b/>
                <w:sz w:val="26"/>
                <w:szCs w:val="26"/>
              </w:rPr>
            </w:pPr>
            <w:r w:rsidRPr="00172624">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3DD06053" w14:textId="77777777" w:rsidR="00A27576" w:rsidRPr="00172624" w:rsidRDefault="00A27576" w:rsidP="009A5616">
            <w:pPr>
              <w:spacing w:line="360" w:lineRule="auto"/>
              <w:jc w:val="center"/>
              <w:rPr>
                <w:b/>
                <w:sz w:val="26"/>
                <w:szCs w:val="26"/>
              </w:rPr>
            </w:pPr>
            <w:r w:rsidRPr="00172624">
              <w:rPr>
                <w:b/>
                <w:sz w:val="26"/>
                <w:szCs w:val="26"/>
              </w:rPr>
              <w:t>System</w:t>
            </w:r>
          </w:p>
        </w:tc>
      </w:tr>
      <w:tr w:rsidR="00A27576" w:rsidRPr="00172624" w14:paraId="35BEA8DC" w14:textId="77777777" w:rsidTr="009A5616">
        <w:trPr>
          <w:trHeight w:val="162"/>
        </w:trPr>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34D05A25" w14:textId="77777777" w:rsidR="00A27576" w:rsidRPr="00172624" w:rsidRDefault="00A27576" w:rsidP="009A5616">
            <w:pPr>
              <w:rPr>
                <w:b/>
                <w:sz w:val="26"/>
                <w:szCs w:val="26"/>
                <w:lang w:val="en"/>
              </w:rPr>
            </w:pPr>
          </w:p>
        </w:tc>
        <w:tc>
          <w:tcPr>
            <w:tcW w:w="3373" w:type="dxa"/>
            <w:tcBorders>
              <w:top w:val="single" w:sz="4" w:space="0" w:color="000000"/>
              <w:left w:val="single" w:sz="4" w:space="0" w:color="000000"/>
              <w:bottom w:val="single" w:sz="4" w:space="0" w:color="000000"/>
              <w:right w:val="single" w:sz="4" w:space="0" w:color="000000"/>
            </w:tcBorders>
          </w:tcPr>
          <w:p w14:paraId="381EFE8E" w14:textId="77777777" w:rsidR="00A27576" w:rsidRDefault="00A27576" w:rsidP="009A5616">
            <w:pPr>
              <w:spacing w:line="360" w:lineRule="auto"/>
              <w:rPr>
                <w:sz w:val="26"/>
                <w:szCs w:val="26"/>
              </w:rPr>
            </w:pPr>
            <w:r w:rsidRPr="00172624">
              <w:rPr>
                <w:sz w:val="26"/>
                <w:szCs w:val="26"/>
              </w:rPr>
              <w:t xml:space="preserve">1. Người dùng ấn vào biểu tượng </w:t>
            </w:r>
            <w:r>
              <w:rPr>
                <w:sz w:val="26"/>
                <w:szCs w:val="26"/>
              </w:rPr>
              <w:t>quản lý khách hàng ở thanh sidebar bên trái.</w:t>
            </w:r>
          </w:p>
          <w:p w14:paraId="02B74538" w14:textId="77777777" w:rsidR="00A27576" w:rsidRDefault="00A27576" w:rsidP="009A5616">
            <w:pPr>
              <w:spacing w:line="360" w:lineRule="auto"/>
              <w:rPr>
                <w:sz w:val="26"/>
                <w:szCs w:val="26"/>
              </w:rPr>
            </w:pPr>
            <w:r>
              <w:rPr>
                <w:sz w:val="26"/>
                <w:szCs w:val="26"/>
              </w:rPr>
              <w:lastRenderedPageBreak/>
              <w:t>2. Người dùng ấn vào biểu tượng của khách hàng muốn xem lịch sử mua hàng.</w:t>
            </w:r>
          </w:p>
          <w:p w14:paraId="18186182" w14:textId="3BC71896" w:rsidR="000856B5" w:rsidRPr="00172624" w:rsidRDefault="000856B5" w:rsidP="009A5616">
            <w:pPr>
              <w:spacing w:line="360" w:lineRule="auto"/>
              <w:rPr>
                <w:sz w:val="26"/>
                <w:szCs w:val="26"/>
              </w:rPr>
            </w:pPr>
            <w:r>
              <w:rPr>
                <w:sz w:val="26"/>
                <w:szCs w:val="26"/>
              </w:rPr>
              <w:t>3. Người dùng ấn vào biểu tượng xem chi tiết của đơn hàng người dùng muốn xem.</w:t>
            </w:r>
          </w:p>
        </w:tc>
        <w:tc>
          <w:tcPr>
            <w:tcW w:w="3469" w:type="dxa"/>
            <w:tcBorders>
              <w:top w:val="single" w:sz="4" w:space="0" w:color="000000"/>
              <w:left w:val="single" w:sz="4" w:space="0" w:color="000000"/>
              <w:bottom w:val="single" w:sz="4" w:space="0" w:color="000000"/>
              <w:right w:val="single" w:sz="4" w:space="0" w:color="000000"/>
            </w:tcBorders>
            <w:hideMark/>
          </w:tcPr>
          <w:p w14:paraId="7A617C7C" w14:textId="77777777" w:rsidR="00A27576" w:rsidRDefault="00A27576" w:rsidP="009A5616">
            <w:pPr>
              <w:spacing w:line="360" w:lineRule="auto"/>
              <w:rPr>
                <w:sz w:val="26"/>
                <w:szCs w:val="26"/>
              </w:rPr>
            </w:pPr>
            <w:r w:rsidRPr="00172624">
              <w:rPr>
                <w:sz w:val="26"/>
                <w:szCs w:val="26"/>
              </w:rPr>
              <w:lastRenderedPageBreak/>
              <w:t xml:space="preserve">1.1 Hệ thống sẽ hiển thị </w:t>
            </w:r>
            <w:r>
              <w:rPr>
                <w:sz w:val="26"/>
                <w:szCs w:val="26"/>
              </w:rPr>
              <w:t>ra sách danh sách chứa thông tin cá nhân của từng khách hàng.</w:t>
            </w:r>
          </w:p>
          <w:p w14:paraId="07B07EBB" w14:textId="77777777" w:rsidR="00A27576" w:rsidRDefault="00A27576" w:rsidP="009A5616">
            <w:pPr>
              <w:spacing w:line="360" w:lineRule="auto"/>
              <w:rPr>
                <w:sz w:val="26"/>
                <w:szCs w:val="26"/>
              </w:rPr>
            </w:pPr>
            <w:r>
              <w:rPr>
                <w:sz w:val="26"/>
                <w:szCs w:val="26"/>
              </w:rPr>
              <w:lastRenderedPageBreak/>
              <w:t>2.1 Hệ thống hiển thị danh sách các hóa đơn đã mua của khách hàng người dùng chọn.</w:t>
            </w:r>
          </w:p>
          <w:p w14:paraId="08F18D19" w14:textId="0C308040" w:rsidR="000856B5" w:rsidRPr="00172624" w:rsidRDefault="000856B5" w:rsidP="009A5616">
            <w:pPr>
              <w:spacing w:line="360" w:lineRule="auto"/>
              <w:rPr>
                <w:sz w:val="26"/>
                <w:szCs w:val="26"/>
              </w:rPr>
            </w:pPr>
            <w:r>
              <w:rPr>
                <w:sz w:val="26"/>
                <w:szCs w:val="26"/>
              </w:rPr>
              <w:t>3.1 Hệ thống hiển thị danh sách chứa các sản phẩm của đơn hàng mà người dùng chọn.</w:t>
            </w:r>
          </w:p>
        </w:tc>
      </w:tr>
      <w:tr w:rsidR="00A27576" w:rsidRPr="00172624" w14:paraId="6AC97E07" w14:textId="77777777" w:rsidTr="009A5616">
        <w:trPr>
          <w:trHeight w:val="557"/>
        </w:trPr>
        <w:tc>
          <w:tcPr>
            <w:tcW w:w="2263" w:type="dxa"/>
            <w:tcBorders>
              <w:top w:val="single" w:sz="4" w:space="0" w:color="000000"/>
              <w:left w:val="single" w:sz="4" w:space="0" w:color="000000"/>
              <w:bottom w:val="single" w:sz="4" w:space="0" w:color="000000"/>
              <w:right w:val="single" w:sz="4" w:space="0" w:color="000000"/>
            </w:tcBorders>
            <w:hideMark/>
          </w:tcPr>
          <w:p w14:paraId="6E60E346" w14:textId="77777777" w:rsidR="00A27576" w:rsidRPr="00172624" w:rsidRDefault="00A27576" w:rsidP="009A5616">
            <w:pPr>
              <w:spacing w:line="360" w:lineRule="auto"/>
              <w:rPr>
                <w:b/>
                <w:sz w:val="26"/>
                <w:szCs w:val="26"/>
              </w:rPr>
            </w:pPr>
            <w:r w:rsidRPr="00172624">
              <w:rPr>
                <w:b/>
                <w:sz w:val="26"/>
                <w:szCs w:val="26"/>
              </w:rPr>
              <w:t>Exception</w:t>
            </w:r>
          </w:p>
          <w:p w14:paraId="15FBEF17" w14:textId="77777777" w:rsidR="00A27576" w:rsidRPr="00172624" w:rsidRDefault="00A27576" w:rsidP="009A5616">
            <w:pPr>
              <w:spacing w:line="360" w:lineRule="auto"/>
              <w:rPr>
                <w:b/>
                <w:sz w:val="26"/>
                <w:szCs w:val="26"/>
              </w:rPr>
            </w:pPr>
            <w:r w:rsidRPr="00172624">
              <w:rPr>
                <w:b/>
                <w:sz w:val="26"/>
                <w:szCs w:val="26"/>
              </w:rPr>
              <w:t>Conditions:</w:t>
            </w:r>
          </w:p>
        </w:tc>
        <w:tc>
          <w:tcPr>
            <w:tcW w:w="6842" w:type="dxa"/>
            <w:gridSpan w:val="2"/>
            <w:tcBorders>
              <w:top w:val="single" w:sz="4" w:space="0" w:color="000000"/>
              <w:left w:val="single" w:sz="4" w:space="0" w:color="000000"/>
              <w:bottom w:val="single" w:sz="4" w:space="0" w:color="000000"/>
              <w:right w:val="single" w:sz="4" w:space="0" w:color="000000"/>
            </w:tcBorders>
            <w:hideMark/>
          </w:tcPr>
          <w:p w14:paraId="7D10062A" w14:textId="77777777" w:rsidR="00A27576" w:rsidRPr="00172624" w:rsidRDefault="00A27576" w:rsidP="00211B29">
            <w:pPr>
              <w:keepNext/>
              <w:spacing w:line="360" w:lineRule="auto"/>
              <w:rPr>
                <w:sz w:val="26"/>
                <w:szCs w:val="26"/>
              </w:rPr>
            </w:pPr>
            <w:r>
              <w:rPr>
                <w:sz w:val="26"/>
                <w:szCs w:val="26"/>
              </w:rPr>
              <w:t>None.</w:t>
            </w:r>
          </w:p>
        </w:tc>
      </w:tr>
    </w:tbl>
    <w:p w14:paraId="54A92141" w14:textId="08A2F5A4" w:rsidR="00D862F4" w:rsidRDefault="00211B29" w:rsidP="00211B29">
      <w:pPr>
        <w:pStyle w:val="Caption"/>
      </w:pPr>
      <w:bookmarkStart w:id="80" w:name="_Toc183894028"/>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10</w:t>
      </w:r>
      <w:r w:rsidR="00724595">
        <w:rPr>
          <w:noProof/>
        </w:rPr>
        <w:fldChar w:fldCharType="end"/>
      </w:r>
      <w:r>
        <w:t>: Đặc tả Use case xem chi tiết đơn hàng đã mua của khách hàng</w:t>
      </w:r>
      <w:bookmarkEnd w:id="80"/>
    </w:p>
    <w:p w14:paraId="407AC81C" w14:textId="42FB22F4" w:rsidR="00D862F4" w:rsidRDefault="007C1CD1" w:rsidP="007C1CD1">
      <w:pPr>
        <w:pStyle w:val="Heading3"/>
      </w:pPr>
      <w:bookmarkStart w:id="81" w:name="_Toc183893928"/>
      <w:r>
        <w:t>UC05: Thống kê</w:t>
      </w:r>
      <w:bookmarkEnd w:id="81"/>
    </w:p>
    <w:p w14:paraId="6B4703E9" w14:textId="351609D8" w:rsidR="007C1CD1" w:rsidRPr="007C1CD1" w:rsidRDefault="00374E6D" w:rsidP="007C1CD1">
      <w:r>
        <w:rPr>
          <w:noProof/>
        </w:rPr>
        <mc:AlternateContent>
          <mc:Choice Requires="wps">
            <w:drawing>
              <wp:anchor distT="0" distB="0" distL="114300" distR="114300" simplePos="0" relativeHeight="251711488" behindDoc="0" locked="0" layoutInCell="1" allowOverlap="1" wp14:anchorId="2984821B" wp14:editId="357F3CD0">
                <wp:simplePos x="0" y="0"/>
                <wp:positionH relativeFrom="column">
                  <wp:posOffset>0</wp:posOffset>
                </wp:positionH>
                <wp:positionV relativeFrom="paragraph">
                  <wp:posOffset>2357120</wp:posOffset>
                </wp:positionV>
                <wp:extent cx="5791835" cy="635"/>
                <wp:effectExtent l="0" t="0" r="0" b="0"/>
                <wp:wrapNone/>
                <wp:docPr id="143342359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FF536F7" w14:textId="5431940C" w:rsidR="00374E6D" w:rsidRPr="00757612" w:rsidRDefault="00374E6D" w:rsidP="00374E6D">
                            <w:pPr>
                              <w:pStyle w:val="Caption"/>
                              <w:rPr>
                                <w:sz w:val="24"/>
                                <w:szCs w:val="24"/>
                              </w:rPr>
                            </w:pPr>
                            <w:bookmarkStart w:id="82" w:name="_Toc183893659"/>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6</w:t>
                            </w:r>
                            <w:r w:rsidR="00456216">
                              <w:fldChar w:fldCharType="end"/>
                            </w:r>
                            <w:r>
                              <w:t>: Use case thống kê</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4821B" id="_x0000_s1038" type="#_x0000_t202" style="position:absolute;margin-left:0;margin-top:185.6pt;width:456.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3V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8+3c5uPl5xJil2TQ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" stroked="f">
                <v:textbox style="mso-fit-shape-to-text:t" inset="0,0,0,0">
                  <w:txbxContent>
                    <w:p w14:paraId="7FF536F7" w14:textId="5431940C" w:rsidR="00374E6D" w:rsidRPr="00757612" w:rsidRDefault="00374E6D" w:rsidP="00374E6D">
                      <w:pPr>
                        <w:pStyle w:val="Caption"/>
                        <w:rPr>
                          <w:sz w:val="24"/>
                          <w:szCs w:val="24"/>
                        </w:rPr>
                      </w:pPr>
                      <w:bookmarkStart w:id="83" w:name="_Toc183893659"/>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6</w:t>
                      </w:r>
                      <w:r w:rsidR="00456216">
                        <w:fldChar w:fldCharType="end"/>
                      </w:r>
                      <w:r>
                        <w:t>: Use case thống kê</w:t>
                      </w:r>
                      <w:bookmarkEnd w:id="83"/>
                    </w:p>
                  </w:txbxContent>
                </v:textbox>
              </v:shape>
            </w:pict>
          </mc:Fallback>
        </mc:AlternateContent>
      </w:r>
      <w:r w:rsidR="007C1CD1" w:rsidRPr="007C1CD1">
        <w:rPr>
          <w:noProof/>
        </w:rPr>
        <w:drawing>
          <wp:anchor distT="0" distB="0" distL="114300" distR="114300" simplePos="0" relativeHeight="251709440" behindDoc="0" locked="0" layoutInCell="1" allowOverlap="1" wp14:anchorId="55276911" wp14:editId="7D512E17">
            <wp:simplePos x="0" y="0"/>
            <wp:positionH relativeFrom="margin">
              <wp:align>right</wp:align>
            </wp:positionH>
            <wp:positionV relativeFrom="paragraph">
              <wp:posOffset>9525</wp:posOffset>
            </wp:positionV>
            <wp:extent cx="5791835" cy="2290445"/>
            <wp:effectExtent l="0" t="0" r="0" b="0"/>
            <wp:wrapNone/>
            <wp:docPr id="6301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0612" name=""/>
                    <pic:cNvPicPr/>
                  </pic:nvPicPr>
                  <pic:blipFill>
                    <a:blip r:embed="rId23">
                      <a:extLst>
                        <a:ext uri="{28A0092B-C50C-407E-A947-70E740481C1C}">
                          <a14:useLocalDpi xmlns:a14="http://schemas.microsoft.com/office/drawing/2010/main" val="0"/>
                        </a:ext>
                      </a:extLst>
                    </a:blip>
                    <a:stretch>
                      <a:fillRect/>
                    </a:stretch>
                  </pic:blipFill>
                  <pic:spPr>
                    <a:xfrm>
                      <a:off x="0" y="0"/>
                      <a:ext cx="5791835" cy="2290445"/>
                    </a:xfrm>
                    <a:prstGeom prst="rect">
                      <a:avLst/>
                    </a:prstGeom>
                  </pic:spPr>
                </pic:pic>
              </a:graphicData>
            </a:graphic>
          </wp:anchor>
        </w:drawing>
      </w:r>
    </w:p>
    <w:p w14:paraId="73584850" w14:textId="77777777" w:rsidR="00D862F4" w:rsidRDefault="00D862F4" w:rsidP="00EC2016"/>
    <w:p w14:paraId="1F56A643" w14:textId="77777777" w:rsidR="00D862F4" w:rsidRDefault="00D862F4" w:rsidP="00EC2016"/>
    <w:p w14:paraId="4B26AA88" w14:textId="77777777" w:rsidR="007C1CD1" w:rsidRDefault="007C1CD1" w:rsidP="00EC2016"/>
    <w:p w14:paraId="46AE783B" w14:textId="77777777" w:rsidR="007C1CD1" w:rsidRDefault="007C1CD1" w:rsidP="00EC2016"/>
    <w:p w14:paraId="02C9B1F7" w14:textId="77777777" w:rsidR="007C1CD1" w:rsidRDefault="007C1CD1" w:rsidP="00EC2016"/>
    <w:p w14:paraId="02350F81" w14:textId="77777777" w:rsidR="007C1CD1" w:rsidRDefault="007C1CD1" w:rsidP="00EC2016"/>
    <w:p w14:paraId="4FA5AA69" w14:textId="77777777" w:rsidR="007C1CD1" w:rsidRDefault="007C1CD1" w:rsidP="00EC2016"/>
    <w:p w14:paraId="5E86C464" w14:textId="77777777" w:rsidR="007C1CD1" w:rsidRDefault="007C1CD1" w:rsidP="00EC2016"/>
    <w:p w14:paraId="0CC1F3E5" w14:textId="77777777" w:rsidR="007C1CD1" w:rsidRDefault="007C1CD1" w:rsidP="00EC2016"/>
    <w:p w14:paraId="773CB3E5" w14:textId="77777777" w:rsidR="007C1CD1" w:rsidRDefault="007C1CD1" w:rsidP="00EC2016"/>
    <w:p w14:paraId="7AA3C925" w14:textId="77777777" w:rsidR="007C1CD1" w:rsidRDefault="007C1CD1" w:rsidP="00EC2016"/>
    <w:p w14:paraId="5E9E9A65" w14:textId="77777777" w:rsidR="007C1CD1" w:rsidRDefault="007C1CD1" w:rsidP="00EC2016"/>
    <w:p w14:paraId="647C629C" w14:textId="77777777" w:rsidR="007C1CD1" w:rsidRDefault="007C1CD1" w:rsidP="00EC2016"/>
    <w:p w14:paraId="3374CE65" w14:textId="77777777" w:rsidR="007C1CD1" w:rsidRDefault="007C1CD1" w:rsidP="00EC2016"/>
    <w:p w14:paraId="70BEBA3B" w14:textId="77777777" w:rsidR="007C1CD1" w:rsidRDefault="007C1CD1"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98252D" w14:paraId="4F8D0215"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581843D" w14:textId="77777777" w:rsidR="0098252D" w:rsidRPr="0098252D" w:rsidRDefault="0098252D"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4BADBBF" w14:textId="25495FE3" w:rsidR="0098252D" w:rsidRPr="0098252D" w:rsidRDefault="0098252D" w:rsidP="009A5616">
            <w:pPr>
              <w:spacing w:line="360" w:lineRule="auto"/>
              <w:rPr>
                <w:sz w:val="26"/>
                <w:szCs w:val="26"/>
              </w:rPr>
            </w:pPr>
            <w:r w:rsidRPr="0098252D">
              <w:rPr>
                <w:sz w:val="26"/>
                <w:szCs w:val="26"/>
              </w:rPr>
              <w:t xml:space="preserve">Thống kê </w:t>
            </w:r>
            <w:r>
              <w:rPr>
                <w:sz w:val="26"/>
                <w:szCs w:val="26"/>
              </w:rPr>
              <w:t>tổng sản phẩm bán ra</w:t>
            </w:r>
            <w:r w:rsidRPr="0098252D">
              <w:rPr>
                <w:sz w:val="26"/>
                <w:szCs w:val="26"/>
              </w:rPr>
              <w:t>.</w:t>
            </w:r>
          </w:p>
        </w:tc>
      </w:tr>
      <w:tr w:rsidR="0098252D" w14:paraId="03B8042F"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F95B558" w14:textId="77777777" w:rsidR="0098252D" w:rsidRPr="0098252D" w:rsidRDefault="0098252D"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D5AE961" w14:textId="7EA6F8B0" w:rsidR="0098252D" w:rsidRPr="0098252D" w:rsidRDefault="0098252D" w:rsidP="009A5616">
            <w:pPr>
              <w:spacing w:line="360" w:lineRule="auto"/>
              <w:rPr>
                <w:sz w:val="26"/>
                <w:szCs w:val="26"/>
              </w:rPr>
            </w:pPr>
            <w:r>
              <w:rPr>
                <w:sz w:val="26"/>
                <w:szCs w:val="26"/>
              </w:rPr>
              <w:t>Người dùng muốn thống kê tổng sản phẩm bán ra</w:t>
            </w:r>
            <w:r w:rsidRPr="0098252D">
              <w:rPr>
                <w:sz w:val="26"/>
                <w:szCs w:val="26"/>
              </w:rPr>
              <w:t>.</w:t>
            </w:r>
          </w:p>
        </w:tc>
      </w:tr>
      <w:tr w:rsidR="0098252D" w14:paraId="1C10B97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5853FAA" w14:textId="77777777" w:rsidR="0098252D" w:rsidRPr="0098252D" w:rsidRDefault="0098252D"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3E82644" w14:textId="75E4D7BD" w:rsidR="0098252D" w:rsidRPr="0098252D" w:rsidRDefault="000F01FB" w:rsidP="009A5616">
            <w:pPr>
              <w:spacing w:line="360" w:lineRule="auto"/>
              <w:rPr>
                <w:sz w:val="26"/>
                <w:szCs w:val="26"/>
              </w:rPr>
            </w:pPr>
            <w:r>
              <w:rPr>
                <w:sz w:val="26"/>
                <w:szCs w:val="26"/>
              </w:rPr>
              <w:t>Người dùng chọn thời điểm cần thống kê và ấn tìm kiếm.</w:t>
            </w:r>
          </w:p>
        </w:tc>
      </w:tr>
      <w:tr w:rsidR="0098252D" w14:paraId="31890A2B"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8A733D7" w14:textId="77777777" w:rsidR="0098252D" w:rsidRPr="0098252D" w:rsidRDefault="0098252D"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17C8862" w14:textId="3049CF95" w:rsidR="0098252D" w:rsidRPr="0098252D" w:rsidRDefault="0098252D" w:rsidP="009A5616">
            <w:pPr>
              <w:spacing w:line="360" w:lineRule="auto"/>
              <w:rPr>
                <w:sz w:val="26"/>
                <w:szCs w:val="26"/>
              </w:rPr>
            </w:pPr>
            <w:r w:rsidRPr="0098252D">
              <w:rPr>
                <w:sz w:val="26"/>
                <w:szCs w:val="26"/>
              </w:rPr>
              <w:t xml:space="preserve">Thống kê </w:t>
            </w:r>
            <w:r>
              <w:rPr>
                <w:sz w:val="26"/>
                <w:szCs w:val="26"/>
              </w:rPr>
              <w:t>tổng sản phẩm đã bán ra theo ngày, theo tuần, theo tháng, theo năm.</w:t>
            </w:r>
          </w:p>
        </w:tc>
      </w:tr>
      <w:tr w:rsidR="0098252D" w14:paraId="56FC9DCB"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157E30B" w14:textId="77777777" w:rsidR="0098252D" w:rsidRPr="0098252D" w:rsidRDefault="0098252D"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3AE0B84" w14:textId="2098FD71" w:rsidR="0098252D" w:rsidRPr="0098252D" w:rsidRDefault="0098252D" w:rsidP="009A5616">
            <w:pPr>
              <w:spacing w:line="360" w:lineRule="auto"/>
              <w:rPr>
                <w:sz w:val="26"/>
                <w:szCs w:val="26"/>
              </w:rPr>
            </w:pPr>
            <w:r w:rsidRPr="0098252D">
              <w:rPr>
                <w:sz w:val="26"/>
                <w:szCs w:val="26"/>
              </w:rPr>
              <w:t xml:space="preserve">Quản </w:t>
            </w:r>
            <w:r w:rsidR="00767316">
              <w:rPr>
                <w:sz w:val="26"/>
                <w:szCs w:val="26"/>
              </w:rPr>
              <w:t>trị viên, nhân viên bán hàng.</w:t>
            </w:r>
          </w:p>
        </w:tc>
      </w:tr>
      <w:tr w:rsidR="0098252D" w14:paraId="6E1F6F74"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43E6298" w14:textId="77777777" w:rsidR="0098252D" w:rsidRPr="0098252D" w:rsidRDefault="0098252D" w:rsidP="009A5616">
            <w:pPr>
              <w:spacing w:line="360" w:lineRule="auto"/>
              <w:rPr>
                <w:b/>
                <w:sz w:val="26"/>
                <w:szCs w:val="26"/>
              </w:rPr>
            </w:pPr>
            <w:r w:rsidRPr="0098252D">
              <w:rPr>
                <w:b/>
                <w:sz w:val="26"/>
                <w:szCs w:val="26"/>
              </w:rPr>
              <w:lastRenderedPageBreak/>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8591FA2" w14:textId="511E1C05" w:rsidR="0098252D" w:rsidRPr="0098252D" w:rsidRDefault="00BA66F8" w:rsidP="009A5616">
            <w:pPr>
              <w:spacing w:line="360" w:lineRule="auto"/>
              <w:rPr>
                <w:sz w:val="26"/>
                <w:szCs w:val="26"/>
              </w:rPr>
            </w:pPr>
            <w:r>
              <w:rPr>
                <w:sz w:val="26"/>
                <w:szCs w:val="26"/>
              </w:rPr>
              <w:t>None.</w:t>
            </w:r>
          </w:p>
        </w:tc>
      </w:tr>
      <w:tr w:rsidR="0098252D" w14:paraId="7F5F85C2"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7039AAB" w14:textId="77777777" w:rsidR="0098252D" w:rsidRPr="0098252D" w:rsidRDefault="0098252D"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05170C1" w14:textId="712D527D" w:rsidR="0098252D" w:rsidRPr="0098252D" w:rsidRDefault="00BA66F8" w:rsidP="009A5616">
            <w:pPr>
              <w:spacing w:line="360" w:lineRule="auto"/>
              <w:rPr>
                <w:sz w:val="26"/>
                <w:szCs w:val="26"/>
              </w:rPr>
            </w:pPr>
            <w:r>
              <w:rPr>
                <w:sz w:val="26"/>
                <w:szCs w:val="26"/>
              </w:rPr>
              <w:t>Người dùng</w:t>
            </w:r>
            <w:r w:rsidR="0098252D" w:rsidRPr="0098252D">
              <w:rPr>
                <w:sz w:val="26"/>
                <w:szCs w:val="26"/>
              </w:rPr>
              <w:t xml:space="preserve"> đã đăng nhập tài khoản vào hệ thống.</w:t>
            </w:r>
          </w:p>
        </w:tc>
      </w:tr>
      <w:tr w:rsidR="0098252D" w14:paraId="09A95435"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E9B682E" w14:textId="77777777" w:rsidR="0098252D" w:rsidRPr="0098252D" w:rsidRDefault="0098252D"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3C2F7CE" w14:textId="031168FA" w:rsidR="0098252D" w:rsidRPr="0098252D" w:rsidRDefault="00BA66F8" w:rsidP="009A5616">
            <w:pPr>
              <w:spacing w:line="360" w:lineRule="auto"/>
              <w:rPr>
                <w:sz w:val="26"/>
                <w:szCs w:val="26"/>
              </w:rPr>
            </w:pPr>
            <w:r>
              <w:rPr>
                <w:sz w:val="26"/>
                <w:szCs w:val="26"/>
              </w:rPr>
              <w:t>Hiện thị tổng số lượng sản phẩm đã bán ra theo thời gian người dùng chọn.</w:t>
            </w:r>
          </w:p>
        </w:tc>
      </w:tr>
      <w:tr w:rsidR="0098252D" w14:paraId="557502F5"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40103BD6" w14:textId="77777777" w:rsidR="0098252D" w:rsidRPr="0098252D" w:rsidRDefault="0098252D"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49D45EA1" w14:textId="77777777" w:rsidR="0098252D" w:rsidRPr="0098252D" w:rsidRDefault="0098252D"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733F10D0" w14:textId="77777777" w:rsidR="0098252D" w:rsidRPr="0098252D" w:rsidRDefault="0098252D" w:rsidP="009A5616">
            <w:pPr>
              <w:spacing w:line="360" w:lineRule="auto"/>
              <w:jc w:val="center"/>
              <w:rPr>
                <w:b/>
                <w:sz w:val="26"/>
                <w:szCs w:val="26"/>
              </w:rPr>
            </w:pPr>
            <w:r w:rsidRPr="0098252D">
              <w:rPr>
                <w:b/>
                <w:sz w:val="26"/>
                <w:szCs w:val="26"/>
              </w:rPr>
              <w:t>System</w:t>
            </w:r>
          </w:p>
        </w:tc>
      </w:tr>
      <w:tr w:rsidR="0098252D" w14:paraId="33153AB0"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04FF538A" w14:textId="77777777" w:rsidR="0098252D" w:rsidRPr="0098252D" w:rsidRDefault="0098252D"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73BEE7D8" w14:textId="472DCF42" w:rsidR="0098252D" w:rsidRPr="0098252D" w:rsidRDefault="00BA66F8" w:rsidP="009A5616">
            <w:pPr>
              <w:spacing w:line="360" w:lineRule="auto"/>
              <w:rPr>
                <w:sz w:val="26"/>
                <w:szCs w:val="26"/>
              </w:rPr>
            </w:pPr>
            <w:r>
              <w:rPr>
                <w:sz w:val="26"/>
                <w:szCs w:val="26"/>
              </w:rPr>
              <w:t>1</w:t>
            </w:r>
            <w:r w:rsidR="0098252D" w:rsidRPr="0098252D">
              <w:rPr>
                <w:sz w:val="26"/>
                <w:szCs w:val="26"/>
              </w:rPr>
              <w:t xml:space="preserve">. </w:t>
            </w:r>
            <w:r>
              <w:rPr>
                <w:sz w:val="26"/>
                <w:szCs w:val="26"/>
              </w:rPr>
              <w:t>Người dùng</w:t>
            </w:r>
            <w:r w:rsidR="0098252D" w:rsidRPr="0098252D">
              <w:rPr>
                <w:sz w:val="26"/>
                <w:szCs w:val="26"/>
              </w:rPr>
              <w:t xml:space="preserve"> nhấn vào nút thống kê</w:t>
            </w:r>
            <w:r>
              <w:rPr>
                <w:sz w:val="26"/>
                <w:szCs w:val="26"/>
              </w:rPr>
              <w:t xml:space="preserve"> ở thanh sidebar bên trái</w:t>
            </w:r>
            <w:r w:rsidR="0098252D" w:rsidRPr="0098252D">
              <w:rPr>
                <w:sz w:val="26"/>
                <w:szCs w:val="26"/>
              </w:rPr>
              <w:t>.</w:t>
            </w:r>
          </w:p>
          <w:p w14:paraId="5D2FE968" w14:textId="77777777" w:rsidR="0098252D" w:rsidRDefault="0098252D" w:rsidP="009A5616">
            <w:pPr>
              <w:spacing w:line="360" w:lineRule="auto"/>
              <w:rPr>
                <w:sz w:val="26"/>
                <w:szCs w:val="26"/>
              </w:rPr>
            </w:pPr>
          </w:p>
          <w:p w14:paraId="0C65BF30" w14:textId="01375F42" w:rsidR="00BA66F8" w:rsidRPr="0098252D" w:rsidRDefault="00BA66F8" w:rsidP="009A5616">
            <w:pPr>
              <w:spacing w:line="360" w:lineRule="auto"/>
              <w:rPr>
                <w:sz w:val="26"/>
                <w:szCs w:val="26"/>
              </w:rPr>
            </w:pPr>
            <w:r>
              <w:rPr>
                <w:sz w:val="26"/>
                <w:szCs w:val="26"/>
              </w:rPr>
              <w:t>2. Người dùng chọn thời điểm muốn thống kê và ấn tìm kiếm.</w:t>
            </w:r>
          </w:p>
          <w:p w14:paraId="121A1406" w14:textId="77777777" w:rsidR="0098252D" w:rsidRPr="0098252D" w:rsidRDefault="0098252D" w:rsidP="009A5616">
            <w:pPr>
              <w:spacing w:line="360" w:lineRule="auto"/>
              <w:rPr>
                <w:sz w:val="26"/>
                <w:szCs w:val="26"/>
              </w:rPr>
            </w:pPr>
          </w:p>
        </w:tc>
        <w:tc>
          <w:tcPr>
            <w:tcW w:w="3469" w:type="dxa"/>
            <w:tcBorders>
              <w:top w:val="single" w:sz="4" w:space="0" w:color="000000"/>
              <w:left w:val="single" w:sz="4" w:space="0" w:color="000000"/>
              <w:bottom w:val="single" w:sz="4" w:space="0" w:color="000000"/>
              <w:right w:val="single" w:sz="4" w:space="0" w:color="000000"/>
            </w:tcBorders>
            <w:hideMark/>
          </w:tcPr>
          <w:p w14:paraId="0D7EEA79" w14:textId="7AC13105" w:rsidR="0098252D" w:rsidRPr="0098252D" w:rsidRDefault="0098252D" w:rsidP="009A5616">
            <w:pPr>
              <w:spacing w:line="360" w:lineRule="auto"/>
              <w:rPr>
                <w:sz w:val="26"/>
                <w:szCs w:val="26"/>
              </w:rPr>
            </w:pPr>
            <w:r w:rsidRPr="0098252D">
              <w:rPr>
                <w:sz w:val="26"/>
                <w:szCs w:val="26"/>
              </w:rPr>
              <w:t xml:space="preserve">1.1 Hệ thống sẽ hiển thị ra giao diện trang </w:t>
            </w:r>
            <w:r w:rsidR="00BA66F8">
              <w:rPr>
                <w:sz w:val="26"/>
                <w:szCs w:val="26"/>
              </w:rPr>
              <w:t>thống kê và nơi để người dùng chọn thời điểm cần thống kê</w:t>
            </w:r>
            <w:r w:rsidRPr="0098252D">
              <w:rPr>
                <w:sz w:val="26"/>
                <w:szCs w:val="26"/>
              </w:rPr>
              <w:t>.</w:t>
            </w:r>
          </w:p>
          <w:p w14:paraId="7C44628D" w14:textId="2E5C1FEF" w:rsidR="0098252D" w:rsidRPr="0098252D" w:rsidRDefault="00BA66F8" w:rsidP="00BA66F8">
            <w:pPr>
              <w:spacing w:line="360" w:lineRule="auto"/>
              <w:rPr>
                <w:sz w:val="26"/>
                <w:szCs w:val="26"/>
              </w:rPr>
            </w:pPr>
            <w:r>
              <w:rPr>
                <w:sz w:val="26"/>
                <w:szCs w:val="26"/>
              </w:rPr>
              <w:t>2</w:t>
            </w:r>
            <w:r w:rsidR="0098252D" w:rsidRPr="0098252D">
              <w:rPr>
                <w:sz w:val="26"/>
                <w:szCs w:val="26"/>
              </w:rPr>
              <w:t>.1 Hệ thống truy vấn dữ liệu từ hệ cơ sở dữ liệu.</w:t>
            </w:r>
          </w:p>
          <w:p w14:paraId="6685B8F3" w14:textId="045639E2" w:rsidR="0098252D" w:rsidRPr="0098252D" w:rsidRDefault="00BA66F8" w:rsidP="009A5616">
            <w:pPr>
              <w:spacing w:line="360" w:lineRule="auto"/>
              <w:rPr>
                <w:sz w:val="26"/>
                <w:szCs w:val="26"/>
              </w:rPr>
            </w:pPr>
            <w:r>
              <w:rPr>
                <w:sz w:val="26"/>
                <w:szCs w:val="26"/>
              </w:rPr>
              <w:t>2</w:t>
            </w:r>
            <w:r w:rsidR="0098252D" w:rsidRPr="0098252D">
              <w:rPr>
                <w:sz w:val="26"/>
                <w:szCs w:val="26"/>
              </w:rPr>
              <w:t xml:space="preserve">.2 Hệ thống hiển thị </w:t>
            </w:r>
            <w:r>
              <w:rPr>
                <w:sz w:val="26"/>
                <w:szCs w:val="26"/>
              </w:rPr>
              <w:t>tổng số lượng sản phẩm đã bán ra theo thời điểm người dùng chọn.</w:t>
            </w:r>
          </w:p>
        </w:tc>
      </w:tr>
      <w:tr w:rsidR="0098252D" w14:paraId="45EBA69B"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507947CE" w14:textId="77777777" w:rsidR="0098252D" w:rsidRPr="0098252D" w:rsidRDefault="0098252D" w:rsidP="009A5616">
            <w:pPr>
              <w:spacing w:line="360" w:lineRule="auto"/>
              <w:rPr>
                <w:b/>
                <w:sz w:val="26"/>
                <w:szCs w:val="26"/>
              </w:rPr>
            </w:pPr>
            <w:r w:rsidRPr="0098252D">
              <w:rPr>
                <w:b/>
                <w:sz w:val="26"/>
                <w:szCs w:val="26"/>
              </w:rPr>
              <w:t>Exception</w:t>
            </w:r>
          </w:p>
          <w:p w14:paraId="57C489D1" w14:textId="77777777" w:rsidR="0098252D" w:rsidRPr="0098252D" w:rsidRDefault="0098252D"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1AE97D5" w14:textId="285E1472" w:rsidR="00BA66F8" w:rsidRDefault="00BA66F8" w:rsidP="00BA66F8">
            <w:pPr>
              <w:keepNext/>
              <w:spacing w:line="360" w:lineRule="auto"/>
              <w:rPr>
                <w:sz w:val="26"/>
                <w:szCs w:val="26"/>
              </w:rPr>
            </w:pPr>
            <w:r>
              <w:rPr>
                <w:sz w:val="26"/>
                <w:szCs w:val="26"/>
              </w:rPr>
              <w:t>None.</w:t>
            </w:r>
          </w:p>
          <w:p w14:paraId="45F793BD" w14:textId="1D8E7A94" w:rsidR="00BA66F8" w:rsidRPr="00BA66F8" w:rsidRDefault="00BA66F8" w:rsidP="005E303E">
            <w:pPr>
              <w:keepNext/>
              <w:rPr>
                <w:sz w:val="26"/>
                <w:szCs w:val="26"/>
              </w:rPr>
            </w:pPr>
          </w:p>
        </w:tc>
      </w:tr>
    </w:tbl>
    <w:p w14:paraId="48E87CCB" w14:textId="45423ADD" w:rsidR="007C1CD1" w:rsidRDefault="005E303E" w:rsidP="005E303E">
      <w:pPr>
        <w:pStyle w:val="Caption"/>
      </w:pPr>
      <w:bookmarkStart w:id="84" w:name="_Toc183894029"/>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11</w:t>
      </w:r>
      <w:r w:rsidR="00724595">
        <w:rPr>
          <w:noProof/>
        </w:rPr>
        <w:fldChar w:fldCharType="end"/>
      </w:r>
      <w:r>
        <w:t>: Thống kê tổng sản phẩm bán ra</w:t>
      </w:r>
      <w:bookmarkEnd w:id="84"/>
    </w:p>
    <w:p w14:paraId="4B00E6BE" w14:textId="77777777" w:rsidR="007C1CD1" w:rsidRDefault="007C1CD1"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811EBE" w:rsidRPr="0098252D" w14:paraId="2C5DBBEE"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8082091" w14:textId="77777777" w:rsidR="00811EBE" w:rsidRPr="0098252D" w:rsidRDefault="00811EBE"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AD65A95" w14:textId="765B4914" w:rsidR="00811EBE" w:rsidRPr="0098252D" w:rsidRDefault="00811EBE" w:rsidP="009A5616">
            <w:pPr>
              <w:spacing w:line="360" w:lineRule="auto"/>
              <w:rPr>
                <w:sz w:val="26"/>
                <w:szCs w:val="26"/>
              </w:rPr>
            </w:pPr>
            <w:r w:rsidRPr="0098252D">
              <w:rPr>
                <w:sz w:val="26"/>
                <w:szCs w:val="26"/>
              </w:rPr>
              <w:t xml:space="preserve">Thống kê </w:t>
            </w:r>
            <w:r>
              <w:rPr>
                <w:sz w:val="26"/>
                <w:szCs w:val="26"/>
              </w:rPr>
              <w:t>tổng tiền nhận được</w:t>
            </w:r>
            <w:r w:rsidRPr="0098252D">
              <w:rPr>
                <w:sz w:val="26"/>
                <w:szCs w:val="26"/>
              </w:rPr>
              <w:t>.</w:t>
            </w:r>
          </w:p>
        </w:tc>
      </w:tr>
      <w:tr w:rsidR="00811EBE" w:rsidRPr="0098252D" w14:paraId="1201A9EB"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2FF5CF9" w14:textId="77777777" w:rsidR="00811EBE" w:rsidRPr="0098252D" w:rsidRDefault="00811EBE"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99E892F" w14:textId="3D6F3FD2" w:rsidR="00811EBE" w:rsidRPr="0098252D" w:rsidRDefault="00811EBE" w:rsidP="009A5616">
            <w:pPr>
              <w:spacing w:line="360" w:lineRule="auto"/>
              <w:rPr>
                <w:sz w:val="26"/>
                <w:szCs w:val="26"/>
              </w:rPr>
            </w:pPr>
            <w:r>
              <w:rPr>
                <w:sz w:val="26"/>
                <w:szCs w:val="26"/>
              </w:rPr>
              <w:t>Người dùng muốn thống kê tổng tiền nhận được</w:t>
            </w:r>
            <w:r w:rsidRPr="0098252D">
              <w:rPr>
                <w:sz w:val="26"/>
                <w:szCs w:val="26"/>
              </w:rPr>
              <w:t>.</w:t>
            </w:r>
          </w:p>
        </w:tc>
      </w:tr>
      <w:tr w:rsidR="000F01FB" w:rsidRPr="0098252D" w14:paraId="00D25D2D"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4E047AD" w14:textId="77777777" w:rsidR="000F01FB" w:rsidRPr="0098252D" w:rsidRDefault="000F01FB" w:rsidP="000F01FB">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B2AB79B" w14:textId="38FA0728" w:rsidR="000F01FB" w:rsidRPr="0098252D" w:rsidRDefault="000F01FB" w:rsidP="000F01FB">
            <w:pPr>
              <w:spacing w:line="360" w:lineRule="auto"/>
              <w:rPr>
                <w:sz w:val="26"/>
                <w:szCs w:val="26"/>
              </w:rPr>
            </w:pPr>
            <w:r>
              <w:rPr>
                <w:sz w:val="26"/>
                <w:szCs w:val="26"/>
              </w:rPr>
              <w:t>Người dùng chọn thời điểm cần thống kê và ấn tìm kiếm.</w:t>
            </w:r>
          </w:p>
        </w:tc>
      </w:tr>
      <w:tr w:rsidR="00811EBE" w:rsidRPr="0098252D" w14:paraId="069CCB9A"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14D2CBD" w14:textId="77777777" w:rsidR="00811EBE" w:rsidRPr="0098252D" w:rsidRDefault="00811EBE"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8BA1AA4" w14:textId="1D1E95B8" w:rsidR="00811EBE" w:rsidRPr="0098252D" w:rsidRDefault="00811EBE" w:rsidP="009A5616">
            <w:pPr>
              <w:spacing w:line="360" w:lineRule="auto"/>
              <w:rPr>
                <w:sz w:val="26"/>
                <w:szCs w:val="26"/>
              </w:rPr>
            </w:pPr>
            <w:r w:rsidRPr="0098252D">
              <w:rPr>
                <w:sz w:val="26"/>
                <w:szCs w:val="26"/>
              </w:rPr>
              <w:t xml:space="preserve">Thống kê </w:t>
            </w:r>
            <w:r>
              <w:rPr>
                <w:sz w:val="26"/>
                <w:szCs w:val="26"/>
              </w:rPr>
              <w:t>tổng tiền nhận được theo ngày, theo tuần, theo tháng, theo năm.</w:t>
            </w:r>
          </w:p>
        </w:tc>
      </w:tr>
      <w:tr w:rsidR="00811EBE" w:rsidRPr="0098252D" w14:paraId="06A15319"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83B8FC0" w14:textId="77777777" w:rsidR="00811EBE" w:rsidRPr="0098252D" w:rsidRDefault="00811EBE"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0068ECE" w14:textId="77777777" w:rsidR="00811EBE" w:rsidRPr="0098252D" w:rsidRDefault="00811EBE" w:rsidP="009A5616">
            <w:pPr>
              <w:spacing w:line="360" w:lineRule="auto"/>
              <w:rPr>
                <w:sz w:val="26"/>
                <w:szCs w:val="26"/>
              </w:rPr>
            </w:pPr>
            <w:r w:rsidRPr="0098252D">
              <w:rPr>
                <w:sz w:val="26"/>
                <w:szCs w:val="26"/>
              </w:rPr>
              <w:t xml:space="preserve">Quản </w:t>
            </w:r>
            <w:r>
              <w:rPr>
                <w:sz w:val="26"/>
                <w:szCs w:val="26"/>
              </w:rPr>
              <w:t>trị viên, nhân viên bán hàng.</w:t>
            </w:r>
          </w:p>
        </w:tc>
      </w:tr>
      <w:tr w:rsidR="00811EBE" w:rsidRPr="0098252D" w14:paraId="33F868F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5FDACE3" w14:textId="77777777" w:rsidR="00811EBE" w:rsidRPr="0098252D" w:rsidRDefault="00811EBE"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FDE7342" w14:textId="77777777" w:rsidR="00811EBE" w:rsidRPr="0098252D" w:rsidRDefault="00811EBE" w:rsidP="009A5616">
            <w:pPr>
              <w:spacing w:line="360" w:lineRule="auto"/>
              <w:rPr>
                <w:sz w:val="26"/>
                <w:szCs w:val="26"/>
              </w:rPr>
            </w:pPr>
            <w:r>
              <w:rPr>
                <w:sz w:val="26"/>
                <w:szCs w:val="26"/>
              </w:rPr>
              <w:t>None.</w:t>
            </w:r>
          </w:p>
        </w:tc>
      </w:tr>
      <w:tr w:rsidR="00811EBE" w:rsidRPr="0098252D" w14:paraId="7B299040"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BDEC7B5" w14:textId="77777777" w:rsidR="00811EBE" w:rsidRPr="0098252D" w:rsidRDefault="00811EBE"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CA042A6" w14:textId="77777777" w:rsidR="00811EBE" w:rsidRPr="0098252D" w:rsidRDefault="00811EBE" w:rsidP="009A5616">
            <w:pPr>
              <w:spacing w:line="360" w:lineRule="auto"/>
              <w:rPr>
                <w:sz w:val="26"/>
                <w:szCs w:val="26"/>
              </w:rPr>
            </w:pPr>
            <w:r>
              <w:rPr>
                <w:sz w:val="26"/>
                <w:szCs w:val="26"/>
              </w:rPr>
              <w:t>Người dùng</w:t>
            </w:r>
            <w:r w:rsidRPr="0098252D">
              <w:rPr>
                <w:sz w:val="26"/>
                <w:szCs w:val="26"/>
              </w:rPr>
              <w:t xml:space="preserve"> đã đăng nhập tài khoản vào hệ thống.</w:t>
            </w:r>
          </w:p>
        </w:tc>
      </w:tr>
      <w:tr w:rsidR="00811EBE" w:rsidRPr="0098252D" w14:paraId="5D72771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48FDF10" w14:textId="77777777" w:rsidR="00811EBE" w:rsidRPr="0098252D" w:rsidRDefault="00811EBE" w:rsidP="009A5616">
            <w:pPr>
              <w:spacing w:line="360" w:lineRule="auto"/>
              <w:rPr>
                <w:b/>
                <w:sz w:val="26"/>
                <w:szCs w:val="26"/>
              </w:rPr>
            </w:pPr>
            <w:r w:rsidRPr="0098252D">
              <w:rPr>
                <w:b/>
                <w:sz w:val="26"/>
                <w:szCs w:val="26"/>
              </w:rPr>
              <w:lastRenderedPageBreak/>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E6D2D60" w14:textId="14FB3DEF" w:rsidR="00811EBE" w:rsidRPr="0098252D" w:rsidRDefault="00811EBE" w:rsidP="009A5616">
            <w:pPr>
              <w:spacing w:line="360" w:lineRule="auto"/>
              <w:rPr>
                <w:sz w:val="26"/>
                <w:szCs w:val="26"/>
              </w:rPr>
            </w:pPr>
            <w:r>
              <w:rPr>
                <w:sz w:val="26"/>
                <w:szCs w:val="26"/>
              </w:rPr>
              <w:t>Hiện thị tổng số tiền đã nhận được theo thời gian người dùng chọn.</w:t>
            </w:r>
          </w:p>
        </w:tc>
      </w:tr>
      <w:tr w:rsidR="00811EBE" w:rsidRPr="0098252D" w14:paraId="2885142F"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0B4EB40D" w14:textId="77777777" w:rsidR="00811EBE" w:rsidRPr="0098252D" w:rsidRDefault="00811EBE"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655E0746" w14:textId="77777777" w:rsidR="00811EBE" w:rsidRPr="0098252D" w:rsidRDefault="00811EBE"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6349FD3E" w14:textId="77777777" w:rsidR="00811EBE" w:rsidRPr="0098252D" w:rsidRDefault="00811EBE" w:rsidP="009A5616">
            <w:pPr>
              <w:spacing w:line="360" w:lineRule="auto"/>
              <w:jc w:val="center"/>
              <w:rPr>
                <w:b/>
                <w:sz w:val="26"/>
                <w:szCs w:val="26"/>
              </w:rPr>
            </w:pPr>
            <w:r w:rsidRPr="0098252D">
              <w:rPr>
                <w:b/>
                <w:sz w:val="26"/>
                <w:szCs w:val="26"/>
              </w:rPr>
              <w:t>System</w:t>
            </w:r>
          </w:p>
        </w:tc>
      </w:tr>
      <w:tr w:rsidR="00811EBE" w:rsidRPr="0098252D" w14:paraId="03E5C281"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14640EB1" w14:textId="77777777" w:rsidR="00811EBE" w:rsidRPr="0098252D" w:rsidRDefault="00811EBE"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5D9457F1" w14:textId="77777777" w:rsidR="00811EBE" w:rsidRPr="0098252D" w:rsidRDefault="00811EBE" w:rsidP="009A5616">
            <w:pPr>
              <w:spacing w:line="360" w:lineRule="auto"/>
              <w:rPr>
                <w:sz w:val="26"/>
                <w:szCs w:val="26"/>
              </w:rPr>
            </w:pPr>
            <w:r>
              <w:rPr>
                <w:sz w:val="26"/>
                <w:szCs w:val="26"/>
              </w:rPr>
              <w:t>1</w:t>
            </w:r>
            <w:r w:rsidRPr="0098252D">
              <w:rPr>
                <w:sz w:val="26"/>
                <w:szCs w:val="26"/>
              </w:rPr>
              <w:t xml:space="preserve">. </w:t>
            </w:r>
            <w:r>
              <w:rPr>
                <w:sz w:val="26"/>
                <w:szCs w:val="26"/>
              </w:rPr>
              <w:t>Người dùng</w:t>
            </w:r>
            <w:r w:rsidRPr="0098252D">
              <w:rPr>
                <w:sz w:val="26"/>
                <w:szCs w:val="26"/>
              </w:rPr>
              <w:t xml:space="preserve"> nhấn vào nút thống kê</w:t>
            </w:r>
            <w:r>
              <w:rPr>
                <w:sz w:val="26"/>
                <w:szCs w:val="26"/>
              </w:rPr>
              <w:t xml:space="preserve"> ở thanh sidebar bên trái</w:t>
            </w:r>
            <w:r w:rsidRPr="0098252D">
              <w:rPr>
                <w:sz w:val="26"/>
                <w:szCs w:val="26"/>
              </w:rPr>
              <w:t>.</w:t>
            </w:r>
          </w:p>
          <w:p w14:paraId="1EFEA8DF" w14:textId="77777777" w:rsidR="00811EBE" w:rsidRDefault="00811EBE" w:rsidP="009A5616">
            <w:pPr>
              <w:spacing w:line="360" w:lineRule="auto"/>
              <w:rPr>
                <w:sz w:val="26"/>
                <w:szCs w:val="26"/>
              </w:rPr>
            </w:pPr>
          </w:p>
          <w:p w14:paraId="2AA13134" w14:textId="77777777" w:rsidR="00811EBE" w:rsidRPr="0098252D" w:rsidRDefault="00811EBE" w:rsidP="009A5616">
            <w:pPr>
              <w:spacing w:line="360" w:lineRule="auto"/>
              <w:rPr>
                <w:sz w:val="26"/>
                <w:szCs w:val="26"/>
              </w:rPr>
            </w:pPr>
            <w:r>
              <w:rPr>
                <w:sz w:val="26"/>
                <w:szCs w:val="26"/>
              </w:rPr>
              <w:t>2. Người dùng chọn thời điểm muốn thống kê và ấn tìm kiếm.</w:t>
            </w:r>
          </w:p>
          <w:p w14:paraId="04E96898" w14:textId="77777777" w:rsidR="00811EBE" w:rsidRPr="0098252D" w:rsidRDefault="00811EBE" w:rsidP="009A5616">
            <w:pPr>
              <w:spacing w:line="360" w:lineRule="auto"/>
              <w:rPr>
                <w:sz w:val="26"/>
                <w:szCs w:val="26"/>
              </w:rPr>
            </w:pPr>
          </w:p>
        </w:tc>
        <w:tc>
          <w:tcPr>
            <w:tcW w:w="3469" w:type="dxa"/>
            <w:tcBorders>
              <w:top w:val="single" w:sz="4" w:space="0" w:color="000000"/>
              <w:left w:val="single" w:sz="4" w:space="0" w:color="000000"/>
              <w:bottom w:val="single" w:sz="4" w:space="0" w:color="000000"/>
              <w:right w:val="single" w:sz="4" w:space="0" w:color="000000"/>
            </w:tcBorders>
            <w:hideMark/>
          </w:tcPr>
          <w:p w14:paraId="095E3463" w14:textId="77777777" w:rsidR="00811EBE" w:rsidRPr="0098252D" w:rsidRDefault="00811EBE" w:rsidP="009A5616">
            <w:pPr>
              <w:spacing w:line="360" w:lineRule="auto"/>
              <w:rPr>
                <w:sz w:val="26"/>
                <w:szCs w:val="26"/>
              </w:rPr>
            </w:pPr>
            <w:r w:rsidRPr="0098252D">
              <w:rPr>
                <w:sz w:val="26"/>
                <w:szCs w:val="26"/>
              </w:rPr>
              <w:t xml:space="preserve">1.1 Hệ thống sẽ hiển thị ra giao diện trang </w:t>
            </w:r>
            <w:r>
              <w:rPr>
                <w:sz w:val="26"/>
                <w:szCs w:val="26"/>
              </w:rPr>
              <w:t>thống kê và nơi để người dùng chọn thời điểm cần thống kê</w:t>
            </w:r>
            <w:r w:rsidRPr="0098252D">
              <w:rPr>
                <w:sz w:val="26"/>
                <w:szCs w:val="26"/>
              </w:rPr>
              <w:t>.</w:t>
            </w:r>
          </w:p>
          <w:p w14:paraId="7E0C7109" w14:textId="77777777" w:rsidR="00811EBE" w:rsidRPr="0098252D" w:rsidRDefault="00811EBE" w:rsidP="009A5616">
            <w:pPr>
              <w:spacing w:line="360" w:lineRule="auto"/>
              <w:rPr>
                <w:sz w:val="26"/>
                <w:szCs w:val="26"/>
              </w:rPr>
            </w:pPr>
            <w:r>
              <w:rPr>
                <w:sz w:val="26"/>
                <w:szCs w:val="26"/>
              </w:rPr>
              <w:t>2</w:t>
            </w:r>
            <w:r w:rsidRPr="0098252D">
              <w:rPr>
                <w:sz w:val="26"/>
                <w:szCs w:val="26"/>
              </w:rPr>
              <w:t>.1 Hệ thống truy vấn dữ liệu từ hệ cơ sở dữ liệu.</w:t>
            </w:r>
          </w:p>
          <w:p w14:paraId="3E595384" w14:textId="1243D849" w:rsidR="00811EBE" w:rsidRPr="0098252D" w:rsidRDefault="00811EBE" w:rsidP="009A5616">
            <w:pPr>
              <w:spacing w:line="360" w:lineRule="auto"/>
              <w:rPr>
                <w:sz w:val="26"/>
                <w:szCs w:val="26"/>
              </w:rPr>
            </w:pPr>
            <w:r>
              <w:rPr>
                <w:sz w:val="26"/>
                <w:szCs w:val="26"/>
              </w:rPr>
              <w:t>2</w:t>
            </w:r>
            <w:r w:rsidRPr="0098252D">
              <w:rPr>
                <w:sz w:val="26"/>
                <w:szCs w:val="26"/>
              </w:rPr>
              <w:t xml:space="preserve">.2 Hệ thống hiển thị </w:t>
            </w:r>
            <w:r>
              <w:rPr>
                <w:sz w:val="26"/>
                <w:szCs w:val="26"/>
              </w:rPr>
              <w:t>tổng số tiền đã nhận được theo thời điểm người dùng chọn.</w:t>
            </w:r>
          </w:p>
        </w:tc>
      </w:tr>
      <w:tr w:rsidR="00811EBE" w:rsidRPr="00BA66F8" w14:paraId="7BF7F8CB"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20637049" w14:textId="77777777" w:rsidR="00811EBE" w:rsidRPr="0098252D" w:rsidRDefault="00811EBE" w:rsidP="009A5616">
            <w:pPr>
              <w:spacing w:line="360" w:lineRule="auto"/>
              <w:rPr>
                <w:b/>
                <w:sz w:val="26"/>
                <w:szCs w:val="26"/>
              </w:rPr>
            </w:pPr>
            <w:r w:rsidRPr="0098252D">
              <w:rPr>
                <w:b/>
                <w:sz w:val="26"/>
                <w:szCs w:val="26"/>
              </w:rPr>
              <w:t>Exception</w:t>
            </w:r>
          </w:p>
          <w:p w14:paraId="21D75472" w14:textId="77777777" w:rsidR="00811EBE" w:rsidRPr="0098252D" w:rsidRDefault="00811EBE"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CCF6E88" w14:textId="77777777" w:rsidR="00811EBE" w:rsidRDefault="00811EBE" w:rsidP="009A5616">
            <w:pPr>
              <w:keepNext/>
              <w:spacing w:line="360" w:lineRule="auto"/>
              <w:rPr>
                <w:sz w:val="26"/>
                <w:szCs w:val="26"/>
              </w:rPr>
            </w:pPr>
            <w:r>
              <w:rPr>
                <w:sz w:val="26"/>
                <w:szCs w:val="26"/>
              </w:rPr>
              <w:t>None.</w:t>
            </w:r>
          </w:p>
          <w:p w14:paraId="1CD03E6F" w14:textId="77777777" w:rsidR="00811EBE" w:rsidRPr="00BA66F8" w:rsidRDefault="00811EBE" w:rsidP="00947C85">
            <w:pPr>
              <w:keepNext/>
              <w:rPr>
                <w:sz w:val="26"/>
                <w:szCs w:val="26"/>
              </w:rPr>
            </w:pPr>
          </w:p>
        </w:tc>
      </w:tr>
    </w:tbl>
    <w:p w14:paraId="44691E3D" w14:textId="7B0851C9" w:rsidR="007C1CD1" w:rsidRDefault="00947C85" w:rsidP="00947C85">
      <w:pPr>
        <w:pStyle w:val="Caption"/>
      </w:pPr>
      <w:bookmarkStart w:id="85" w:name="_Toc183894030"/>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12</w:t>
      </w:r>
      <w:r w:rsidR="00724595">
        <w:rPr>
          <w:noProof/>
        </w:rPr>
        <w:fldChar w:fldCharType="end"/>
      </w:r>
      <w:r>
        <w:t>: Đặc tả Use case thống kê tổng tiền nhận được</w:t>
      </w:r>
      <w:bookmarkEnd w:id="85"/>
    </w:p>
    <w:p w14:paraId="6AFF1390" w14:textId="77777777" w:rsidR="007C1CD1" w:rsidRDefault="007C1CD1"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947C85" w:rsidRPr="0098252D" w14:paraId="5F20920D"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FF15A79" w14:textId="77777777" w:rsidR="00947C85" w:rsidRPr="0098252D" w:rsidRDefault="00947C85"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928D92D" w14:textId="7E56896B" w:rsidR="00947C85" w:rsidRPr="0098252D" w:rsidRDefault="00947C85" w:rsidP="009A5616">
            <w:pPr>
              <w:spacing w:line="360" w:lineRule="auto"/>
              <w:rPr>
                <w:sz w:val="26"/>
                <w:szCs w:val="26"/>
              </w:rPr>
            </w:pPr>
            <w:r w:rsidRPr="0098252D">
              <w:rPr>
                <w:sz w:val="26"/>
                <w:szCs w:val="26"/>
              </w:rPr>
              <w:t xml:space="preserve">Thống kê </w:t>
            </w:r>
            <w:r>
              <w:rPr>
                <w:sz w:val="26"/>
                <w:szCs w:val="26"/>
              </w:rPr>
              <w:t xml:space="preserve">tổng </w:t>
            </w:r>
            <w:r w:rsidR="00FE6E3F">
              <w:rPr>
                <w:sz w:val="26"/>
                <w:szCs w:val="26"/>
              </w:rPr>
              <w:t>đơn hàng</w:t>
            </w:r>
            <w:r w:rsidRPr="0098252D">
              <w:rPr>
                <w:sz w:val="26"/>
                <w:szCs w:val="26"/>
              </w:rPr>
              <w:t>.</w:t>
            </w:r>
          </w:p>
        </w:tc>
      </w:tr>
      <w:tr w:rsidR="00947C85" w:rsidRPr="0098252D" w14:paraId="1C570160"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F8FDC7A" w14:textId="77777777" w:rsidR="00947C85" w:rsidRPr="0098252D" w:rsidRDefault="00947C85"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D0A39C4" w14:textId="5673B544" w:rsidR="00947C85" w:rsidRPr="0098252D" w:rsidRDefault="00947C85" w:rsidP="009A5616">
            <w:pPr>
              <w:spacing w:line="360" w:lineRule="auto"/>
              <w:rPr>
                <w:sz w:val="26"/>
                <w:szCs w:val="26"/>
              </w:rPr>
            </w:pPr>
            <w:r>
              <w:rPr>
                <w:sz w:val="26"/>
                <w:szCs w:val="26"/>
              </w:rPr>
              <w:t xml:space="preserve">Người dùng muốn thống kê tổng </w:t>
            </w:r>
            <w:r w:rsidR="00FE6E3F">
              <w:rPr>
                <w:sz w:val="26"/>
                <w:szCs w:val="26"/>
              </w:rPr>
              <w:t>đơn hàng</w:t>
            </w:r>
            <w:r w:rsidRPr="0098252D">
              <w:rPr>
                <w:sz w:val="26"/>
                <w:szCs w:val="26"/>
              </w:rPr>
              <w:t>.</w:t>
            </w:r>
          </w:p>
        </w:tc>
      </w:tr>
      <w:tr w:rsidR="001F2B86" w:rsidRPr="0098252D" w14:paraId="57D24E2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0DC8C4D" w14:textId="77777777" w:rsidR="001F2B86" w:rsidRPr="0098252D" w:rsidRDefault="001F2B86" w:rsidP="001F2B8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7FF4A4D" w14:textId="2882078F" w:rsidR="001F2B86" w:rsidRPr="0098252D" w:rsidRDefault="001F2B86" w:rsidP="001F2B86">
            <w:pPr>
              <w:spacing w:line="360" w:lineRule="auto"/>
              <w:rPr>
                <w:sz w:val="26"/>
                <w:szCs w:val="26"/>
              </w:rPr>
            </w:pPr>
            <w:r>
              <w:rPr>
                <w:sz w:val="26"/>
                <w:szCs w:val="26"/>
              </w:rPr>
              <w:t>Người dùng chọn thời điểm cần thống kê và ấn tìm kiếm.</w:t>
            </w:r>
          </w:p>
        </w:tc>
      </w:tr>
      <w:tr w:rsidR="00947C85" w:rsidRPr="0098252D" w14:paraId="0C59DF2C"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A0C1FE1" w14:textId="77777777" w:rsidR="00947C85" w:rsidRPr="0098252D" w:rsidRDefault="00947C85"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E2FD70C" w14:textId="7C6B2759" w:rsidR="00947C85" w:rsidRPr="0098252D" w:rsidRDefault="00947C85" w:rsidP="009A5616">
            <w:pPr>
              <w:spacing w:line="360" w:lineRule="auto"/>
              <w:rPr>
                <w:sz w:val="26"/>
                <w:szCs w:val="26"/>
              </w:rPr>
            </w:pPr>
            <w:r w:rsidRPr="0098252D">
              <w:rPr>
                <w:sz w:val="26"/>
                <w:szCs w:val="26"/>
              </w:rPr>
              <w:t xml:space="preserve">Thống kê </w:t>
            </w:r>
            <w:r>
              <w:rPr>
                <w:sz w:val="26"/>
                <w:szCs w:val="26"/>
              </w:rPr>
              <w:t xml:space="preserve">tổng </w:t>
            </w:r>
            <w:r w:rsidR="00FE6E3F">
              <w:rPr>
                <w:sz w:val="26"/>
                <w:szCs w:val="26"/>
              </w:rPr>
              <w:t>đơn hàng theo ngày</w:t>
            </w:r>
            <w:r>
              <w:rPr>
                <w:sz w:val="26"/>
                <w:szCs w:val="26"/>
              </w:rPr>
              <w:t>, theo tuần, theo tháng, theo năm.</w:t>
            </w:r>
          </w:p>
        </w:tc>
      </w:tr>
      <w:tr w:rsidR="00947C85" w:rsidRPr="0098252D" w14:paraId="696A94BE"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ED35F8B" w14:textId="77777777" w:rsidR="00947C85" w:rsidRPr="0098252D" w:rsidRDefault="00947C85"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E05390E" w14:textId="77777777" w:rsidR="00947C85" w:rsidRPr="0098252D" w:rsidRDefault="00947C85" w:rsidP="009A5616">
            <w:pPr>
              <w:spacing w:line="360" w:lineRule="auto"/>
              <w:rPr>
                <w:sz w:val="26"/>
                <w:szCs w:val="26"/>
              </w:rPr>
            </w:pPr>
            <w:r w:rsidRPr="0098252D">
              <w:rPr>
                <w:sz w:val="26"/>
                <w:szCs w:val="26"/>
              </w:rPr>
              <w:t xml:space="preserve">Quản </w:t>
            </w:r>
            <w:r>
              <w:rPr>
                <w:sz w:val="26"/>
                <w:szCs w:val="26"/>
              </w:rPr>
              <w:t>trị viên, nhân viên bán hàng.</w:t>
            </w:r>
          </w:p>
        </w:tc>
      </w:tr>
      <w:tr w:rsidR="00947C85" w:rsidRPr="0098252D" w14:paraId="707A775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8D921E1" w14:textId="77777777" w:rsidR="00947C85" w:rsidRPr="0098252D" w:rsidRDefault="00947C85"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CF57AF1" w14:textId="77777777" w:rsidR="00947C85" w:rsidRPr="0098252D" w:rsidRDefault="00947C85" w:rsidP="009A5616">
            <w:pPr>
              <w:spacing w:line="360" w:lineRule="auto"/>
              <w:rPr>
                <w:sz w:val="26"/>
                <w:szCs w:val="26"/>
              </w:rPr>
            </w:pPr>
            <w:r>
              <w:rPr>
                <w:sz w:val="26"/>
                <w:szCs w:val="26"/>
              </w:rPr>
              <w:t>None.</w:t>
            </w:r>
          </w:p>
        </w:tc>
      </w:tr>
      <w:tr w:rsidR="00947C85" w:rsidRPr="0098252D" w14:paraId="2511B6B9"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54063BA" w14:textId="77777777" w:rsidR="00947C85" w:rsidRPr="0098252D" w:rsidRDefault="00947C85"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23E8F71" w14:textId="77777777" w:rsidR="00947C85" w:rsidRPr="0098252D" w:rsidRDefault="00947C85" w:rsidP="009A5616">
            <w:pPr>
              <w:spacing w:line="360" w:lineRule="auto"/>
              <w:rPr>
                <w:sz w:val="26"/>
                <w:szCs w:val="26"/>
              </w:rPr>
            </w:pPr>
            <w:r>
              <w:rPr>
                <w:sz w:val="26"/>
                <w:szCs w:val="26"/>
              </w:rPr>
              <w:t>Người dùng</w:t>
            </w:r>
            <w:r w:rsidRPr="0098252D">
              <w:rPr>
                <w:sz w:val="26"/>
                <w:szCs w:val="26"/>
              </w:rPr>
              <w:t xml:space="preserve"> đã đăng nhập tài khoản vào hệ thống.</w:t>
            </w:r>
          </w:p>
        </w:tc>
      </w:tr>
      <w:tr w:rsidR="00947C85" w:rsidRPr="0098252D" w14:paraId="13AA691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39B946D" w14:textId="77777777" w:rsidR="00947C85" w:rsidRPr="0098252D" w:rsidRDefault="00947C85"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299DC6E" w14:textId="0875270A" w:rsidR="00947C85" w:rsidRPr="0098252D" w:rsidRDefault="00947C85" w:rsidP="009A5616">
            <w:pPr>
              <w:spacing w:line="360" w:lineRule="auto"/>
              <w:rPr>
                <w:sz w:val="26"/>
                <w:szCs w:val="26"/>
              </w:rPr>
            </w:pPr>
            <w:r>
              <w:rPr>
                <w:sz w:val="26"/>
                <w:szCs w:val="26"/>
              </w:rPr>
              <w:t xml:space="preserve">Hiện thị tổng </w:t>
            </w:r>
            <w:r w:rsidR="00FE6E3F">
              <w:rPr>
                <w:sz w:val="26"/>
                <w:szCs w:val="26"/>
              </w:rPr>
              <w:t>đơn hàng đã có được</w:t>
            </w:r>
            <w:r>
              <w:rPr>
                <w:sz w:val="26"/>
                <w:szCs w:val="26"/>
              </w:rPr>
              <w:t xml:space="preserve"> theo thời gian người dùng chọn.</w:t>
            </w:r>
          </w:p>
        </w:tc>
      </w:tr>
      <w:tr w:rsidR="00947C85" w:rsidRPr="0098252D" w14:paraId="1B72A79F"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0B8D6375" w14:textId="77777777" w:rsidR="00947C85" w:rsidRPr="0098252D" w:rsidRDefault="00947C85"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4A2D2E69" w14:textId="77777777" w:rsidR="00947C85" w:rsidRPr="0098252D" w:rsidRDefault="00947C85"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425A40BF" w14:textId="77777777" w:rsidR="00947C85" w:rsidRPr="0098252D" w:rsidRDefault="00947C85" w:rsidP="009A5616">
            <w:pPr>
              <w:spacing w:line="360" w:lineRule="auto"/>
              <w:jc w:val="center"/>
              <w:rPr>
                <w:b/>
                <w:sz w:val="26"/>
                <w:szCs w:val="26"/>
              </w:rPr>
            </w:pPr>
            <w:r w:rsidRPr="0098252D">
              <w:rPr>
                <w:b/>
                <w:sz w:val="26"/>
                <w:szCs w:val="26"/>
              </w:rPr>
              <w:t>System</w:t>
            </w:r>
          </w:p>
        </w:tc>
      </w:tr>
      <w:tr w:rsidR="00947C85" w:rsidRPr="0098252D" w14:paraId="13568247"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18953623" w14:textId="77777777" w:rsidR="00947C85" w:rsidRPr="0098252D" w:rsidRDefault="00947C85"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2F4A991C" w14:textId="77777777" w:rsidR="00947C85" w:rsidRPr="0098252D" w:rsidRDefault="00947C85" w:rsidP="009A5616">
            <w:pPr>
              <w:spacing w:line="360" w:lineRule="auto"/>
              <w:rPr>
                <w:sz w:val="26"/>
                <w:szCs w:val="26"/>
              </w:rPr>
            </w:pPr>
            <w:r>
              <w:rPr>
                <w:sz w:val="26"/>
                <w:szCs w:val="26"/>
              </w:rPr>
              <w:t>1</w:t>
            </w:r>
            <w:r w:rsidRPr="0098252D">
              <w:rPr>
                <w:sz w:val="26"/>
                <w:szCs w:val="26"/>
              </w:rPr>
              <w:t xml:space="preserve">. </w:t>
            </w:r>
            <w:r>
              <w:rPr>
                <w:sz w:val="26"/>
                <w:szCs w:val="26"/>
              </w:rPr>
              <w:t>Người dùng</w:t>
            </w:r>
            <w:r w:rsidRPr="0098252D">
              <w:rPr>
                <w:sz w:val="26"/>
                <w:szCs w:val="26"/>
              </w:rPr>
              <w:t xml:space="preserve"> nhấn vào nút thống kê</w:t>
            </w:r>
            <w:r>
              <w:rPr>
                <w:sz w:val="26"/>
                <w:szCs w:val="26"/>
              </w:rPr>
              <w:t xml:space="preserve"> ở thanh sidebar bên trái</w:t>
            </w:r>
            <w:r w:rsidRPr="0098252D">
              <w:rPr>
                <w:sz w:val="26"/>
                <w:szCs w:val="26"/>
              </w:rPr>
              <w:t>.</w:t>
            </w:r>
          </w:p>
          <w:p w14:paraId="5BE08A15" w14:textId="77777777" w:rsidR="00947C85" w:rsidRDefault="00947C85" w:rsidP="009A5616">
            <w:pPr>
              <w:spacing w:line="360" w:lineRule="auto"/>
              <w:rPr>
                <w:sz w:val="26"/>
                <w:szCs w:val="26"/>
              </w:rPr>
            </w:pPr>
          </w:p>
          <w:p w14:paraId="501E2956" w14:textId="77777777" w:rsidR="00947C85" w:rsidRPr="0098252D" w:rsidRDefault="00947C85" w:rsidP="009A5616">
            <w:pPr>
              <w:spacing w:line="360" w:lineRule="auto"/>
              <w:rPr>
                <w:sz w:val="26"/>
                <w:szCs w:val="26"/>
              </w:rPr>
            </w:pPr>
            <w:r>
              <w:rPr>
                <w:sz w:val="26"/>
                <w:szCs w:val="26"/>
              </w:rPr>
              <w:t>2. Người dùng chọn thời điểm muốn thống kê và ấn tìm kiếm.</w:t>
            </w:r>
          </w:p>
          <w:p w14:paraId="30249CB0" w14:textId="77777777" w:rsidR="00947C85" w:rsidRPr="0098252D" w:rsidRDefault="00947C85" w:rsidP="009A5616">
            <w:pPr>
              <w:spacing w:line="360" w:lineRule="auto"/>
              <w:rPr>
                <w:sz w:val="26"/>
                <w:szCs w:val="26"/>
              </w:rPr>
            </w:pPr>
          </w:p>
        </w:tc>
        <w:tc>
          <w:tcPr>
            <w:tcW w:w="3469" w:type="dxa"/>
            <w:tcBorders>
              <w:top w:val="single" w:sz="4" w:space="0" w:color="000000"/>
              <w:left w:val="single" w:sz="4" w:space="0" w:color="000000"/>
              <w:bottom w:val="single" w:sz="4" w:space="0" w:color="000000"/>
              <w:right w:val="single" w:sz="4" w:space="0" w:color="000000"/>
            </w:tcBorders>
            <w:hideMark/>
          </w:tcPr>
          <w:p w14:paraId="079BDA9E" w14:textId="77777777" w:rsidR="00947C85" w:rsidRPr="0098252D" w:rsidRDefault="00947C85" w:rsidP="009A5616">
            <w:pPr>
              <w:spacing w:line="360" w:lineRule="auto"/>
              <w:rPr>
                <w:sz w:val="26"/>
                <w:szCs w:val="26"/>
              </w:rPr>
            </w:pPr>
            <w:r w:rsidRPr="0098252D">
              <w:rPr>
                <w:sz w:val="26"/>
                <w:szCs w:val="26"/>
              </w:rPr>
              <w:t xml:space="preserve">1.1 Hệ thống sẽ hiển thị ra giao diện trang </w:t>
            </w:r>
            <w:r>
              <w:rPr>
                <w:sz w:val="26"/>
                <w:szCs w:val="26"/>
              </w:rPr>
              <w:t>thống kê và nơi để người dùng chọn thời điểm cần thống kê</w:t>
            </w:r>
            <w:r w:rsidRPr="0098252D">
              <w:rPr>
                <w:sz w:val="26"/>
                <w:szCs w:val="26"/>
              </w:rPr>
              <w:t>.</w:t>
            </w:r>
          </w:p>
          <w:p w14:paraId="011E883D" w14:textId="77777777" w:rsidR="00947C85" w:rsidRPr="0098252D" w:rsidRDefault="00947C85" w:rsidP="009A5616">
            <w:pPr>
              <w:spacing w:line="360" w:lineRule="auto"/>
              <w:rPr>
                <w:sz w:val="26"/>
                <w:szCs w:val="26"/>
              </w:rPr>
            </w:pPr>
            <w:r>
              <w:rPr>
                <w:sz w:val="26"/>
                <w:szCs w:val="26"/>
              </w:rPr>
              <w:t>2</w:t>
            </w:r>
            <w:r w:rsidRPr="0098252D">
              <w:rPr>
                <w:sz w:val="26"/>
                <w:szCs w:val="26"/>
              </w:rPr>
              <w:t>.1 Hệ thống truy vấn dữ liệu từ hệ cơ sở dữ liệu.</w:t>
            </w:r>
          </w:p>
          <w:p w14:paraId="0B5D3F6A" w14:textId="5BF3CEB6" w:rsidR="00947C85" w:rsidRPr="0098252D" w:rsidRDefault="00947C85" w:rsidP="009A5616">
            <w:pPr>
              <w:spacing w:line="360" w:lineRule="auto"/>
              <w:rPr>
                <w:sz w:val="26"/>
                <w:szCs w:val="26"/>
              </w:rPr>
            </w:pPr>
            <w:r>
              <w:rPr>
                <w:sz w:val="26"/>
                <w:szCs w:val="26"/>
              </w:rPr>
              <w:t>2</w:t>
            </w:r>
            <w:r w:rsidRPr="0098252D">
              <w:rPr>
                <w:sz w:val="26"/>
                <w:szCs w:val="26"/>
              </w:rPr>
              <w:t xml:space="preserve">.2 Hệ thống hiển thị </w:t>
            </w:r>
            <w:r>
              <w:rPr>
                <w:sz w:val="26"/>
                <w:szCs w:val="26"/>
              </w:rPr>
              <w:t xml:space="preserve">tổng số </w:t>
            </w:r>
            <w:r w:rsidR="00FE6E3F">
              <w:rPr>
                <w:sz w:val="26"/>
                <w:szCs w:val="26"/>
              </w:rPr>
              <w:t>đơn hàng đã có</w:t>
            </w:r>
            <w:r>
              <w:rPr>
                <w:sz w:val="26"/>
                <w:szCs w:val="26"/>
              </w:rPr>
              <w:t xml:space="preserve"> được theo thời điểm người dùng chọn.</w:t>
            </w:r>
          </w:p>
        </w:tc>
      </w:tr>
      <w:tr w:rsidR="00947C85" w:rsidRPr="00BA66F8" w14:paraId="2CF1108D"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78D0A8AE" w14:textId="77777777" w:rsidR="00947C85" w:rsidRPr="0098252D" w:rsidRDefault="00947C85" w:rsidP="009A5616">
            <w:pPr>
              <w:spacing w:line="360" w:lineRule="auto"/>
              <w:rPr>
                <w:b/>
                <w:sz w:val="26"/>
                <w:szCs w:val="26"/>
              </w:rPr>
            </w:pPr>
            <w:r w:rsidRPr="0098252D">
              <w:rPr>
                <w:b/>
                <w:sz w:val="26"/>
                <w:szCs w:val="26"/>
              </w:rPr>
              <w:t>Exception</w:t>
            </w:r>
          </w:p>
          <w:p w14:paraId="77E41D52" w14:textId="77777777" w:rsidR="00947C85" w:rsidRPr="0098252D" w:rsidRDefault="00947C85"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545D000" w14:textId="77777777" w:rsidR="00947C85" w:rsidRDefault="00947C85" w:rsidP="009A5616">
            <w:pPr>
              <w:keepNext/>
              <w:spacing w:line="360" w:lineRule="auto"/>
              <w:rPr>
                <w:sz w:val="26"/>
                <w:szCs w:val="26"/>
              </w:rPr>
            </w:pPr>
            <w:r>
              <w:rPr>
                <w:sz w:val="26"/>
                <w:szCs w:val="26"/>
              </w:rPr>
              <w:t>None.</w:t>
            </w:r>
          </w:p>
          <w:p w14:paraId="62493131" w14:textId="77777777" w:rsidR="00947C85" w:rsidRPr="00BA66F8" w:rsidRDefault="00947C85" w:rsidP="00174FC6">
            <w:pPr>
              <w:keepNext/>
              <w:rPr>
                <w:sz w:val="26"/>
                <w:szCs w:val="26"/>
              </w:rPr>
            </w:pPr>
          </w:p>
        </w:tc>
      </w:tr>
    </w:tbl>
    <w:p w14:paraId="18AA8C11" w14:textId="082FAC3A" w:rsidR="007C1CD1" w:rsidRDefault="00174FC6" w:rsidP="00174FC6">
      <w:pPr>
        <w:pStyle w:val="Caption"/>
      </w:pPr>
      <w:bookmarkStart w:id="86" w:name="_Toc183894031"/>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13</w:t>
      </w:r>
      <w:r w:rsidR="00724595">
        <w:rPr>
          <w:noProof/>
        </w:rPr>
        <w:fldChar w:fldCharType="end"/>
      </w:r>
      <w:r>
        <w:t>: Đặc tả Use case thống kê tổng đơn hàng</w:t>
      </w:r>
      <w:bookmarkEnd w:id="86"/>
    </w:p>
    <w:p w14:paraId="6E1709CB" w14:textId="77777777" w:rsidR="007C1CD1" w:rsidRDefault="007C1CD1"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0F01FB" w:rsidRPr="0098252D" w14:paraId="67185EA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5485484" w14:textId="77777777" w:rsidR="000F01FB" w:rsidRPr="0098252D" w:rsidRDefault="000F01FB"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2DF2EEF" w14:textId="2DCBFC3F" w:rsidR="000F01FB" w:rsidRPr="0098252D" w:rsidRDefault="000F01FB" w:rsidP="009A5616">
            <w:pPr>
              <w:spacing w:line="360" w:lineRule="auto"/>
              <w:rPr>
                <w:sz w:val="26"/>
                <w:szCs w:val="26"/>
              </w:rPr>
            </w:pPr>
            <w:r>
              <w:rPr>
                <w:sz w:val="26"/>
                <w:szCs w:val="26"/>
              </w:rPr>
              <w:t>Xem chi tiết từng đơn hàng</w:t>
            </w:r>
            <w:r w:rsidRPr="0098252D">
              <w:rPr>
                <w:sz w:val="26"/>
                <w:szCs w:val="26"/>
              </w:rPr>
              <w:t>.</w:t>
            </w:r>
          </w:p>
        </w:tc>
      </w:tr>
      <w:tr w:rsidR="000F01FB" w:rsidRPr="0098252D" w14:paraId="303D7972"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CF38EEC" w14:textId="77777777" w:rsidR="000F01FB" w:rsidRPr="0098252D" w:rsidRDefault="000F01FB"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6BEC94E" w14:textId="2E44A267" w:rsidR="000F01FB" w:rsidRPr="0098252D" w:rsidRDefault="000F01FB" w:rsidP="009A5616">
            <w:pPr>
              <w:spacing w:line="360" w:lineRule="auto"/>
              <w:rPr>
                <w:sz w:val="26"/>
                <w:szCs w:val="26"/>
              </w:rPr>
            </w:pPr>
            <w:r>
              <w:rPr>
                <w:sz w:val="26"/>
                <w:szCs w:val="26"/>
              </w:rPr>
              <w:t>Người dùng muốn xem chi tiết từng đơn hàng được thống kê</w:t>
            </w:r>
            <w:r w:rsidRPr="0098252D">
              <w:rPr>
                <w:sz w:val="26"/>
                <w:szCs w:val="26"/>
              </w:rPr>
              <w:t>.</w:t>
            </w:r>
          </w:p>
        </w:tc>
      </w:tr>
      <w:tr w:rsidR="000F01FB" w:rsidRPr="0098252D" w14:paraId="40E054AD"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168E886" w14:textId="77777777" w:rsidR="000F01FB" w:rsidRPr="0098252D" w:rsidRDefault="000F01FB"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0AD3BE9" w14:textId="552427D6" w:rsidR="000F01FB" w:rsidRPr="0098252D" w:rsidRDefault="000F01FB" w:rsidP="009A5616">
            <w:pPr>
              <w:spacing w:line="360" w:lineRule="auto"/>
              <w:rPr>
                <w:sz w:val="26"/>
                <w:szCs w:val="26"/>
              </w:rPr>
            </w:pPr>
            <w:r>
              <w:rPr>
                <w:sz w:val="26"/>
                <w:szCs w:val="26"/>
              </w:rPr>
              <w:t xml:space="preserve">Người dùng ấn vào biểu tượng </w:t>
            </w:r>
            <w:r w:rsidR="006B0D10">
              <w:rPr>
                <w:sz w:val="26"/>
                <w:szCs w:val="26"/>
              </w:rPr>
              <w:t>xem chi tiết của hóa đơn đã được thống kê.</w:t>
            </w:r>
          </w:p>
        </w:tc>
      </w:tr>
      <w:tr w:rsidR="000F01FB" w:rsidRPr="0098252D" w14:paraId="1396BAC8"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91D5493" w14:textId="77777777" w:rsidR="000F01FB" w:rsidRPr="0098252D" w:rsidRDefault="000F01FB"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5428289" w14:textId="114E99A4" w:rsidR="000F01FB" w:rsidRPr="0098252D" w:rsidRDefault="006B0D10" w:rsidP="009A5616">
            <w:pPr>
              <w:spacing w:line="360" w:lineRule="auto"/>
              <w:rPr>
                <w:sz w:val="26"/>
                <w:szCs w:val="26"/>
              </w:rPr>
            </w:pPr>
            <w:r>
              <w:rPr>
                <w:sz w:val="26"/>
                <w:szCs w:val="26"/>
              </w:rPr>
              <w:t>Người dùng muốn xem danh sách sản phẩm của hóa đơn được thống kê mà người dùng chọn.</w:t>
            </w:r>
          </w:p>
        </w:tc>
      </w:tr>
      <w:tr w:rsidR="000F01FB" w:rsidRPr="0098252D" w14:paraId="3D8CE3E4"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8884B9F" w14:textId="77777777" w:rsidR="000F01FB" w:rsidRPr="0098252D" w:rsidRDefault="000F01FB"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FC9D8BF" w14:textId="77777777" w:rsidR="000F01FB" w:rsidRPr="0098252D" w:rsidRDefault="000F01FB" w:rsidP="009A5616">
            <w:pPr>
              <w:spacing w:line="360" w:lineRule="auto"/>
              <w:rPr>
                <w:sz w:val="26"/>
                <w:szCs w:val="26"/>
              </w:rPr>
            </w:pPr>
            <w:r w:rsidRPr="0098252D">
              <w:rPr>
                <w:sz w:val="26"/>
                <w:szCs w:val="26"/>
              </w:rPr>
              <w:t xml:space="preserve">Quản </w:t>
            </w:r>
            <w:r>
              <w:rPr>
                <w:sz w:val="26"/>
                <w:szCs w:val="26"/>
              </w:rPr>
              <w:t>trị viên, nhân viên bán hàng.</w:t>
            </w:r>
          </w:p>
        </w:tc>
      </w:tr>
      <w:tr w:rsidR="000F01FB" w:rsidRPr="0098252D" w14:paraId="66217DA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10F66C3" w14:textId="77777777" w:rsidR="000F01FB" w:rsidRPr="0098252D" w:rsidRDefault="000F01FB"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6E624E0" w14:textId="54431516" w:rsidR="000F01FB" w:rsidRPr="0098252D" w:rsidRDefault="00055BCE" w:rsidP="009A5616">
            <w:pPr>
              <w:spacing w:line="360" w:lineRule="auto"/>
              <w:rPr>
                <w:sz w:val="26"/>
                <w:szCs w:val="26"/>
              </w:rPr>
            </w:pPr>
            <w:r>
              <w:rPr>
                <w:sz w:val="26"/>
                <w:szCs w:val="26"/>
              </w:rPr>
              <w:t>Thống kê tổng đơn hàng.</w:t>
            </w:r>
          </w:p>
        </w:tc>
      </w:tr>
      <w:tr w:rsidR="000F01FB" w:rsidRPr="0098252D" w14:paraId="294A1B6B"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DDDD55F" w14:textId="77777777" w:rsidR="000F01FB" w:rsidRPr="0098252D" w:rsidRDefault="000F01FB"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24F5A5B" w14:textId="77777777" w:rsidR="000F01FB" w:rsidRPr="0098252D" w:rsidRDefault="000F01FB" w:rsidP="009A5616">
            <w:pPr>
              <w:spacing w:line="360" w:lineRule="auto"/>
              <w:rPr>
                <w:sz w:val="26"/>
                <w:szCs w:val="26"/>
              </w:rPr>
            </w:pPr>
            <w:r>
              <w:rPr>
                <w:sz w:val="26"/>
                <w:szCs w:val="26"/>
              </w:rPr>
              <w:t>Người dùng</w:t>
            </w:r>
            <w:r w:rsidRPr="0098252D">
              <w:rPr>
                <w:sz w:val="26"/>
                <w:szCs w:val="26"/>
              </w:rPr>
              <w:t xml:space="preserve"> đã đăng nhập tài khoản vào hệ thống.</w:t>
            </w:r>
          </w:p>
        </w:tc>
      </w:tr>
      <w:tr w:rsidR="000F01FB" w:rsidRPr="0098252D" w14:paraId="2F546160"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B0AA0DB" w14:textId="77777777" w:rsidR="000F01FB" w:rsidRPr="0098252D" w:rsidRDefault="000F01FB"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1C9A1E4" w14:textId="29119850" w:rsidR="000F01FB" w:rsidRPr="0098252D" w:rsidRDefault="006B0D10" w:rsidP="009A5616">
            <w:pPr>
              <w:spacing w:line="360" w:lineRule="auto"/>
              <w:rPr>
                <w:sz w:val="26"/>
                <w:szCs w:val="26"/>
              </w:rPr>
            </w:pPr>
            <w:r>
              <w:rPr>
                <w:sz w:val="26"/>
                <w:szCs w:val="26"/>
              </w:rPr>
              <w:t>Hiển thị danh sách sản phẩm của hóa đơn được thống kê mà người dùng chọn.</w:t>
            </w:r>
          </w:p>
        </w:tc>
      </w:tr>
      <w:tr w:rsidR="000F01FB" w:rsidRPr="0098252D" w14:paraId="6D045CB3"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53286689" w14:textId="77777777" w:rsidR="000F01FB" w:rsidRPr="0098252D" w:rsidRDefault="000F01FB"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4FF26B43" w14:textId="77777777" w:rsidR="000F01FB" w:rsidRPr="0098252D" w:rsidRDefault="000F01FB"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2209CCD9" w14:textId="77777777" w:rsidR="000F01FB" w:rsidRPr="0098252D" w:rsidRDefault="000F01FB" w:rsidP="009A5616">
            <w:pPr>
              <w:spacing w:line="360" w:lineRule="auto"/>
              <w:jc w:val="center"/>
              <w:rPr>
                <w:b/>
                <w:sz w:val="26"/>
                <w:szCs w:val="26"/>
              </w:rPr>
            </w:pPr>
            <w:r w:rsidRPr="0098252D">
              <w:rPr>
                <w:b/>
                <w:sz w:val="26"/>
                <w:szCs w:val="26"/>
              </w:rPr>
              <w:t>System</w:t>
            </w:r>
          </w:p>
        </w:tc>
      </w:tr>
      <w:tr w:rsidR="000F01FB" w:rsidRPr="0098252D" w14:paraId="39DBED95"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5B651DE3" w14:textId="77777777" w:rsidR="000F01FB" w:rsidRPr="0098252D" w:rsidRDefault="000F01FB"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513865CE" w14:textId="77777777" w:rsidR="000F01FB" w:rsidRPr="0098252D" w:rsidRDefault="000F01FB" w:rsidP="009A5616">
            <w:pPr>
              <w:spacing w:line="360" w:lineRule="auto"/>
              <w:rPr>
                <w:sz w:val="26"/>
                <w:szCs w:val="26"/>
              </w:rPr>
            </w:pPr>
            <w:r>
              <w:rPr>
                <w:sz w:val="26"/>
                <w:szCs w:val="26"/>
              </w:rPr>
              <w:t>1</w:t>
            </w:r>
            <w:r w:rsidRPr="0098252D">
              <w:rPr>
                <w:sz w:val="26"/>
                <w:szCs w:val="26"/>
              </w:rPr>
              <w:t xml:space="preserve">. </w:t>
            </w:r>
            <w:r>
              <w:rPr>
                <w:sz w:val="26"/>
                <w:szCs w:val="26"/>
              </w:rPr>
              <w:t>Người dùng</w:t>
            </w:r>
            <w:r w:rsidRPr="0098252D">
              <w:rPr>
                <w:sz w:val="26"/>
                <w:szCs w:val="26"/>
              </w:rPr>
              <w:t xml:space="preserve"> nhấn vào nút thống kê</w:t>
            </w:r>
            <w:r>
              <w:rPr>
                <w:sz w:val="26"/>
                <w:szCs w:val="26"/>
              </w:rPr>
              <w:t xml:space="preserve"> ở thanh sidebar bên trái</w:t>
            </w:r>
            <w:r w:rsidRPr="0098252D">
              <w:rPr>
                <w:sz w:val="26"/>
                <w:szCs w:val="26"/>
              </w:rPr>
              <w:t>.</w:t>
            </w:r>
          </w:p>
          <w:p w14:paraId="7BA66F97" w14:textId="77777777" w:rsidR="000F01FB" w:rsidRDefault="000F01FB" w:rsidP="009A5616">
            <w:pPr>
              <w:spacing w:line="360" w:lineRule="auto"/>
              <w:rPr>
                <w:sz w:val="26"/>
                <w:szCs w:val="26"/>
              </w:rPr>
            </w:pPr>
          </w:p>
          <w:p w14:paraId="3B13F94E" w14:textId="77777777" w:rsidR="000F01FB" w:rsidRPr="0098252D" w:rsidRDefault="000F01FB" w:rsidP="009A5616">
            <w:pPr>
              <w:spacing w:line="360" w:lineRule="auto"/>
              <w:rPr>
                <w:sz w:val="26"/>
                <w:szCs w:val="26"/>
              </w:rPr>
            </w:pPr>
            <w:r>
              <w:rPr>
                <w:sz w:val="26"/>
                <w:szCs w:val="26"/>
              </w:rPr>
              <w:t>2. Người dùng chọn thời điểm muốn thống kê và ấn tìm kiếm.</w:t>
            </w:r>
          </w:p>
          <w:p w14:paraId="286FA9EE" w14:textId="77777777" w:rsidR="000F01FB" w:rsidRDefault="000F01FB" w:rsidP="009A5616">
            <w:pPr>
              <w:spacing w:line="360" w:lineRule="auto"/>
              <w:rPr>
                <w:sz w:val="26"/>
                <w:szCs w:val="26"/>
              </w:rPr>
            </w:pPr>
          </w:p>
          <w:p w14:paraId="71DB8D85" w14:textId="77777777" w:rsidR="00B471B0" w:rsidRDefault="00B471B0" w:rsidP="009A5616">
            <w:pPr>
              <w:spacing w:line="360" w:lineRule="auto"/>
              <w:rPr>
                <w:sz w:val="26"/>
                <w:szCs w:val="26"/>
              </w:rPr>
            </w:pPr>
          </w:p>
          <w:p w14:paraId="084FEC26" w14:textId="19A19A83" w:rsidR="00B471B0" w:rsidRPr="0098252D" w:rsidRDefault="00B471B0" w:rsidP="009A5616">
            <w:pPr>
              <w:spacing w:line="360" w:lineRule="auto"/>
              <w:rPr>
                <w:sz w:val="26"/>
                <w:szCs w:val="26"/>
              </w:rPr>
            </w:pPr>
            <w:r>
              <w:rPr>
                <w:sz w:val="26"/>
                <w:szCs w:val="26"/>
              </w:rPr>
              <w:t>3. Người dùng ấn vào biểu tượng xem chi tiết của đơn hàng người dùng muốn xem.</w:t>
            </w:r>
          </w:p>
        </w:tc>
        <w:tc>
          <w:tcPr>
            <w:tcW w:w="3469" w:type="dxa"/>
            <w:tcBorders>
              <w:top w:val="single" w:sz="4" w:space="0" w:color="000000"/>
              <w:left w:val="single" w:sz="4" w:space="0" w:color="000000"/>
              <w:bottom w:val="single" w:sz="4" w:space="0" w:color="000000"/>
              <w:right w:val="single" w:sz="4" w:space="0" w:color="000000"/>
            </w:tcBorders>
            <w:hideMark/>
          </w:tcPr>
          <w:p w14:paraId="7D2313DD" w14:textId="77777777" w:rsidR="000F01FB" w:rsidRPr="0098252D" w:rsidRDefault="000F01FB" w:rsidP="009A5616">
            <w:pPr>
              <w:spacing w:line="360" w:lineRule="auto"/>
              <w:rPr>
                <w:sz w:val="26"/>
                <w:szCs w:val="26"/>
              </w:rPr>
            </w:pPr>
            <w:r w:rsidRPr="0098252D">
              <w:rPr>
                <w:sz w:val="26"/>
                <w:szCs w:val="26"/>
              </w:rPr>
              <w:t xml:space="preserve">1.1 Hệ thống sẽ hiển thị ra giao diện trang </w:t>
            </w:r>
            <w:r>
              <w:rPr>
                <w:sz w:val="26"/>
                <w:szCs w:val="26"/>
              </w:rPr>
              <w:t>thống kê và nơi để người dùng chọn thời điểm cần thống kê</w:t>
            </w:r>
            <w:r w:rsidRPr="0098252D">
              <w:rPr>
                <w:sz w:val="26"/>
                <w:szCs w:val="26"/>
              </w:rPr>
              <w:t>.</w:t>
            </w:r>
          </w:p>
          <w:p w14:paraId="45BE0FFA" w14:textId="77777777" w:rsidR="000F01FB" w:rsidRPr="0098252D" w:rsidRDefault="000F01FB" w:rsidP="009A5616">
            <w:pPr>
              <w:spacing w:line="360" w:lineRule="auto"/>
              <w:rPr>
                <w:sz w:val="26"/>
                <w:szCs w:val="26"/>
              </w:rPr>
            </w:pPr>
            <w:r>
              <w:rPr>
                <w:sz w:val="26"/>
                <w:szCs w:val="26"/>
              </w:rPr>
              <w:t>2</w:t>
            </w:r>
            <w:r w:rsidRPr="0098252D">
              <w:rPr>
                <w:sz w:val="26"/>
                <w:szCs w:val="26"/>
              </w:rPr>
              <w:t>.1 Hệ thống truy vấn dữ liệu từ hệ cơ sở dữ liệu.</w:t>
            </w:r>
          </w:p>
          <w:p w14:paraId="1A758105" w14:textId="77777777" w:rsidR="000F01FB" w:rsidRDefault="000F01FB" w:rsidP="009A5616">
            <w:pPr>
              <w:spacing w:line="360" w:lineRule="auto"/>
              <w:rPr>
                <w:sz w:val="26"/>
                <w:szCs w:val="26"/>
              </w:rPr>
            </w:pPr>
            <w:r>
              <w:rPr>
                <w:sz w:val="26"/>
                <w:szCs w:val="26"/>
              </w:rPr>
              <w:t>2</w:t>
            </w:r>
            <w:r w:rsidRPr="0098252D">
              <w:rPr>
                <w:sz w:val="26"/>
                <w:szCs w:val="26"/>
              </w:rPr>
              <w:t xml:space="preserve">.2 Hệ thống hiển thị </w:t>
            </w:r>
            <w:r>
              <w:rPr>
                <w:sz w:val="26"/>
                <w:szCs w:val="26"/>
              </w:rPr>
              <w:t>tổng số đơn hàng đã có được theo thời điểm người dùng chọn.</w:t>
            </w:r>
          </w:p>
          <w:p w14:paraId="2777CC0E" w14:textId="4DFB264C" w:rsidR="00B471B0" w:rsidRPr="0098252D" w:rsidRDefault="00B471B0" w:rsidP="009A5616">
            <w:pPr>
              <w:spacing w:line="360" w:lineRule="auto"/>
              <w:rPr>
                <w:sz w:val="26"/>
                <w:szCs w:val="26"/>
              </w:rPr>
            </w:pPr>
            <w:r>
              <w:rPr>
                <w:sz w:val="26"/>
                <w:szCs w:val="26"/>
              </w:rPr>
              <w:t>3.1 Hệ thống hiển thị danh sách các sản phẩm của hóa đơn người dùng chọn.</w:t>
            </w:r>
          </w:p>
        </w:tc>
      </w:tr>
      <w:tr w:rsidR="000F01FB" w:rsidRPr="00BA66F8" w14:paraId="015F850E"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45364552" w14:textId="77777777" w:rsidR="000F01FB" w:rsidRPr="0098252D" w:rsidRDefault="000F01FB" w:rsidP="009A5616">
            <w:pPr>
              <w:spacing w:line="360" w:lineRule="auto"/>
              <w:rPr>
                <w:b/>
                <w:sz w:val="26"/>
                <w:szCs w:val="26"/>
              </w:rPr>
            </w:pPr>
            <w:r w:rsidRPr="0098252D">
              <w:rPr>
                <w:b/>
                <w:sz w:val="26"/>
                <w:szCs w:val="26"/>
              </w:rPr>
              <w:t>Exception</w:t>
            </w:r>
          </w:p>
          <w:p w14:paraId="4E0E2C9C" w14:textId="77777777" w:rsidR="000F01FB" w:rsidRPr="0098252D" w:rsidRDefault="000F01FB"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0D24400" w14:textId="77777777" w:rsidR="000F01FB" w:rsidRDefault="000F01FB" w:rsidP="009A5616">
            <w:pPr>
              <w:keepNext/>
              <w:spacing w:line="360" w:lineRule="auto"/>
              <w:rPr>
                <w:sz w:val="26"/>
                <w:szCs w:val="26"/>
              </w:rPr>
            </w:pPr>
            <w:r>
              <w:rPr>
                <w:sz w:val="26"/>
                <w:szCs w:val="26"/>
              </w:rPr>
              <w:t>None.</w:t>
            </w:r>
          </w:p>
          <w:p w14:paraId="6D8779FB" w14:textId="77777777" w:rsidR="000F01FB" w:rsidRPr="00BA66F8" w:rsidRDefault="000F01FB" w:rsidP="00551539">
            <w:pPr>
              <w:keepNext/>
              <w:rPr>
                <w:sz w:val="26"/>
                <w:szCs w:val="26"/>
              </w:rPr>
            </w:pPr>
          </w:p>
        </w:tc>
      </w:tr>
    </w:tbl>
    <w:p w14:paraId="14BF4A2A" w14:textId="22349AC2" w:rsidR="007C1CD1" w:rsidRDefault="00551539" w:rsidP="00551539">
      <w:pPr>
        <w:pStyle w:val="Caption"/>
      </w:pPr>
      <w:bookmarkStart w:id="87" w:name="_Toc183894032"/>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14</w:t>
      </w:r>
      <w:r w:rsidR="00724595">
        <w:rPr>
          <w:noProof/>
        </w:rPr>
        <w:fldChar w:fldCharType="end"/>
      </w:r>
      <w:r>
        <w:t>: Đặc tả Use case xem chi tiết hóa đơn</w:t>
      </w:r>
      <w:bookmarkEnd w:id="87"/>
    </w:p>
    <w:p w14:paraId="7B180F2A" w14:textId="77777777" w:rsidR="007C1CD1" w:rsidRDefault="007C1CD1" w:rsidP="00EC2016"/>
    <w:p w14:paraId="69CED44D" w14:textId="0F371639" w:rsidR="007C1CD1" w:rsidRDefault="00463DD7" w:rsidP="00463DD7">
      <w:pPr>
        <w:pStyle w:val="Heading3"/>
      </w:pPr>
      <w:bookmarkStart w:id="88" w:name="_Toc183893929"/>
      <w:r>
        <w:t>UC06: Quản lý sản phẩm</w:t>
      </w:r>
      <w:bookmarkEnd w:id="88"/>
    </w:p>
    <w:p w14:paraId="08795080" w14:textId="074C6BE7" w:rsidR="007C1CD1" w:rsidRDefault="00463DD7" w:rsidP="00EC2016">
      <w:r>
        <w:rPr>
          <w:noProof/>
        </w:rPr>
        <mc:AlternateContent>
          <mc:Choice Requires="wps">
            <w:drawing>
              <wp:anchor distT="0" distB="0" distL="114300" distR="114300" simplePos="0" relativeHeight="251714560" behindDoc="0" locked="0" layoutInCell="1" allowOverlap="1" wp14:anchorId="19D44454" wp14:editId="304B1C41">
                <wp:simplePos x="0" y="0"/>
                <wp:positionH relativeFrom="column">
                  <wp:posOffset>0</wp:posOffset>
                </wp:positionH>
                <wp:positionV relativeFrom="paragraph">
                  <wp:posOffset>2469515</wp:posOffset>
                </wp:positionV>
                <wp:extent cx="5791835" cy="635"/>
                <wp:effectExtent l="0" t="0" r="0" b="0"/>
                <wp:wrapNone/>
                <wp:docPr id="151167325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F959547" w14:textId="5C85C6E5" w:rsidR="00463DD7" w:rsidRPr="00E61207" w:rsidRDefault="00463DD7" w:rsidP="00463DD7">
                            <w:pPr>
                              <w:pStyle w:val="Caption"/>
                              <w:rPr>
                                <w:sz w:val="24"/>
                                <w:szCs w:val="24"/>
                              </w:rPr>
                            </w:pPr>
                            <w:bookmarkStart w:id="89" w:name="_Toc183893660"/>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7</w:t>
                            </w:r>
                            <w:r w:rsidR="00456216">
                              <w:fldChar w:fldCharType="end"/>
                            </w:r>
                            <w:r>
                              <w:t>: Use case quản lý sản phẩm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44454" id="_x0000_s1039" type="#_x0000_t202" style="position:absolute;margin-left:0;margin-top:194.45pt;width:456.0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wGgIAAEAEAAAOAAAAZHJzL2Uyb0RvYy54bWysU8Fu2zAMvQ/YPwi6L05atO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" stroked="f">
                <v:textbox style="mso-fit-shape-to-text:t" inset="0,0,0,0">
                  <w:txbxContent>
                    <w:p w14:paraId="4F959547" w14:textId="5C85C6E5" w:rsidR="00463DD7" w:rsidRPr="00E61207" w:rsidRDefault="00463DD7" w:rsidP="00463DD7">
                      <w:pPr>
                        <w:pStyle w:val="Caption"/>
                        <w:rPr>
                          <w:sz w:val="24"/>
                          <w:szCs w:val="24"/>
                        </w:rPr>
                      </w:pPr>
                      <w:bookmarkStart w:id="90" w:name="_Toc183893660"/>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7</w:t>
                      </w:r>
                      <w:r w:rsidR="00456216">
                        <w:fldChar w:fldCharType="end"/>
                      </w:r>
                      <w:r>
                        <w:t>: Use case quản lý sản phẩm</w:t>
                      </w:r>
                      <w:bookmarkEnd w:id="90"/>
                    </w:p>
                  </w:txbxContent>
                </v:textbox>
              </v:shape>
            </w:pict>
          </mc:Fallback>
        </mc:AlternateContent>
      </w:r>
      <w:r w:rsidRPr="00463DD7">
        <w:rPr>
          <w:noProof/>
        </w:rPr>
        <w:drawing>
          <wp:anchor distT="0" distB="0" distL="114300" distR="114300" simplePos="0" relativeHeight="251712512" behindDoc="0" locked="0" layoutInCell="1" allowOverlap="1" wp14:anchorId="149B35E4" wp14:editId="3BC83E83">
            <wp:simplePos x="0" y="0"/>
            <wp:positionH relativeFrom="margin">
              <wp:align>right</wp:align>
            </wp:positionH>
            <wp:positionV relativeFrom="paragraph">
              <wp:posOffset>10160</wp:posOffset>
            </wp:positionV>
            <wp:extent cx="5791835" cy="2402205"/>
            <wp:effectExtent l="0" t="0" r="0" b="0"/>
            <wp:wrapNone/>
            <wp:docPr id="90385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59895" name=""/>
                    <pic:cNvPicPr/>
                  </pic:nvPicPr>
                  <pic:blipFill>
                    <a:blip r:embed="rId24">
                      <a:extLst>
                        <a:ext uri="{28A0092B-C50C-407E-A947-70E740481C1C}">
                          <a14:useLocalDpi xmlns:a14="http://schemas.microsoft.com/office/drawing/2010/main" val="0"/>
                        </a:ext>
                      </a:extLst>
                    </a:blip>
                    <a:stretch>
                      <a:fillRect/>
                    </a:stretch>
                  </pic:blipFill>
                  <pic:spPr>
                    <a:xfrm>
                      <a:off x="0" y="0"/>
                      <a:ext cx="5791835" cy="2402205"/>
                    </a:xfrm>
                    <a:prstGeom prst="rect">
                      <a:avLst/>
                    </a:prstGeom>
                  </pic:spPr>
                </pic:pic>
              </a:graphicData>
            </a:graphic>
          </wp:anchor>
        </w:drawing>
      </w:r>
    </w:p>
    <w:p w14:paraId="16B3CA0F" w14:textId="311505A8" w:rsidR="007C1CD1" w:rsidRDefault="007C1CD1" w:rsidP="00EC2016"/>
    <w:p w14:paraId="6D3A753E" w14:textId="4262B2F9" w:rsidR="007C1CD1" w:rsidRDefault="007C1CD1" w:rsidP="00EC2016"/>
    <w:p w14:paraId="73150353" w14:textId="77777777" w:rsidR="007C1CD1" w:rsidRDefault="007C1CD1" w:rsidP="00EC2016"/>
    <w:p w14:paraId="525BA616" w14:textId="77777777" w:rsidR="007C1CD1" w:rsidRDefault="007C1CD1" w:rsidP="00EC2016"/>
    <w:p w14:paraId="02DAA641" w14:textId="77777777" w:rsidR="007C1CD1" w:rsidRDefault="007C1CD1" w:rsidP="00EC2016"/>
    <w:p w14:paraId="4A269351" w14:textId="77777777" w:rsidR="007C1CD1" w:rsidRDefault="007C1CD1" w:rsidP="00EC2016"/>
    <w:p w14:paraId="0758A416" w14:textId="77777777" w:rsidR="007C1CD1" w:rsidRDefault="007C1CD1" w:rsidP="00EC2016"/>
    <w:p w14:paraId="639D1B6F" w14:textId="77777777" w:rsidR="007C1CD1" w:rsidRDefault="007C1CD1" w:rsidP="00EC2016"/>
    <w:p w14:paraId="2F96C39E" w14:textId="77777777" w:rsidR="007C1CD1" w:rsidRDefault="007C1CD1" w:rsidP="00EC2016"/>
    <w:p w14:paraId="0A8A698B" w14:textId="77777777" w:rsidR="007C1CD1" w:rsidRDefault="007C1CD1" w:rsidP="00EC2016"/>
    <w:p w14:paraId="3FC3854C" w14:textId="77777777" w:rsidR="007C1CD1" w:rsidRDefault="007C1CD1" w:rsidP="00EC2016"/>
    <w:p w14:paraId="32CB0B23" w14:textId="77777777" w:rsidR="007C1CD1" w:rsidRDefault="007C1CD1" w:rsidP="00EC2016"/>
    <w:p w14:paraId="1C9EC1F8" w14:textId="77777777" w:rsidR="007C1CD1" w:rsidRDefault="007C1CD1" w:rsidP="00EC2016"/>
    <w:p w14:paraId="11586BE2" w14:textId="77777777" w:rsidR="007C1CD1" w:rsidRDefault="007C1CD1" w:rsidP="00EC2016"/>
    <w:p w14:paraId="21155763" w14:textId="77777777" w:rsidR="007C1CD1" w:rsidRDefault="007C1CD1"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2C7A21" w:rsidRPr="0098252D" w14:paraId="7D5EF5D2"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8A134F6" w14:textId="77777777" w:rsidR="002C7A21" w:rsidRPr="0098252D" w:rsidRDefault="002C7A21" w:rsidP="009A5616">
            <w:pPr>
              <w:spacing w:line="360" w:lineRule="auto"/>
              <w:rPr>
                <w:b/>
                <w:sz w:val="26"/>
                <w:szCs w:val="26"/>
              </w:rPr>
            </w:pPr>
            <w:r w:rsidRPr="0098252D">
              <w:rPr>
                <w:b/>
                <w:sz w:val="26"/>
                <w:szCs w:val="26"/>
              </w:rPr>
              <w:lastRenderedPageBreak/>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B7973DE" w14:textId="304809EF" w:rsidR="002C7A21" w:rsidRPr="0098252D" w:rsidRDefault="002C7A21" w:rsidP="009A5616">
            <w:pPr>
              <w:spacing w:line="360" w:lineRule="auto"/>
              <w:rPr>
                <w:sz w:val="26"/>
                <w:szCs w:val="26"/>
              </w:rPr>
            </w:pPr>
            <w:r>
              <w:rPr>
                <w:sz w:val="26"/>
                <w:szCs w:val="26"/>
              </w:rPr>
              <w:t>Xem danh sách sản phẩm</w:t>
            </w:r>
            <w:r w:rsidRPr="0098252D">
              <w:rPr>
                <w:sz w:val="26"/>
                <w:szCs w:val="26"/>
              </w:rPr>
              <w:t>.</w:t>
            </w:r>
          </w:p>
        </w:tc>
      </w:tr>
      <w:tr w:rsidR="002C7A21" w:rsidRPr="0098252D" w14:paraId="2B9DF502"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F0961F7" w14:textId="77777777" w:rsidR="002C7A21" w:rsidRPr="0098252D" w:rsidRDefault="002C7A21"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6001120" w14:textId="16918A83" w:rsidR="002C7A21" w:rsidRPr="0098252D" w:rsidRDefault="002C7A21" w:rsidP="009A5616">
            <w:pPr>
              <w:spacing w:line="360" w:lineRule="auto"/>
              <w:rPr>
                <w:sz w:val="26"/>
                <w:szCs w:val="26"/>
              </w:rPr>
            </w:pPr>
            <w:r>
              <w:rPr>
                <w:sz w:val="26"/>
                <w:szCs w:val="26"/>
              </w:rPr>
              <w:t>Người dùng muốn xem danh sách sản phẩm</w:t>
            </w:r>
            <w:r w:rsidRPr="0098252D">
              <w:rPr>
                <w:sz w:val="26"/>
                <w:szCs w:val="26"/>
              </w:rPr>
              <w:t>.</w:t>
            </w:r>
          </w:p>
        </w:tc>
      </w:tr>
      <w:tr w:rsidR="002C7A21" w:rsidRPr="0098252D" w14:paraId="7930BD66"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5CD1548" w14:textId="77777777" w:rsidR="002C7A21" w:rsidRPr="0098252D" w:rsidRDefault="002C7A21"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7B656E8" w14:textId="0F1270B0" w:rsidR="002C7A21" w:rsidRPr="0098252D" w:rsidRDefault="002C7A21" w:rsidP="009A5616">
            <w:pPr>
              <w:spacing w:line="360" w:lineRule="auto"/>
              <w:rPr>
                <w:sz w:val="26"/>
                <w:szCs w:val="26"/>
              </w:rPr>
            </w:pPr>
            <w:r>
              <w:rPr>
                <w:sz w:val="26"/>
                <w:szCs w:val="26"/>
              </w:rPr>
              <w:t>Người dùng ấn vào biểu tượng sản phẩm ở thanh sidebar bên trái.</w:t>
            </w:r>
          </w:p>
        </w:tc>
      </w:tr>
      <w:tr w:rsidR="002C7A21" w:rsidRPr="0098252D" w14:paraId="796E4D1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DDED7F5" w14:textId="77777777" w:rsidR="002C7A21" w:rsidRPr="0098252D" w:rsidRDefault="002C7A21"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90FAD0B" w14:textId="315EC91C" w:rsidR="002C7A21" w:rsidRPr="0098252D" w:rsidRDefault="002C7A21" w:rsidP="009A5616">
            <w:pPr>
              <w:spacing w:line="360" w:lineRule="auto"/>
              <w:rPr>
                <w:sz w:val="26"/>
                <w:szCs w:val="26"/>
              </w:rPr>
            </w:pPr>
            <w:r>
              <w:rPr>
                <w:sz w:val="26"/>
                <w:szCs w:val="26"/>
              </w:rPr>
              <w:t>Người dùng muốn xem danh sách sản phẩm đang có của hệ thống.</w:t>
            </w:r>
          </w:p>
        </w:tc>
      </w:tr>
      <w:tr w:rsidR="002C7A21" w:rsidRPr="0098252D" w14:paraId="2553D7D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78F8FB9" w14:textId="77777777" w:rsidR="002C7A21" w:rsidRPr="0098252D" w:rsidRDefault="002C7A21"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9895A23" w14:textId="77777777" w:rsidR="002C7A21" w:rsidRPr="0098252D" w:rsidRDefault="002C7A21" w:rsidP="009A5616">
            <w:pPr>
              <w:spacing w:line="360" w:lineRule="auto"/>
              <w:rPr>
                <w:sz w:val="26"/>
                <w:szCs w:val="26"/>
              </w:rPr>
            </w:pPr>
            <w:r w:rsidRPr="0098252D">
              <w:rPr>
                <w:sz w:val="26"/>
                <w:szCs w:val="26"/>
              </w:rPr>
              <w:t xml:space="preserve">Quản </w:t>
            </w:r>
            <w:r>
              <w:rPr>
                <w:sz w:val="26"/>
                <w:szCs w:val="26"/>
              </w:rPr>
              <w:t>trị viên, nhân viên bán hàng.</w:t>
            </w:r>
          </w:p>
        </w:tc>
      </w:tr>
      <w:tr w:rsidR="002C7A21" w:rsidRPr="0098252D" w14:paraId="69DC944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C8B445F" w14:textId="77777777" w:rsidR="002C7A21" w:rsidRPr="0098252D" w:rsidRDefault="002C7A21"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5CAA304" w14:textId="67F486C7" w:rsidR="002C7A21" w:rsidRPr="0098252D" w:rsidRDefault="002C7A21" w:rsidP="009A5616">
            <w:pPr>
              <w:spacing w:line="360" w:lineRule="auto"/>
              <w:rPr>
                <w:sz w:val="26"/>
                <w:szCs w:val="26"/>
              </w:rPr>
            </w:pPr>
            <w:r>
              <w:rPr>
                <w:sz w:val="26"/>
                <w:szCs w:val="26"/>
              </w:rPr>
              <w:t>None.</w:t>
            </w:r>
          </w:p>
        </w:tc>
      </w:tr>
      <w:tr w:rsidR="002C7A21" w:rsidRPr="0098252D" w14:paraId="62B40B7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E30B6F0" w14:textId="77777777" w:rsidR="002C7A21" w:rsidRPr="0098252D" w:rsidRDefault="002C7A21"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DE704E8" w14:textId="77777777" w:rsidR="002C7A21" w:rsidRPr="0098252D" w:rsidRDefault="002C7A21" w:rsidP="009A5616">
            <w:pPr>
              <w:spacing w:line="360" w:lineRule="auto"/>
              <w:rPr>
                <w:sz w:val="26"/>
                <w:szCs w:val="26"/>
              </w:rPr>
            </w:pPr>
            <w:r>
              <w:rPr>
                <w:sz w:val="26"/>
                <w:szCs w:val="26"/>
              </w:rPr>
              <w:t>Người dùng</w:t>
            </w:r>
            <w:r w:rsidRPr="0098252D">
              <w:rPr>
                <w:sz w:val="26"/>
                <w:szCs w:val="26"/>
              </w:rPr>
              <w:t xml:space="preserve"> đã đăng nhập tài khoản vào hệ thống.</w:t>
            </w:r>
          </w:p>
        </w:tc>
      </w:tr>
      <w:tr w:rsidR="002C7A21" w:rsidRPr="0098252D" w14:paraId="2FDEEC29"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0282C72" w14:textId="77777777" w:rsidR="002C7A21" w:rsidRPr="0098252D" w:rsidRDefault="002C7A21"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03DD9F3" w14:textId="224B6F2B" w:rsidR="002C7A21" w:rsidRPr="0098252D" w:rsidRDefault="002C7A21" w:rsidP="009A5616">
            <w:pPr>
              <w:spacing w:line="360" w:lineRule="auto"/>
              <w:rPr>
                <w:sz w:val="26"/>
                <w:szCs w:val="26"/>
              </w:rPr>
            </w:pPr>
            <w:r>
              <w:rPr>
                <w:sz w:val="26"/>
                <w:szCs w:val="26"/>
              </w:rPr>
              <w:t>Hiển thị danh sách sản phẩm đã có trong hệ thống.</w:t>
            </w:r>
          </w:p>
        </w:tc>
      </w:tr>
      <w:tr w:rsidR="002C7A21" w:rsidRPr="0098252D" w14:paraId="725A1CCA"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1616B32B" w14:textId="77777777" w:rsidR="002C7A21" w:rsidRPr="0098252D" w:rsidRDefault="002C7A21"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7FE43D07" w14:textId="77777777" w:rsidR="002C7A21" w:rsidRPr="0098252D" w:rsidRDefault="002C7A21"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72062F86" w14:textId="77777777" w:rsidR="002C7A21" w:rsidRPr="0098252D" w:rsidRDefault="002C7A21" w:rsidP="009A5616">
            <w:pPr>
              <w:spacing w:line="360" w:lineRule="auto"/>
              <w:jc w:val="center"/>
              <w:rPr>
                <w:b/>
                <w:sz w:val="26"/>
                <w:szCs w:val="26"/>
              </w:rPr>
            </w:pPr>
            <w:r w:rsidRPr="0098252D">
              <w:rPr>
                <w:b/>
                <w:sz w:val="26"/>
                <w:szCs w:val="26"/>
              </w:rPr>
              <w:t>System</w:t>
            </w:r>
          </w:p>
        </w:tc>
      </w:tr>
      <w:tr w:rsidR="002C7A21" w:rsidRPr="0098252D" w14:paraId="536FD729"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060F6DFE" w14:textId="77777777" w:rsidR="002C7A21" w:rsidRPr="0098252D" w:rsidRDefault="002C7A21"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7D588525" w14:textId="4F39A8B4" w:rsidR="002C7A21" w:rsidRPr="0098252D" w:rsidRDefault="002C7A21" w:rsidP="009A5616">
            <w:pPr>
              <w:spacing w:line="360" w:lineRule="auto"/>
              <w:rPr>
                <w:sz w:val="26"/>
                <w:szCs w:val="26"/>
              </w:rPr>
            </w:pPr>
            <w:r>
              <w:rPr>
                <w:sz w:val="26"/>
                <w:szCs w:val="26"/>
              </w:rPr>
              <w:t>1</w:t>
            </w:r>
            <w:r w:rsidRPr="0098252D">
              <w:rPr>
                <w:sz w:val="26"/>
                <w:szCs w:val="26"/>
              </w:rPr>
              <w:t xml:space="preserve">. </w:t>
            </w:r>
            <w:r>
              <w:rPr>
                <w:sz w:val="26"/>
                <w:szCs w:val="26"/>
              </w:rPr>
              <w:t>Người dùng</w:t>
            </w:r>
            <w:r w:rsidRPr="0098252D">
              <w:rPr>
                <w:sz w:val="26"/>
                <w:szCs w:val="26"/>
              </w:rPr>
              <w:t xml:space="preserve"> nhấn vào nút</w:t>
            </w:r>
            <w:r>
              <w:rPr>
                <w:sz w:val="26"/>
                <w:szCs w:val="26"/>
              </w:rPr>
              <w:t xml:space="preserve"> sản phẩm ở thanh sidebar bên trái</w:t>
            </w:r>
            <w:r w:rsidRPr="0098252D">
              <w:rPr>
                <w:sz w:val="26"/>
                <w:szCs w:val="26"/>
              </w:rPr>
              <w:t>.</w:t>
            </w:r>
          </w:p>
        </w:tc>
        <w:tc>
          <w:tcPr>
            <w:tcW w:w="3469" w:type="dxa"/>
            <w:tcBorders>
              <w:top w:val="single" w:sz="4" w:space="0" w:color="000000"/>
              <w:left w:val="single" w:sz="4" w:space="0" w:color="000000"/>
              <w:bottom w:val="single" w:sz="4" w:space="0" w:color="000000"/>
              <w:right w:val="single" w:sz="4" w:space="0" w:color="000000"/>
            </w:tcBorders>
            <w:hideMark/>
          </w:tcPr>
          <w:p w14:paraId="304F8209" w14:textId="26800827" w:rsidR="002C7A21" w:rsidRPr="0098252D" w:rsidRDefault="002C7A21" w:rsidP="002C7A21">
            <w:pPr>
              <w:spacing w:line="360" w:lineRule="auto"/>
              <w:rPr>
                <w:sz w:val="26"/>
                <w:szCs w:val="26"/>
              </w:rPr>
            </w:pPr>
            <w:r w:rsidRPr="0098252D">
              <w:rPr>
                <w:sz w:val="26"/>
                <w:szCs w:val="26"/>
              </w:rPr>
              <w:t xml:space="preserve">1.1 Hệ thống sẽ hiển thị ra giao diện </w:t>
            </w:r>
            <w:r>
              <w:rPr>
                <w:sz w:val="26"/>
                <w:szCs w:val="26"/>
              </w:rPr>
              <w:t>quản lý sản phẩm và danh sách các sản phẩm đã được thêm vào trong hệ thống.</w:t>
            </w:r>
          </w:p>
          <w:p w14:paraId="28D6CC7E" w14:textId="3A2A21A9" w:rsidR="002C7A21" w:rsidRPr="0098252D" w:rsidRDefault="002C7A21" w:rsidP="009A5616">
            <w:pPr>
              <w:spacing w:line="360" w:lineRule="auto"/>
              <w:rPr>
                <w:sz w:val="26"/>
                <w:szCs w:val="26"/>
              </w:rPr>
            </w:pPr>
          </w:p>
        </w:tc>
      </w:tr>
      <w:tr w:rsidR="002C7A21" w:rsidRPr="00BA66F8" w14:paraId="758E4BE9"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049E347D" w14:textId="77777777" w:rsidR="002C7A21" w:rsidRPr="0098252D" w:rsidRDefault="002C7A21" w:rsidP="009A5616">
            <w:pPr>
              <w:spacing w:line="360" w:lineRule="auto"/>
              <w:rPr>
                <w:b/>
                <w:sz w:val="26"/>
                <w:szCs w:val="26"/>
              </w:rPr>
            </w:pPr>
            <w:r w:rsidRPr="0098252D">
              <w:rPr>
                <w:b/>
                <w:sz w:val="26"/>
                <w:szCs w:val="26"/>
              </w:rPr>
              <w:t>Exception</w:t>
            </w:r>
          </w:p>
          <w:p w14:paraId="445044CD" w14:textId="77777777" w:rsidR="002C7A21" w:rsidRPr="0098252D" w:rsidRDefault="002C7A21"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66C3873" w14:textId="77777777" w:rsidR="002C7A21" w:rsidRDefault="002C7A21" w:rsidP="009A5616">
            <w:pPr>
              <w:keepNext/>
              <w:spacing w:line="360" w:lineRule="auto"/>
              <w:rPr>
                <w:sz w:val="26"/>
                <w:szCs w:val="26"/>
              </w:rPr>
            </w:pPr>
            <w:r>
              <w:rPr>
                <w:sz w:val="26"/>
                <w:szCs w:val="26"/>
              </w:rPr>
              <w:t>None.</w:t>
            </w:r>
          </w:p>
          <w:p w14:paraId="10BE74AA" w14:textId="77777777" w:rsidR="002C7A21" w:rsidRPr="00BA66F8" w:rsidRDefault="002C7A21" w:rsidP="00107845">
            <w:pPr>
              <w:keepNext/>
              <w:rPr>
                <w:sz w:val="26"/>
                <w:szCs w:val="26"/>
              </w:rPr>
            </w:pPr>
          </w:p>
        </w:tc>
      </w:tr>
    </w:tbl>
    <w:p w14:paraId="2E7C5435" w14:textId="680A5526" w:rsidR="007C1CD1" w:rsidRDefault="00107845" w:rsidP="00107845">
      <w:pPr>
        <w:pStyle w:val="Caption"/>
      </w:pPr>
      <w:bookmarkStart w:id="91" w:name="_Toc183894033"/>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15</w:t>
      </w:r>
      <w:r w:rsidR="00724595">
        <w:rPr>
          <w:noProof/>
        </w:rPr>
        <w:fldChar w:fldCharType="end"/>
      </w:r>
      <w:r>
        <w:t>: Đặc tả Use case xem danh sách sản phẩm</w:t>
      </w:r>
      <w:bookmarkEnd w:id="91"/>
    </w:p>
    <w:p w14:paraId="7AD87A9D" w14:textId="77777777" w:rsidR="007C1CD1" w:rsidRDefault="007C1CD1"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AA1655" w:rsidRPr="0098252D" w14:paraId="5F1A2634"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6546CA1" w14:textId="77777777" w:rsidR="00AA1655" w:rsidRPr="0098252D" w:rsidRDefault="00AA1655"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FD8113D" w14:textId="179FBB94" w:rsidR="00AA1655" w:rsidRPr="0098252D" w:rsidRDefault="00AA1655" w:rsidP="009A5616">
            <w:pPr>
              <w:spacing w:line="360" w:lineRule="auto"/>
              <w:rPr>
                <w:sz w:val="26"/>
                <w:szCs w:val="26"/>
              </w:rPr>
            </w:pPr>
            <w:r>
              <w:rPr>
                <w:sz w:val="26"/>
                <w:szCs w:val="26"/>
              </w:rPr>
              <w:t>Thêm sản phẩm</w:t>
            </w:r>
            <w:r w:rsidRPr="0098252D">
              <w:rPr>
                <w:sz w:val="26"/>
                <w:szCs w:val="26"/>
              </w:rPr>
              <w:t>.</w:t>
            </w:r>
          </w:p>
        </w:tc>
      </w:tr>
      <w:tr w:rsidR="00AA1655" w:rsidRPr="0098252D" w14:paraId="413405A0"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93878F4" w14:textId="77777777" w:rsidR="00AA1655" w:rsidRPr="0098252D" w:rsidRDefault="00AA1655"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684D6DF" w14:textId="3F790202" w:rsidR="00AA1655" w:rsidRPr="0098252D" w:rsidRDefault="00AA1655" w:rsidP="009A5616">
            <w:pPr>
              <w:spacing w:line="360" w:lineRule="auto"/>
              <w:rPr>
                <w:sz w:val="26"/>
                <w:szCs w:val="26"/>
              </w:rPr>
            </w:pPr>
            <w:r>
              <w:rPr>
                <w:sz w:val="26"/>
                <w:szCs w:val="26"/>
              </w:rPr>
              <w:t>Quản trị viên muốn thêm một sản phẩm</w:t>
            </w:r>
            <w:r w:rsidRPr="0098252D">
              <w:rPr>
                <w:sz w:val="26"/>
                <w:szCs w:val="26"/>
              </w:rPr>
              <w:t>.</w:t>
            </w:r>
          </w:p>
        </w:tc>
      </w:tr>
      <w:tr w:rsidR="00AA1655" w:rsidRPr="0098252D" w14:paraId="4A21315C"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3C89216" w14:textId="77777777" w:rsidR="00AA1655" w:rsidRPr="0098252D" w:rsidRDefault="00AA1655"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09909FE" w14:textId="3E7B2471" w:rsidR="00AA1655" w:rsidRPr="0098252D" w:rsidRDefault="00AA1655" w:rsidP="009A5616">
            <w:pPr>
              <w:spacing w:line="360" w:lineRule="auto"/>
              <w:rPr>
                <w:sz w:val="26"/>
                <w:szCs w:val="26"/>
              </w:rPr>
            </w:pPr>
            <w:r>
              <w:rPr>
                <w:sz w:val="26"/>
                <w:szCs w:val="26"/>
              </w:rPr>
              <w:t>Quản trị viên ấn vào biểu tượng thêm sản phẩm ở trang quản lý sản phẩm.</w:t>
            </w:r>
          </w:p>
        </w:tc>
      </w:tr>
      <w:tr w:rsidR="00AA1655" w:rsidRPr="0098252D" w14:paraId="497A355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66F7953" w14:textId="77777777" w:rsidR="00AA1655" w:rsidRPr="0098252D" w:rsidRDefault="00AA1655"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D8E5C5D" w14:textId="4D554668" w:rsidR="00AA1655" w:rsidRPr="0098252D" w:rsidRDefault="00C3746A" w:rsidP="009A5616">
            <w:pPr>
              <w:spacing w:line="360" w:lineRule="auto"/>
              <w:rPr>
                <w:sz w:val="26"/>
                <w:szCs w:val="26"/>
              </w:rPr>
            </w:pPr>
            <w:r>
              <w:rPr>
                <w:sz w:val="26"/>
                <w:szCs w:val="26"/>
              </w:rPr>
              <w:t>Quản trị viên</w:t>
            </w:r>
            <w:r w:rsidR="00AA1655">
              <w:rPr>
                <w:sz w:val="26"/>
                <w:szCs w:val="26"/>
              </w:rPr>
              <w:t xml:space="preserve"> muốn </w:t>
            </w:r>
            <w:r>
              <w:rPr>
                <w:sz w:val="26"/>
                <w:szCs w:val="26"/>
              </w:rPr>
              <w:t>thêm một sản phẩm vào hệ thống.</w:t>
            </w:r>
          </w:p>
        </w:tc>
      </w:tr>
      <w:tr w:rsidR="00AA1655" w:rsidRPr="0098252D" w14:paraId="652406FD"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05C8D50" w14:textId="77777777" w:rsidR="00AA1655" w:rsidRPr="0098252D" w:rsidRDefault="00AA1655"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9A61FF0" w14:textId="3F6F1A34" w:rsidR="00AA1655" w:rsidRPr="0098252D" w:rsidRDefault="00AA1655" w:rsidP="009A5616">
            <w:pPr>
              <w:spacing w:line="360" w:lineRule="auto"/>
              <w:rPr>
                <w:sz w:val="26"/>
                <w:szCs w:val="26"/>
              </w:rPr>
            </w:pPr>
            <w:r w:rsidRPr="0098252D">
              <w:rPr>
                <w:sz w:val="26"/>
                <w:szCs w:val="26"/>
              </w:rPr>
              <w:t xml:space="preserve">Quản </w:t>
            </w:r>
            <w:r>
              <w:rPr>
                <w:sz w:val="26"/>
                <w:szCs w:val="26"/>
              </w:rPr>
              <w:t>trị viên.</w:t>
            </w:r>
          </w:p>
        </w:tc>
      </w:tr>
      <w:tr w:rsidR="00AA1655" w:rsidRPr="0098252D" w14:paraId="176D9475"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22CF8B8" w14:textId="77777777" w:rsidR="00AA1655" w:rsidRPr="0098252D" w:rsidRDefault="00AA1655"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24E7866" w14:textId="77777777" w:rsidR="00AA1655" w:rsidRPr="0098252D" w:rsidRDefault="00AA1655" w:rsidP="009A5616">
            <w:pPr>
              <w:spacing w:line="360" w:lineRule="auto"/>
              <w:rPr>
                <w:sz w:val="26"/>
                <w:szCs w:val="26"/>
              </w:rPr>
            </w:pPr>
            <w:r>
              <w:rPr>
                <w:sz w:val="26"/>
                <w:szCs w:val="26"/>
              </w:rPr>
              <w:t>None.</w:t>
            </w:r>
          </w:p>
        </w:tc>
      </w:tr>
      <w:tr w:rsidR="00AA1655" w:rsidRPr="0098252D" w14:paraId="33998A5A"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1E51735" w14:textId="77777777" w:rsidR="00AA1655" w:rsidRPr="0098252D" w:rsidRDefault="00AA1655" w:rsidP="009A5616">
            <w:pPr>
              <w:spacing w:line="360" w:lineRule="auto"/>
              <w:rPr>
                <w:b/>
                <w:sz w:val="26"/>
                <w:szCs w:val="26"/>
              </w:rPr>
            </w:pPr>
            <w:r w:rsidRPr="0098252D">
              <w:rPr>
                <w:b/>
                <w:sz w:val="26"/>
                <w:szCs w:val="26"/>
              </w:rPr>
              <w:lastRenderedPageBreak/>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CB840C5" w14:textId="2C72FB57" w:rsidR="00AA1655" w:rsidRPr="0098252D" w:rsidRDefault="00317FB7" w:rsidP="009A5616">
            <w:pPr>
              <w:spacing w:line="360" w:lineRule="auto"/>
              <w:rPr>
                <w:sz w:val="26"/>
                <w:szCs w:val="26"/>
              </w:rPr>
            </w:pPr>
            <w:r>
              <w:rPr>
                <w:sz w:val="26"/>
                <w:szCs w:val="26"/>
              </w:rPr>
              <w:t>Quản trị viên</w:t>
            </w:r>
            <w:r w:rsidR="00AA1655" w:rsidRPr="0098252D">
              <w:rPr>
                <w:sz w:val="26"/>
                <w:szCs w:val="26"/>
              </w:rPr>
              <w:t xml:space="preserve"> đã đăng nhập tài khoản vào hệ thống.</w:t>
            </w:r>
          </w:p>
        </w:tc>
      </w:tr>
      <w:tr w:rsidR="00AA1655" w:rsidRPr="0098252D" w14:paraId="00AA8FA9"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45D6ECC" w14:textId="77777777" w:rsidR="00AA1655" w:rsidRPr="0098252D" w:rsidRDefault="00AA1655"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F704241" w14:textId="56B00E40" w:rsidR="00AA1655" w:rsidRPr="0098252D" w:rsidRDefault="00AA1655" w:rsidP="009A5616">
            <w:pPr>
              <w:spacing w:line="360" w:lineRule="auto"/>
              <w:rPr>
                <w:sz w:val="26"/>
                <w:szCs w:val="26"/>
              </w:rPr>
            </w:pPr>
            <w:r>
              <w:rPr>
                <w:sz w:val="26"/>
                <w:szCs w:val="26"/>
              </w:rPr>
              <w:t xml:space="preserve">Hiển thị </w:t>
            </w:r>
            <w:r w:rsidR="00317FB7">
              <w:rPr>
                <w:sz w:val="26"/>
                <w:szCs w:val="26"/>
              </w:rPr>
              <w:t>thông báo thêm sản phẩm thành công và hiện sản phẩm vừa thêm</w:t>
            </w:r>
            <w:r>
              <w:rPr>
                <w:sz w:val="26"/>
                <w:szCs w:val="26"/>
              </w:rPr>
              <w:t>.</w:t>
            </w:r>
          </w:p>
        </w:tc>
      </w:tr>
      <w:tr w:rsidR="00AA1655" w:rsidRPr="0098252D" w14:paraId="773FC5A7"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2A55E3EB" w14:textId="77777777" w:rsidR="00AA1655" w:rsidRPr="0098252D" w:rsidRDefault="00AA1655"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3C157794" w14:textId="77777777" w:rsidR="00AA1655" w:rsidRPr="0098252D" w:rsidRDefault="00AA1655"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1E993981" w14:textId="77777777" w:rsidR="00AA1655" w:rsidRPr="0098252D" w:rsidRDefault="00AA1655" w:rsidP="009A5616">
            <w:pPr>
              <w:spacing w:line="360" w:lineRule="auto"/>
              <w:jc w:val="center"/>
              <w:rPr>
                <w:b/>
                <w:sz w:val="26"/>
                <w:szCs w:val="26"/>
              </w:rPr>
            </w:pPr>
            <w:r w:rsidRPr="0098252D">
              <w:rPr>
                <w:b/>
                <w:sz w:val="26"/>
                <w:szCs w:val="26"/>
              </w:rPr>
              <w:t>System</w:t>
            </w:r>
          </w:p>
        </w:tc>
      </w:tr>
      <w:tr w:rsidR="00AA1655" w:rsidRPr="0098252D" w14:paraId="422F755E"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648E95EC" w14:textId="77777777" w:rsidR="00AA1655" w:rsidRPr="0098252D" w:rsidRDefault="00AA1655"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45855865" w14:textId="4C972DE4" w:rsidR="00AA1655" w:rsidRDefault="00AA1655" w:rsidP="009A5616">
            <w:pPr>
              <w:spacing w:line="360" w:lineRule="auto"/>
              <w:rPr>
                <w:sz w:val="26"/>
                <w:szCs w:val="26"/>
              </w:rPr>
            </w:pPr>
            <w:r>
              <w:rPr>
                <w:sz w:val="26"/>
                <w:szCs w:val="26"/>
              </w:rPr>
              <w:t>1</w:t>
            </w:r>
            <w:r w:rsidRPr="0098252D">
              <w:rPr>
                <w:sz w:val="26"/>
                <w:szCs w:val="26"/>
              </w:rPr>
              <w:t xml:space="preserve">. </w:t>
            </w:r>
            <w:r w:rsidR="00317FB7">
              <w:rPr>
                <w:sz w:val="26"/>
                <w:szCs w:val="26"/>
              </w:rPr>
              <w:t>Quản trị viên</w:t>
            </w:r>
            <w:r w:rsidRPr="0098252D">
              <w:rPr>
                <w:sz w:val="26"/>
                <w:szCs w:val="26"/>
              </w:rPr>
              <w:t xml:space="preserve"> nhấn vào nút</w:t>
            </w:r>
            <w:r>
              <w:rPr>
                <w:sz w:val="26"/>
                <w:szCs w:val="26"/>
              </w:rPr>
              <w:t xml:space="preserve"> sản phẩm ở thanh sidebar bên trái</w:t>
            </w:r>
            <w:r w:rsidRPr="0098252D">
              <w:rPr>
                <w:sz w:val="26"/>
                <w:szCs w:val="26"/>
              </w:rPr>
              <w:t>.</w:t>
            </w:r>
          </w:p>
          <w:p w14:paraId="7D64E837" w14:textId="77777777" w:rsidR="00317FB7" w:rsidRDefault="00317FB7" w:rsidP="009A5616">
            <w:pPr>
              <w:spacing w:line="360" w:lineRule="auto"/>
              <w:rPr>
                <w:sz w:val="26"/>
                <w:szCs w:val="26"/>
              </w:rPr>
            </w:pPr>
          </w:p>
          <w:p w14:paraId="4B89CC89" w14:textId="77777777" w:rsidR="00317FB7" w:rsidRDefault="00317FB7" w:rsidP="009A5616">
            <w:pPr>
              <w:spacing w:line="360" w:lineRule="auto"/>
              <w:rPr>
                <w:sz w:val="26"/>
                <w:szCs w:val="26"/>
              </w:rPr>
            </w:pPr>
            <w:r>
              <w:rPr>
                <w:sz w:val="26"/>
                <w:szCs w:val="26"/>
              </w:rPr>
              <w:t>2. Quản trị viên ấn vào nút thêm sản phẩm.</w:t>
            </w:r>
          </w:p>
          <w:p w14:paraId="2C06FDDC" w14:textId="77777777" w:rsidR="00317FB7" w:rsidRDefault="00317FB7" w:rsidP="009A5616">
            <w:pPr>
              <w:spacing w:line="360" w:lineRule="auto"/>
              <w:rPr>
                <w:sz w:val="26"/>
                <w:szCs w:val="26"/>
              </w:rPr>
            </w:pPr>
          </w:p>
          <w:p w14:paraId="42350961" w14:textId="77777777" w:rsidR="00317FB7" w:rsidRDefault="00317FB7" w:rsidP="009A5616">
            <w:pPr>
              <w:spacing w:line="360" w:lineRule="auto"/>
              <w:rPr>
                <w:sz w:val="26"/>
                <w:szCs w:val="26"/>
              </w:rPr>
            </w:pPr>
          </w:p>
          <w:p w14:paraId="4D1A5B1F" w14:textId="150A27E2" w:rsidR="00317FB7" w:rsidRPr="0098252D" w:rsidRDefault="00317FB7" w:rsidP="009A5616">
            <w:pPr>
              <w:spacing w:line="360" w:lineRule="auto"/>
              <w:rPr>
                <w:sz w:val="26"/>
                <w:szCs w:val="26"/>
              </w:rPr>
            </w:pPr>
            <w:r>
              <w:rPr>
                <w:sz w:val="26"/>
                <w:szCs w:val="26"/>
              </w:rPr>
              <w:t>3. Quản trị viên điền các thông tin cần thiết và ấn nút thêm.</w:t>
            </w:r>
          </w:p>
        </w:tc>
        <w:tc>
          <w:tcPr>
            <w:tcW w:w="3469" w:type="dxa"/>
            <w:tcBorders>
              <w:top w:val="single" w:sz="4" w:space="0" w:color="000000"/>
              <w:left w:val="single" w:sz="4" w:space="0" w:color="000000"/>
              <w:bottom w:val="single" w:sz="4" w:space="0" w:color="000000"/>
              <w:right w:val="single" w:sz="4" w:space="0" w:color="000000"/>
            </w:tcBorders>
            <w:hideMark/>
          </w:tcPr>
          <w:p w14:paraId="07268CAE" w14:textId="77777777" w:rsidR="00AA1655" w:rsidRDefault="00AA1655" w:rsidP="009A5616">
            <w:pPr>
              <w:spacing w:line="360" w:lineRule="auto"/>
              <w:rPr>
                <w:sz w:val="26"/>
                <w:szCs w:val="26"/>
              </w:rPr>
            </w:pPr>
            <w:r w:rsidRPr="0098252D">
              <w:rPr>
                <w:sz w:val="26"/>
                <w:szCs w:val="26"/>
              </w:rPr>
              <w:t xml:space="preserve">1.1 Hệ thống sẽ hiển thị ra giao diện </w:t>
            </w:r>
            <w:r>
              <w:rPr>
                <w:sz w:val="26"/>
                <w:szCs w:val="26"/>
              </w:rPr>
              <w:t>quản lý sản phẩm và danh sách các sản phẩm đã được thêm vào trong hệ thống.</w:t>
            </w:r>
          </w:p>
          <w:p w14:paraId="2DBB7B4A" w14:textId="0C7586C6" w:rsidR="00317FB7" w:rsidRDefault="00317FB7" w:rsidP="009A5616">
            <w:pPr>
              <w:spacing w:line="360" w:lineRule="auto"/>
              <w:rPr>
                <w:sz w:val="26"/>
                <w:szCs w:val="26"/>
              </w:rPr>
            </w:pPr>
            <w:r>
              <w:rPr>
                <w:sz w:val="26"/>
                <w:szCs w:val="26"/>
              </w:rPr>
              <w:t>2.1 Hệ thống sẽ hiển thị ra form thêm sản phẩm chứa các thông tin cần thiết như tên, thương hiệu, mã barcode, giá,..</w:t>
            </w:r>
          </w:p>
          <w:p w14:paraId="0120ADE6" w14:textId="7777BEA3" w:rsidR="00317FB7" w:rsidRDefault="00317FB7" w:rsidP="009A5616">
            <w:pPr>
              <w:spacing w:line="360" w:lineRule="auto"/>
              <w:rPr>
                <w:sz w:val="26"/>
                <w:szCs w:val="26"/>
              </w:rPr>
            </w:pPr>
            <w:r>
              <w:rPr>
                <w:sz w:val="26"/>
                <w:szCs w:val="26"/>
              </w:rPr>
              <w:t>3.1 Hệ thống lưu sản phẩm vào cơ sở dữ liệu.</w:t>
            </w:r>
          </w:p>
          <w:p w14:paraId="7853ADE6" w14:textId="269F6460" w:rsidR="00317FB7" w:rsidRPr="0098252D" w:rsidRDefault="00317FB7" w:rsidP="009A5616">
            <w:pPr>
              <w:spacing w:line="360" w:lineRule="auto"/>
              <w:rPr>
                <w:sz w:val="26"/>
                <w:szCs w:val="26"/>
              </w:rPr>
            </w:pPr>
            <w:r>
              <w:rPr>
                <w:sz w:val="26"/>
                <w:szCs w:val="26"/>
              </w:rPr>
              <w:t>3.2 Hệ thống hiển thị thông báo thêm sản phẩm thành công và hiển thị sản phẩm vừa được thêm vào danh sách sản phẩm.</w:t>
            </w:r>
          </w:p>
          <w:p w14:paraId="6CEFAF92" w14:textId="77777777" w:rsidR="00AA1655" w:rsidRPr="0098252D" w:rsidRDefault="00AA1655" w:rsidP="009A5616">
            <w:pPr>
              <w:spacing w:line="360" w:lineRule="auto"/>
              <w:rPr>
                <w:sz w:val="26"/>
                <w:szCs w:val="26"/>
              </w:rPr>
            </w:pPr>
          </w:p>
        </w:tc>
      </w:tr>
      <w:tr w:rsidR="00AA1655" w:rsidRPr="00BA66F8" w14:paraId="080BB4BE"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31B65E68" w14:textId="77777777" w:rsidR="00AA1655" w:rsidRPr="0098252D" w:rsidRDefault="00AA1655" w:rsidP="009A5616">
            <w:pPr>
              <w:spacing w:line="360" w:lineRule="auto"/>
              <w:rPr>
                <w:b/>
                <w:sz w:val="26"/>
                <w:szCs w:val="26"/>
              </w:rPr>
            </w:pPr>
            <w:r w:rsidRPr="0098252D">
              <w:rPr>
                <w:b/>
                <w:sz w:val="26"/>
                <w:szCs w:val="26"/>
              </w:rPr>
              <w:t>Exception</w:t>
            </w:r>
          </w:p>
          <w:p w14:paraId="3C508BA8" w14:textId="77777777" w:rsidR="00AA1655" w:rsidRPr="0098252D" w:rsidRDefault="00AA1655"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90A77A1" w14:textId="55BFE6DE" w:rsidR="00AA1655" w:rsidRDefault="00317FB7" w:rsidP="009A5616">
            <w:pPr>
              <w:keepNext/>
              <w:spacing w:line="360" w:lineRule="auto"/>
              <w:rPr>
                <w:sz w:val="26"/>
                <w:szCs w:val="26"/>
              </w:rPr>
            </w:pPr>
            <w:r>
              <w:rPr>
                <w:sz w:val="26"/>
                <w:szCs w:val="26"/>
              </w:rPr>
              <w:t>3.1a</w:t>
            </w:r>
            <w:r w:rsidR="00FC40EE">
              <w:rPr>
                <w:sz w:val="26"/>
                <w:szCs w:val="26"/>
              </w:rPr>
              <w:t xml:space="preserve"> Hệ thống hiển thị thông báo thêm sản phẩm thông thành công do thông tin điền vào không hợp lệ và quay trở lại bước 1.1.</w:t>
            </w:r>
            <w:r>
              <w:rPr>
                <w:sz w:val="26"/>
                <w:szCs w:val="26"/>
              </w:rPr>
              <w:t xml:space="preserve"> </w:t>
            </w:r>
          </w:p>
          <w:p w14:paraId="219C6642" w14:textId="77777777" w:rsidR="00AA1655" w:rsidRPr="00BA66F8" w:rsidRDefault="00AA1655" w:rsidP="005708C4">
            <w:pPr>
              <w:keepNext/>
              <w:rPr>
                <w:sz w:val="26"/>
                <w:szCs w:val="26"/>
              </w:rPr>
            </w:pPr>
          </w:p>
        </w:tc>
      </w:tr>
    </w:tbl>
    <w:p w14:paraId="30F5B952" w14:textId="52514FF4" w:rsidR="007C1CD1" w:rsidRDefault="005708C4" w:rsidP="005708C4">
      <w:pPr>
        <w:pStyle w:val="Caption"/>
      </w:pPr>
      <w:bookmarkStart w:id="92" w:name="_Toc183894034"/>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16</w:t>
      </w:r>
      <w:r w:rsidR="00724595">
        <w:rPr>
          <w:noProof/>
        </w:rPr>
        <w:fldChar w:fldCharType="end"/>
      </w:r>
      <w:r>
        <w:t>: Đặc tả Use case thêm sản phẩm</w:t>
      </w:r>
      <w:bookmarkEnd w:id="92"/>
    </w:p>
    <w:p w14:paraId="4611BD02" w14:textId="77777777" w:rsidR="008B2C45" w:rsidRPr="008B2C45" w:rsidRDefault="008B2C45" w:rsidP="008B2C45"/>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8B2C45" w:rsidRPr="0098252D" w14:paraId="348222BE"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D883D18" w14:textId="77777777" w:rsidR="008B2C45" w:rsidRPr="0098252D" w:rsidRDefault="008B2C45"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E9C7D5C" w14:textId="106FCBC0" w:rsidR="008B2C45" w:rsidRPr="0098252D" w:rsidRDefault="008B2C45" w:rsidP="009A5616">
            <w:pPr>
              <w:spacing w:line="360" w:lineRule="auto"/>
              <w:rPr>
                <w:sz w:val="26"/>
                <w:szCs w:val="26"/>
              </w:rPr>
            </w:pPr>
            <w:r>
              <w:rPr>
                <w:sz w:val="26"/>
                <w:szCs w:val="26"/>
              </w:rPr>
              <w:t>Xóa sản phẩm</w:t>
            </w:r>
            <w:r w:rsidRPr="0098252D">
              <w:rPr>
                <w:sz w:val="26"/>
                <w:szCs w:val="26"/>
              </w:rPr>
              <w:t>.</w:t>
            </w:r>
          </w:p>
        </w:tc>
      </w:tr>
      <w:tr w:rsidR="008B2C45" w:rsidRPr="0098252D" w14:paraId="12F2CDD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F7B9136" w14:textId="77777777" w:rsidR="008B2C45" w:rsidRPr="0098252D" w:rsidRDefault="008B2C45"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27EBBAE" w14:textId="43FAE8A1" w:rsidR="008B2C45" w:rsidRPr="0098252D" w:rsidRDefault="008B2C45" w:rsidP="009A5616">
            <w:pPr>
              <w:spacing w:line="360" w:lineRule="auto"/>
              <w:rPr>
                <w:sz w:val="26"/>
                <w:szCs w:val="26"/>
              </w:rPr>
            </w:pPr>
            <w:r>
              <w:rPr>
                <w:sz w:val="26"/>
                <w:szCs w:val="26"/>
              </w:rPr>
              <w:t>Quản trị viên muốn xóa một sản phẩm</w:t>
            </w:r>
            <w:r w:rsidRPr="0098252D">
              <w:rPr>
                <w:sz w:val="26"/>
                <w:szCs w:val="26"/>
              </w:rPr>
              <w:t>.</w:t>
            </w:r>
          </w:p>
        </w:tc>
      </w:tr>
      <w:tr w:rsidR="008B2C45" w:rsidRPr="0098252D" w14:paraId="78E9295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7CE88F8" w14:textId="77777777" w:rsidR="008B2C45" w:rsidRPr="0098252D" w:rsidRDefault="008B2C45"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96954DC" w14:textId="53783851" w:rsidR="008B2C45" w:rsidRPr="0098252D" w:rsidRDefault="008B2C45" w:rsidP="009A5616">
            <w:pPr>
              <w:spacing w:line="360" w:lineRule="auto"/>
              <w:rPr>
                <w:sz w:val="26"/>
                <w:szCs w:val="26"/>
              </w:rPr>
            </w:pPr>
            <w:r>
              <w:rPr>
                <w:sz w:val="26"/>
                <w:szCs w:val="26"/>
              </w:rPr>
              <w:t>Quản trị viên ấn vào biểu tượng xóa sản phẩm ở trang quản lý sản phẩm.</w:t>
            </w:r>
          </w:p>
        </w:tc>
      </w:tr>
      <w:tr w:rsidR="008B2C45" w:rsidRPr="0098252D" w14:paraId="2DB2580A"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3E35834" w14:textId="77777777" w:rsidR="008B2C45" w:rsidRPr="0098252D" w:rsidRDefault="008B2C45" w:rsidP="009A5616">
            <w:pPr>
              <w:spacing w:line="360" w:lineRule="auto"/>
              <w:rPr>
                <w:b/>
                <w:sz w:val="26"/>
                <w:szCs w:val="26"/>
              </w:rPr>
            </w:pPr>
            <w:r w:rsidRPr="0098252D">
              <w:rPr>
                <w:b/>
                <w:sz w:val="26"/>
                <w:szCs w:val="26"/>
              </w:rPr>
              <w:lastRenderedPageBreak/>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3BB90E4" w14:textId="4CE4C60D" w:rsidR="008B2C45" w:rsidRPr="0098252D" w:rsidRDefault="008B2C45" w:rsidP="009A5616">
            <w:pPr>
              <w:spacing w:line="360" w:lineRule="auto"/>
              <w:rPr>
                <w:sz w:val="26"/>
                <w:szCs w:val="26"/>
              </w:rPr>
            </w:pPr>
            <w:r>
              <w:rPr>
                <w:sz w:val="26"/>
                <w:szCs w:val="26"/>
              </w:rPr>
              <w:t xml:space="preserve">Quản trị viên muốn </w:t>
            </w:r>
            <w:r w:rsidR="00556CBD">
              <w:rPr>
                <w:sz w:val="26"/>
                <w:szCs w:val="26"/>
              </w:rPr>
              <w:t>xóa</w:t>
            </w:r>
            <w:r>
              <w:rPr>
                <w:sz w:val="26"/>
                <w:szCs w:val="26"/>
              </w:rPr>
              <w:t xml:space="preserve"> một sản phẩm </w:t>
            </w:r>
            <w:r w:rsidR="00556CBD">
              <w:rPr>
                <w:sz w:val="26"/>
                <w:szCs w:val="26"/>
              </w:rPr>
              <w:t>khỏi</w:t>
            </w:r>
            <w:r>
              <w:rPr>
                <w:sz w:val="26"/>
                <w:szCs w:val="26"/>
              </w:rPr>
              <w:t xml:space="preserve"> hệ thống.</w:t>
            </w:r>
          </w:p>
        </w:tc>
      </w:tr>
      <w:tr w:rsidR="008B2C45" w:rsidRPr="0098252D" w14:paraId="6E299410"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DE84FFA" w14:textId="77777777" w:rsidR="008B2C45" w:rsidRPr="0098252D" w:rsidRDefault="008B2C45"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450E337" w14:textId="77777777" w:rsidR="008B2C45" w:rsidRPr="0098252D" w:rsidRDefault="008B2C45" w:rsidP="009A5616">
            <w:pPr>
              <w:spacing w:line="360" w:lineRule="auto"/>
              <w:rPr>
                <w:sz w:val="26"/>
                <w:szCs w:val="26"/>
              </w:rPr>
            </w:pPr>
            <w:r w:rsidRPr="0098252D">
              <w:rPr>
                <w:sz w:val="26"/>
                <w:szCs w:val="26"/>
              </w:rPr>
              <w:t xml:space="preserve">Quản </w:t>
            </w:r>
            <w:r>
              <w:rPr>
                <w:sz w:val="26"/>
                <w:szCs w:val="26"/>
              </w:rPr>
              <w:t>trị viên.</w:t>
            </w:r>
          </w:p>
        </w:tc>
      </w:tr>
      <w:tr w:rsidR="008B2C45" w:rsidRPr="0098252D" w14:paraId="6A8503E5"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C2216E8" w14:textId="77777777" w:rsidR="008B2C45" w:rsidRPr="0098252D" w:rsidRDefault="008B2C45"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2D5AE1A" w14:textId="77777777" w:rsidR="008B2C45" w:rsidRPr="0098252D" w:rsidRDefault="008B2C45" w:rsidP="009A5616">
            <w:pPr>
              <w:spacing w:line="360" w:lineRule="auto"/>
              <w:rPr>
                <w:sz w:val="26"/>
                <w:szCs w:val="26"/>
              </w:rPr>
            </w:pPr>
            <w:r>
              <w:rPr>
                <w:sz w:val="26"/>
                <w:szCs w:val="26"/>
              </w:rPr>
              <w:t>None.</w:t>
            </w:r>
          </w:p>
        </w:tc>
      </w:tr>
      <w:tr w:rsidR="008B2C45" w:rsidRPr="0098252D" w14:paraId="64B32590"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BF349FA" w14:textId="77777777" w:rsidR="008B2C45" w:rsidRPr="0098252D" w:rsidRDefault="008B2C45"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F69B0DF" w14:textId="77777777" w:rsidR="008B2C45" w:rsidRPr="0098252D" w:rsidRDefault="008B2C45" w:rsidP="009A5616">
            <w:pPr>
              <w:spacing w:line="360" w:lineRule="auto"/>
              <w:rPr>
                <w:sz w:val="26"/>
                <w:szCs w:val="26"/>
              </w:rPr>
            </w:pPr>
            <w:r>
              <w:rPr>
                <w:sz w:val="26"/>
                <w:szCs w:val="26"/>
              </w:rPr>
              <w:t>Quản trị viên</w:t>
            </w:r>
            <w:r w:rsidRPr="0098252D">
              <w:rPr>
                <w:sz w:val="26"/>
                <w:szCs w:val="26"/>
              </w:rPr>
              <w:t xml:space="preserve"> đã đăng nhập tài khoản vào hệ thống.</w:t>
            </w:r>
          </w:p>
        </w:tc>
      </w:tr>
      <w:tr w:rsidR="008B2C45" w:rsidRPr="0098252D" w14:paraId="75D5AA7E"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7B4FB40" w14:textId="77777777" w:rsidR="008B2C45" w:rsidRPr="0098252D" w:rsidRDefault="008B2C45"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5179C59" w14:textId="485DC720" w:rsidR="008B2C45" w:rsidRPr="0098252D" w:rsidRDefault="008B2C45" w:rsidP="009A5616">
            <w:pPr>
              <w:spacing w:line="360" w:lineRule="auto"/>
              <w:rPr>
                <w:sz w:val="26"/>
                <w:szCs w:val="26"/>
              </w:rPr>
            </w:pPr>
            <w:r>
              <w:rPr>
                <w:sz w:val="26"/>
                <w:szCs w:val="26"/>
              </w:rPr>
              <w:t xml:space="preserve">Hiển thị thông báo </w:t>
            </w:r>
            <w:r w:rsidR="00556CBD">
              <w:rPr>
                <w:sz w:val="26"/>
                <w:szCs w:val="26"/>
              </w:rPr>
              <w:t>xóa sản phẩm thành công và hiển thị lại danh sách sản phẩm.</w:t>
            </w:r>
          </w:p>
        </w:tc>
      </w:tr>
      <w:tr w:rsidR="008B2C45" w:rsidRPr="0098252D" w14:paraId="5EBB66DD"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20FA8B67" w14:textId="77777777" w:rsidR="008B2C45" w:rsidRPr="0098252D" w:rsidRDefault="008B2C45"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46C2A9FC" w14:textId="77777777" w:rsidR="008B2C45" w:rsidRPr="0098252D" w:rsidRDefault="008B2C45"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350011E6" w14:textId="77777777" w:rsidR="008B2C45" w:rsidRPr="0098252D" w:rsidRDefault="008B2C45" w:rsidP="009A5616">
            <w:pPr>
              <w:spacing w:line="360" w:lineRule="auto"/>
              <w:jc w:val="center"/>
              <w:rPr>
                <w:b/>
                <w:sz w:val="26"/>
                <w:szCs w:val="26"/>
              </w:rPr>
            </w:pPr>
            <w:r w:rsidRPr="0098252D">
              <w:rPr>
                <w:b/>
                <w:sz w:val="26"/>
                <w:szCs w:val="26"/>
              </w:rPr>
              <w:t>System</w:t>
            </w:r>
          </w:p>
        </w:tc>
      </w:tr>
      <w:tr w:rsidR="008B2C45" w:rsidRPr="0098252D" w14:paraId="5F83B427"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566622F8" w14:textId="77777777" w:rsidR="008B2C45" w:rsidRPr="0098252D" w:rsidRDefault="008B2C45"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27587982" w14:textId="17ED7BBF" w:rsidR="008B2C45" w:rsidRDefault="008B2C45" w:rsidP="009A5616">
            <w:pPr>
              <w:spacing w:line="360" w:lineRule="auto"/>
              <w:rPr>
                <w:sz w:val="26"/>
                <w:szCs w:val="26"/>
              </w:rPr>
            </w:pPr>
            <w:r>
              <w:rPr>
                <w:sz w:val="26"/>
                <w:szCs w:val="26"/>
              </w:rPr>
              <w:t>1</w:t>
            </w:r>
            <w:r w:rsidRPr="0098252D">
              <w:rPr>
                <w:sz w:val="26"/>
                <w:szCs w:val="26"/>
              </w:rPr>
              <w:t xml:space="preserve">. </w:t>
            </w:r>
            <w:r>
              <w:rPr>
                <w:sz w:val="26"/>
                <w:szCs w:val="26"/>
              </w:rPr>
              <w:t>Quản trị viên</w:t>
            </w:r>
            <w:r w:rsidRPr="0098252D">
              <w:rPr>
                <w:sz w:val="26"/>
                <w:szCs w:val="26"/>
              </w:rPr>
              <w:t xml:space="preserve"> nhấn vào nút</w:t>
            </w:r>
            <w:r>
              <w:rPr>
                <w:sz w:val="26"/>
                <w:szCs w:val="26"/>
              </w:rPr>
              <w:t xml:space="preserve"> sản phẩm ở thanh sidebar bên trái</w:t>
            </w:r>
            <w:r w:rsidRPr="0098252D">
              <w:rPr>
                <w:sz w:val="26"/>
                <w:szCs w:val="26"/>
              </w:rPr>
              <w:t>.</w:t>
            </w:r>
          </w:p>
          <w:p w14:paraId="083A3BE8" w14:textId="77777777" w:rsidR="008B2C45" w:rsidRDefault="008B2C45" w:rsidP="009A5616">
            <w:pPr>
              <w:spacing w:line="360" w:lineRule="auto"/>
              <w:rPr>
                <w:sz w:val="26"/>
                <w:szCs w:val="26"/>
              </w:rPr>
            </w:pPr>
          </w:p>
          <w:p w14:paraId="3D18F84A" w14:textId="65B75382" w:rsidR="008B2C45" w:rsidRDefault="008B2C45" w:rsidP="009A5616">
            <w:pPr>
              <w:spacing w:line="360" w:lineRule="auto"/>
              <w:rPr>
                <w:sz w:val="26"/>
                <w:szCs w:val="26"/>
              </w:rPr>
            </w:pPr>
            <w:r>
              <w:rPr>
                <w:sz w:val="26"/>
                <w:szCs w:val="26"/>
              </w:rPr>
              <w:t xml:space="preserve">2. Quản trị viên ấn vào nút </w:t>
            </w:r>
            <w:r w:rsidR="002B5EB9">
              <w:rPr>
                <w:sz w:val="26"/>
                <w:szCs w:val="26"/>
              </w:rPr>
              <w:t>xóa ở sản phẩm muốn xóa</w:t>
            </w:r>
            <w:r>
              <w:rPr>
                <w:sz w:val="26"/>
                <w:szCs w:val="26"/>
              </w:rPr>
              <w:t>.</w:t>
            </w:r>
          </w:p>
          <w:p w14:paraId="71D9BF9B" w14:textId="77777777" w:rsidR="008B2C45" w:rsidRDefault="008B2C45" w:rsidP="009A5616">
            <w:pPr>
              <w:spacing w:line="360" w:lineRule="auto"/>
              <w:rPr>
                <w:sz w:val="26"/>
                <w:szCs w:val="26"/>
              </w:rPr>
            </w:pPr>
          </w:p>
          <w:p w14:paraId="49989CD7" w14:textId="57B68F18" w:rsidR="008B2C45" w:rsidRPr="0098252D" w:rsidRDefault="008B2C45" w:rsidP="009A5616">
            <w:pPr>
              <w:spacing w:line="360" w:lineRule="auto"/>
              <w:rPr>
                <w:sz w:val="26"/>
                <w:szCs w:val="26"/>
              </w:rPr>
            </w:pPr>
            <w:r>
              <w:rPr>
                <w:sz w:val="26"/>
                <w:szCs w:val="26"/>
              </w:rPr>
              <w:t xml:space="preserve">3. </w:t>
            </w:r>
            <w:r w:rsidR="002B5EB9">
              <w:rPr>
                <w:sz w:val="26"/>
                <w:szCs w:val="26"/>
              </w:rPr>
              <w:t>Quản trị viên nhấn đồng ý xóa.</w:t>
            </w:r>
          </w:p>
        </w:tc>
        <w:tc>
          <w:tcPr>
            <w:tcW w:w="3469" w:type="dxa"/>
            <w:tcBorders>
              <w:top w:val="single" w:sz="4" w:space="0" w:color="000000"/>
              <w:left w:val="single" w:sz="4" w:space="0" w:color="000000"/>
              <w:bottom w:val="single" w:sz="4" w:space="0" w:color="000000"/>
              <w:right w:val="single" w:sz="4" w:space="0" w:color="000000"/>
            </w:tcBorders>
            <w:hideMark/>
          </w:tcPr>
          <w:p w14:paraId="7EC5B480" w14:textId="77777777" w:rsidR="008B2C45" w:rsidRDefault="008B2C45" w:rsidP="009A5616">
            <w:pPr>
              <w:spacing w:line="360" w:lineRule="auto"/>
              <w:rPr>
                <w:sz w:val="26"/>
                <w:szCs w:val="26"/>
              </w:rPr>
            </w:pPr>
            <w:r w:rsidRPr="0098252D">
              <w:rPr>
                <w:sz w:val="26"/>
                <w:szCs w:val="26"/>
              </w:rPr>
              <w:t xml:space="preserve">1.1 Hệ thống sẽ hiển thị ra giao diện </w:t>
            </w:r>
            <w:r>
              <w:rPr>
                <w:sz w:val="26"/>
                <w:szCs w:val="26"/>
              </w:rPr>
              <w:t>quản lý sản phẩm và danh sách các sản phẩm đã được thêm vào trong hệ thống.</w:t>
            </w:r>
          </w:p>
          <w:p w14:paraId="01AA8EE3" w14:textId="72650612" w:rsidR="008B2C45" w:rsidRDefault="008B2C45" w:rsidP="009A5616">
            <w:pPr>
              <w:spacing w:line="360" w:lineRule="auto"/>
              <w:rPr>
                <w:sz w:val="26"/>
                <w:szCs w:val="26"/>
              </w:rPr>
            </w:pPr>
            <w:r>
              <w:rPr>
                <w:sz w:val="26"/>
                <w:szCs w:val="26"/>
              </w:rPr>
              <w:t xml:space="preserve">2.1 Hệ thống sẽ hiển thị ra </w:t>
            </w:r>
            <w:r w:rsidR="002B5EB9">
              <w:rPr>
                <w:sz w:val="26"/>
                <w:szCs w:val="26"/>
              </w:rPr>
              <w:t>thông báo xác nhận có chắc chắn muốn xóa sản phẩm này.</w:t>
            </w:r>
          </w:p>
          <w:p w14:paraId="07383BA9" w14:textId="6F80E31F" w:rsidR="008B2C45" w:rsidRDefault="008B2C45" w:rsidP="009A5616">
            <w:pPr>
              <w:spacing w:line="360" w:lineRule="auto"/>
              <w:rPr>
                <w:sz w:val="26"/>
                <w:szCs w:val="26"/>
              </w:rPr>
            </w:pPr>
            <w:r>
              <w:rPr>
                <w:sz w:val="26"/>
                <w:szCs w:val="26"/>
              </w:rPr>
              <w:t xml:space="preserve">3.1 Hệ thống </w:t>
            </w:r>
            <w:r w:rsidR="002B5EB9">
              <w:rPr>
                <w:sz w:val="26"/>
                <w:szCs w:val="26"/>
              </w:rPr>
              <w:t>xóa</w:t>
            </w:r>
            <w:r>
              <w:rPr>
                <w:sz w:val="26"/>
                <w:szCs w:val="26"/>
              </w:rPr>
              <w:t xml:space="preserve"> sản phẩm</w:t>
            </w:r>
            <w:r w:rsidR="002B5EB9">
              <w:rPr>
                <w:sz w:val="26"/>
                <w:szCs w:val="26"/>
              </w:rPr>
              <w:t xml:space="preserve"> khỏi</w:t>
            </w:r>
            <w:r>
              <w:rPr>
                <w:sz w:val="26"/>
                <w:szCs w:val="26"/>
              </w:rPr>
              <w:t xml:space="preserve"> cơ sở dữ liệu.</w:t>
            </w:r>
          </w:p>
          <w:p w14:paraId="135587C9" w14:textId="797E8A73" w:rsidR="008B2C45" w:rsidRPr="0098252D" w:rsidRDefault="008B2C45" w:rsidP="009A5616">
            <w:pPr>
              <w:spacing w:line="360" w:lineRule="auto"/>
              <w:rPr>
                <w:sz w:val="26"/>
                <w:szCs w:val="26"/>
              </w:rPr>
            </w:pPr>
            <w:r>
              <w:rPr>
                <w:sz w:val="26"/>
                <w:szCs w:val="26"/>
              </w:rPr>
              <w:t xml:space="preserve">3.2 Hệ thống hiển thị thông báo </w:t>
            </w:r>
            <w:r w:rsidR="002B5EB9">
              <w:rPr>
                <w:sz w:val="26"/>
                <w:szCs w:val="26"/>
              </w:rPr>
              <w:t>xóa</w:t>
            </w:r>
            <w:r>
              <w:rPr>
                <w:sz w:val="26"/>
                <w:szCs w:val="26"/>
              </w:rPr>
              <w:t xml:space="preserve"> sản phẩm thành công và </w:t>
            </w:r>
            <w:r w:rsidR="002B5EB9">
              <w:rPr>
                <w:sz w:val="26"/>
                <w:szCs w:val="26"/>
              </w:rPr>
              <w:t>cập nhật lại danh sách sản phẩm.</w:t>
            </w:r>
          </w:p>
          <w:p w14:paraId="5346D5C4" w14:textId="77777777" w:rsidR="008B2C45" w:rsidRPr="0098252D" w:rsidRDefault="008B2C45" w:rsidP="009A5616">
            <w:pPr>
              <w:spacing w:line="360" w:lineRule="auto"/>
              <w:rPr>
                <w:sz w:val="26"/>
                <w:szCs w:val="26"/>
              </w:rPr>
            </w:pPr>
          </w:p>
        </w:tc>
      </w:tr>
      <w:tr w:rsidR="008B2C45" w:rsidRPr="00BA66F8" w14:paraId="79B14E65"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5AA32C8F" w14:textId="77777777" w:rsidR="008B2C45" w:rsidRPr="0098252D" w:rsidRDefault="008B2C45" w:rsidP="009A5616">
            <w:pPr>
              <w:spacing w:line="360" w:lineRule="auto"/>
              <w:rPr>
                <w:b/>
                <w:sz w:val="26"/>
                <w:szCs w:val="26"/>
              </w:rPr>
            </w:pPr>
            <w:r w:rsidRPr="0098252D">
              <w:rPr>
                <w:b/>
                <w:sz w:val="26"/>
                <w:szCs w:val="26"/>
              </w:rPr>
              <w:t>Exception</w:t>
            </w:r>
          </w:p>
          <w:p w14:paraId="40F15579" w14:textId="77777777" w:rsidR="008B2C45" w:rsidRPr="0098252D" w:rsidRDefault="008B2C45"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0EE86AD" w14:textId="7E9A0461" w:rsidR="008B2C45" w:rsidRPr="00BA66F8" w:rsidRDefault="002B5EB9" w:rsidP="006750C8">
            <w:pPr>
              <w:keepNext/>
              <w:rPr>
                <w:sz w:val="26"/>
                <w:szCs w:val="26"/>
              </w:rPr>
            </w:pPr>
            <w:r>
              <w:rPr>
                <w:sz w:val="26"/>
                <w:szCs w:val="26"/>
              </w:rPr>
              <w:t>None.</w:t>
            </w:r>
          </w:p>
        </w:tc>
      </w:tr>
    </w:tbl>
    <w:p w14:paraId="0D752743" w14:textId="3DF3774D" w:rsidR="007C1CD1" w:rsidRDefault="006750C8" w:rsidP="006750C8">
      <w:pPr>
        <w:pStyle w:val="Caption"/>
      </w:pPr>
      <w:bookmarkStart w:id="93" w:name="_Toc183894035"/>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17</w:t>
      </w:r>
      <w:r w:rsidR="00724595">
        <w:rPr>
          <w:noProof/>
        </w:rPr>
        <w:fldChar w:fldCharType="end"/>
      </w:r>
      <w:r>
        <w:t>: Đặc tả Use case xóa sản phẩm</w:t>
      </w:r>
      <w:bookmarkEnd w:id="93"/>
    </w:p>
    <w:p w14:paraId="7B2C411E" w14:textId="77777777" w:rsidR="007C1CD1" w:rsidRDefault="007C1CD1"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E12DF1" w:rsidRPr="0098252D" w14:paraId="0359244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166A156" w14:textId="77777777" w:rsidR="00E12DF1" w:rsidRPr="0098252D" w:rsidRDefault="00E12DF1"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9483D02" w14:textId="4F520C59" w:rsidR="00E12DF1" w:rsidRPr="0098252D" w:rsidRDefault="00E12DF1" w:rsidP="009A5616">
            <w:pPr>
              <w:spacing w:line="360" w:lineRule="auto"/>
              <w:rPr>
                <w:sz w:val="26"/>
                <w:szCs w:val="26"/>
              </w:rPr>
            </w:pPr>
            <w:r>
              <w:rPr>
                <w:sz w:val="26"/>
                <w:szCs w:val="26"/>
              </w:rPr>
              <w:t>Sửa sản phẩm</w:t>
            </w:r>
            <w:r w:rsidRPr="0098252D">
              <w:rPr>
                <w:sz w:val="26"/>
                <w:szCs w:val="26"/>
              </w:rPr>
              <w:t>.</w:t>
            </w:r>
          </w:p>
        </w:tc>
      </w:tr>
      <w:tr w:rsidR="00E12DF1" w:rsidRPr="0098252D" w14:paraId="1B4AFC3C"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DD0CA1A" w14:textId="77777777" w:rsidR="00E12DF1" w:rsidRPr="0098252D" w:rsidRDefault="00E12DF1"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DE5FDEC" w14:textId="014B3317" w:rsidR="00E12DF1" w:rsidRPr="0098252D" w:rsidRDefault="00E12DF1" w:rsidP="009A5616">
            <w:pPr>
              <w:spacing w:line="360" w:lineRule="auto"/>
              <w:rPr>
                <w:sz w:val="26"/>
                <w:szCs w:val="26"/>
              </w:rPr>
            </w:pPr>
            <w:r>
              <w:rPr>
                <w:sz w:val="26"/>
                <w:szCs w:val="26"/>
              </w:rPr>
              <w:t>Quản trị viên muốn sửa một sản phẩm</w:t>
            </w:r>
            <w:r w:rsidRPr="0098252D">
              <w:rPr>
                <w:sz w:val="26"/>
                <w:szCs w:val="26"/>
              </w:rPr>
              <w:t>.</w:t>
            </w:r>
          </w:p>
        </w:tc>
      </w:tr>
      <w:tr w:rsidR="00E12DF1" w:rsidRPr="0098252D" w14:paraId="0DACC422"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6BB57CD" w14:textId="77777777" w:rsidR="00E12DF1" w:rsidRPr="0098252D" w:rsidRDefault="00E12DF1" w:rsidP="009A5616">
            <w:pPr>
              <w:spacing w:line="360" w:lineRule="auto"/>
              <w:rPr>
                <w:b/>
                <w:sz w:val="26"/>
                <w:szCs w:val="26"/>
              </w:rPr>
            </w:pPr>
            <w:r w:rsidRPr="0098252D">
              <w:rPr>
                <w:b/>
                <w:sz w:val="26"/>
                <w:szCs w:val="26"/>
              </w:rPr>
              <w:lastRenderedPageBreak/>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C240A51" w14:textId="4466311F" w:rsidR="00E12DF1" w:rsidRPr="0098252D" w:rsidRDefault="00E12DF1" w:rsidP="009A5616">
            <w:pPr>
              <w:spacing w:line="360" w:lineRule="auto"/>
              <w:rPr>
                <w:sz w:val="26"/>
                <w:szCs w:val="26"/>
              </w:rPr>
            </w:pPr>
            <w:r>
              <w:rPr>
                <w:sz w:val="26"/>
                <w:szCs w:val="26"/>
              </w:rPr>
              <w:t>Quản trị viên ấn vào biểu tượng sửa sản phẩm ở trang quản lý sản phẩm.</w:t>
            </w:r>
          </w:p>
        </w:tc>
      </w:tr>
      <w:tr w:rsidR="00E12DF1" w:rsidRPr="0098252D" w14:paraId="30F60595"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7ED05D3" w14:textId="77777777" w:rsidR="00E12DF1" w:rsidRPr="0098252D" w:rsidRDefault="00E12DF1"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B052F58" w14:textId="79749FC5" w:rsidR="00E12DF1" w:rsidRPr="0098252D" w:rsidRDefault="00E12DF1" w:rsidP="009A5616">
            <w:pPr>
              <w:spacing w:line="360" w:lineRule="auto"/>
              <w:rPr>
                <w:sz w:val="26"/>
                <w:szCs w:val="26"/>
              </w:rPr>
            </w:pPr>
            <w:r>
              <w:rPr>
                <w:sz w:val="26"/>
                <w:szCs w:val="26"/>
              </w:rPr>
              <w:t>Quản trị viên muốn sửa thông tin của một sản phẩm.</w:t>
            </w:r>
          </w:p>
        </w:tc>
      </w:tr>
      <w:tr w:rsidR="00E12DF1" w:rsidRPr="0098252D" w14:paraId="05B164CA"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940EAF6" w14:textId="77777777" w:rsidR="00E12DF1" w:rsidRPr="0098252D" w:rsidRDefault="00E12DF1"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A82C44B" w14:textId="77777777" w:rsidR="00E12DF1" w:rsidRPr="0098252D" w:rsidRDefault="00E12DF1" w:rsidP="009A5616">
            <w:pPr>
              <w:spacing w:line="360" w:lineRule="auto"/>
              <w:rPr>
                <w:sz w:val="26"/>
                <w:szCs w:val="26"/>
              </w:rPr>
            </w:pPr>
            <w:r w:rsidRPr="0098252D">
              <w:rPr>
                <w:sz w:val="26"/>
                <w:szCs w:val="26"/>
              </w:rPr>
              <w:t xml:space="preserve">Quản </w:t>
            </w:r>
            <w:r>
              <w:rPr>
                <w:sz w:val="26"/>
                <w:szCs w:val="26"/>
              </w:rPr>
              <w:t>trị viên.</w:t>
            </w:r>
          </w:p>
        </w:tc>
      </w:tr>
      <w:tr w:rsidR="00E12DF1" w:rsidRPr="0098252D" w14:paraId="283B2C5D"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1745076" w14:textId="77777777" w:rsidR="00E12DF1" w:rsidRPr="0098252D" w:rsidRDefault="00E12DF1"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63F5F62" w14:textId="77777777" w:rsidR="00E12DF1" w:rsidRPr="0098252D" w:rsidRDefault="00E12DF1" w:rsidP="009A5616">
            <w:pPr>
              <w:spacing w:line="360" w:lineRule="auto"/>
              <w:rPr>
                <w:sz w:val="26"/>
                <w:szCs w:val="26"/>
              </w:rPr>
            </w:pPr>
            <w:r>
              <w:rPr>
                <w:sz w:val="26"/>
                <w:szCs w:val="26"/>
              </w:rPr>
              <w:t>None.</w:t>
            </w:r>
          </w:p>
        </w:tc>
      </w:tr>
      <w:tr w:rsidR="00E12DF1" w:rsidRPr="0098252D" w14:paraId="33428176"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121B119" w14:textId="77777777" w:rsidR="00E12DF1" w:rsidRPr="0098252D" w:rsidRDefault="00E12DF1"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493C03C" w14:textId="77777777" w:rsidR="00E12DF1" w:rsidRPr="0098252D" w:rsidRDefault="00E12DF1" w:rsidP="009A5616">
            <w:pPr>
              <w:spacing w:line="360" w:lineRule="auto"/>
              <w:rPr>
                <w:sz w:val="26"/>
                <w:szCs w:val="26"/>
              </w:rPr>
            </w:pPr>
            <w:r>
              <w:rPr>
                <w:sz w:val="26"/>
                <w:szCs w:val="26"/>
              </w:rPr>
              <w:t>Quản trị viên</w:t>
            </w:r>
            <w:r w:rsidRPr="0098252D">
              <w:rPr>
                <w:sz w:val="26"/>
                <w:szCs w:val="26"/>
              </w:rPr>
              <w:t xml:space="preserve"> đã đăng nhập tài khoản vào hệ thống.</w:t>
            </w:r>
          </w:p>
        </w:tc>
      </w:tr>
      <w:tr w:rsidR="00E12DF1" w:rsidRPr="0098252D" w14:paraId="44615B6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96D4BAB" w14:textId="77777777" w:rsidR="00E12DF1" w:rsidRPr="0098252D" w:rsidRDefault="00E12DF1"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0FC915D" w14:textId="0C7CA2A2" w:rsidR="00E12DF1" w:rsidRPr="0098252D" w:rsidRDefault="00E12DF1" w:rsidP="009A5616">
            <w:pPr>
              <w:spacing w:line="360" w:lineRule="auto"/>
              <w:rPr>
                <w:sz w:val="26"/>
                <w:szCs w:val="26"/>
              </w:rPr>
            </w:pPr>
            <w:r>
              <w:rPr>
                <w:sz w:val="26"/>
                <w:szCs w:val="26"/>
              </w:rPr>
              <w:t>Hiển thị thông báo sửa sản phẩm thành công và hiển thị lại thông tin sản phẩm.</w:t>
            </w:r>
          </w:p>
        </w:tc>
      </w:tr>
      <w:tr w:rsidR="00E12DF1" w:rsidRPr="0098252D" w14:paraId="1C61EDA4"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65FBC8CE" w14:textId="77777777" w:rsidR="00E12DF1" w:rsidRPr="0098252D" w:rsidRDefault="00E12DF1"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07537549" w14:textId="77777777" w:rsidR="00E12DF1" w:rsidRPr="0098252D" w:rsidRDefault="00E12DF1"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27C71AF5" w14:textId="77777777" w:rsidR="00E12DF1" w:rsidRPr="0098252D" w:rsidRDefault="00E12DF1" w:rsidP="009A5616">
            <w:pPr>
              <w:spacing w:line="360" w:lineRule="auto"/>
              <w:jc w:val="center"/>
              <w:rPr>
                <w:b/>
                <w:sz w:val="26"/>
                <w:szCs w:val="26"/>
              </w:rPr>
            </w:pPr>
            <w:r w:rsidRPr="0098252D">
              <w:rPr>
                <w:b/>
                <w:sz w:val="26"/>
                <w:szCs w:val="26"/>
              </w:rPr>
              <w:t>System</w:t>
            </w:r>
          </w:p>
        </w:tc>
      </w:tr>
      <w:tr w:rsidR="00E12DF1" w:rsidRPr="0098252D" w14:paraId="2D127AAA"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73E66EBD" w14:textId="77777777" w:rsidR="00E12DF1" w:rsidRPr="0098252D" w:rsidRDefault="00E12DF1"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6A333168" w14:textId="77777777" w:rsidR="00E12DF1" w:rsidRDefault="00E12DF1" w:rsidP="009A5616">
            <w:pPr>
              <w:spacing w:line="360" w:lineRule="auto"/>
              <w:rPr>
                <w:sz w:val="26"/>
                <w:szCs w:val="26"/>
              </w:rPr>
            </w:pPr>
            <w:r>
              <w:rPr>
                <w:sz w:val="26"/>
                <w:szCs w:val="26"/>
              </w:rPr>
              <w:t>1</w:t>
            </w:r>
            <w:r w:rsidRPr="0098252D">
              <w:rPr>
                <w:sz w:val="26"/>
                <w:szCs w:val="26"/>
              </w:rPr>
              <w:t xml:space="preserve">. </w:t>
            </w:r>
            <w:r>
              <w:rPr>
                <w:sz w:val="26"/>
                <w:szCs w:val="26"/>
              </w:rPr>
              <w:t>Quản trị viên</w:t>
            </w:r>
            <w:r w:rsidRPr="0098252D">
              <w:rPr>
                <w:sz w:val="26"/>
                <w:szCs w:val="26"/>
              </w:rPr>
              <w:t xml:space="preserve"> nhấn vào nút</w:t>
            </w:r>
            <w:r>
              <w:rPr>
                <w:sz w:val="26"/>
                <w:szCs w:val="26"/>
              </w:rPr>
              <w:t xml:space="preserve"> sản phẩm ở thanh sidebar bên trái</w:t>
            </w:r>
            <w:r w:rsidRPr="0098252D">
              <w:rPr>
                <w:sz w:val="26"/>
                <w:szCs w:val="26"/>
              </w:rPr>
              <w:t>.</w:t>
            </w:r>
          </w:p>
          <w:p w14:paraId="48FB6096" w14:textId="77777777" w:rsidR="00E12DF1" w:rsidRDefault="00E12DF1" w:rsidP="009A5616">
            <w:pPr>
              <w:spacing w:line="360" w:lineRule="auto"/>
              <w:rPr>
                <w:sz w:val="26"/>
                <w:szCs w:val="26"/>
              </w:rPr>
            </w:pPr>
          </w:p>
          <w:p w14:paraId="6EB5335B" w14:textId="12703627" w:rsidR="00E12DF1" w:rsidRDefault="00E12DF1" w:rsidP="009A5616">
            <w:pPr>
              <w:spacing w:line="360" w:lineRule="auto"/>
              <w:rPr>
                <w:sz w:val="26"/>
                <w:szCs w:val="26"/>
              </w:rPr>
            </w:pPr>
            <w:r>
              <w:rPr>
                <w:sz w:val="26"/>
                <w:szCs w:val="26"/>
              </w:rPr>
              <w:t>2. Quản trị viên ấn vào nút sửa ở sản phẩm muốn sửa.</w:t>
            </w:r>
          </w:p>
          <w:p w14:paraId="3880143C" w14:textId="77777777" w:rsidR="00E12DF1" w:rsidRDefault="00E12DF1" w:rsidP="009A5616">
            <w:pPr>
              <w:spacing w:line="360" w:lineRule="auto"/>
              <w:rPr>
                <w:sz w:val="26"/>
                <w:szCs w:val="26"/>
              </w:rPr>
            </w:pPr>
          </w:p>
          <w:p w14:paraId="494C6459" w14:textId="77777777" w:rsidR="00E12DF1" w:rsidRDefault="00E12DF1" w:rsidP="009A5616">
            <w:pPr>
              <w:spacing w:line="360" w:lineRule="auto"/>
              <w:rPr>
                <w:sz w:val="26"/>
                <w:szCs w:val="26"/>
              </w:rPr>
            </w:pPr>
          </w:p>
          <w:p w14:paraId="2495041C" w14:textId="19273A5A" w:rsidR="00E12DF1" w:rsidRPr="0098252D" w:rsidRDefault="00E12DF1" w:rsidP="009A5616">
            <w:pPr>
              <w:spacing w:line="360" w:lineRule="auto"/>
              <w:rPr>
                <w:sz w:val="26"/>
                <w:szCs w:val="26"/>
              </w:rPr>
            </w:pPr>
            <w:r>
              <w:rPr>
                <w:sz w:val="26"/>
                <w:szCs w:val="26"/>
              </w:rPr>
              <w:t>3. Quản trị viên điền các thông tin muốn sửa và ấn nút lưu.</w:t>
            </w:r>
          </w:p>
        </w:tc>
        <w:tc>
          <w:tcPr>
            <w:tcW w:w="3469" w:type="dxa"/>
            <w:tcBorders>
              <w:top w:val="single" w:sz="4" w:space="0" w:color="000000"/>
              <w:left w:val="single" w:sz="4" w:space="0" w:color="000000"/>
              <w:bottom w:val="single" w:sz="4" w:space="0" w:color="000000"/>
              <w:right w:val="single" w:sz="4" w:space="0" w:color="000000"/>
            </w:tcBorders>
            <w:hideMark/>
          </w:tcPr>
          <w:p w14:paraId="03CB7680" w14:textId="77777777" w:rsidR="00E12DF1" w:rsidRDefault="00E12DF1" w:rsidP="009A5616">
            <w:pPr>
              <w:spacing w:line="360" w:lineRule="auto"/>
              <w:rPr>
                <w:sz w:val="26"/>
                <w:szCs w:val="26"/>
              </w:rPr>
            </w:pPr>
            <w:r w:rsidRPr="0098252D">
              <w:rPr>
                <w:sz w:val="26"/>
                <w:szCs w:val="26"/>
              </w:rPr>
              <w:t xml:space="preserve">1.1 Hệ thống sẽ hiển thị ra giao diện </w:t>
            </w:r>
            <w:r>
              <w:rPr>
                <w:sz w:val="26"/>
                <w:szCs w:val="26"/>
              </w:rPr>
              <w:t>quản lý sản phẩm và danh sách các sản phẩm đã được thêm vào trong hệ thống.</w:t>
            </w:r>
          </w:p>
          <w:p w14:paraId="2F8DB530" w14:textId="30AEB484" w:rsidR="00E12DF1" w:rsidRDefault="00E12DF1" w:rsidP="009A5616">
            <w:pPr>
              <w:spacing w:line="360" w:lineRule="auto"/>
              <w:rPr>
                <w:sz w:val="26"/>
                <w:szCs w:val="26"/>
              </w:rPr>
            </w:pPr>
            <w:r>
              <w:rPr>
                <w:sz w:val="26"/>
                <w:szCs w:val="26"/>
              </w:rPr>
              <w:t>2.1 Hệ thống sẽ hiển thị ra form chứa các trường dữ liệu để người dùng cập nhật lại thông tin của sản phẩm.</w:t>
            </w:r>
          </w:p>
          <w:p w14:paraId="6A6CBE1D" w14:textId="7DD66A02" w:rsidR="00E12DF1" w:rsidRDefault="00E12DF1" w:rsidP="009A5616">
            <w:pPr>
              <w:spacing w:line="360" w:lineRule="auto"/>
              <w:rPr>
                <w:sz w:val="26"/>
                <w:szCs w:val="26"/>
              </w:rPr>
            </w:pPr>
            <w:r>
              <w:rPr>
                <w:sz w:val="26"/>
                <w:szCs w:val="26"/>
              </w:rPr>
              <w:t>3.1 Hệ thống cập nhật lại thông tin sản phẩm vào cơ sở dữ liệu.</w:t>
            </w:r>
          </w:p>
          <w:p w14:paraId="68C649E8" w14:textId="1246DD84" w:rsidR="00E12DF1" w:rsidRPr="0098252D" w:rsidRDefault="00E12DF1" w:rsidP="009A5616">
            <w:pPr>
              <w:spacing w:line="360" w:lineRule="auto"/>
              <w:rPr>
                <w:sz w:val="26"/>
                <w:szCs w:val="26"/>
              </w:rPr>
            </w:pPr>
            <w:r>
              <w:rPr>
                <w:sz w:val="26"/>
                <w:szCs w:val="26"/>
              </w:rPr>
              <w:t>3.2 Hệ thống hiển thị thông báo sửa thành công và cập nhật lại thông tin sản phẩm.</w:t>
            </w:r>
          </w:p>
          <w:p w14:paraId="1A0E2E4A" w14:textId="77777777" w:rsidR="00E12DF1" w:rsidRPr="0098252D" w:rsidRDefault="00E12DF1" w:rsidP="009A5616">
            <w:pPr>
              <w:spacing w:line="360" w:lineRule="auto"/>
              <w:rPr>
                <w:sz w:val="26"/>
                <w:szCs w:val="26"/>
              </w:rPr>
            </w:pPr>
          </w:p>
        </w:tc>
      </w:tr>
      <w:tr w:rsidR="00E12DF1" w:rsidRPr="00BA66F8" w14:paraId="3FD42DC4"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38F8A4EC" w14:textId="77777777" w:rsidR="00E12DF1" w:rsidRPr="0098252D" w:rsidRDefault="00E12DF1" w:rsidP="009A5616">
            <w:pPr>
              <w:spacing w:line="360" w:lineRule="auto"/>
              <w:rPr>
                <w:b/>
                <w:sz w:val="26"/>
                <w:szCs w:val="26"/>
              </w:rPr>
            </w:pPr>
            <w:r w:rsidRPr="0098252D">
              <w:rPr>
                <w:b/>
                <w:sz w:val="26"/>
                <w:szCs w:val="26"/>
              </w:rPr>
              <w:t>Exception</w:t>
            </w:r>
          </w:p>
          <w:p w14:paraId="35DBD16B" w14:textId="77777777" w:rsidR="00E12DF1" w:rsidRPr="0098252D" w:rsidRDefault="00E12DF1"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CFDCDFC" w14:textId="2640C249" w:rsidR="00E12DF1" w:rsidRPr="00BA66F8" w:rsidRDefault="00834853" w:rsidP="00524D4E">
            <w:pPr>
              <w:keepNext/>
              <w:rPr>
                <w:sz w:val="26"/>
                <w:szCs w:val="26"/>
              </w:rPr>
            </w:pPr>
            <w:r>
              <w:rPr>
                <w:sz w:val="26"/>
                <w:szCs w:val="26"/>
              </w:rPr>
              <w:t>3.1a Hệ thống hiển thị thông báo cập nhật sản phẩm thất bại do các trường dữ liệu quản trị viên nhập không hợp lệ và quay về bước 1.1</w:t>
            </w:r>
          </w:p>
        </w:tc>
      </w:tr>
    </w:tbl>
    <w:p w14:paraId="6BA87041" w14:textId="1DC9791C" w:rsidR="007C1CD1" w:rsidRDefault="00524D4E" w:rsidP="00524D4E">
      <w:pPr>
        <w:pStyle w:val="Caption"/>
      </w:pPr>
      <w:bookmarkStart w:id="94" w:name="_Toc183894036"/>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18</w:t>
      </w:r>
      <w:r w:rsidR="00724595">
        <w:rPr>
          <w:noProof/>
        </w:rPr>
        <w:fldChar w:fldCharType="end"/>
      </w:r>
      <w:r>
        <w:t>: Đặc tả Use case sửa sản phẩm</w:t>
      </w:r>
      <w:bookmarkEnd w:id="94"/>
    </w:p>
    <w:p w14:paraId="1640E528" w14:textId="77777777" w:rsidR="007C1CD1" w:rsidRDefault="007C1CD1" w:rsidP="00EC2016"/>
    <w:p w14:paraId="757667D1" w14:textId="0BC4DCD0" w:rsidR="007C1CD1" w:rsidRDefault="00483A08" w:rsidP="00483A08">
      <w:pPr>
        <w:pStyle w:val="Heading3"/>
      </w:pPr>
      <w:bookmarkStart w:id="95" w:name="_Toc183893930"/>
      <w:r>
        <w:lastRenderedPageBreak/>
        <w:t>UC07: Xử lý mua hàng</w:t>
      </w:r>
      <w:bookmarkEnd w:id="95"/>
    </w:p>
    <w:p w14:paraId="5E1F063B" w14:textId="0B7658FB" w:rsidR="007C1CD1" w:rsidRDefault="00483A08" w:rsidP="00EC2016">
      <w:r>
        <w:rPr>
          <w:noProof/>
        </w:rPr>
        <mc:AlternateContent>
          <mc:Choice Requires="wps">
            <w:drawing>
              <wp:anchor distT="0" distB="0" distL="114300" distR="114300" simplePos="0" relativeHeight="251717632" behindDoc="0" locked="0" layoutInCell="1" allowOverlap="1" wp14:anchorId="56404FDA" wp14:editId="25FF42F7">
                <wp:simplePos x="0" y="0"/>
                <wp:positionH relativeFrom="column">
                  <wp:posOffset>0</wp:posOffset>
                </wp:positionH>
                <wp:positionV relativeFrom="paragraph">
                  <wp:posOffset>3122295</wp:posOffset>
                </wp:positionV>
                <wp:extent cx="5791835" cy="635"/>
                <wp:effectExtent l="0" t="0" r="0" b="0"/>
                <wp:wrapNone/>
                <wp:docPr id="159425321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BE12337" w14:textId="06FCF554" w:rsidR="00483A08" w:rsidRPr="00951F03" w:rsidRDefault="00483A08" w:rsidP="00483A08">
                            <w:pPr>
                              <w:pStyle w:val="Caption"/>
                              <w:rPr>
                                <w:sz w:val="24"/>
                                <w:szCs w:val="24"/>
                              </w:rPr>
                            </w:pPr>
                            <w:bookmarkStart w:id="96" w:name="_Toc183893661"/>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8</w:t>
                            </w:r>
                            <w:r w:rsidR="00456216">
                              <w:fldChar w:fldCharType="end"/>
                            </w:r>
                            <w:r>
                              <w:t>: Use case xử lý mua hàng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04FDA" id="_x0000_s1040" type="#_x0000_t202" style="position:absolute;margin-left:0;margin-top:245.85pt;width:456.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" stroked="f">
                <v:textbox style="mso-fit-shape-to-text:t" inset="0,0,0,0">
                  <w:txbxContent>
                    <w:p w14:paraId="5BE12337" w14:textId="06FCF554" w:rsidR="00483A08" w:rsidRPr="00951F03" w:rsidRDefault="00483A08" w:rsidP="00483A08">
                      <w:pPr>
                        <w:pStyle w:val="Caption"/>
                        <w:rPr>
                          <w:sz w:val="24"/>
                          <w:szCs w:val="24"/>
                        </w:rPr>
                      </w:pPr>
                      <w:bookmarkStart w:id="97" w:name="_Toc183893661"/>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8</w:t>
                      </w:r>
                      <w:r w:rsidR="00456216">
                        <w:fldChar w:fldCharType="end"/>
                      </w:r>
                      <w:r>
                        <w:t>: Use case xử lý mua hàng</w:t>
                      </w:r>
                      <w:bookmarkEnd w:id="97"/>
                    </w:p>
                  </w:txbxContent>
                </v:textbox>
              </v:shape>
            </w:pict>
          </mc:Fallback>
        </mc:AlternateContent>
      </w:r>
      <w:r w:rsidRPr="00483A08">
        <w:rPr>
          <w:noProof/>
        </w:rPr>
        <w:drawing>
          <wp:anchor distT="0" distB="0" distL="114300" distR="114300" simplePos="0" relativeHeight="251715584" behindDoc="0" locked="0" layoutInCell="1" allowOverlap="1" wp14:anchorId="21FC8684" wp14:editId="3770B526">
            <wp:simplePos x="0" y="0"/>
            <wp:positionH relativeFrom="margin">
              <wp:align>right</wp:align>
            </wp:positionH>
            <wp:positionV relativeFrom="paragraph">
              <wp:posOffset>76835</wp:posOffset>
            </wp:positionV>
            <wp:extent cx="5791835" cy="2988310"/>
            <wp:effectExtent l="0" t="0" r="0" b="2540"/>
            <wp:wrapNone/>
            <wp:docPr id="160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1116"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2988310"/>
                    </a:xfrm>
                    <a:prstGeom prst="rect">
                      <a:avLst/>
                    </a:prstGeom>
                  </pic:spPr>
                </pic:pic>
              </a:graphicData>
            </a:graphic>
          </wp:anchor>
        </w:drawing>
      </w:r>
    </w:p>
    <w:p w14:paraId="76D69ABF" w14:textId="77777777" w:rsidR="007C1CD1" w:rsidRDefault="007C1CD1" w:rsidP="00EC2016"/>
    <w:p w14:paraId="414C7480" w14:textId="77777777" w:rsidR="00D862F4" w:rsidRDefault="00D862F4" w:rsidP="00EC2016"/>
    <w:p w14:paraId="7B32E4C8" w14:textId="77777777" w:rsidR="00D862F4" w:rsidRDefault="00D862F4" w:rsidP="00EC2016"/>
    <w:p w14:paraId="41BDDE4C" w14:textId="77777777" w:rsidR="00D862F4" w:rsidRDefault="00D862F4" w:rsidP="00EC2016"/>
    <w:p w14:paraId="761C452A" w14:textId="77777777" w:rsidR="00D862F4" w:rsidRDefault="00D862F4" w:rsidP="00EC2016"/>
    <w:p w14:paraId="00F13619" w14:textId="77777777" w:rsidR="00EC2016" w:rsidRDefault="00EC2016" w:rsidP="00EC2016"/>
    <w:p w14:paraId="4B3F7C60" w14:textId="77777777" w:rsidR="00EC2016" w:rsidRDefault="00EC2016" w:rsidP="00EC2016"/>
    <w:p w14:paraId="4B630C12" w14:textId="77777777" w:rsidR="00EC2016" w:rsidRDefault="00EC2016" w:rsidP="00EC2016"/>
    <w:p w14:paraId="338B5EA5" w14:textId="77777777" w:rsidR="00EC2016" w:rsidRDefault="00EC2016" w:rsidP="00EC2016"/>
    <w:p w14:paraId="78756EFD" w14:textId="77777777" w:rsidR="00EC2016" w:rsidRDefault="00EC2016" w:rsidP="00EC2016"/>
    <w:p w14:paraId="61CE4891" w14:textId="77777777" w:rsidR="00EC2016" w:rsidRDefault="00EC2016" w:rsidP="00EC2016"/>
    <w:p w14:paraId="012FED82" w14:textId="77777777" w:rsidR="00EC2016" w:rsidRDefault="00EC2016" w:rsidP="00EC2016"/>
    <w:p w14:paraId="0E143131" w14:textId="77777777" w:rsidR="005F40F4" w:rsidRDefault="005F40F4" w:rsidP="00EC2016"/>
    <w:p w14:paraId="6F6DB472" w14:textId="77777777" w:rsidR="005F40F4" w:rsidRDefault="005F40F4" w:rsidP="00EC2016"/>
    <w:p w14:paraId="3200021D" w14:textId="77777777" w:rsidR="005F40F4" w:rsidRDefault="005F40F4" w:rsidP="00EC2016"/>
    <w:p w14:paraId="3DF19FAE" w14:textId="77777777" w:rsidR="005F40F4" w:rsidRDefault="005F40F4" w:rsidP="00EC2016"/>
    <w:p w14:paraId="62ED31C0" w14:textId="77777777" w:rsidR="005F40F4" w:rsidRDefault="005F40F4" w:rsidP="00EC2016"/>
    <w:p w14:paraId="016C95B3" w14:textId="77777777" w:rsidR="005F40F4" w:rsidRDefault="005F40F4" w:rsidP="00EC2016"/>
    <w:p w14:paraId="4BB8797B" w14:textId="77777777" w:rsidR="005F40F4" w:rsidRDefault="005F40F4"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5A1BE2" w:rsidRPr="0098252D" w14:paraId="2E49F804"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FDE4535" w14:textId="77777777" w:rsidR="005A1BE2" w:rsidRPr="0098252D" w:rsidRDefault="005A1BE2"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D11C89C" w14:textId="33BE39CF" w:rsidR="005A1BE2" w:rsidRPr="0098252D" w:rsidRDefault="005A1BE2" w:rsidP="009A5616">
            <w:pPr>
              <w:spacing w:line="360" w:lineRule="auto"/>
              <w:rPr>
                <w:sz w:val="26"/>
                <w:szCs w:val="26"/>
              </w:rPr>
            </w:pPr>
            <w:r>
              <w:rPr>
                <w:sz w:val="26"/>
                <w:szCs w:val="26"/>
              </w:rPr>
              <w:t>Nhập sản phẩm khách hàng mua</w:t>
            </w:r>
            <w:r w:rsidRPr="0098252D">
              <w:rPr>
                <w:sz w:val="26"/>
                <w:szCs w:val="26"/>
              </w:rPr>
              <w:t>.</w:t>
            </w:r>
          </w:p>
        </w:tc>
      </w:tr>
      <w:tr w:rsidR="005A1BE2" w:rsidRPr="0098252D" w14:paraId="5BA8BE22"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6BC884B" w14:textId="77777777" w:rsidR="005A1BE2" w:rsidRPr="0098252D" w:rsidRDefault="005A1BE2"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9C59317" w14:textId="04E394BB" w:rsidR="005A1BE2" w:rsidRPr="0098252D" w:rsidRDefault="005A1BE2" w:rsidP="009A5616">
            <w:pPr>
              <w:spacing w:line="360" w:lineRule="auto"/>
              <w:rPr>
                <w:sz w:val="26"/>
                <w:szCs w:val="26"/>
              </w:rPr>
            </w:pPr>
            <w:r>
              <w:rPr>
                <w:sz w:val="26"/>
                <w:szCs w:val="26"/>
              </w:rPr>
              <w:t>Nhân viên muốn nhập sản phẩm khách hàng mua</w:t>
            </w:r>
            <w:r w:rsidR="00334D4B">
              <w:rPr>
                <w:sz w:val="26"/>
                <w:szCs w:val="26"/>
              </w:rPr>
              <w:t>.</w:t>
            </w:r>
          </w:p>
        </w:tc>
      </w:tr>
      <w:tr w:rsidR="005A1BE2" w:rsidRPr="0098252D" w14:paraId="5833894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39303F4" w14:textId="77777777" w:rsidR="005A1BE2" w:rsidRPr="0098252D" w:rsidRDefault="005A1BE2"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A0B8D2B" w14:textId="32AB075B" w:rsidR="005A1BE2" w:rsidRPr="0098252D" w:rsidRDefault="005A1BE2" w:rsidP="009A5616">
            <w:pPr>
              <w:spacing w:line="360" w:lineRule="auto"/>
              <w:rPr>
                <w:sz w:val="26"/>
                <w:szCs w:val="26"/>
              </w:rPr>
            </w:pPr>
            <w:r>
              <w:rPr>
                <w:sz w:val="26"/>
                <w:szCs w:val="26"/>
              </w:rPr>
              <w:t>Nhân viên ấn tìm kiếm sản phẩm và ấn nút thêm ở sản phẩm muốn thêm.</w:t>
            </w:r>
          </w:p>
        </w:tc>
      </w:tr>
      <w:tr w:rsidR="005A1BE2" w:rsidRPr="0098252D" w14:paraId="57010EE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C256C43" w14:textId="77777777" w:rsidR="005A1BE2" w:rsidRPr="0098252D" w:rsidRDefault="005A1BE2"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2B72486" w14:textId="29CD83DB" w:rsidR="005A1BE2" w:rsidRPr="0098252D" w:rsidRDefault="005076E5" w:rsidP="009A5616">
            <w:pPr>
              <w:spacing w:line="360" w:lineRule="auto"/>
              <w:rPr>
                <w:sz w:val="26"/>
                <w:szCs w:val="26"/>
              </w:rPr>
            </w:pPr>
            <w:r>
              <w:rPr>
                <w:sz w:val="26"/>
                <w:szCs w:val="26"/>
              </w:rPr>
              <w:t>Nhân viên thêm sản phẩm người dùng mua</w:t>
            </w:r>
            <w:r w:rsidR="00334D4B">
              <w:rPr>
                <w:sz w:val="26"/>
                <w:szCs w:val="26"/>
              </w:rPr>
              <w:t>.</w:t>
            </w:r>
          </w:p>
        </w:tc>
      </w:tr>
      <w:tr w:rsidR="005A1BE2" w:rsidRPr="0098252D" w14:paraId="42F8E1A8"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EA4C4A6" w14:textId="77777777" w:rsidR="005A1BE2" w:rsidRPr="0098252D" w:rsidRDefault="005A1BE2"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218F842" w14:textId="46ECB1B0" w:rsidR="005A1BE2" w:rsidRPr="0098252D" w:rsidRDefault="005076E5" w:rsidP="009A5616">
            <w:pPr>
              <w:spacing w:line="360" w:lineRule="auto"/>
              <w:rPr>
                <w:sz w:val="26"/>
                <w:szCs w:val="26"/>
              </w:rPr>
            </w:pPr>
            <w:r>
              <w:rPr>
                <w:sz w:val="26"/>
                <w:szCs w:val="26"/>
              </w:rPr>
              <w:t>Nhân viên bán hàng</w:t>
            </w:r>
            <w:r w:rsidR="005A1BE2">
              <w:rPr>
                <w:sz w:val="26"/>
                <w:szCs w:val="26"/>
              </w:rPr>
              <w:t>.</w:t>
            </w:r>
          </w:p>
        </w:tc>
      </w:tr>
      <w:tr w:rsidR="005A1BE2" w:rsidRPr="0098252D" w14:paraId="0AB79A9D"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0F5B03D" w14:textId="77777777" w:rsidR="005A1BE2" w:rsidRPr="0098252D" w:rsidRDefault="005A1BE2"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C76F591" w14:textId="77777777" w:rsidR="005A1BE2" w:rsidRPr="0098252D" w:rsidRDefault="005A1BE2" w:rsidP="009A5616">
            <w:pPr>
              <w:spacing w:line="360" w:lineRule="auto"/>
              <w:rPr>
                <w:sz w:val="26"/>
                <w:szCs w:val="26"/>
              </w:rPr>
            </w:pPr>
            <w:r>
              <w:rPr>
                <w:sz w:val="26"/>
                <w:szCs w:val="26"/>
              </w:rPr>
              <w:t>None.</w:t>
            </w:r>
          </w:p>
        </w:tc>
      </w:tr>
      <w:tr w:rsidR="005A1BE2" w:rsidRPr="0098252D" w14:paraId="44A394F7"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0B331D5" w14:textId="77777777" w:rsidR="005A1BE2" w:rsidRPr="0098252D" w:rsidRDefault="005A1BE2"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58B8615" w14:textId="33C09CDD" w:rsidR="005A1BE2" w:rsidRPr="0098252D" w:rsidRDefault="005076E5" w:rsidP="009A5616">
            <w:pPr>
              <w:spacing w:line="360" w:lineRule="auto"/>
              <w:rPr>
                <w:sz w:val="26"/>
                <w:szCs w:val="26"/>
              </w:rPr>
            </w:pPr>
            <w:r>
              <w:rPr>
                <w:sz w:val="26"/>
                <w:szCs w:val="26"/>
              </w:rPr>
              <w:t>Nhân</w:t>
            </w:r>
            <w:r w:rsidR="005A1BE2">
              <w:rPr>
                <w:sz w:val="26"/>
                <w:szCs w:val="26"/>
              </w:rPr>
              <w:t xml:space="preserve"> viên</w:t>
            </w:r>
            <w:r w:rsidR="005A1BE2" w:rsidRPr="0098252D">
              <w:rPr>
                <w:sz w:val="26"/>
                <w:szCs w:val="26"/>
              </w:rPr>
              <w:t xml:space="preserve"> đã đăng nhập tài khoản vào hệ th</w:t>
            </w:r>
            <w:r>
              <w:rPr>
                <w:sz w:val="26"/>
                <w:szCs w:val="26"/>
              </w:rPr>
              <w:t>ống và ấn vào trang xử lý mua hàng</w:t>
            </w:r>
            <w:r w:rsidR="005A1BE2" w:rsidRPr="0098252D">
              <w:rPr>
                <w:sz w:val="26"/>
                <w:szCs w:val="26"/>
              </w:rPr>
              <w:t>.</w:t>
            </w:r>
          </w:p>
        </w:tc>
      </w:tr>
      <w:tr w:rsidR="005A1BE2" w:rsidRPr="0098252D" w14:paraId="7052ECA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296B08E" w14:textId="77777777" w:rsidR="005A1BE2" w:rsidRPr="0098252D" w:rsidRDefault="005A1BE2"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A0015D8" w14:textId="6522EB45" w:rsidR="005A1BE2" w:rsidRPr="0098252D" w:rsidRDefault="005076E5" w:rsidP="009A5616">
            <w:pPr>
              <w:spacing w:line="360" w:lineRule="auto"/>
              <w:rPr>
                <w:sz w:val="26"/>
                <w:szCs w:val="26"/>
              </w:rPr>
            </w:pPr>
            <w:r>
              <w:rPr>
                <w:sz w:val="26"/>
                <w:szCs w:val="26"/>
              </w:rPr>
              <w:t>Giao diện sẽ hiển thị danh sách các sản phẩm được thêm.</w:t>
            </w:r>
          </w:p>
        </w:tc>
      </w:tr>
      <w:tr w:rsidR="005A1BE2" w:rsidRPr="0098252D" w14:paraId="0272487E"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384D1C15" w14:textId="77777777" w:rsidR="005A1BE2" w:rsidRPr="0098252D" w:rsidRDefault="005A1BE2"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013B16A4" w14:textId="77777777" w:rsidR="005A1BE2" w:rsidRPr="0098252D" w:rsidRDefault="005A1BE2"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52E05038" w14:textId="77777777" w:rsidR="005A1BE2" w:rsidRPr="0098252D" w:rsidRDefault="005A1BE2" w:rsidP="009A5616">
            <w:pPr>
              <w:spacing w:line="360" w:lineRule="auto"/>
              <w:jc w:val="center"/>
              <w:rPr>
                <w:b/>
                <w:sz w:val="26"/>
                <w:szCs w:val="26"/>
              </w:rPr>
            </w:pPr>
            <w:r w:rsidRPr="0098252D">
              <w:rPr>
                <w:b/>
                <w:sz w:val="26"/>
                <w:szCs w:val="26"/>
              </w:rPr>
              <w:t>System</w:t>
            </w:r>
          </w:p>
        </w:tc>
      </w:tr>
      <w:tr w:rsidR="005A1BE2" w:rsidRPr="0098252D" w14:paraId="02F7F47B"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7553C809" w14:textId="77777777" w:rsidR="005A1BE2" w:rsidRPr="0098252D" w:rsidRDefault="005A1BE2"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41A80B75" w14:textId="5766910B" w:rsidR="005A1BE2" w:rsidRDefault="005A1BE2" w:rsidP="009A5616">
            <w:pPr>
              <w:spacing w:line="360" w:lineRule="auto"/>
              <w:rPr>
                <w:sz w:val="26"/>
                <w:szCs w:val="26"/>
              </w:rPr>
            </w:pPr>
            <w:r>
              <w:rPr>
                <w:sz w:val="26"/>
                <w:szCs w:val="26"/>
              </w:rPr>
              <w:t>1</w:t>
            </w:r>
            <w:r w:rsidRPr="0098252D">
              <w:rPr>
                <w:sz w:val="26"/>
                <w:szCs w:val="26"/>
              </w:rPr>
              <w:t xml:space="preserve">. </w:t>
            </w:r>
            <w:r w:rsidR="005076E5">
              <w:rPr>
                <w:sz w:val="26"/>
                <w:szCs w:val="26"/>
              </w:rPr>
              <w:t>Nhân</w:t>
            </w:r>
            <w:r>
              <w:rPr>
                <w:sz w:val="26"/>
                <w:szCs w:val="26"/>
              </w:rPr>
              <w:t xml:space="preserve"> viên</w:t>
            </w:r>
            <w:r w:rsidRPr="0098252D">
              <w:rPr>
                <w:sz w:val="26"/>
                <w:szCs w:val="26"/>
              </w:rPr>
              <w:t xml:space="preserve"> nhấn vào nút</w:t>
            </w:r>
            <w:r>
              <w:rPr>
                <w:sz w:val="26"/>
                <w:szCs w:val="26"/>
              </w:rPr>
              <w:t xml:space="preserve"> </w:t>
            </w:r>
            <w:r w:rsidR="005076E5">
              <w:rPr>
                <w:sz w:val="26"/>
                <w:szCs w:val="26"/>
              </w:rPr>
              <w:t>xử lý giao dịch</w:t>
            </w:r>
            <w:r>
              <w:rPr>
                <w:sz w:val="26"/>
                <w:szCs w:val="26"/>
              </w:rPr>
              <w:t xml:space="preserve"> ở thanh sidebar bên trái</w:t>
            </w:r>
            <w:r w:rsidRPr="0098252D">
              <w:rPr>
                <w:sz w:val="26"/>
                <w:szCs w:val="26"/>
              </w:rPr>
              <w:t>.</w:t>
            </w:r>
          </w:p>
          <w:p w14:paraId="0DB34A3D" w14:textId="5F800EB5" w:rsidR="005A1BE2" w:rsidRDefault="005A1BE2" w:rsidP="009A5616">
            <w:pPr>
              <w:spacing w:line="360" w:lineRule="auto"/>
              <w:rPr>
                <w:sz w:val="26"/>
                <w:szCs w:val="26"/>
              </w:rPr>
            </w:pPr>
            <w:r>
              <w:rPr>
                <w:sz w:val="26"/>
                <w:szCs w:val="26"/>
              </w:rPr>
              <w:t xml:space="preserve">2. </w:t>
            </w:r>
            <w:r w:rsidR="005076E5">
              <w:rPr>
                <w:sz w:val="26"/>
                <w:szCs w:val="26"/>
              </w:rPr>
              <w:t>Nhân viên điền tên sản phẩm hoặc barcode của sản phẩm để tìm kiếm</w:t>
            </w:r>
          </w:p>
          <w:p w14:paraId="3233B764" w14:textId="4BEA4656" w:rsidR="005A1BE2" w:rsidRPr="0098252D" w:rsidRDefault="005A1BE2" w:rsidP="009A5616">
            <w:pPr>
              <w:spacing w:line="360" w:lineRule="auto"/>
              <w:rPr>
                <w:sz w:val="26"/>
                <w:szCs w:val="26"/>
              </w:rPr>
            </w:pPr>
            <w:r>
              <w:rPr>
                <w:sz w:val="26"/>
                <w:szCs w:val="26"/>
              </w:rPr>
              <w:t xml:space="preserve">3. </w:t>
            </w:r>
            <w:r w:rsidR="005076E5">
              <w:rPr>
                <w:sz w:val="26"/>
                <w:szCs w:val="26"/>
              </w:rPr>
              <w:t>Nhân viên bấm nút thêm ở sản phẩm muốn thêm</w:t>
            </w:r>
            <w:r>
              <w:rPr>
                <w:sz w:val="26"/>
                <w:szCs w:val="26"/>
              </w:rPr>
              <w:t>.</w:t>
            </w:r>
          </w:p>
        </w:tc>
        <w:tc>
          <w:tcPr>
            <w:tcW w:w="3469" w:type="dxa"/>
            <w:tcBorders>
              <w:top w:val="single" w:sz="4" w:space="0" w:color="000000"/>
              <w:left w:val="single" w:sz="4" w:space="0" w:color="000000"/>
              <w:bottom w:val="single" w:sz="4" w:space="0" w:color="000000"/>
              <w:right w:val="single" w:sz="4" w:space="0" w:color="000000"/>
            </w:tcBorders>
            <w:hideMark/>
          </w:tcPr>
          <w:p w14:paraId="4DB38496" w14:textId="175A7E97" w:rsidR="005076E5" w:rsidRDefault="005A1BE2" w:rsidP="009A5616">
            <w:pPr>
              <w:spacing w:line="360" w:lineRule="auto"/>
              <w:rPr>
                <w:sz w:val="26"/>
                <w:szCs w:val="26"/>
              </w:rPr>
            </w:pPr>
            <w:r w:rsidRPr="0098252D">
              <w:rPr>
                <w:sz w:val="26"/>
                <w:szCs w:val="26"/>
              </w:rPr>
              <w:t xml:space="preserve">1.1 Hệ thống sẽ hiển thị ra giao diện </w:t>
            </w:r>
            <w:r w:rsidR="005076E5">
              <w:rPr>
                <w:sz w:val="26"/>
                <w:szCs w:val="26"/>
              </w:rPr>
              <w:t>xử lý giao dịch</w:t>
            </w:r>
            <w:r>
              <w:rPr>
                <w:sz w:val="26"/>
                <w:szCs w:val="26"/>
              </w:rPr>
              <w:t xml:space="preserve"> </w:t>
            </w:r>
            <w:r w:rsidR="005076E5">
              <w:rPr>
                <w:sz w:val="26"/>
                <w:szCs w:val="26"/>
              </w:rPr>
              <w:t>và các ô để tìm kiếm sản phẩm.</w:t>
            </w:r>
          </w:p>
          <w:p w14:paraId="63A6365B" w14:textId="75992E26" w:rsidR="005076E5" w:rsidRDefault="005A1BE2" w:rsidP="009A5616">
            <w:pPr>
              <w:spacing w:line="360" w:lineRule="auto"/>
              <w:rPr>
                <w:sz w:val="26"/>
                <w:szCs w:val="26"/>
              </w:rPr>
            </w:pPr>
            <w:r>
              <w:rPr>
                <w:sz w:val="26"/>
                <w:szCs w:val="26"/>
              </w:rPr>
              <w:t>2.1 Hệ thống sẽ hiển thị ra</w:t>
            </w:r>
            <w:r w:rsidR="005076E5">
              <w:rPr>
                <w:sz w:val="26"/>
                <w:szCs w:val="26"/>
              </w:rPr>
              <w:t xml:space="preserve"> danh sách các sản phẩm theo nhân viên tìm kiếm.</w:t>
            </w:r>
            <w:r>
              <w:rPr>
                <w:sz w:val="26"/>
                <w:szCs w:val="26"/>
              </w:rPr>
              <w:t xml:space="preserve"> </w:t>
            </w:r>
          </w:p>
          <w:p w14:paraId="6760ADC9" w14:textId="76AAA5E7" w:rsidR="005A1BE2" w:rsidRPr="0098252D" w:rsidRDefault="005A1BE2" w:rsidP="009A5616">
            <w:pPr>
              <w:spacing w:line="360" w:lineRule="auto"/>
              <w:rPr>
                <w:sz w:val="26"/>
                <w:szCs w:val="26"/>
              </w:rPr>
            </w:pPr>
            <w:r>
              <w:rPr>
                <w:sz w:val="26"/>
                <w:szCs w:val="26"/>
              </w:rPr>
              <w:t xml:space="preserve">3.1 Hệ thống </w:t>
            </w:r>
            <w:r w:rsidR="005076E5">
              <w:rPr>
                <w:sz w:val="26"/>
                <w:szCs w:val="26"/>
              </w:rPr>
              <w:t>sẽ hiển thị sản phẩm</w:t>
            </w:r>
            <w:r w:rsidR="00300A74">
              <w:rPr>
                <w:sz w:val="26"/>
                <w:szCs w:val="26"/>
              </w:rPr>
              <w:t xml:space="preserve"> được thêm</w:t>
            </w:r>
            <w:r w:rsidR="005076E5">
              <w:rPr>
                <w:sz w:val="26"/>
                <w:szCs w:val="26"/>
              </w:rPr>
              <w:t xml:space="preserve"> lên bảng ở phía giao diện.</w:t>
            </w:r>
          </w:p>
        </w:tc>
      </w:tr>
      <w:tr w:rsidR="005A1BE2" w:rsidRPr="00BA66F8" w14:paraId="054D4C16"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7D6ABAD7" w14:textId="77777777" w:rsidR="005A1BE2" w:rsidRPr="0098252D" w:rsidRDefault="005A1BE2" w:rsidP="009A5616">
            <w:pPr>
              <w:spacing w:line="360" w:lineRule="auto"/>
              <w:rPr>
                <w:b/>
                <w:sz w:val="26"/>
                <w:szCs w:val="26"/>
              </w:rPr>
            </w:pPr>
            <w:r w:rsidRPr="0098252D">
              <w:rPr>
                <w:b/>
                <w:sz w:val="26"/>
                <w:szCs w:val="26"/>
              </w:rPr>
              <w:t>Exception</w:t>
            </w:r>
          </w:p>
          <w:p w14:paraId="028ED81A" w14:textId="77777777" w:rsidR="005A1BE2" w:rsidRPr="0098252D" w:rsidRDefault="005A1BE2"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D050994" w14:textId="115438E5" w:rsidR="005A1BE2" w:rsidRPr="00BA66F8" w:rsidRDefault="005076E5" w:rsidP="009C14FA">
            <w:pPr>
              <w:keepNext/>
              <w:rPr>
                <w:sz w:val="26"/>
                <w:szCs w:val="26"/>
              </w:rPr>
            </w:pPr>
            <w:r>
              <w:rPr>
                <w:sz w:val="26"/>
                <w:szCs w:val="26"/>
              </w:rPr>
              <w:t>None.</w:t>
            </w:r>
          </w:p>
        </w:tc>
      </w:tr>
    </w:tbl>
    <w:p w14:paraId="081D5B0D" w14:textId="6E84BD92" w:rsidR="005F40F4" w:rsidRDefault="009C14FA" w:rsidP="009C14FA">
      <w:pPr>
        <w:pStyle w:val="Caption"/>
      </w:pPr>
      <w:bookmarkStart w:id="98" w:name="_Toc183894037"/>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19</w:t>
      </w:r>
      <w:r w:rsidR="00724595">
        <w:rPr>
          <w:noProof/>
        </w:rPr>
        <w:fldChar w:fldCharType="end"/>
      </w:r>
      <w:r>
        <w:t>: Đặc tả Use case nhập sản phẩm khách hàng mua</w:t>
      </w:r>
      <w:bookmarkEnd w:id="98"/>
    </w:p>
    <w:p w14:paraId="6854C744" w14:textId="77777777" w:rsidR="003C6F40" w:rsidRPr="003C6F40" w:rsidRDefault="003C6F40" w:rsidP="003C6F40"/>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3C6F40" w:rsidRPr="0098252D" w14:paraId="688EE882"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8F35926" w14:textId="77777777" w:rsidR="003C6F40" w:rsidRPr="0098252D" w:rsidRDefault="003C6F40"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AAFE272" w14:textId="3DC1AD30" w:rsidR="003C6F40" w:rsidRPr="0098252D" w:rsidRDefault="003C6F40" w:rsidP="009A5616">
            <w:pPr>
              <w:spacing w:line="360" w:lineRule="auto"/>
              <w:rPr>
                <w:sz w:val="26"/>
                <w:szCs w:val="26"/>
              </w:rPr>
            </w:pPr>
            <w:r>
              <w:rPr>
                <w:sz w:val="26"/>
                <w:szCs w:val="26"/>
              </w:rPr>
              <w:t>Nhập số điện thoại khách hàng</w:t>
            </w:r>
            <w:r w:rsidRPr="0098252D">
              <w:rPr>
                <w:sz w:val="26"/>
                <w:szCs w:val="26"/>
              </w:rPr>
              <w:t>.</w:t>
            </w:r>
          </w:p>
        </w:tc>
      </w:tr>
      <w:tr w:rsidR="003C6F40" w:rsidRPr="0098252D" w14:paraId="2B81494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D7AACCD" w14:textId="77777777" w:rsidR="003C6F40" w:rsidRPr="0098252D" w:rsidRDefault="003C6F40"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6440BB0" w14:textId="4C482BB2" w:rsidR="003C6F40" w:rsidRPr="0098252D" w:rsidRDefault="003C6F40" w:rsidP="009A5616">
            <w:pPr>
              <w:spacing w:line="360" w:lineRule="auto"/>
              <w:rPr>
                <w:sz w:val="26"/>
                <w:szCs w:val="26"/>
              </w:rPr>
            </w:pPr>
            <w:r>
              <w:rPr>
                <w:sz w:val="26"/>
                <w:szCs w:val="26"/>
              </w:rPr>
              <w:t>Nhân viên muốn nhập sản phẩm khách hàng mua</w:t>
            </w:r>
            <w:r w:rsidR="00334D4B">
              <w:rPr>
                <w:sz w:val="26"/>
                <w:szCs w:val="26"/>
              </w:rPr>
              <w:t>.</w:t>
            </w:r>
          </w:p>
        </w:tc>
      </w:tr>
      <w:tr w:rsidR="003C6F40" w:rsidRPr="0098252D" w14:paraId="07EF25FD"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9E45F97" w14:textId="77777777" w:rsidR="003C6F40" w:rsidRPr="0098252D" w:rsidRDefault="003C6F40"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933EBEF" w14:textId="0C23DF32" w:rsidR="003C6F40" w:rsidRPr="0098252D" w:rsidRDefault="003C6F40" w:rsidP="009A5616">
            <w:pPr>
              <w:spacing w:line="360" w:lineRule="auto"/>
              <w:rPr>
                <w:sz w:val="26"/>
                <w:szCs w:val="26"/>
              </w:rPr>
            </w:pPr>
            <w:r>
              <w:rPr>
                <w:sz w:val="26"/>
                <w:szCs w:val="26"/>
              </w:rPr>
              <w:t xml:space="preserve">Nhân viên </w:t>
            </w:r>
            <w:r w:rsidR="00334D4B">
              <w:rPr>
                <w:sz w:val="26"/>
                <w:szCs w:val="26"/>
              </w:rPr>
              <w:t>ấn vào nút tiếp theo sau khi thêm sản phẩm cho khách hàng hoàn tất.</w:t>
            </w:r>
          </w:p>
        </w:tc>
      </w:tr>
      <w:tr w:rsidR="003C6F40" w:rsidRPr="0098252D" w14:paraId="0B31A8A5"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C911F8B" w14:textId="77777777" w:rsidR="003C6F40" w:rsidRPr="0098252D" w:rsidRDefault="003C6F40"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6740005" w14:textId="36CEAD1A" w:rsidR="003C6F40" w:rsidRPr="0098252D" w:rsidRDefault="00334D4B" w:rsidP="009A5616">
            <w:pPr>
              <w:spacing w:line="360" w:lineRule="auto"/>
              <w:rPr>
                <w:sz w:val="26"/>
                <w:szCs w:val="26"/>
              </w:rPr>
            </w:pPr>
            <w:r>
              <w:rPr>
                <w:sz w:val="26"/>
                <w:szCs w:val="26"/>
              </w:rPr>
              <w:t>Nhân viên điền thông tin khách hàng.</w:t>
            </w:r>
          </w:p>
        </w:tc>
      </w:tr>
      <w:tr w:rsidR="003C6F40" w:rsidRPr="0098252D" w14:paraId="6747246F"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B1F79D7" w14:textId="77777777" w:rsidR="003C6F40" w:rsidRPr="0098252D" w:rsidRDefault="003C6F40"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191F3E9" w14:textId="77777777" w:rsidR="003C6F40" w:rsidRPr="0098252D" w:rsidRDefault="003C6F40" w:rsidP="009A5616">
            <w:pPr>
              <w:spacing w:line="360" w:lineRule="auto"/>
              <w:rPr>
                <w:sz w:val="26"/>
                <w:szCs w:val="26"/>
              </w:rPr>
            </w:pPr>
            <w:r>
              <w:rPr>
                <w:sz w:val="26"/>
                <w:szCs w:val="26"/>
              </w:rPr>
              <w:t>Nhân viên bán hàng.</w:t>
            </w:r>
          </w:p>
        </w:tc>
      </w:tr>
      <w:tr w:rsidR="003C6F40" w:rsidRPr="0098252D" w14:paraId="6D01A88A"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F4D9AA8" w14:textId="77777777" w:rsidR="003C6F40" w:rsidRPr="0098252D" w:rsidRDefault="003C6F40"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F32DAD3" w14:textId="3BF749C9" w:rsidR="003C6F40" w:rsidRPr="0098252D" w:rsidRDefault="00334D4B" w:rsidP="009A5616">
            <w:pPr>
              <w:spacing w:line="360" w:lineRule="auto"/>
              <w:rPr>
                <w:sz w:val="26"/>
                <w:szCs w:val="26"/>
              </w:rPr>
            </w:pPr>
            <w:r>
              <w:rPr>
                <w:sz w:val="26"/>
                <w:szCs w:val="26"/>
              </w:rPr>
              <w:t>Nhập sản phẩm khách hàng mua</w:t>
            </w:r>
            <w:r w:rsidR="003C6F40">
              <w:rPr>
                <w:sz w:val="26"/>
                <w:szCs w:val="26"/>
              </w:rPr>
              <w:t>.</w:t>
            </w:r>
          </w:p>
        </w:tc>
      </w:tr>
      <w:tr w:rsidR="003C6F40" w:rsidRPr="0098252D" w14:paraId="5C81DADD"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3ABB8CE" w14:textId="77777777" w:rsidR="003C6F40" w:rsidRPr="0098252D" w:rsidRDefault="003C6F40"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DDDAEA6" w14:textId="37572A12" w:rsidR="003C6F40" w:rsidRPr="0098252D" w:rsidRDefault="00334D4B" w:rsidP="009A5616">
            <w:pPr>
              <w:spacing w:line="360" w:lineRule="auto"/>
              <w:rPr>
                <w:sz w:val="26"/>
                <w:szCs w:val="26"/>
              </w:rPr>
            </w:pPr>
            <w:r>
              <w:rPr>
                <w:sz w:val="26"/>
                <w:szCs w:val="26"/>
              </w:rPr>
              <w:t>Nhân viên đã xử lý xong việc thêm sản phẩm theo nhu cầu khách hàng.</w:t>
            </w:r>
          </w:p>
        </w:tc>
      </w:tr>
      <w:tr w:rsidR="003C6F40" w:rsidRPr="0098252D" w14:paraId="2A29DAD0"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CB631D7" w14:textId="77777777" w:rsidR="003C6F40" w:rsidRPr="0098252D" w:rsidRDefault="003C6F40"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4A2F1F9" w14:textId="09761057" w:rsidR="003C6F40" w:rsidRPr="0098252D" w:rsidRDefault="00334D4B" w:rsidP="009A5616">
            <w:pPr>
              <w:spacing w:line="360" w:lineRule="auto"/>
              <w:rPr>
                <w:sz w:val="26"/>
                <w:szCs w:val="26"/>
              </w:rPr>
            </w:pPr>
            <w:r>
              <w:rPr>
                <w:sz w:val="26"/>
                <w:szCs w:val="26"/>
              </w:rPr>
              <w:t>Giao diện sẽ hiện thị thông tin khách hàng dựa trên số điện thoại (nếu có).</w:t>
            </w:r>
          </w:p>
        </w:tc>
      </w:tr>
      <w:tr w:rsidR="003C6F40" w:rsidRPr="0098252D" w14:paraId="4DBD9CDA"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22BC330F" w14:textId="77777777" w:rsidR="003C6F40" w:rsidRPr="0098252D" w:rsidRDefault="003C6F40"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28FF8398" w14:textId="77777777" w:rsidR="003C6F40" w:rsidRPr="0098252D" w:rsidRDefault="003C6F40"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6D681A16" w14:textId="77777777" w:rsidR="003C6F40" w:rsidRPr="0098252D" w:rsidRDefault="003C6F40" w:rsidP="009A5616">
            <w:pPr>
              <w:spacing w:line="360" w:lineRule="auto"/>
              <w:jc w:val="center"/>
              <w:rPr>
                <w:b/>
                <w:sz w:val="26"/>
                <w:szCs w:val="26"/>
              </w:rPr>
            </w:pPr>
            <w:r w:rsidRPr="0098252D">
              <w:rPr>
                <w:b/>
                <w:sz w:val="26"/>
                <w:szCs w:val="26"/>
              </w:rPr>
              <w:t>System</w:t>
            </w:r>
          </w:p>
        </w:tc>
      </w:tr>
      <w:tr w:rsidR="003C6F40" w:rsidRPr="0098252D" w14:paraId="67B725F5"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7E372F88" w14:textId="77777777" w:rsidR="003C6F40" w:rsidRPr="0098252D" w:rsidRDefault="003C6F40"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26277A88" w14:textId="4BD32D11" w:rsidR="003C6F40" w:rsidRDefault="003C6F40" w:rsidP="009A5616">
            <w:pPr>
              <w:spacing w:line="360" w:lineRule="auto"/>
              <w:rPr>
                <w:sz w:val="26"/>
                <w:szCs w:val="26"/>
              </w:rPr>
            </w:pPr>
            <w:r>
              <w:rPr>
                <w:sz w:val="26"/>
                <w:szCs w:val="26"/>
              </w:rPr>
              <w:t>1</w:t>
            </w:r>
            <w:r w:rsidRPr="0098252D">
              <w:rPr>
                <w:sz w:val="26"/>
                <w:szCs w:val="26"/>
              </w:rPr>
              <w:t xml:space="preserve">. </w:t>
            </w:r>
            <w:r>
              <w:rPr>
                <w:sz w:val="26"/>
                <w:szCs w:val="26"/>
              </w:rPr>
              <w:t>Nhân viên</w:t>
            </w:r>
            <w:r w:rsidRPr="0098252D">
              <w:rPr>
                <w:sz w:val="26"/>
                <w:szCs w:val="26"/>
              </w:rPr>
              <w:t xml:space="preserve"> nhấn vào nút</w:t>
            </w:r>
            <w:r>
              <w:rPr>
                <w:sz w:val="26"/>
                <w:szCs w:val="26"/>
              </w:rPr>
              <w:t xml:space="preserve"> </w:t>
            </w:r>
            <w:r w:rsidR="00334D4B">
              <w:rPr>
                <w:sz w:val="26"/>
                <w:szCs w:val="26"/>
              </w:rPr>
              <w:t>tiếp theo sau khi thêm sản phẩm khách hàng mua hoàn tất.</w:t>
            </w:r>
          </w:p>
          <w:p w14:paraId="53946C47" w14:textId="6F3D1CDC" w:rsidR="003C6F40" w:rsidRDefault="003C6F40" w:rsidP="009A5616">
            <w:pPr>
              <w:spacing w:line="360" w:lineRule="auto"/>
              <w:rPr>
                <w:sz w:val="26"/>
                <w:szCs w:val="26"/>
              </w:rPr>
            </w:pPr>
            <w:r>
              <w:rPr>
                <w:sz w:val="26"/>
                <w:szCs w:val="26"/>
              </w:rPr>
              <w:t xml:space="preserve">2. Nhân viên điền </w:t>
            </w:r>
            <w:r w:rsidR="00334D4B">
              <w:rPr>
                <w:sz w:val="26"/>
                <w:szCs w:val="26"/>
              </w:rPr>
              <w:t>số điện  thoại của khách hàng</w:t>
            </w:r>
            <w:r w:rsidR="006264C2">
              <w:rPr>
                <w:sz w:val="26"/>
                <w:szCs w:val="26"/>
              </w:rPr>
              <w:t xml:space="preserve"> và ấn nút tìm kiếm</w:t>
            </w:r>
            <w:r w:rsidR="00334D4B">
              <w:rPr>
                <w:sz w:val="26"/>
                <w:szCs w:val="26"/>
              </w:rPr>
              <w:t>.</w:t>
            </w:r>
          </w:p>
          <w:p w14:paraId="49F3A84F" w14:textId="77777777" w:rsidR="00334D4B" w:rsidRDefault="00334D4B" w:rsidP="009A5616">
            <w:pPr>
              <w:spacing w:line="360" w:lineRule="auto"/>
              <w:rPr>
                <w:sz w:val="26"/>
                <w:szCs w:val="26"/>
              </w:rPr>
            </w:pPr>
          </w:p>
          <w:p w14:paraId="000AB477" w14:textId="77777777" w:rsidR="00334D4B" w:rsidRPr="0098252D" w:rsidRDefault="00334D4B" w:rsidP="009A5616">
            <w:pPr>
              <w:spacing w:line="360" w:lineRule="auto"/>
              <w:rPr>
                <w:sz w:val="26"/>
                <w:szCs w:val="26"/>
              </w:rPr>
            </w:pPr>
          </w:p>
        </w:tc>
        <w:tc>
          <w:tcPr>
            <w:tcW w:w="3469" w:type="dxa"/>
            <w:tcBorders>
              <w:top w:val="single" w:sz="4" w:space="0" w:color="000000"/>
              <w:left w:val="single" w:sz="4" w:space="0" w:color="000000"/>
              <w:bottom w:val="single" w:sz="4" w:space="0" w:color="000000"/>
              <w:right w:val="single" w:sz="4" w:space="0" w:color="000000"/>
            </w:tcBorders>
            <w:hideMark/>
          </w:tcPr>
          <w:p w14:paraId="35B9F673" w14:textId="2FC72BE6" w:rsidR="003C6F40" w:rsidRDefault="003C6F40" w:rsidP="009A5616">
            <w:pPr>
              <w:spacing w:line="360" w:lineRule="auto"/>
              <w:rPr>
                <w:sz w:val="26"/>
                <w:szCs w:val="26"/>
              </w:rPr>
            </w:pPr>
            <w:r w:rsidRPr="0098252D">
              <w:rPr>
                <w:sz w:val="26"/>
                <w:szCs w:val="26"/>
              </w:rPr>
              <w:t xml:space="preserve">1.1 Hệ thống sẽ hiển thị ra giao diện </w:t>
            </w:r>
            <w:r w:rsidR="00334D4B">
              <w:rPr>
                <w:sz w:val="26"/>
                <w:szCs w:val="26"/>
              </w:rPr>
              <w:t>chứa ô nhập liệu để nhân viên điền số điện thoại.</w:t>
            </w:r>
          </w:p>
          <w:p w14:paraId="0A394E49" w14:textId="77777777" w:rsidR="00334D4B" w:rsidRDefault="00334D4B" w:rsidP="009A5616">
            <w:pPr>
              <w:spacing w:line="360" w:lineRule="auto"/>
              <w:rPr>
                <w:sz w:val="26"/>
                <w:szCs w:val="26"/>
              </w:rPr>
            </w:pPr>
          </w:p>
          <w:p w14:paraId="3A305C9E" w14:textId="7C43397A" w:rsidR="003C6F40" w:rsidRDefault="003C6F40" w:rsidP="009A5616">
            <w:pPr>
              <w:spacing w:line="360" w:lineRule="auto"/>
              <w:rPr>
                <w:sz w:val="26"/>
                <w:szCs w:val="26"/>
              </w:rPr>
            </w:pPr>
            <w:r>
              <w:rPr>
                <w:sz w:val="26"/>
                <w:szCs w:val="26"/>
              </w:rPr>
              <w:t xml:space="preserve">2.1 Hệ thống sẽ </w:t>
            </w:r>
            <w:r w:rsidR="006264C2">
              <w:rPr>
                <w:sz w:val="26"/>
                <w:szCs w:val="26"/>
              </w:rPr>
              <w:t>kiểm tra đã có khách hàng có số điện thoại đó ở cơ sở dữ liệu.</w:t>
            </w:r>
          </w:p>
          <w:p w14:paraId="6C5DDB68" w14:textId="5533A697" w:rsidR="003C6F40" w:rsidRPr="0098252D" w:rsidRDefault="006264C2" w:rsidP="009A5616">
            <w:pPr>
              <w:spacing w:line="360" w:lineRule="auto"/>
              <w:rPr>
                <w:sz w:val="26"/>
                <w:szCs w:val="26"/>
              </w:rPr>
            </w:pPr>
            <w:r>
              <w:rPr>
                <w:sz w:val="26"/>
                <w:szCs w:val="26"/>
              </w:rPr>
              <w:t>2.2 Hệ thống hiển thị thông tin khách hàng lên giao diện.</w:t>
            </w:r>
          </w:p>
        </w:tc>
      </w:tr>
      <w:tr w:rsidR="003C6F40" w:rsidRPr="00BA66F8" w14:paraId="106B93F9"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78380789" w14:textId="77777777" w:rsidR="003C6F40" w:rsidRPr="0098252D" w:rsidRDefault="003C6F40" w:rsidP="009A5616">
            <w:pPr>
              <w:spacing w:line="360" w:lineRule="auto"/>
              <w:rPr>
                <w:b/>
                <w:sz w:val="26"/>
                <w:szCs w:val="26"/>
              </w:rPr>
            </w:pPr>
            <w:r w:rsidRPr="0098252D">
              <w:rPr>
                <w:b/>
                <w:sz w:val="26"/>
                <w:szCs w:val="26"/>
              </w:rPr>
              <w:t>Exception</w:t>
            </w:r>
          </w:p>
          <w:p w14:paraId="18860351" w14:textId="77777777" w:rsidR="003C6F40" w:rsidRPr="0098252D" w:rsidRDefault="003C6F40"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839E74E" w14:textId="6FBC653F" w:rsidR="003C6F40" w:rsidRPr="00BA66F8" w:rsidRDefault="006264C2" w:rsidP="00BE0ED2">
            <w:pPr>
              <w:keepNext/>
              <w:spacing w:line="360" w:lineRule="auto"/>
              <w:rPr>
                <w:sz w:val="26"/>
                <w:szCs w:val="26"/>
              </w:rPr>
            </w:pPr>
            <w:r>
              <w:rPr>
                <w:sz w:val="26"/>
                <w:szCs w:val="26"/>
              </w:rPr>
              <w:t>2.1a Hệ thống kiểm tra không thấy có khách hàng thì sẽ bật ô nhập liệu ở phía giao diện cho nhân viên. Nhân viên tiến hành nhập liệu và ấn lưu để lưu khách hàng mới.</w:t>
            </w:r>
          </w:p>
        </w:tc>
      </w:tr>
    </w:tbl>
    <w:p w14:paraId="0CFE2EED" w14:textId="6BB29B9D" w:rsidR="005F40F4" w:rsidRDefault="00BE0ED2" w:rsidP="00BE0ED2">
      <w:pPr>
        <w:pStyle w:val="Caption"/>
      </w:pPr>
      <w:bookmarkStart w:id="99" w:name="_Toc183894038"/>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20</w:t>
      </w:r>
      <w:r w:rsidR="00724595">
        <w:rPr>
          <w:noProof/>
        </w:rPr>
        <w:fldChar w:fldCharType="end"/>
      </w:r>
      <w:r>
        <w:t>: Đặc tả Use case nhập số điện thoại khách hàng</w:t>
      </w:r>
      <w:bookmarkEnd w:id="99"/>
    </w:p>
    <w:p w14:paraId="1B01E33C" w14:textId="77777777" w:rsidR="005F40F4" w:rsidRDefault="005F40F4"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073983" w:rsidRPr="0098252D" w14:paraId="79F8DCDF"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530F74A" w14:textId="77777777" w:rsidR="00073983" w:rsidRPr="0098252D" w:rsidRDefault="00073983"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28BD860" w14:textId="77C243A4" w:rsidR="00073983" w:rsidRPr="0098252D" w:rsidRDefault="00073983" w:rsidP="009A5616">
            <w:pPr>
              <w:spacing w:line="360" w:lineRule="auto"/>
              <w:rPr>
                <w:sz w:val="26"/>
                <w:szCs w:val="26"/>
              </w:rPr>
            </w:pPr>
            <w:r>
              <w:rPr>
                <w:sz w:val="26"/>
                <w:szCs w:val="26"/>
              </w:rPr>
              <w:t>Xuất hóa đơn PDF</w:t>
            </w:r>
            <w:r w:rsidRPr="0098252D">
              <w:rPr>
                <w:sz w:val="26"/>
                <w:szCs w:val="26"/>
              </w:rPr>
              <w:t>.</w:t>
            </w:r>
          </w:p>
        </w:tc>
      </w:tr>
      <w:tr w:rsidR="00073983" w:rsidRPr="0098252D" w14:paraId="621DF19E"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B3E5CE8" w14:textId="77777777" w:rsidR="00073983" w:rsidRPr="0098252D" w:rsidRDefault="00073983"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27F20E7" w14:textId="05E35C49" w:rsidR="00073983" w:rsidRPr="0098252D" w:rsidRDefault="00073983" w:rsidP="009A5616">
            <w:pPr>
              <w:spacing w:line="360" w:lineRule="auto"/>
              <w:rPr>
                <w:sz w:val="26"/>
                <w:szCs w:val="26"/>
              </w:rPr>
            </w:pPr>
            <w:r>
              <w:rPr>
                <w:sz w:val="26"/>
                <w:szCs w:val="26"/>
              </w:rPr>
              <w:t>Nhân viên muốn xuất hóa đơn PDF đơn hàng của khách.</w:t>
            </w:r>
          </w:p>
        </w:tc>
      </w:tr>
      <w:tr w:rsidR="00073983" w:rsidRPr="0098252D" w14:paraId="64F0437A"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1CB20FB" w14:textId="77777777" w:rsidR="00073983" w:rsidRPr="0098252D" w:rsidRDefault="00073983"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8BCFAD9" w14:textId="669CEBB9" w:rsidR="00073983" w:rsidRPr="0098252D" w:rsidRDefault="00073983" w:rsidP="009A5616">
            <w:pPr>
              <w:spacing w:line="360" w:lineRule="auto"/>
              <w:rPr>
                <w:sz w:val="26"/>
                <w:szCs w:val="26"/>
              </w:rPr>
            </w:pPr>
            <w:r>
              <w:rPr>
                <w:sz w:val="26"/>
                <w:szCs w:val="26"/>
              </w:rPr>
              <w:t>Nhân viên ấn vào biểu tượng in của hóa đơn.</w:t>
            </w:r>
          </w:p>
        </w:tc>
      </w:tr>
      <w:tr w:rsidR="00073983" w:rsidRPr="0098252D" w14:paraId="5E7B31DA"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05987B1" w14:textId="77777777" w:rsidR="00073983" w:rsidRPr="0098252D" w:rsidRDefault="00073983"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5B7927A" w14:textId="7FC05221" w:rsidR="00073983" w:rsidRPr="0098252D" w:rsidRDefault="00073983" w:rsidP="009A5616">
            <w:pPr>
              <w:spacing w:line="360" w:lineRule="auto"/>
              <w:rPr>
                <w:sz w:val="26"/>
                <w:szCs w:val="26"/>
              </w:rPr>
            </w:pPr>
            <w:r>
              <w:rPr>
                <w:sz w:val="26"/>
                <w:szCs w:val="26"/>
              </w:rPr>
              <w:t>Nhân viên chọn in hoặc lưu hóa đơn của khách hàng.</w:t>
            </w:r>
          </w:p>
        </w:tc>
      </w:tr>
      <w:tr w:rsidR="00073983" w:rsidRPr="0098252D" w14:paraId="3587EFD0"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73468BD" w14:textId="77777777" w:rsidR="00073983" w:rsidRPr="0098252D" w:rsidRDefault="00073983"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0A2EDC1" w14:textId="77777777" w:rsidR="00073983" w:rsidRPr="0098252D" w:rsidRDefault="00073983" w:rsidP="009A5616">
            <w:pPr>
              <w:spacing w:line="360" w:lineRule="auto"/>
              <w:rPr>
                <w:sz w:val="26"/>
                <w:szCs w:val="26"/>
              </w:rPr>
            </w:pPr>
            <w:r>
              <w:rPr>
                <w:sz w:val="26"/>
                <w:szCs w:val="26"/>
              </w:rPr>
              <w:t>Nhân viên bán hàng.</w:t>
            </w:r>
          </w:p>
        </w:tc>
      </w:tr>
      <w:tr w:rsidR="00073983" w:rsidRPr="0098252D" w14:paraId="2131B3FE"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B07CB37" w14:textId="77777777" w:rsidR="00073983" w:rsidRPr="0098252D" w:rsidRDefault="00073983"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50BCFDA" w14:textId="7C1E0DD4" w:rsidR="00073983" w:rsidRPr="0098252D" w:rsidRDefault="00073983" w:rsidP="009A5616">
            <w:pPr>
              <w:spacing w:line="360" w:lineRule="auto"/>
              <w:rPr>
                <w:sz w:val="26"/>
                <w:szCs w:val="26"/>
              </w:rPr>
            </w:pPr>
            <w:r>
              <w:rPr>
                <w:sz w:val="26"/>
                <w:szCs w:val="26"/>
              </w:rPr>
              <w:t>Nhập số điện thoại khách hàng.</w:t>
            </w:r>
          </w:p>
        </w:tc>
      </w:tr>
      <w:tr w:rsidR="00073983" w:rsidRPr="0098252D" w14:paraId="3D3EF0D4"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AD2C9EE" w14:textId="77777777" w:rsidR="00073983" w:rsidRPr="0098252D" w:rsidRDefault="00073983"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3995AD8" w14:textId="728CFEFB" w:rsidR="00073983" w:rsidRPr="0098252D" w:rsidRDefault="00073983" w:rsidP="009A5616">
            <w:pPr>
              <w:spacing w:line="360" w:lineRule="auto"/>
              <w:rPr>
                <w:sz w:val="26"/>
                <w:szCs w:val="26"/>
              </w:rPr>
            </w:pPr>
            <w:r>
              <w:rPr>
                <w:sz w:val="26"/>
                <w:szCs w:val="26"/>
              </w:rPr>
              <w:t>Nhân viên đã xử lý xong việc nhập số điện thoại khách hàng.</w:t>
            </w:r>
          </w:p>
        </w:tc>
      </w:tr>
      <w:tr w:rsidR="00073983" w:rsidRPr="0098252D" w14:paraId="2181C8C9"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2A9BF1F" w14:textId="77777777" w:rsidR="00073983" w:rsidRPr="0098252D" w:rsidRDefault="00073983"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515D464" w14:textId="13C423A1" w:rsidR="00073983" w:rsidRPr="0098252D" w:rsidRDefault="00073983" w:rsidP="009A5616">
            <w:pPr>
              <w:spacing w:line="360" w:lineRule="auto"/>
              <w:rPr>
                <w:sz w:val="26"/>
                <w:szCs w:val="26"/>
              </w:rPr>
            </w:pPr>
            <w:r>
              <w:rPr>
                <w:sz w:val="26"/>
                <w:szCs w:val="26"/>
              </w:rPr>
              <w:t>Giao diện sẽ hiển thị cửa sổ để in hoặc lưu hóa đơn.</w:t>
            </w:r>
          </w:p>
        </w:tc>
      </w:tr>
      <w:tr w:rsidR="00073983" w:rsidRPr="0098252D" w14:paraId="1B3B8B33"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0B00934D" w14:textId="77777777" w:rsidR="00073983" w:rsidRPr="0098252D" w:rsidRDefault="00073983"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301FA101" w14:textId="77777777" w:rsidR="00073983" w:rsidRPr="0098252D" w:rsidRDefault="00073983"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48706766" w14:textId="77777777" w:rsidR="00073983" w:rsidRPr="0098252D" w:rsidRDefault="00073983" w:rsidP="009A5616">
            <w:pPr>
              <w:spacing w:line="360" w:lineRule="auto"/>
              <w:jc w:val="center"/>
              <w:rPr>
                <w:b/>
                <w:sz w:val="26"/>
                <w:szCs w:val="26"/>
              </w:rPr>
            </w:pPr>
            <w:r w:rsidRPr="0098252D">
              <w:rPr>
                <w:b/>
                <w:sz w:val="26"/>
                <w:szCs w:val="26"/>
              </w:rPr>
              <w:t>System</w:t>
            </w:r>
          </w:p>
        </w:tc>
      </w:tr>
      <w:tr w:rsidR="00073983" w:rsidRPr="0098252D" w14:paraId="7F8058B0"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5657E085" w14:textId="77777777" w:rsidR="00073983" w:rsidRPr="0098252D" w:rsidRDefault="00073983"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044D229D" w14:textId="1BB2232B" w:rsidR="00073983" w:rsidRDefault="00073983" w:rsidP="009A5616">
            <w:pPr>
              <w:spacing w:line="360" w:lineRule="auto"/>
              <w:rPr>
                <w:sz w:val="26"/>
                <w:szCs w:val="26"/>
              </w:rPr>
            </w:pPr>
            <w:r>
              <w:rPr>
                <w:sz w:val="26"/>
                <w:szCs w:val="26"/>
              </w:rPr>
              <w:t>1</w:t>
            </w:r>
            <w:r w:rsidRPr="0098252D">
              <w:rPr>
                <w:sz w:val="26"/>
                <w:szCs w:val="26"/>
              </w:rPr>
              <w:t xml:space="preserve">. </w:t>
            </w:r>
            <w:r>
              <w:rPr>
                <w:sz w:val="26"/>
                <w:szCs w:val="26"/>
              </w:rPr>
              <w:t>Nhân viên</w:t>
            </w:r>
            <w:r w:rsidRPr="0098252D">
              <w:rPr>
                <w:sz w:val="26"/>
                <w:szCs w:val="26"/>
              </w:rPr>
              <w:t xml:space="preserve"> nhấn vào nút</w:t>
            </w:r>
            <w:r>
              <w:rPr>
                <w:sz w:val="26"/>
                <w:szCs w:val="26"/>
              </w:rPr>
              <w:t xml:space="preserve"> xác nhận sau khi xử lý việc nhập số điện thoại khách hàng hoàn tất.</w:t>
            </w:r>
          </w:p>
          <w:p w14:paraId="1E35A1C7" w14:textId="56414ED7" w:rsidR="00073983" w:rsidRDefault="00073983" w:rsidP="009A5616">
            <w:pPr>
              <w:spacing w:line="360" w:lineRule="auto"/>
              <w:rPr>
                <w:sz w:val="26"/>
                <w:szCs w:val="26"/>
              </w:rPr>
            </w:pPr>
            <w:r>
              <w:rPr>
                <w:sz w:val="26"/>
                <w:szCs w:val="26"/>
              </w:rPr>
              <w:lastRenderedPageBreak/>
              <w:t>2. Nhân viên ấn vào biểu tượng in hóa đơn.</w:t>
            </w:r>
          </w:p>
          <w:p w14:paraId="37F71561" w14:textId="77777777" w:rsidR="00073983" w:rsidRPr="0098252D" w:rsidRDefault="00073983" w:rsidP="009A5616">
            <w:pPr>
              <w:spacing w:line="360" w:lineRule="auto"/>
              <w:rPr>
                <w:sz w:val="26"/>
                <w:szCs w:val="26"/>
              </w:rPr>
            </w:pPr>
          </w:p>
        </w:tc>
        <w:tc>
          <w:tcPr>
            <w:tcW w:w="3469" w:type="dxa"/>
            <w:tcBorders>
              <w:top w:val="single" w:sz="4" w:space="0" w:color="000000"/>
              <w:left w:val="single" w:sz="4" w:space="0" w:color="000000"/>
              <w:bottom w:val="single" w:sz="4" w:space="0" w:color="000000"/>
              <w:right w:val="single" w:sz="4" w:space="0" w:color="000000"/>
            </w:tcBorders>
            <w:hideMark/>
          </w:tcPr>
          <w:p w14:paraId="1CFBEE0D" w14:textId="195F963A" w:rsidR="00073983" w:rsidRDefault="00073983" w:rsidP="009A5616">
            <w:pPr>
              <w:spacing w:line="360" w:lineRule="auto"/>
              <w:rPr>
                <w:sz w:val="26"/>
                <w:szCs w:val="26"/>
              </w:rPr>
            </w:pPr>
            <w:r w:rsidRPr="0098252D">
              <w:rPr>
                <w:sz w:val="26"/>
                <w:szCs w:val="26"/>
              </w:rPr>
              <w:lastRenderedPageBreak/>
              <w:t xml:space="preserve">1.1 Hệ thống sẽ hiển thị ra giao diện </w:t>
            </w:r>
            <w:r>
              <w:rPr>
                <w:sz w:val="26"/>
                <w:szCs w:val="26"/>
              </w:rPr>
              <w:t>chứa hóa đơn của khách hàng.</w:t>
            </w:r>
          </w:p>
          <w:p w14:paraId="07E82AF7" w14:textId="77777777" w:rsidR="00073983" w:rsidRDefault="00073983" w:rsidP="009A5616">
            <w:pPr>
              <w:spacing w:line="360" w:lineRule="auto"/>
              <w:rPr>
                <w:sz w:val="26"/>
                <w:szCs w:val="26"/>
              </w:rPr>
            </w:pPr>
          </w:p>
          <w:p w14:paraId="4D20D461" w14:textId="28F7D88E" w:rsidR="00073983" w:rsidRPr="0098252D" w:rsidRDefault="00073983" w:rsidP="00073983">
            <w:pPr>
              <w:spacing w:line="360" w:lineRule="auto"/>
              <w:rPr>
                <w:sz w:val="26"/>
                <w:szCs w:val="26"/>
              </w:rPr>
            </w:pPr>
            <w:r>
              <w:rPr>
                <w:sz w:val="26"/>
                <w:szCs w:val="26"/>
              </w:rPr>
              <w:lastRenderedPageBreak/>
              <w:t>2.1 Hệ thống sẽ hiển thị ra cửa sổ có nút in hoặc lưu hóa đơn dưới dạng PDF.</w:t>
            </w:r>
          </w:p>
        </w:tc>
      </w:tr>
      <w:tr w:rsidR="00073983" w:rsidRPr="00BA66F8" w14:paraId="120FAED5"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79D754C4" w14:textId="77777777" w:rsidR="00073983" w:rsidRPr="0098252D" w:rsidRDefault="00073983" w:rsidP="009A5616">
            <w:pPr>
              <w:spacing w:line="360" w:lineRule="auto"/>
              <w:rPr>
                <w:b/>
                <w:sz w:val="26"/>
                <w:szCs w:val="26"/>
              </w:rPr>
            </w:pPr>
            <w:r w:rsidRPr="0098252D">
              <w:rPr>
                <w:b/>
                <w:sz w:val="26"/>
                <w:szCs w:val="26"/>
              </w:rPr>
              <w:t>Exception</w:t>
            </w:r>
          </w:p>
          <w:p w14:paraId="54DBD4B8" w14:textId="77777777" w:rsidR="00073983" w:rsidRPr="0098252D" w:rsidRDefault="00073983"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07C77E1" w14:textId="362787C6" w:rsidR="00073983" w:rsidRPr="00BA66F8" w:rsidRDefault="00AA525A" w:rsidP="00B40558">
            <w:pPr>
              <w:keepNext/>
              <w:spacing w:line="360" w:lineRule="auto"/>
              <w:rPr>
                <w:sz w:val="26"/>
                <w:szCs w:val="26"/>
              </w:rPr>
            </w:pPr>
            <w:r>
              <w:rPr>
                <w:sz w:val="26"/>
                <w:szCs w:val="26"/>
              </w:rPr>
              <w:t>None.</w:t>
            </w:r>
          </w:p>
        </w:tc>
      </w:tr>
    </w:tbl>
    <w:p w14:paraId="221702AC" w14:textId="1C444C51" w:rsidR="005F40F4" w:rsidRDefault="00B40558" w:rsidP="00B40558">
      <w:pPr>
        <w:pStyle w:val="Caption"/>
      </w:pPr>
      <w:bookmarkStart w:id="100" w:name="_Toc183894039"/>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21</w:t>
      </w:r>
      <w:r w:rsidR="00724595">
        <w:rPr>
          <w:noProof/>
        </w:rPr>
        <w:fldChar w:fldCharType="end"/>
      </w:r>
      <w:r>
        <w:t>: Đặc tả Use case xuất hóa đơn PDF</w:t>
      </w:r>
      <w:bookmarkEnd w:id="100"/>
    </w:p>
    <w:p w14:paraId="6CC33501" w14:textId="03FB1C47" w:rsidR="005F40F4" w:rsidRDefault="005F40F4" w:rsidP="00EC2016"/>
    <w:p w14:paraId="158BA4D6" w14:textId="768CCFA6" w:rsidR="00961F49" w:rsidRPr="00961F49" w:rsidRDefault="00961F49" w:rsidP="007066E1">
      <w:pPr>
        <w:pStyle w:val="Heading3"/>
      </w:pPr>
      <w:bookmarkStart w:id="101" w:name="_Toc183893931"/>
      <w:r>
        <w:t>UC08: Quản lý nhân viên bán hàng</w:t>
      </w:r>
      <w:bookmarkEnd w:id="101"/>
    </w:p>
    <w:p w14:paraId="6BF0F119" w14:textId="13071396" w:rsidR="005F40F4" w:rsidRDefault="00E546F3" w:rsidP="00EC2016">
      <w:r w:rsidRPr="00E546F3">
        <w:rPr>
          <w:noProof/>
        </w:rPr>
        <w:drawing>
          <wp:anchor distT="0" distB="0" distL="114300" distR="114300" simplePos="0" relativeHeight="251721728" behindDoc="0" locked="0" layoutInCell="1" allowOverlap="1" wp14:anchorId="147FCEB5" wp14:editId="3CB13878">
            <wp:simplePos x="0" y="0"/>
            <wp:positionH relativeFrom="margin">
              <wp:align>right</wp:align>
            </wp:positionH>
            <wp:positionV relativeFrom="paragraph">
              <wp:posOffset>12700</wp:posOffset>
            </wp:positionV>
            <wp:extent cx="5791835" cy="3206750"/>
            <wp:effectExtent l="0" t="0" r="0" b="0"/>
            <wp:wrapNone/>
            <wp:docPr id="140935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52820"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3206750"/>
                    </a:xfrm>
                    <a:prstGeom prst="rect">
                      <a:avLst/>
                    </a:prstGeom>
                  </pic:spPr>
                </pic:pic>
              </a:graphicData>
            </a:graphic>
          </wp:anchor>
        </w:drawing>
      </w:r>
    </w:p>
    <w:p w14:paraId="5E1738E3" w14:textId="7988029E" w:rsidR="005F40F4" w:rsidRDefault="005F40F4" w:rsidP="00EC2016"/>
    <w:p w14:paraId="40019957" w14:textId="1B89D223" w:rsidR="005F40F4" w:rsidRDefault="005F40F4" w:rsidP="00EC2016"/>
    <w:p w14:paraId="60ACE7C0" w14:textId="77777777" w:rsidR="005F40F4" w:rsidRDefault="005F40F4" w:rsidP="00EC2016"/>
    <w:p w14:paraId="0F39A83F" w14:textId="77777777" w:rsidR="005F40F4" w:rsidRDefault="005F40F4" w:rsidP="00EC2016"/>
    <w:p w14:paraId="178BABD1" w14:textId="24DE84EE" w:rsidR="005F40F4" w:rsidRDefault="005F40F4" w:rsidP="00EC2016"/>
    <w:p w14:paraId="313EFAE9" w14:textId="77777777" w:rsidR="005F40F4" w:rsidRDefault="005F40F4" w:rsidP="00EC2016"/>
    <w:p w14:paraId="4090507D" w14:textId="77777777" w:rsidR="005F40F4" w:rsidRDefault="005F40F4" w:rsidP="00EC2016"/>
    <w:p w14:paraId="10B08993" w14:textId="77777777" w:rsidR="005F40F4" w:rsidRDefault="005F40F4" w:rsidP="00EC2016"/>
    <w:p w14:paraId="45176D30" w14:textId="77777777" w:rsidR="005F40F4" w:rsidRDefault="005F40F4" w:rsidP="00EC2016"/>
    <w:p w14:paraId="46C2A1C7" w14:textId="77777777" w:rsidR="005F40F4" w:rsidRDefault="005F40F4" w:rsidP="00EC2016"/>
    <w:p w14:paraId="2ED602DE" w14:textId="77777777" w:rsidR="005F40F4" w:rsidRDefault="005F40F4" w:rsidP="00EC2016"/>
    <w:p w14:paraId="16350C54" w14:textId="77777777" w:rsidR="005F40F4" w:rsidRDefault="005F40F4" w:rsidP="00EC2016"/>
    <w:p w14:paraId="41C092B0" w14:textId="77777777" w:rsidR="005F40F4" w:rsidRDefault="005F40F4" w:rsidP="00EC2016"/>
    <w:p w14:paraId="038F89F8" w14:textId="77777777" w:rsidR="005F40F4" w:rsidRDefault="005F40F4" w:rsidP="00EC2016"/>
    <w:p w14:paraId="1B310E20" w14:textId="2FA8BD77" w:rsidR="007066E1" w:rsidRDefault="007066E1" w:rsidP="00EC2016"/>
    <w:p w14:paraId="344FCD7E" w14:textId="77777777" w:rsidR="007066E1" w:rsidRDefault="007066E1" w:rsidP="00EC2016"/>
    <w:p w14:paraId="1976D75E" w14:textId="77777777" w:rsidR="007066E1" w:rsidRDefault="007066E1" w:rsidP="00EC2016"/>
    <w:p w14:paraId="607AAEF7" w14:textId="748B277D" w:rsidR="005F40F4" w:rsidRDefault="007066E1" w:rsidP="00EC2016">
      <w:r>
        <w:rPr>
          <w:noProof/>
        </w:rPr>
        <mc:AlternateContent>
          <mc:Choice Requires="wps">
            <w:drawing>
              <wp:anchor distT="0" distB="0" distL="114300" distR="114300" simplePos="0" relativeHeight="251720704" behindDoc="0" locked="0" layoutInCell="1" allowOverlap="1" wp14:anchorId="437817C8" wp14:editId="13EB60B3">
                <wp:simplePos x="0" y="0"/>
                <wp:positionH relativeFrom="margin">
                  <wp:align>right</wp:align>
                </wp:positionH>
                <wp:positionV relativeFrom="paragraph">
                  <wp:posOffset>154305</wp:posOffset>
                </wp:positionV>
                <wp:extent cx="5791835" cy="635"/>
                <wp:effectExtent l="0" t="0" r="0" b="6985"/>
                <wp:wrapNone/>
                <wp:docPr id="85944852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D61EBE2" w14:textId="02688968" w:rsidR="00961F49" w:rsidRPr="00074F62" w:rsidRDefault="00961F49" w:rsidP="00961F49">
                            <w:pPr>
                              <w:pStyle w:val="Caption"/>
                              <w:rPr>
                                <w:sz w:val="24"/>
                                <w:szCs w:val="24"/>
                              </w:rPr>
                            </w:pPr>
                            <w:bookmarkStart w:id="102" w:name="_Toc183893662"/>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9</w:t>
                            </w:r>
                            <w:r w:rsidR="00456216">
                              <w:fldChar w:fldCharType="end"/>
                            </w:r>
                            <w:r>
                              <w:t>: Use case quản lý nhân viên bán hàng</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817C8" id="_x0000_s1041" type="#_x0000_t202" style="position:absolute;margin-left:404.85pt;margin-top:12.15pt;width:456.05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3IuGQ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" stroked="f">
                <v:textbox style="mso-fit-shape-to-text:t" inset="0,0,0,0">
                  <w:txbxContent>
                    <w:p w14:paraId="5D61EBE2" w14:textId="02688968" w:rsidR="00961F49" w:rsidRPr="00074F62" w:rsidRDefault="00961F49" w:rsidP="00961F49">
                      <w:pPr>
                        <w:pStyle w:val="Caption"/>
                        <w:rPr>
                          <w:sz w:val="24"/>
                          <w:szCs w:val="24"/>
                        </w:rPr>
                      </w:pPr>
                      <w:bookmarkStart w:id="103" w:name="_Toc183893662"/>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9</w:t>
                      </w:r>
                      <w:r w:rsidR="00456216">
                        <w:fldChar w:fldCharType="end"/>
                      </w:r>
                      <w:r>
                        <w:t>: Use case quản lý nhân viên bán hàng</w:t>
                      </w:r>
                      <w:bookmarkEnd w:id="103"/>
                    </w:p>
                  </w:txbxContent>
                </v:textbox>
                <w10:wrap anchorx="margin"/>
              </v:shape>
            </w:pict>
          </mc:Fallback>
        </mc:AlternateContent>
      </w:r>
    </w:p>
    <w:p w14:paraId="09748717" w14:textId="77777777" w:rsidR="005F40F4" w:rsidRDefault="005F40F4" w:rsidP="00EC2016"/>
    <w:p w14:paraId="0D59EDB3" w14:textId="77777777" w:rsidR="005F40F4" w:rsidRDefault="005F40F4"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FA7AF4" w:rsidRPr="0098252D" w14:paraId="5C6B805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3248A951" w14:textId="77777777" w:rsidR="00FA7AF4" w:rsidRPr="0098252D" w:rsidRDefault="00FA7AF4"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8944D70" w14:textId="36FACBFF" w:rsidR="00FA7AF4" w:rsidRPr="0098252D" w:rsidRDefault="00E3188E" w:rsidP="009A5616">
            <w:pPr>
              <w:spacing w:line="360" w:lineRule="auto"/>
              <w:rPr>
                <w:sz w:val="26"/>
                <w:szCs w:val="26"/>
              </w:rPr>
            </w:pPr>
            <w:r>
              <w:rPr>
                <w:sz w:val="26"/>
                <w:szCs w:val="26"/>
              </w:rPr>
              <w:t>Tạo tài khoản cho người bán</w:t>
            </w:r>
            <w:r w:rsidR="00FA7AF4" w:rsidRPr="0098252D">
              <w:rPr>
                <w:sz w:val="26"/>
                <w:szCs w:val="26"/>
              </w:rPr>
              <w:t>.</w:t>
            </w:r>
          </w:p>
        </w:tc>
      </w:tr>
      <w:tr w:rsidR="00FA7AF4" w:rsidRPr="0098252D" w14:paraId="0CD803A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326EAAA" w14:textId="77777777" w:rsidR="00FA7AF4" w:rsidRPr="0098252D" w:rsidRDefault="00FA7AF4"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7052E90" w14:textId="07788F9C" w:rsidR="00FA7AF4" w:rsidRPr="0098252D" w:rsidRDefault="00E3188E" w:rsidP="009A5616">
            <w:pPr>
              <w:spacing w:line="360" w:lineRule="auto"/>
              <w:rPr>
                <w:sz w:val="26"/>
                <w:szCs w:val="26"/>
              </w:rPr>
            </w:pPr>
            <w:r>
              <w:rPr>
                <w:sz w:val="26"/>
                <w:szCs w:val="26"/>
              </w:rPr>
              <w:t>Quản trị viên muốn tạo tài khoản cho người bán hàng.</w:t>
            </w:r>
          </w:p>
        </w:tc>
      </w:tr>
      <w:tr w:rsidR="00FA7AF4" w:rsidRPr="0098252D" w14:paraId="7B69705C"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61035F7" w14:textId="77777777" w:rsidR="00FA7AF4" w:rsidRPr="0098252D" w:rsidRDefault="00FA7AF4"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6F335F2" w14:textId="4AE7E139" w:rsidR="00FA7AF4" w:rsidRPr="0098252D" w:rsidRDefault="00E3188E" w:rsidP="009A5616">
            <w:pPr>
              <w:spacing w:line="360" w:lineRule="auto"/>
              <w:rPr>
                <w:sz w:val="26"/>
                <w:szCs w:val="26"/>
              </w:rPr>
            </w:pPr>
            <w:r>
              <w:rPr>
                <w:sz w:val="26"/>
                <w:szCs w:val="26"/>
              </w:rPr>
              <w:t>Quản trị viên nhấn vào biểu tượng thêm nhân viên bán hàng.</w:t>
            </w:r>
          </w:p>
        </w:tc>
      </w:tr>
      <w:tr w:rsidR="00FA7AF4" w:rsidRPr="0098252D" w14:paraId="3D665CE4"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7086565" w14:textId="77777777" w:rsidR="00FA7AF4" w:rsidRPr="0098252D" w:rsidRDefault="00FA7AF4"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826A3CA" w14:textId="59DA3794" w:rsidR="00FA7AF4" w:rsidRPr="0098252D" w:rsidRDefault="00E3188E" w:rsidP="009A5616">
            <w:pPr>
              <w:spacing w:line="360" w:lineRule="auto"/>
              <w:rPr>
                <w:sz w:val="26"/>
                <w:szCs w:val="26"/>
              </w:rPr>
            </w:pPr>
            <w:r>
              <w:rPr>
                <w:sz w:val="26"/>
                <w:szCs w:val="26"/>
              </w:rPr>
              <w:t>Quản trị viên tạo mới tài khoản cho nhân viên.</w:t>
            </w:r>
          </w:p>
        </w:tc>
      </w:tr>
      <w:tr w:rsidR="00FA7AF4" w:rsidRPr="0098252D" w14:paraId="5F0C54C2"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B066EDF" w14:textId="77777777" w:rsidR="00FA7AF4" w:rsidRPr="0098252D" w:rsidRDefault="00FA7AF4"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0D824E5" w14:textId="70B80E79" w:rsidR="00FA7AF4" w:rsidRPr="0098252D" w:rsidRDefault="00E3188E" w:rsidP="009A5616">
            <w:pPr>
              <w:spacing w:line="360" w:lineRule="auto"/>
              <w:rPr>
                <w:sz w:val="26"/>
                <w:szCs w:val="26"/>
              </w:rPr>
            </w:pPr>
            <w:r>
              <w:rPr>
                <w:sz w:val="26"/>
                <w:szCs w:val="26"/>
              </w:rPr>
              <w:t>Quản trị viên</w:t>
            </w:r>
          </w:p>
        </w:tc>
      </w:tr>
      <w:tr w:rsidR="00FA7AF4" w:rsidRPr="0098252D" w14:paraId="52B391A2"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71C8212" w14:textId="77777777" w:rsidR="00FA7AF4" w:rsidRPr="0098252D" w:rsidRDefault="00FA7AF4"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BB6E673" w14:textId="6DEDACFA" w:rsidR="00FA7AF4" w:rsidRPr="0098252D" w:rsidRDefault="00E3188E" w:rsidP="009A5616">
            <w:pPr>
              <w:spacing w:line="360" w:lineRule="auto"/>
              <w:rPr>
                <w:sz w:val="26"/>
                <w:szCs w:val="26"/>
              </w:rPr>
            </w:pPr>
            <w:r>
              <w:rPr>
                <w:sz w:val="26"/>
                <w:szCs w:val="26"/>
              </w:rPr>
              <w:t>None.</w:t>
            </w:r>
          </w:p>
        </w:tc>
      </w:tr>
      <w:tr w:rsidR="00FA7AF4" w:rsidRPr="0098252D" w14:paraId="7731AD05"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DE6D51C" w14:textId="77777777" w:rsidR="00FA7AF4" w:rsidRPr="0098252D" w:rsidRDefault="00FA7AF4" w:rsidP="009A5616">
            <w:pPr>
              <w:spacing w:line="360" w:lineRule="auto"/>
              <w:rPr>
                <w:b/>
                <w:sz w:val="26"/>
                <w:szCs w:val="26"/>
              </w:rPr>
            </w:pPr>
            <w:r w:rsidRPr="0098252D">
              <w:rPr>
                <w:b/>
                <w:sz w:val="26"/>
                <w:szCs w:val="26"/>
              </w:rPr>
              <w:lastRenderedPageBreak/>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2B8A642C" w14:textId="313B0E73" w:rsidR="00FA7AF4" w:rsidRPr="0098252D" w:rsidRDefault="00E3188E" w:rsidP="009A5616">
            <w:pPr>
              <w:spacing w:line="360" w:lineRule="auto"/>
              <w:rPr>
                <w:sz w:val="26"/>
                <w:szCs w:val="26"/>
              </w:rPr>
            </w:pPr>
            <w:r>
              <w:rPr>
                <w:sz w:val="26"/>
                <w:szCs w:val="26"/>
              </w:rPr>
              <w:t>Quản trị viên đã đăng nhập vào hệ thống.</w:t>
            </w:r>
          </w:p>
        </w:tc>
      </w:tr>
      <w:tr w:rsidR="00FA7AF4" w:rsidRPr="0098252D" w14:paraId="39F31D7A"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7C78C22" w14:textId="77777777" w:rsidR="00FA7AF4" w:rsidRPr="0098252D" w:rsidRDefault="00FA7AF4"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D57BCCF" w14:textId="719BADDF" w:rsidR="00FA7AF4" w:rsidRPr="0098252D" w:rsidRDefault="00835842" w:rsidP="009A5616">
            <w:pPr>
              <w:spacing w:line="360" w:lineRule="auto"/>
              <w:rPr>
                <w:sz w:val="26"/>
                <w:szCs w:val="26"/>
              </w:rPr>
            </w:pPr>
            <w:r>
              <w:rPr>
                <w:sz w:val="26"/>
                <w:szCs w:val="26"/>
              </w:rPr>
              <w:t>Hệ thống sẽ hiển thị thêm nhân viên thành công và cập nhật lại danh sách nhân viên.</w:t>
            </w:r>
          </w:p>
        </w:tc>
      </w:tr>
      <w:tr w:rsidR="00FA7AF4" w:rsidRPr="0098252D" w14:paraId="6CB33212"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3EBEA7B7" w14:textId="77777777" w:rsidR="00FA7AF4" w:rsidRPr="0098252D" w:rsidRDefault="00FA7AF4"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3334DB84" w14:textId="77777777" w:rsidR="00FA7AF4" w:rsidRPr="0098252D" w:rsidRDefault="00FA7AF4"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0DD62E19" w14:textId="77777777" w:rsidR="00FA7AF4" w:rsidRPr="0098252D" w:rsidRDefault="00FA7AF4" w:rsidP="009A5616">
            <w:pPr>
              <w:spacing w:line="360" w:lineRule="auto"/>
              <w:jc w:val="center"/>
              <w:rPr>
                <w:b/>
                <w:sz w:val="26"/>
                <w:szCs w:val="26"/>
              </w:rPr>
            </w:pPr>
            <w:r w:rsidRPr="0098252D">
              <w:rPr>
                <w:b/>
                <w:sz w:val="26"/>
                <w:szCs w:val="26"/>
              </w:rPr>
              <w:t>System</w:t>
            </w:r>
          </w:p>
        </w:tc>
      </w:tr>
      <w:tr w:rsidR="00FA7AF4" w:rsidRPr="0098252D" w14:paraId="4D5E82C4"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3194D733" w14:textId="77777777" w:rsidR="00FA7AF4" w:rsidRPr="0098252D" w:rsidRDefault="00FA7AF4"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36108057" w14:textId="33914B28" w:rsidR="00FA7AF4" w:rsidRDefault="00FA7AF4" w:rsidP="009A5616">
            <w:pPr>
              <w:spacing w:line="360" w:lineRule="auto"/>
              <w:rPr>
                <w:sz w:val="26"/>
                <w:szCs w:val="26"/>
              </w:rPr>
            </w:pPr>
            <w:r>
              <w:rPr>
                <w:sz w:val="26"/>
                <w:szCs w:val="26"/>
              </w:rPr>
              <w:t>1</w:t>
            </w:r>
            <w:r w:rsidRPr="0098252D">
              <w:rPr>
                <w:sz w:val="26"/>
                <w:szCs w:val="26"/>
              </w:rPr>
              <w:t xml:space="preserve">. </w:t>
            </w:r>
            <w:r w:rsidR="000F3135">
              <w:rPr>
                <w:sz w:val="26"/>
                <w:szCs w:val="26"/>
              </w:rPr>
              <w:t>Quản trị viên ấn vào biểu tượng nhân viên ở thanh sidebar bên trái</w:t>
            </w:r>
            <w:r>
              <w:rPr>
                <w:sz w:val="26"/>
                <w:szCs w:val="26"/>
              </w:rPr>
              <w:t>.</w:t>
            </w:r>
          </w:p>
          <w:p w14:paraId="43112034" w14:textId="77777777" w:rsidR="000F3135" w:rsidRDefault="000F3135" w:rsidP="009A5616">
            <w:pPr>
              <w:spacing w:line="360" w:lineRule="auto"/>
              <w:rPr>
                <w:sz w:val="26"/>
                <w:szCs w:val="26"/>
              </w:rPr>
            </w:pPr>
          </w:p>
          <w:p w14:paraId="32186804" w14:textId="3EB836B6" w:rsidR="00FA7AF4" w:rsidRDefault="00FA7AF4" w:rsidP="009A5616">
            <w:pPr>
              <w:spacing w:line="360" w:lineRule="auto"/>
              <w:rPr>
                <w:sz w:val="26"/>
                <w:szCs w:val="26"/>
              </w:rPr>
            </w:pPr>
            <w:r>
              <w:rPr>
                <w:sz w:val="26"/>
                <w:szCs w:val="26"/>
              </w:rPr>
              <w:t xml:space="preserve">2. </w:t>
            </w:r>
            <w:r w:rsidR="000F3135">
              <w:rPr>
                <w:sz w:val="26"/>
                <w:szCs w:val="26"/>
              </w:rPr>
              <w:t>Quản trị viên ấn nút thêm mới nhân viên.</w:t>
            </w:r>
          </w:p>
          <w:p w14:paraId="01CD068B" w14:textId="77777777" w:rsidR="00FA7AF4" w:rsidRDefault="00FA7AF4" w:rsidP="009A5616">
            <w:pPr>
              <w:spacing w:line="360" w:lineRule="auto"/>
              <w:rPr>
                <w:sz w:val="26"/>
                <w:szCs w:val="26"/>
              </w:rPr>
            </w:pPr>
          </w:p>
          <w:p w14:paraId="6D5B3632" w14:textId="0233FA1F" w:rsidR="000F3135" w:rsidRPr="0098252D" w:rsidRDefault="000F3135" w:rsidP="009A5616">
            <w:pPr>
              <w:spacing w:line="360" w:lineRule="auto"/>
              <w:rPr>
                <w:sz w:val="26"/>
                <w:szCs w:val="26"/>
              </w:rPr>
            </w:pPr>
            <w:r>
              <w:rPr>
                <w:sz w:val="26"/>
                <w:szCs w:val="26"/>
              </w:rPr>
              <w:t>3. Quản trị viên sẽ điền các thông tin cần thiết của nhân viên và ấn nút thêm.</w:t>
            </w:r>
          </w:p>
        </w:tc>
        <w:tc>
          <w:tcPr>
            <w:tcW w:w="3469" w:type="dxa"/>
            <w:tcBorders>
              <w:top w:val="single" w:sz="4" w:space="0" w:color="000000"/>
              <w:left w:val="single" w:sz="4" w:space="0" w:color="000000"/>
              <w:bottom w:val="single" w:sz="4" w:space="0" w:color="000000"/>
              <w:right w:val="single" w:sz="4" w:space="0" w:color="000000"/>
            </w:tcBorders>
            <w:hideMark/>
          </w:tcPr>
          <w:p w14:paraId="767D5958" w14:textId="3C17C633" w:rsidR="00FA7AF4" w:rsidRDefault="00FA7AF4" w:rsidP="009A5616">
            <w:pPr>
              <w:spacing w:line="360" w:lineRule="auto"/>
              <w:rPr>
                <w:sz w:val="26"/>
                <w:szCs w:val="26"/>
              </w:rPr>
            </w:pPr>
            <w:r w:rsidRPr="0098252D">
              <w:rPr>
                <w:sz w:val="26"/>
                <w:szCs w:val="26"/>
              </w:rPr>
              <w:t xml:space="preserve">1.1 Hệ thống sẽ hiển thị ra giao diện </w:t>
            </w:r>
            <w:r w:rsidR="000F3135">
              <w:rPr>
                <w:sz w:val="26"/>
                <w:szCs w:val="26"/>
              </w:rPr>
              <w:t>chứa danh sách nhân viên hiện có và nút thêm nhân viên.</w:t>
            </w:r>
          </w:p>
          <w:p w14:paraId="23E1A698" w14:textId="77777777" w:rsidR="00FA7AF4" w:rsidRDefault="00FA7AF4" w:rsidP="009A5616">
            <w:pPr>
              <w:spacing w:line="360" w:lineRule="auto"/>
              <w:rPr>
                <w:sz w:val="26"/>
                <w:szCs w:val="26"/>
              </w:rPr>
            </w:pPr>
            <w:r>
              <w:rPr>
                <w:sz w:val="26"/>
                <w:szCs w:val="26"/>
              </w:rPr>
              <w:t>2.1 Hệ thống sẽ hiển thị</w:t>
            </w:r>
            <w:r w:rsidR="000F3135">
              <w:rPr>
                <w:sz w:val="26"/>
                <w:szCs w:val="26"/>
              </w:rPr>
              <w:t xml:space="preserve"> form chứa các thông tin như họ và tên, email, ảnh đại diện,..</w:t>
            </w:r>
          </w:p>
          <w:p w14:paraId="4F50ECE8" w14:textId="77777777" w:rsidR="000F3135" w:rsidRDefault="000F3135" w:rsidP="009A5616">
            <w:pPr>
              <w:spacing w:line="360" w:lineRule="auto"/>
              <w:rPr>
                <w:sz w:val="26"/>
                <w:szCs w:val="26"/>
              </w:rPr>
            </w:pPr>
            <w:r>
              <w:rPr>
                <w:sz w:val="26"/>
                <w:szCs w:val="26"/>
              </w:rPr>
              <w:t>3.1 Hệ thống thêm mới nhân viên vào cơ sở dữ liệu.</w:t>
            </w:r>
          </w:p>
          <w:p w14:paraId="41D96E05" w14:textId="20427DC2" w:rsidR="000F3135" w:rsidRPr="0098252D" w:rsidRDefault="000F3135" w:rsidP="009A5616">
            <w:pPr>
              <w:spacing w:line="360" w:lineRule="auto"/>
              <w:rPr>
                <w:sz w:val="26"/>
                <w:szCs w:val="26"/>
              </w:rPr>
            </w:pPr>
            <w:r>
              <w:rPr>
                <w:sz w:val="26"/>
                <w:szCs w:val="26"/>
              </w:rPr>
              <w:t>3.2 Hệ thống hiển thị thông báo thêm nhân viên thành công và cập nhật lại danh sách nhân viên.</w:t>
            </w:r>
          </w:p>
        </w:tc>
      </w:tr>
      <w:tr w:rsidR="00FA7AF4" w:rsidRPr="00BA66F8" w14:paraId="6B437B62"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3DCB87F3" w14:textId="77777777" w:rsidR="00FA7AF4" w:rsidRPr="0098252D" w:rsidRDefault="00FA7AF4" w:rsidP="009A5616">
            <w:pPr>
              <w:spacing w:line="360" w:lineRule="auto"/>
              <w:rPr>
                <w:b/>
                <w:sz w:val="26"/>
                <w:szCs w:val="26"/>
              </w:rPr>
            </w:pPr>
            <w:r w:rsidRPr="0098252D">
              <w:rPr>
                <w:b/>
                <w:sz w:val="26"/>
                <w:szCs w:val="26"/>
              </w:rPr>
              <w:t>Exception</w:t>
            </w:r>
          </w:p>
          <w:p w14:paraId="442B3A96" w14:textId="77777777" w:rsidR="00FA7AF4" w:rsidRPr="0098252D" w:rsidRDefault="00FA7AF4"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9736701" w14:textId="23A580D3" w:rsidR="00FA7AF4" w:rsidRPr="00BA66F8" w:rsidRDefault="000F3135" w:rsidP="00F01582">
            <w:pPr>
              <w:keepNext/>
              <w:spacing w:line="360" w:lineRule="auto"/>
              <w:rPr>
                <w:sz w:val="26"/>
                <w:szCs w:val="26"/>
              </w:rPr>
            </w:pPr>
            <w:r>
              <w:rPr>
                <w:sz w:val="26"/>
                <w:szCs w:val="26"/>
              </w:rPr>
              <w:t>3.1a Hệ thống hiển thị thông báo thêm nhân viên không thành công do các thông tin nhập liệu không hợp lệ và quay về bước 1.1</w:t>
            </w:r>
            <w:r w:rsidR="00AF1C20">
              <w:rPr>
                <w:sz w:val="26"/>
                <w:szCs w:val="26"/>
              </w:rPr>
              <w:t>.</w:t>
            </w:r>
          </w:p>
        </w:tc>
      </w:tr>
    </w:tbl>
    <w:p w14:paraId="0A35DB0E" w14:textId="29493908" w:rsidR="005F40F4" w:rsidRDefault="00F01582" w:rsidP="00F01582">
      <w:pPr>
        <w:pStyle w:val="Caption"/>
      </w:pPr>
      <w:bookmarkStart w:id="104" w:name="_Toc183894040"/>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22</w:t>
      </w:r>
      <w:r w:rsidR="00724595">
        <w:rPr>
          <w:noProof/>
        </w:rPr>
        <w:fldChar w:fldCharType="end"/>
      </w:r>
      <w:r>
        <w:t>: Đặc tả Use case tạo tài khoản cho người bán</w:t>
      </w:r>
      <w:bookmarkEnd w:id="104"/>
    </w:p>
    <w:p w14:paraId="63BEA4A9" w14:textId="77777777" w:rsidR="00633007" w:rsidRPr="00633007" w:rsidRDefault="00633007" w:rsidP="00633007"/>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633007" w:rsidRPr="0098252D" w14:paraId="23E9B9AA"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7898625" w14:textId="77777777" w:rsidR="00633007" w:rsidRPr="0098252D" w:rsidRDefault="00633007"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1EBF384" w14:textId="7891B2D6" w:rsidR="00633007" w:rsidRPr="0098252D" w:rsidRDefault="00633007" w:rsidP="009A5616">
            <w:pPr>
              <w:spacing w:line="360" w:lineRule="auto"/>
              <w:rPr>
                <w:sz w:val="26"/>
                <w:szCs w:val="26"/>
              </w:rPr>
            </w:pPr>
            <w:r>
              <w:rPr>
                <w:sz w:val="26"/>
                <w:szCs w:val="26"/>
              </w:rPr>
              <w:t>Xem danh sách người bán</w:t>
            </w:r>
            <w:r w:rsidRPr="0098252D">
              <w:rPr>
                <w:sz w:val="26"/>
                <w:szCs w:val="26"/>
              </w:rPr>
              <w:t>.</w:t>
            </w:r>
          </w:p>
        </w:tc>
      </w:tr>
      <w:tr w:rsidR="00633007" w:rsidRPr="0098252D" w14:paraId="106D5007"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88476C3" w14:textId="77777777" w:rsidR="00633007" w:rsidRPr="0098252D" w:rsidRDefault="00633007"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CCD0608" w14:textId="3727962E" w:rsidR="00633007" w:rsidRPr="0098252D" w:rsidRDefault="00633007" w:rsidP="009A5616">
            <w:pPr>
              <w:spacing w:line="360" w:lineRule="auto"/>
              <w:rPr>
                <w:sz w:val="26"/>
                <w:szCs w:val="26"/>
              </w:rPr>
            </w:pPr>
            <w:r>
              <w:rPr>
                <w:sz w:val="26"/>
                <w:szCs w:val="26"/>
              </w:rPr>
              <w:t>Quản trị viên muốn xem danh sách người bán.</w:t>
            </w:r>
          </w:p>
        </w:tc>
      </w:tr>
      <w:tr w:rsidR="00633007" w:rsidRPr="0098252D" w14:paraId="7490FCCE"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CA3DE68" w14:textId="77777777" w:rsidR="00633007" w:rsidRPr="0098252D" w:rsidRDefault="00633007"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59808A8" w14:textId="1D64C983" w:rsidR="00633007" w:rsidRPr="0098252D" w:rsidRDefault="00633007" w:rsidP="009A5616">
            <w:pPr>
              <w:spacing w:line="360" w:lineRule="auto"/>
              <w:rPr>
                <w:sz w:val="26"/>
                <w:szCs w:val="26"/>
              </w:rPr>
            </w:pPr>
            <w:r>
              <w:rPr>
                <w:sz w:val="26"/>
                <w:szCs w:val="26"/>
              </w:rPr>
              <w:t>Quản trị viên nhấn vào biểu tượng nhân viên ở thanh sidebar bên trái.</w:t>
            </w:r>
          </w:p>
        </w:tc>
      </w:tr>
      <w:tr w:rsidR="00633007" w:rsidRPr="0098252D" w14:paraId="12DF63C0"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793F5AA0" w14:textId="77777777" w:rsidR="00633007" w:rsidRPr="0098252D" w:rsidRDefault="00633007" w:rsidP="009A5616">
            <w:pPr>
              <w:spacing w:line="360" w:lineRule="auto"/>
              <w:rPr>
                <w:b/>
                <w:sz w:val="26"/>
                <w:szCs w:val="26"/>
              </w:rPr>
            </w:pPr>
            <w:r w:rsidRPr="0098252D">
              <w:rPr>
                <w:b/>
                <w:sz w:val="26"/>
                <w:szCs w:val="26"/>
              </w:rPr>
              <w:lastRenderedPageBreak/>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E84ACA1" w14:textId="427DFE13" w:rsidR="00633007" w:rsidRPr="0098252D" w:rsidRDefault="00633007" w:rsidP="009A5616">
            <w:pPr>
              <w:spacing w:line="360" w:lineRule="auto"/>
              <w:rPr>
                <w:sz w:val="26"/>
                <w:szCs w:val="26"/>
              </w:rPr>
            </w:pPr>
            <w:r>
              <w:rPr>
                <w:sz w:val="26"/>
                <w:szCs w:val="26"/>
              </w:rPr>
              <w:t>Quản trị viên xem danh sách các nhân viên hiện có trong hệ thống.</w:t>
            </w:r>
          </w:p>
        </w:tc>
      </w:tr>
      <w:tr w:rsidR="00633007" w:rsidRPr="0098252D" w14:paraId="0E4A78F5"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F026643" w14:textId="77777777" w:rsidR="00633007" w:rsidRPr="0098252D" w:rsidRDefault="00633007"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A19E3F1" w14:textId="7A201E40" w:rsidR="00633007" w:rsidRPr="0098252D" w:rsidRDefault="00633007" w:rsidP="009A5616">
            <w:pPr>
              <w:spacing w:line="360" w:lineRule="auto"/>
              <w:rPr>
                <w:sz w:val="26"/>
                <w:szCs w:val="26"/>
              </w:rPr>
            </w:pPr>
            <w:r>
              <w:rPr>
                <w:sz w:val="26"/>
                <w:szCs w:val="26"/>
              </w:rPr>
              <w:t>Quản trị viên</w:t>
            </w:r>
            <w:r w:rsidR="007071BB">
              <w:rPr>
                <w:sz w:val="26"/>
                <w:szCs w:val="26"/>
              </w:rPr>
              <w:t>.</w:t>
            </w:r>
          </w:p>
        </w:tc>
      </w:tr>
      <w:tr w:rsidR="00633007" w:rsidRPr="0098252D" w14:paraId="4153B025"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A0F11C4" w14:textId="77777777" w:rsidR="00633007" w:rsidRPr="0098252D" w:rsidRDefault="00633007"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F295FFA" w14:textId="77777777" w:rsidR="00633007" w:rsidRPr="0098252D" w:rsidRDefault="00633007" w:rsidP="009A5616">
            <w:pPr>
              <w:spacing w:line="360" w:lineRule="auto"/>
              <w:rPr>
                <w:sz w:val="26"/>
                <w:szCs w:val="26"/>
              </w:rPr>
            </w:pPr>
            <w:r>
              <w:rPr>
                <w:sz w:val="26"/>
                <w:szCs w:val="26"/>
              </w:rPr>
              <w:t>None.</w:t>
            </w:r>
          </w:p>
        </w:tc>
      </w:tr>
      <w:tr w:rsidR="00633007" w:rsidRPr="0098252D" w14:paraId="5F2AE5CA"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299495E" w14:textId="77777777" w:rsidR="00633007" w:rsidRPr="0098252D" w:rsidRDefault="00633007"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DA07165" w14:textId="77777777" w:rsidR="00633007" w:rsidRPr="0098252D" w:rsidRDefault="00633007" w:rsidP="009A5616">
            <w:pPr>
              <w:spacing w:line="360" w:lineRule="auto"/>
              <w:rPr>
                <w:sz w:val="26"/>
                <w:szCs w:val="26"/>
              </w:rPr>
            </w:pPr>
            <w:r>
              <w:rPr>
                <w:sz w:val="26"/>
                <w:szCs w:val="26"/>
              </w:rPr>
              <w:t>Quản trị viên đã đăng nhập vào hệ thống.</w:t>
            </w:r>
          </w:p>
        </w:tc>
      </w:tr>
      <w:tr w:rsidR="00633007" w:rsidRPr="0098252D" w14:paraId="675D3A89"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BBE55C5" w14:textId="77777777" w:rsidR="00633007" w:rsidRPr="0098252D" w:rsidRDefault="00633007"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FED22D0" w14:textId="4A84E378" w:rsidR="00633007" w:rsidRPr="0098252D" w:rsidRDefault="00633007" w:rsidP="009A5616">
            <w:pPr>
              <w:spacing w:line="360" w:lineRule="auto"/>
              <w:rPr>
                <w:sz w:val="26"/>
                <w:szCs w:val="26"/>
              </w:rPr>
            </w:pPr>
            <w:r>
              <w:rPr>
                <w:sz w:val="26"/>
                <w:szCs w:val="26"/>
              </w:rPr>
              <w:t>Hệ thống sẽ hiển thị danh sách các nhân viên đang có trong hệ thống.</w:t>
            </w:r>
          </w:p>
        </w:tc>
      </w:tr>
      <w:tr w:rsidR="00633007" w:rsidRPr="0098252D" w14:paraId="2036991D"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7E9B83B7" w14:textId="77777777" w:rsidR="00633007" w:rsidRPr="0098252D" w:rsidRDefault="00633007"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2F18FD8A" w14:textId="77777777" w:rsidR="00633007" w:rsidRPr="0098252D" w:rsidRDefault="00633007"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6CC36CEC" w14:textId="77777777" w:rsidR="00633007" w:rsidRPr="0098252D" w:rsidRDefault="00633007" w:rsidP="009A5616">
            <w:pPr>
              <w:spacing w:line="360" w:lineRule="auto"/>
              <w:jc w:val="center"/>
              <w:rPr>
                <w:b/>
                <w:sz w:val="26"/>
                <w:szCs w:val="26"/>
              </w:rPr>
            </w:pPr>
            <w:r w:rsidRPr="0098252D">
              <w:rPr>
                <w:b/>
                <w:sz w:val="26"/>
                <w:szCs w:val="26"/>
              </w:rPr>
              <w:t>System</w:t>
            </w:r>
          </w:p>
        </w:tc>
      </w:tr>
      <w:tr w:rsidR="00633007" w:rsidRPr="0098252D" w14:paraId="7687A48C"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699CBF48" w14:textId="77777777" w:rsidR="00633007" w:rsidRPr="0098252D" w:rsidRDefault="00633007"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1E06CEFD" w14:textId="644B58A6" w:rsidR="00633007" w:rsidRPr="0098252D" w:rsidRDefault="00633007" w:rsidP="009A5616">
            <w:pPr>
              <w:spacing w:line="360" w:lineRule="auto"/>
              <w:rPr>
                <w:sz w:val="26"/>
                <w:szCs w:val="26"/>
              </w:rPr>
            </w:pPr>
            <w:r>
              <w:rPr>
                <w:sz w:val="26"/>
                <w:szCs w:val="26"/>
              </w:rPr>
              <w:t>1</w:t>
            </w:r>
            <w:r w:rsidRPr="0098252D">
              <w:rPr>
                <w:sz w:val="26"/>
                <w:szCs w:val="26"/>
              </w:rPr>
              <w:t xml:space="preserve">. </w:t>
            </w:r>
            <w:r>
              <w:rPr>
                <w:sz w:val="26"/>
                <w:szCs w:val="26"/>
              </w:rPr>
              <w:t>Quản trị viên ấn vào biểu tượng nhân viên ở thanh sidebar bên trái.</w:t>
            </w:r>
          </w:p>
        </w:tc>
        <w:tc>
          <w:tcPr>
            <w:tcW w:w="3469" w:type="dxa"/>
            <w:tcBorders>
              <w:top w:val="single" w:sz="4" w:space="0" w:color="000000"/>
              <w:left w:val="single" w:sz="4" w:space="0" w:color="000000"/>
              <w:bottom w:val="single" w:sz="4" w:space="0" w:color="000000"/>
              <w:right w:val="single" w:sz="4" w:space="0" w:color="000000"/>
            </w:tcBorders>
            <w:hideMark/>
          </w:tcPr>
          <w:p w14:paraId="2E726B35" w14:textId="3994B552" w:rsidR="00633007" w:rsidRPr="0098252D" w:rsidRDefault="00633007" w:rsidP="009A5616">
            <w:pPr>
              <w:spacing w:line="360" w:lineRule="auto"/>
              <w:rPr>
                <w:sz w:val="26"/>
                <w:szCs w:val="26"/>
              </w:rPr>
            </w:pPr>
            <w:r w:rsidRPr="0098252D">
              <w:rPr>
                <w:sz w:val="26"/>
                <w:szCs w:val="26"/>
              </w:rPr>
              <w:t xml:space="preserve">1.1 Hệ thống sẽ hiển thị ra giao diện </w:t>
            </w:r>
            <w:r>
              <w:rPr>
                <w:sz w:val="26"/>
                <w:szCs w:val="26"/>
              </w:rPr>
              <w:t>chứa danh sách nhân viên hiện có.</w:t>
            </w:r>
          </w:p>
        </w:tc>
      </w:tr>
      <w:tr w:rsidR="00633007" w:rsidRPr="00BA66F8" w14:paraId="1F0792FD"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4CC075F6" w14:textId="77777777" w:rsidR="00633007" w:rsidRPr="0098252D" w:rsidRDefault="00633007" w:rsidP="009A5616">
            <w:pPr>
              <w:spacing w:line="360" w:lineRule="auto"/>
              <w:rPr>
                <w:b/>
                <w:sz w:val="26"/>
                <w:szCs w:val="26"/>
              </w:rPr>
            </w:pPr>
            <w:r w:rsidRPr="0098252D">
              <w:rPr>
                <w:b/>
                <w:sz w:val="26"/>
                <w:szCs w:val="26"/>
              </w:rPr>
              <w:t>Exception</w:t>
            </w:r>
          </w:p>
          <w:p w14:paraId="0E7A35D0" w14:textId="77777777" w:rsidR="00633007" w:rsidRPr="0098252D" w:rsidRDefault="00633007"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016F1F11" w14:textId="6DEB94C4" w:rsidR="00633007" w:rsidRPr="00BA66F8" w:rsidRDefault="00633007" w:rsidP="00BA186D">
            <w:pPr>
              <w:keepNext/>
              <w:spacing w:line="360" w:lineRule="auto"/>
              <w:rPr>
                <w:sz w:val="26"/>
                <w:szCs w:val="26"/>
              </w:rPr>
            </w:pPr>
            <w:r>
              <w:rPr>
                <w:sz w:val="26"/>
                <w:szCs w:val="26"/>
              </w:rPr>
              <w:t>None.</w:t>
            </w:r>
          </w:p>
        </w:tc>
      </w:tr>
    </w:tbl>
    <w:p w14:paraId="4D8337D4" w14:textId="0BF6799D" w:rsidR="005F40F4" w:rsidRDefault="00BA186D" w:rsidP="00BA186D">
      <w:pPr>
        <w:pStyle w:val="Caption"/>
      </w:pPr>
      <w:bookmarkStart w:id="105" w:name="_Toc183894041"/>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23</w:t>
      </w:r>
      <w:r w:rsidR="00724595">
        <w:rPr>
          <w:noProof/>
        </w:rPr>
        <w:fldChar w:fldCharType="end"/>
      </w:r>
      <w:r>
        <w:t>: Đặc tả Use case xem danh sách người bán</w:t>
      </w:r>
      <w:bookmarkEnd w:id="105"/>
    </w:p>
    <w:p w14:paraId="607DA0F3" w14:textId="77777777" w:rsidR="005F40F4" w:rsidRDefault="005F40F4"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7071BB" w:rsidRPr="0098252D" w14:paraId="1E84FBCA"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2E4CEAE" w14:textId="77777777" w:rsidR="007071BB" w:rsidRPr="0098252D" w:rsidRDefault="007071BB"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ED9A468" w14:textId="20FC4972" w:rsidR="007071BB" w:rsidRPr="0098252D" w:rsidRDefault="007071BB" w:rsidP="009A5616">
            <w:pPr>
              <w:spacing w:line="360" w:lineRule="auto"/>
              <w:rPr>
                <w:sz w:val="26"/>
                <w:szCs w:val="26"/>
              </w:rPr>
            </w:pPr>
            <w:r>
              <w:rPr>
                <w:sz w:val="26"/>
                <w:szCs w:val="26"/>
              </w:rPr>
              <w:t>Xem thông tin chi tiết người bán</w:t>
            </w:r>
            <w:r w:rsidRPr="0098252D">
              <w:rPr>
                <w:sz w:val="26"/>
                <w:szCs w:val="26"/>
              </w:rPr>
              <w:t>.</w:t>
            </w:r>
          </w:p>
        </w:tc>
      </w:tr>
      <w:tr w:rsidR="007071BB" w:rsidRPr="0098252D" w14:paraId="728FCC1E"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EBC42F1" w14:textId="77777777" w:rsidR="007071BB" w:rsidRPr="0098252D" w:rsidRDefault="007071BB"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76115D8" w14:textId="0517CCA6" w:rsidR="007071BB" w:rsidRPr="0098252D" w:rsidRDefault="007071BB" w:rsidP="009A5616">
            <w:pPr>
              <w:spacing w:line="360" w:lineRule="auto"/>
              <w:rPr>
                <w:sz w:val="26"/>
                <w:szCs w:val="26"/>
              </w:rPr>
            </w:pPr>
            <w:r>
              <w:rPr>
                <w:sz w:val="26"/>
                <w:szCs w:val="26"/>
              </w:rPr>
              <w:t>Quản trị viên muốn xem thông tin chi tiết người bán.</w:t>
            </w:r>
          </w:p>
        </w:tc>
      </w:tr>
      <w:tr w:rsidR="007071BB" w:rsidRPr="0098252D" w14:paraId="006DCE34"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1969423" w14:textId="77777777" w:rsidR="007071BB" w:rsidRPr="0098252D" w:rsidRDefault="007071BB"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8BDB24B" w14:textId="0FD0E11A" w:rsidR="007071BB" w:rsidRPr="0098252D" w:rsidRDefault="007071BB" w:rsidP="009A5616">
            <w:pPr>
              <w:spacing w:line="360" w:lineRule="auto"/>
              <w:rPr>
                <w:sz w:val="26"/>
                <w:szCs w:val="26"/>
              </w:rPr>
            </w:pPr>
            <w:r>
              <w:rPr>
                <w:sz w:val="26"/>
                <w:szCs w:val="26"/>
              </w:rPr>
              <w:t>Quản trị viên nhấn vào biểu tượng xem chi tiết của nhân viên muốn xem.</w:t>
            </w:r>
          </w:p>
        </w:tc>
      </w:tr>
      <w:tr w:rsidR="007071BB" w:rsidRPr="0098252D" w14:paraId="05781005"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F8C4409" w14:textId="77777777" w:rsidR="007071BB" w:rsidRPr="0098252D" w:rsidRDefault="007071BB"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31AC804" w14:textId="0A8841EC" w:rsidR="007071BB" w:rsidRPr="0098252D" w:rsidRDefault="007071BB" w:rsidP="009A5616">
            <w:pPr>
              <w:spacing w:line="360" w:lineRule="auto"/>
              <w:rPr>
                <w:sz w:val="26"/>
                <w:szCs w:val="26"/>
              </w:rPr>
            </w:pPr>
            <w:r>
              <w:rPr>
                <w:sz w:val="26"/>
                <w:szCs w:val="26"/>
              </w:rPr>
              <w:t>Quản trị viên xem thông tin tài khoản của người bán hàng.</w:t>
            </w:r>
          </w:p>
        </w:tc>
      </w:tr>
      <w:tr w:rsidR="007071BB" w:rsidRPr="0098252D" w14:paraId="194C3597"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A0B4161" w14:textId="77777777" w:rsidR="007071BB" w:rsidRPr="0098252D" w:rsidRDefault="007071BB"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CD81937" w14:textId="2855AED0" w:rsidR="007071BB" w:rsidRPr="0098252D" w:rsidRDefault="007071BB" w:rsidP="009A5616">
            <w:pPr>
              <w:spacing w:line="360" w:lineRule="auto"/>
              <w:rPr>
                <w:sz w:val="26"/>
                <w:szCs w:val="26"/>
              </w:rPr>
            </w:pPr>
            <w:r>
              <w:rPr>
                <w:sz w:val="26"/>
                <w:szCs w:val="26"/>
              </w:rPr>
              <w:t>Quản trị viên.</w:t>
            </w:r>
          </w:p>
        </w:tc>
      </w:tr>
      <w:tr w:rsidR="007071BB" w:rsidRPr="0098252D" w14:paraId="22A4D36D"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BB096D5" w14:textId="77777777" w:rsidR="007071BB" w:rsidRPr="0098252D" w:rsidRDefault="007071BB"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0972CF6" w14:textId="6F9DBCBA" w:rsidR="007071BB" w:rsidRPr="0098252D" w:rsidRDefault="00B4256D" w:rsidP="009A5616">
            <w:pPr>
              <w:spacing w:line="360" w:lineRule="auto"/>
              <w:rPr>
                <w:sz w:val="26"/>
                <w:szCs w:val="26"/>
              </w:rPr>
            </w:pPr>
            <w:r>
              <w:rPr>
                <w:sz w:val="26"/>
                <w:szCs w:val="26"/>
              </w:rPr>
              <w:t>Xem danh sách người bán.</w:t>
            </w:r>
          </w:p>
        </w:tc>
      </w:tr>
      <w:tr w:rsidR="007071BB" w:rsidRPr="0098252D" w14:paraId="6A43DAD3"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84FD251" w14:textId="77777777" w:rsidR="007071BB" w:rsidRPr="0098252D" w:rsidRDefault="007071BB"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9443F7A" w14:textId="77777777" w:rsidR="007071BB" w:rsidRPr="0098252D" w:rsidRDefault="007071BB" w:rsidP="009A5616">
            <w:pPr>
              <w:spacing w:line="360" w:lineRule="auto"/>
              <w:rPr>
                <w:sz w:val="26"/>
                <w:szCs w:val="26"/>
              </w:rPr>
            </w:pPr>
            <w:r>
              <w:rPr>
                <w:sz w:val="26"/>
                <w:szCs w:val="26"/>
              </w:rPr>
              <w:t>Quản trị viên đã đăng nhập vào hệ thống.</w:t>
            </w:r>
          </w:p>
        </w:tc>
      </w:tr>
      <w:tr w:rsidR="007071BB" w:rsidRPr="0098252D" w14:paraId="72E75AD6"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82EB0A3" w14:textId="77777777" w:rsidR="007071BB" w:rsidRPr="0098252D" w:rsidRDefault="007071BB"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23B2AD7" w14:textId="2C493C8E" w:rsidR="007071BB" w:rsidRPr="0098252D" w:rsidRDefault="007071BB" w:rsidP="009A5616">
            <w:pPr>
              <w:spacing w:line="360" w:lineRule="auto"/>
              <w:rPr>
                <w:sz w:val="26"/>
                <w:szCs w:val="26"/>
              </w:rPr>
            </w:pPr>
            <w:r>
              <w:rPr>
                <w:sz w:val="26"/>
                <w:szCs w:val="26"/>
              </w:rPr>
              <w:t xml:space="preserve">Hệ thống sẽ hiển thị </w:t>
            </w:r>
            <w:r w:rsidR="00FD7386">
              <w:rPr>
                <w:sz w:val="26"/>
                <w:szCs w:val="26"/>
              </w:rPr>
              <w:t>các thông tin tài khoản của người bán hàng mà người dùng chọn.</w:t>
            </w:r>
          </w:p>
        </w:tc>
      </w:tr>
      <w:tr w:rsidR="007071BB" w:rsidRPr="0098252D" w14:paraId="67906EFF"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3094B0B0" w14:textId="77777777" w:rsidR="007071BB" w:rsidRPr="0098252D" w:rsidRDefault="007071BB"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534B2DF9" w14:textId="77777777" w:rsidR="007071BB" w:rsidRPr="0098252D" w:rsidRDefault="007071BB"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062F81BA" w14:textId="77777777" w:rsidR="007071BB" w:rsidRPr="0098252D" w:rsidRDefault="007071BB" w:rsidP="009A5616">
            <w:pPr>
              <w:spacing w:line="360" w:lineRule="auto"/>
              <w:jc w:val="center"/>
              <w:rPr>
                <w:b/>
                <w:sz w:val="26"/>
                <w:szCs w:val="26"/>
              </w:rPr>
            </w:pPr>
            <w:r w:rsidRPr="0098252D">
              <w:rPr>
                <w:b/>
                <w:sz w:val="26"/>
                <w:szCs w:val="26"/>
              </w:rPr>
              <w:t>System</w:t>
            </w:r>
          </w:p>
        </w:tc>
      </w:tr>
      <w:tr w:rsidR="007071BB" w:rsidRPr="0098252D" w14:paraId="1508D555"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2AFF0FD8" w14:textId="77777777" w:rsidR="007071BB" w:rsidRPr="0098252D" w:rsidRDefault="007071BB"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2348CB96" w14:textId="77777777" w:rsidR="007071BB" w:rsidRDefault="007071BB" w:rsidP="009A5616">
            <w:pPr>
              <w:spacing w:line="360" w:lineRule="auto"/>
              <w:rPr>
                <w:sz w:val="26"/>
                <w:szCs w:val="26"/>
              </w:rPr>
            </w:pPr>
            <w:r>
              <w:rPr>
                <w:sz w:val="26"/>
                <w:szCs w:val="26"/>
              </w:rPr>
              <w:t>1</w:t>
            </w:r>
            <w:r w:rsidRPr="0098252D">
              <w:rPr>
                <w:sz w:val="26"/>
                <w:szCs w:val="26"/>
              </w:rPr>
              <w:t xml:space="preserve">. </w:t>
            </w:r>
            <w:r>
              <w:rPr>
                <w:sz w:val="26"/>
                <w:szCs w:val="26"/>
              </w:rPr>
              <w:t>Quản trị viên ấn vào biểu tượng nhân viên ở thanh sidebar bên trái.</w:t>
            </w:r>
          </w:p>
          <w:p w14:paraId="17DB8A30" w14:textId="77777777" w:rsidR="007C5D4D" w:rsidRDefault="007C5D4D" w:rsidP="009A5616">
            <w:pPr>
              <w:spacing w:line="360" w:lineRule="auto"/>
              <w:rPr>
                <w:sz w:val="26"/>
                <w:szCs w:val="26"/>
              </w:rPr>
            </w:pPr>
          </w:p>
          <w:p w14:paraId="160F97D4" w14:textId="0B7687C5" w:rsidR="007C5D4D" w:rsidRPr="0098252D" w:rsidRDefault="007C5D4D" w:rsidP="009A5616">
            <w:pPr>
              <w:spacing w:line="360" w:lineRule="auto"/>
              <w:rPr>
                <w:sz w:val="26"/>
                <w:szCs w:val="26"/>
              </w:rPr>
            </w:pPr>
            <w:r>
              <w:rPr>
                <w:sz w:val="26"/>
                <w:szCs w:val="26"/>
              </w:rPr>
              <w:t>2. Quản trị viên ấn vào biểu tượng xem chi tiết của nhân viên muốn xem.</w:t>
            </w:r>
          </w:p>
        </w:tc>
        <w:tc>
          <w:tcPr>
            <w:tcW w:w="3469" w:type="dxa"/>
            <w:tcBorders>
              <w:top w:val="single" w:sz="4" w:space="0" w:color="000000"/>
              <w:left w:val="single" w:sz="4" w:space="0" w:color="000000"/>
              <w:bottom w:val="single" w:sz="4" w:space="0" w:color="000000"/>
              <w:right w:val="single" w:sz="4" w:space="0" w:color="000000"/>
            </w:tcBorders>
            <w:hideMark/>
          </w:tcPr>
          <w:p w14:paraId="7AC3D293" w14:textId="77777777" w:rsidR="007071BB" w:rsidRDefault="007071BB" w:rsidP="009A5616">
            <w:pPr>
              <w:spacing w:line="360" w:lineRule="auto"/>
              <w:rPr>
                <w:sz w:val="26"/>
                <w:szCs w:val="26"/>
              </w:rPr>
            </w:pPr>
            <w:r w:rsidRPr="0098252D">
              <w:rPr>
                <w:sz w:val="26"/>
                <w:szCs w:val="26"/>
              </w:rPr>
              <w:t xml:space="preserve">1.1 Hệ thống sẽ hiển thị ra giao diện </w:t>
            </w:r>
            <w:r>
              <w:rPr>
                <w:sz w:val="26"/>
                <w:szCs w:val="26"/>
              </w:rPr>
              <w:t>chứa danh sách nhân viên hiện có</w:t>
            </w:r>
            <w:r w:rsidR="007C5D4D">
              <w:rPr>
                <w:sz w:val="26"/>
                <w:szCs w:val="26"/>
              </w:rPr>
              <w:t xml:space="preserve"> và nút xem chi tiết</w:t>
            </w:r>
            <w:r>
              <w:rPr>
                <w:sz w:val="26"/>
                <w:szCs w:val="26"/>
              </w:rPr>
              <w:t>.</w:t>
            </w:r>
          </w:p>
          <w:p w14:paraId="6F4068FE" w14:textId="24194652" w:rsidR="007C5D4D" w:rsidRPr="0098252D" w:rsidRDefault="007C5D4D" w:rsidP="009A5616">
            <w:pPr>
              <w:spacing w:line="360" w:lineRule="auto"/>
              <w:rPr>
                <w:sz w:val="26"/>
                <w:szCs w:val="26"/>
              </w:rPr>
            </w:pPr>
            <w:r>
              <w:rPr>
                <w:sz w:val="26"/>
                <w:szCs w:val="26"/>
              </w:rPr>
              <w:t>2.1 Hệ thống hiển thị thông tin tài khoản của nhân viên mà quản trị viên chọn.</w:t>
            </w:r>
          </w:p>
        </w:tc>
      </w:tr>
      <w:tr w:rsidR="007071BB" w:rsidRPr="00BA66F8" w14:paraId="04CF1B02"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0EECD781" w14:textId="77777777" w:rsidR="007071BB" w:rsidRPr="0098252D" w:rsidRDefault="007071BB" w:rsidP="009A5616">
            <w:pPr>
              <w:spacing w:line="360" w:lineRule="auto"/>
              <w:rPr>
                <w:b/>
                <w:sz w:val="26"/>
                <w:szCs w:val="26"/>
              </w:rPr>
            </w:pPr>
            <w:r w:rsidRPr="0098252D">
              <w:rPr>
                <w:b/>
                <w:sz w:val="26"/>
                <w:szCs w:val="26"/>
              </w:rPr>
              <w:t>Exception</w:t>
            </w:r>
          </w:p>
          <w:p w14:paraId="2F141721" w14:textId="77777777" w:rsidR="007071BB" w:rsidRPr="0098252D" w:rsidRDefault="007071BB"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0C8075C" w14:textId="77777777" w:rsidR="007071BB" w:rsidRPr="00BA66F8" w:rsidRDefault="007071BB" w:rsidP="008925AD">
            <w:pPr>
              <w:keepNext/>
              <w:spacing w:line="360" w:lineRule="auto"/>
              <w:rPr>
                <w:sz w:val="26"/>
                <w:szCs w:val="26"/>
              </w:rPr>
            </w:pPr>
            <w:r>
              <w:rPr>
                <w:sz w:val="26"/>
                <w:szCs w:val="26"/>
              </w:rPr>
              <w:t>None.</w:t>
            </w:r>
          </w:p>
        </w:tc>
      </w:tr>
    </w:tbl>
    <w:p w14:paraId="3191B960" w14:textId="722EB944" w:rsidR="005F40F4" w:rsidRDefault="008925AD" w:rsidP="008925AD">
      <w:pPr>
        <w:pStyle w:val="Caption"/>
      </w:pPr>
      <w:bookmarkStart w:id="106" w:name="_Toc183894042"/>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24</w:t>
      </w:r>
      <w:r w:rsidR="00724595">
        <w:rPr>
          <w:noProof/>
        </w:rPr>
        <w:fldChar w:fldCharType="end"/>
      </w:r>
      <w:r>
        <w:t>: Đặc tả Use case xem chi tiết người bán</w:t>
      </w:r>
      <w:bookmarkEnd w:id="106"/>
    </w:p>
    <w:p w14:paraId="079543EA" w14:textId="77777777" w:rsidR="005F40F4" w:rsidRDefault="005F40F4"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50312F" w:rsidRPr="0098252D" w14:paraId="2976EBD7"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F3757BC" w14:textId="77777777" w:rsidR="0050312F" w:rsidRPr="0098252D" w:rsidRDefault="0050312F"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92DB49E" w14:textId="4C7FCAB4" w:rsidR="0050312F" w:rsidRPr="0098252D" w:rsidRDefault="0050312F" w:rsidP="009A5616">
            <w:pPr>
              <w:spacing w:line="360" w:lineRule="auto"/>
              <w:rPr>
                <w:sz w:val="26"/>
                <w:szCs w:val="26"/>
              </w:rPr>
            </w:pPr>
            <w:r>
              <w:rPr>
                <w:sz w:val="26"/>
                <w:szCs w:val="26"/>
              </w:rPr>
              <w:t>Khóa hoặc mở khóa tài khoản người bán</w:t>
            </w:r>
            <w:r w:rsidRPr="0098252D">
              <w:rPr>
                <w:sz w:val="26"/>
                <w:szCs w:val="26"/>
              </w:rPr>
              <w:t>.</w:t>
            </w:r>
          </w:p>
        </w:tc>
      </w:tr>
      <w:tr w:rsidR="0050312F" w:rsidRPr="0098252D" w14:paraId="66F0FD69"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24253CC" w14:textId="77777777" w:rsidR="0050312F" w:rsidRPr="0098252D" w:rsidRDefault="0050312F"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59597E5" w14:textId="668F9A18" w:rsidR="0050312F" w:rsidRPr="0098252D" w:rsidRDefault="0050312F" w:rsidP="009A5616">
            <w:pPr>
              <w:spacing w:line="360" w:lineRule="auto"/>
              <w:rPr>
                <w:sz w:val="26"/>
                <w:szCs w:val="26"/>
              </w:rPr>
            </w:pPr>
            <w:r>
              <w:rPr>
                <w:sz w:val="26"/>
                <w:szCs w:val="26"/>
              </w:rPr>
              <w:t>Quản trị viên muốn khóa hoặc mở khóa tài khoản cho người bán.</w:t>
            </w:r>
          </w:p>
        </w:tc>
      </w:tr>
      <w:tr w:rsidR="0050312F" w:rsidRPr="0098252D" w14:paraId="02E8927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636A173" w14:textId="77777777" w:rsidR="0050312F" w:rsidRPr="0098252D" w:rsidRDefault="0050312F"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8DC9FBB" w14:textId="4DA742EB" w:rsidR="0050312F" w:rsidRPr="0098252D" w:rsidRDefault="0050312F" w:rsidP="009A5616">
            <w:pPr>
              <w:spacing w:line="360" w:lineRule="auto"/>
              <w:rPr>
                <w:sz w:val="26"/>
                <w:szCs w:val="26"/>
              </w:rPr>
            </w:pPr>
            <w:r>
              <w:rPr>
                <w:sz w:val="26"/>
                <w:szCs w:val="26"/>
              </w:rPr>
              <w:t>Quản trị viên nhấn vào biểu tượng khóa hoặc mở khóa.</w:t>
            </w:r>
          </w:p>
        </w:tc>
      </w:tr>
      <w:tr w:rsidR="0050312F" w:rsidRPr="0098252D" w14:paraId="4618E444"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F46B3CC" w14:textId="77777777" w:rsidR="0050312F" w:rsidRPr="0098252D" w:rsidRDefault="0050312F"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466C5C2C" w14:textId="484C650A" w:rsidR="0050312F" w:rsidRPr="0098252D" w:rsidRDefault="0050312F" w:rsidP="009A5616">
            <w:pPr>
              <w:spacing w:line="360" w:lineRule="auto"/>
              <w:rPr>
                <w:sz w:val="26"/>
                <w:szCs w:val="26"/>
              </w:rPr>
            </w:pPr>
            <w:r>
              <w:rPr>
                <w:sz w:val="26"/>
                <w:szCs w:val="26"/>
              </w:rPr>
              <w:t>Quản trị viên khóa hoặc mở khóa tài khoản của nhân viên.</w:t>
            </w:r>
          </w:p>
        </w:tc>
      </w:tr>
      <w:tr w:rsidR="0050312F" w:rsidRPr="0098252D" w14:paraId="76825A28"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43F9EE34" w14:textId="77777777" w:rsidR="0050312F" w:rsidRPr="0098252D" w:rsidRDefault="0050312F"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6341123" w14:textId="77777777" w:rsidR="0050312F" w:rsidRPr="0098252D" w:rsidRDefault="0050312F" w:rsidP="009A5616">
            <w:pPr>
              <w:spacing w:line="360" w:lineRule="auto"/>
              <w:rPr>
                <w:sz w:val="26"/>
                <w:szCs w:val="26"/>
              </w:rPr>
            </w:pPr>
            <w:r>
              <w:rPr>
                <w:sz w:val="26"/>
                <w:szCs w:val="26"/>
              </w:rPr>
              <w:t>Quản trị viên.</w:t>
            </w:r>
          </w:p>
        </w:tc>
      </w:tr>
      <w:tr w:rsidR="0050312F" w:rsidRPr="0098252D" w14:paraId="74168F01"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1C9A6B3" w14:textId="77777777" w:rsidR="0050312F" w:rsidRPr="0098252D" w:rsidRDefault="0050312F"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00CBF60" w14:textId="77777777" w:rsidR="0050312F" w:rsidRPr="0098252D" w:rsidRDefault="0050312F" w:rsidP="009A5616">
            <w:pPr>
              <w:spacing w:line="360" w:lineRule="auto"/>
              <w:rPr>
                <w:sz w:val="26"/>
                <w:szCs w:val="26"/>
              </w:rPr>
            </w:pPr>
            <w:r>
              <w:rPr>
                <w:sz w:val="26"/>
                <w:szCs w:val="26"/>
              </w:rPr>
              <w:t>Xem danh sách người bán.</w:t>
            </w:r>
          </w:p>
        </w:tc>
      </w:tr>
      <w:tr w:rsidR="0050312F" w:rsidRPr="0098252D" w14:paraId="5E373122"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07914FF" w14:textId="77777777" w:rsidR="0050312F" w:rsidRPr="0098252D" w:rsidRDefault="0050312F"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0274962" w14:textId="77777777" w:rsidR="0050312F" w:rsidRPr="0098252D" w:rsidRDefault="0050312F" w:rsidP="009A5616">
            <w:pPr>
              <w:spacing w:line="360" w:lineRule="auto"/>
              <w:rPr>
                <w:sz w:val="26"/>
                <w:szCs w:val="26"/>
              </w:rPr>
            </w:pPr>
            <w:r>
              <w:rPr>
                <w:sz w:val="26"/>
                <w:szCs w:val="26"/>
              </w:rPr>
              <w:t>Quản trị viên đã đăng nhập vào hệ thống.</w:t>
            </w:r>
          </w:p>
        </w:tc>
      </w:tr>
      <w:tr w:rsidR="0050312F" w:rsidRPr="0098252D" w14:paraId="5AB0D9B0"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664BAD9" w14:textId="77777777" w:rsidR="0050312F" w:rsidRPr="0098252D" w:rsidRDefault="0050312F"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160D3F9" w14:textId="4BCCA074" w:rsidR="0050312F" w:rsidRPr="0098252D" w:rsidRDefault="0050312F" w:rsidP="009A5616">
            <w:pPr>
              <w:spacing w:line="360" w:lineRule="auto"/>
              <w:rPr>
                <w:sz w:val="26"/>
                <w:szCs w:val="26"/>
              </w:rPr>
            </w:pPr>
            <w:r>
              <w:rPr>
                <w:sz w:val="26"/>
                <w:szCs w:val="26"/>
              </w:rPr>
              <w:t>Hệ thống sẽ hiển thị thông báo khóa hoặc mở khóa tài khoản thành công.</w:t>
            </w:r>
          </w:p>
        </w:tc>
      </w:tr>
      <w:tr w:rsidR="0050312F" w:rsidRPr="0098252D" w14:paraId="24C2FB13"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4D9C13CC" w14:textId="77777777" w:rsidR="0050312F" w:rsidRPr="0098252D" w:rsidRDefault="0050312F"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77B0514C" w14:textId="77777777" w:rsidR="0050312F" w:rsidRPr="0098252D" w:rsidRDefault="0050312F"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422BC8CB" w14:textId="77777777" w:rsidR="0050312F" w:rsidRPr="0098252D" w:rsidRDefault="0050312F" w:rsidP="009A5616">
            <w:pPr>
              <w:spacing w:line="360" w:lineRule="auto"/>
              <w:jc w:val="center"/>
              <w:rPr>
                <w:b/>
                <w:sz w:val="26"/>
                <w:szCs w:val="26"/>
              </w:rPr>
            </w:pPr>
            <w:r w:rsidRPr="0098252D">
              <w:rPr>
                <w:b/>
                <w:sz w:val="26"/>
                <w:szCs w:val="26"/>
              </w:rPr>
              <w:t>System</w:t>
            </w:r>
          </w:p>
        </w:tc>
      </w:tr>
      <w:tr w:rsidR="0050312F" w:rsidRPr="0098252D" w14:paraId="1D448ADF"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6726CDE2" w14:textId="77777777" w:rsidR="0050312F" w:rsidRPr="0098252D" w:rsidRDefault="0050312F"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56B549F7" w14:textId="77777777" w:rsidR="0050312F" w:rsidRDefault="0050312F" w:rsidP="009A5616">
            <w:pPr>
              <w:spacing w:line="360" w:lineRule="auto"/>
              <w:rPr>
                <w:sz w:val="26"/>
                <w:szCs w:val="26"/>
              </w:rPr>
            </w:pPr>
            <w:r>
              <w:rPr>
                <w:sz w:val="26"/>
                <w:szCs w:val="26"/>
              </w:rPr>
              <w:t>1</w:t>
            </w:r>
            <w:r w:rsidRPr="0098252D">
              <w:rPr>
                <w:sz w:val="26"/>
                <w:szCs w:val="26"/>
              </w:rPr>
              <w:t xml:space="preserve">. </w:t>
            </w:r>
            <w:r>
              <w:rPr>
                <w:sz w:val="26"/>
                <w:szCs w:val="26"/>
              </w:rPr>
              <w:t>Quản trị viên ấn vào biểu tượng nhân viên ở thanh sidebar bên trái.</w:t>
            </w:r>
          </w:p>
          <w:p w14:paraId="03E37408" w14:textId="77777777" w:rsidR="0050312F" w:rsidRDefault="0050312F" w:rsidP="009A5616">
            <w:pPr>
              <w:spacing w:line="360" w:lineRule="auto"/>
              <w:rPr>
                <w:sz w:val="26"/>
                <w:szCs w:val="26"/>
              </w:rPr>
            </w:pPr>
          </w:p>
          <w:p w14:paraId="47E70E94" w14:textId="0EBD2EC1" w:rsidR="0050312F" w:rsidRPr="0098252D" w:rsidRDefault="0050312F" w:rsidP="009A5616">
            <w:pPr>
              <w:spacing w:line="360" w:lineRule="auto"/>
              <w:rPr>
                <w:sz w:val="26"/>
                <w:szCs w:val="26"/>
              </w:rPr>
            </w:pPr>
            <w:r>
              <w:rPr>
                <w:sz w:val="26"/>
                <w:szCs w:val="26"/>
              </w:rPr>
              <w:lastRenderedPageBreak/>
              <w:t>2. Quản trị viên ấn vào biểu tượng khóa hoặc mở khóa.</w:t>
            </w:r>
          </w:p>
        </w:tc>
        <w:tc>
          <w:tcPr>
            <w:tcW w:w="3469" w:type="dxa"/>
            <w:tcBorders>
              <w:top w:val="single" w:sz="4" w:space="0" w:color="000000"/>
              <w:left w:val="single" w:sz="4" w:space="0" w:color="000000"/>
              <w:bottom w:val="single" w:sz="4" w:space="0" w:color="000000"/>
              <w:right w:val="single" w:sz="4" w:space="0" w:color="000000"/>
            </w:tcBorders>
            <w:hideMark/>
          </w:tcPr>
          <w:p w14:paraId="06271C09" w14:textId="4FF327A7" w:rsidR="0050312F" w:rsidRDefault="0050312F" w:rsidP="009A5616">
            <w:pPr>
              <w:spacing w:line="360" w:lineRule="auto"/>
              <w:rPr>
                <w:sz w:val="26"/>
                <w:szCs w:val="26"/>
              </w:rPr>
            </w:pPr>
            <w:r w:rsidRPr="0098252D">
              <w:rPr>
                <w:sz w:val="26"/>
                <w:szCs w:val="26"/>
              </w:rPr>
              <w:lastRenderedPageBreak/>
              <w:t xml:space="preserve">1.1 Hệ thống sẽ hiển thị ra giao diện </w:t>
            </w:r>
            <w:r>
              <w:rPr>
                <w:sz w:val="26"/>
                <w:szCs w:val="26"/>
              </w:rPr>
              <w:t>chứa danh sách nhân viên hiện có và nút khóa tài khoản, hoặc nút mở khóa với tài khoản đã bị khóa trước đó.</w:t>
            </w:r>
          </w:p>
          <w:p w14:paraId="256B37B3" w14:textId="472A49A3" w:rsidR="0050312F" w:rsidRPr="0098252D" w:rsidRDefault="0050312F" w:rsidP="009A5616">
            <w:pPr>
              <w:spacing w:line="360" w:lineRule="auto"/>
              <w:rPr>
                <w:sz w:val="26"/>
                <w:szCs w:val="26"/>
              </w:rPr>
            </w:pPr>
            <w:r>
              <w:rPr>
                <w:sz w:val="26"/>
                <w:szCs w:val="26"/>
              </w:rPr>
              <w:lastRenderedPageBreak/>
              <w:t>2.1 Hệ thống sẽ hiển thị thông báo khóa hoặc mở khóa thành công.</w:t>
            </w:r>
          </w:p>
        </w:tc>
      </w:tr>
      <w:tr w:rsidR="0050312F" w:rsidRPr="00BA66F8" w14:paraId="5A861923"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6990535E" w14:textId="77777777" w:rsidR="0050312F" w:rsidRPr="0098252D" w:rsidRDefault="0050312F" w:rsidP="009A5616">
            <w:pPr>
              <w:spacing w:line="360" w:lineRule="auto"/>
              <w:rPr>
                <w:b/>
                <w:sz w:val="26"/>
                <w:szCs w:val="26"/>
              </w:rPr>
            </w:pPr>
            <w:r w:rsidRPr="0098252D">
              <w:rPr>
                <w:b/>
                <w:sz w:val="26"/>
                <w:szCs w:val="26"/>
              </w:rPr>
              <w:t>Exception</w:t>
            </w:r>
          </w:p>
          <w:p w14:paraId="60DB2C7D" w14:textId="77777777" w:rsidR="0050312F" w:rsidRPr="0098252D" w:rsidRDefault="0050312F"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346B477" w14:textId="77777777" w:rsidR="0050312F" w:rsidRPr="00BA66F8" w:rsidRDefault="0050312F" w:rsidP="008D7FE9">
            <w:pPr>
              <w:keepNext/>
              <w:spacing w:line="360" w:lineRule="auto"/>
              <w:rPr>
                <w:sz w:val="26"/>
                <w:szCs w:val="26"/>
              </w:rPr>
            </w:pPr>
            <w:r>
              <w:rPr>
                <w:sz w:val="26"/>
                <w:szCs w:val="26"/>
              </w:rPr>
              <w:t>None.</w:t>
            </w:r>
          </w:p>
        </w:tc>
      </w:tr>
    </w:tbl>
    <w:p w14:paraId="3611F788" w14:textId="5814DCB4" w:rsidR="005F40F4" w:rsidRDefault="008D7FE9" w:rsidP="008D7FE9">
      <w:pPr>
        <w:pStyle w:val="Caption"/>
      </w:pPr>
      <w:bookmarkStart w:id="107" w:name="_Toc183894043"/>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25</w:t>
      </w:r>
      <w:r w:rsidR="00724595">
        <w:rPr>
          <w:noProof/>
        </w:rPr>
        <w:fldChar w:fldCharType="end"/>
      </w:r>
      <w:r>
        <w:t>: Đặc tả Use case khóa hoặc mở khóa tài khoản người bán</w:t>
      </w:r>
      <w:bookmarkEnd w:id="107"/>
    </w:p>
    <w:p w14:paraId="6275422E" w14:textId="77777777" w:rsidR="005F40F4" w:rsidRDefault="005F40F4" w:rsidP="00EC2016"/>
    <w:tbl>
      <w:tblPr>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31"/>
        <w:gridCol w:w="3469"/>
      </w:tblGrid>
      <w:tr w:rsidR="00C35831" w:rsidRPr="0098252D" w14:paraId="47889094"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9C77954" w14:textId="77777777" w:rsidR="00C35831" w:rsidRPr="0098252D" w:rsidRDefault="00C35831" w:rsidP="009A5616">
            <w:pPr>
              <w:spacing w:line="360" w:lineRule="auto"/>
              <w:rPr>
                <w:b/>
                <w:sz w:val="26"/>
                <w:szCs w:val="26"/>
              </w:rPr>
            </w:pPr>
            <w:r w:rsidRPr="0098252D">
              <w:rPr>
                <w:b/>
                <w:sz w:val="26"/>
                <w:szCs w:val="26"/>
              </w:rPr>
              <w:t>Use Case Name:</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54868426" w14:textId="13C1AFDA" w:rsidR="00C35831" w:rsidRPr="0098252D" w:rsidRDefault="00C35831" w:rsidP="009A5616">
            <w:pPr>
              <w:spacing w:line="360" w:lineRule="auto"/>
              <w:rPr>
                <w:sz w:val="26"/>
                <w:szCs w:val="26"/>
              </w:rPr>
            </w:pPr>
            <w:r>
              <w:rPr>
                <w:sz w:val="26"/>
                <w:szCs w:val="26"/>
              </w:rPr>
              <w:t>Gửi lại email xác thực.</w:t>
            </w:r>
          </w:p>
        </w:tc>
      </w:tr>
      <w:tr w:rsidR="00C35831" w:rsidRPr="0098252D" w14:paraId="39EE6FA6"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D1F5162" w14:textId="77777777" w:rsidR="00C35831" w:rsidRPr="0098252D" w:rsidRDefault="00C35831" w:rsidP="009A5616">
            <w:pPr>
              <w:spacing w:line="360" w:lineRule="auto"/>
              <w:rPr>
                <w:b/>
                <w:sz w:val="26"/>
                <w:szCs w:val="26"/>
              </w:rPr>
            </w:pPr>
            <w:r w:rsidRPr="0098252D">
              <w:rPr>
                <w:b/>
                <w:sz w:val="26"/>
                <w:szCs w:val="26"/>
              </w:rPr>
              <w:t>Scenario:</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158211B8" w14:textId="63801D1A" w:rsidR="00C35831" w:rsidRPr="0098252D" w:rsidRDefault="00C35831" w:rsidP="009A5616">
            <w:pPr>
              <w:spacing w:line="360" w:lineRule="auto"/>
              <w:rPr>
                <w:sz w:val="26"/>
                <w:szCs w:val="26"/>
              </w:rPr>
            </w:pPr>
            <w:r>
              <w:rPr>
                <w:sz w:val="26"/>
                <w:szCs w:val="26"/>
              </w:rPr>
              <w:t xml:space="preserve">Quản trị viên muốn gửi lại email xác thực cho </w:t>
            </w:r>
            <w:r w:rsidR="0085233C">
              <w:rPr>
                <w:sz w:val="26"/>
                <w:szCs w:val="26"/>
              </w:rPr>
              <w:t>người bán.</w:t>
            </w:r>
          </w:p>
        </w:tc>
      </w:tr>
      <w:tr w:rsidR="00C35831" w:rsidRPr="0098252D" w14:paraId="04E83245"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B3E08CD" w14:textId="77777777" w:rsidR="00C35831" w:rsidRPr="0098252D" w:rsidRDefault="00C35831" w:rsidP="009A5616">
            <w:pPr>
              <w:spacing w:line="360" w:lineRule="auto"/>
              <w:rPr>
                <w:b/>
                <w:sz w:val="26"/>
                <w:szCs w:val="26"/>
              </w:rPr>
            </w:pPr>
            <w:r w:rsidRPr="0098252D">
              <w:rPr>
                <w:b/>
                <w:sz w:val="26"/>
                <w:szCs w:val="26"/>
              </w:rPr>
              <w:t>Triggering Event:</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5E45D9D" w14:textId="3EB1227C" w:rsidR="00C35831" w:rsidRPr="0098252D" w:rsidRDefault="00C35831" w:rsidP="009A5616">
            <w:pPr>
              <w:spacing w:line="360" w:lineRule="auto"/>
              <w:rPr>
                <w:sz w:val="26"/>
                <w:szCs w:val="26"/>
              </w:rPr>
            </w:pPr>
            <w:r>
              <w:rPr>
                <w:sz w:val="26"/>
                <w:szCs w:val="26"/>
              </w:rPr>
              <w:t>Quản trị viên nhấn vào biểu tượng gửi lại email xác thực.</w:t>
            </w:r>
          </w:p>
        </w:tc>
      </w:tr>
      <w:tr w:rsidR="00C35831" w:rsidRPr="0098252D" w14:paraId="447023AF"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5ADD3990" w14:textId="77777777" w:rsidR="00C35831" w:rsidRPr="0098252D" w:rsidRDefault="00C35831" w:rsidP="009A5616">
            <w:pPr>
              <w:spacing w:line="360" w:lineRule="auto"/>
              <w:rPr>
                <w:b/>
                <w:sz w:val="26"/>
                <w:szCs w:val="26"/>
              </w:rPr>
            </w:pPr>
            <w:r w:rsidRPr="0098252D">
              <w:rPr>
                <w:b/>
                <w:sz w:val="26"/>
                <w:szCs w:val="26"/>
              </w:rPr>
              <w:t>Brief Description:</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3F62180" w14:textId="3F638126" w:rsidR="00C35831" w:rsidRPr="0098252D" w:rsidRDefault="00C35831" w:rsidP="009A5616">
            <w:pPr>
              <w:spacing w:line="360" w:lineRule="auto"/>
              <w:rPr>
                <w:sz w:val="26"/>
                <w:szCs w:val="26"/>
              </w:rPr>
            </w:pPr>
            <w:r>
              <w:rPr>
                <w:sz w:val="26"/>
                <w:szCs w:val="26"/>
              </w:rPr>
              <w:t>Quản trị viên gửi lại email xác thực tài khoản có hiệu lực trong vòng 1 phút.</w:t>
            </w:r>
          </w:p>
        </w:tc>
      </w:tr>
      <w:tr w:rsidR="00C35831" w:rsidRPr="0098252D" w14:paraId="62F9306B"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1D15D7E7" w14:textId="77777777" w:rsidR="00C35831" w:rsidRPr="0098252D" w:rsidRDefault="00C35831" w:rsidP="009A5616">
            <w:pPr>
              <w:spacing w:line="360" w:lineRule="auto"/>
              <w:rPr>
                <w:b/>
                <w:sz w:val="26"/>
                <w:szCs w:val="26"/>
              </w:rPr>
            </w:pPr>
            <w:r w:rsidRPr="0098252D">
              <w:rPr>
                <w:b/>
                <w:sz w:val="26"/>
                <w:szCs w:val="26"/>
              </w:rPr>
              <w:t>Actor:</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A087EE6" w14:textId="77777777" w:rsidR="00C35831" w:rsidRPr="0098252D" w:rsidRDefault="00C35831" w:rsidP="009A5616">
            <w:pPr>
              <w:spacing w:line="360" w:lineRule="auto"/>
              <w:rPr>
                <w:sz w:val="26"/>
                <w:szCs w:val="26"/>
              </w:rPr>
            </w:pPr>
            <w:r>
              <w:rPr>
                <w:sz w:val="26"/>
                <w:szCs w:val="26"/>
              </w:rPr>
              <w:t>Quản trị viên.</w:t>
            </w:r>
          </w:p>
        </w:tc>
      </w:tr>
      <w:tr w:rsidR="00C35831" w:rsidRPr="0098252D" w14:paraId="31213C4C"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0CC3642C" w14:textId="77777777" w:rsidR="00C35831" w:rsidRPr="0098252D" w:rsidRDefault="00C35831" w:rsidP="009A5616">
            <w:pPr>
              <w:spacing w:line="360" w:lineRule="auto"/>
              <w:rPr>
                <w:b/>
                <w:sz w:val="26"/>
                <w:szCs w:val="26"/>
              </w:rPr>
            </w:pPr>
            <w:r w:rsidRPr="0098252D">
              <w:rPr>
                <w:b/>
                <w:sz w:val="26"/>
                <w:szCs w:val="26"/>
              </w:rPr>
              <w:t>Related Use Cases: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EE6A3A8" w14:textId="77777777" w:rsidR="00C35831" w:rsidRPr="0098252D" w:rsidRDefault="00C35831" w:rsidP="009A5616">
            <w:pPr>
              <w:spacing w:line="360" w:lineRule="auto"/>
              <w:rPr>
                <w:sz w:val="26"/>
                <w:szCs w:val="26"/>
              </w:rPr>
            </w:pPr>
            <w:r>
              <w:rPr>
                <w:sz w:val="26"/>
                <w:szCs w:val="26"/>
              </w:rPr>
              <w:t>Xem danh sách người bán.</w:t>
            </w:r>
          </w:p>
        </w:tc>
      </w:tr>
      <w:tr w:rsidR="00C35831" w:rsidRPr="0098252D" w14:paraId="71B414B2"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63130866" w14:textId="77777777" w:rsidR="00C35831" w:rsidRPr="0098252D" w:rsidRDefault="00C35831" w:rsidP="009A5616">
            <w:pPr>
              <w:spacing w:line="360" w:lineRule="auto"/>
              <w:rPr>
                <w:b/>
                <w:sz w:val="26"/>
                <w:szCs w:val="26"/>
              </w:rPr>
            </w:pPr>
            <w:r w:rsidRPr="0098252D">
              <w:rPr>
                <w:b/>
                <w:sz w:val="26"/>
                <w:szCs w:val="26"/>
              </w:rPr>
              <w:t>Preconditions: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6C361442" w14:textId="77777777" w:rsidR="00C35831" w:rsidRPr="0098252D" w:rsidRDefault="00C35831" w:rsidP="009A5616">
            <w:pPr>
              <w:spacing w:line="360" w:lineRule="auto"/>
              <w:rPr>
                <w:sz w:val="26"/>
                <w:szCs w:val="26"/>
              </w:rPr>
            </w:pPr>
            <w:r>
              <w:rPr>
                <w:sz w:val="26"/>
                <w:szCs w:val="26"/>
              </w:rPr>
              <w:t>Quản trị viên đã đăng nhập vào hệ thống.</w:t>
            </w:r>
          </w:p>
        </w:tc>
      </w:tr>
      <w:tr w:rsidR="00C35831" w:rsidRPr="0098252D" w14:paraId="28C7C98B" w14:textId="77777777" w:rsidTr="009A5616">
        <w:tc>
          <w:tcPr>
            <w:tcW w:w="2405" w:type="dxa"/>
            <w:tcBorders>
              <w:top w:val="single" w:sz="4" w:space="0" w:color="000000"/>
              <w:left w:val="single" w:sz="4" w:space="0" w:color="000000"/>
              <w:bottom w:val="single" w:sz="4" w:space="0" w:color="000000"/>
              <w:right w:val="single" w:sz="4" w:space="0" w:color="000000"/>
            </w:tcBorders>
            <w:hideMark/>
          </w:tcPr>
          <w:p w14:paraId="248AE016" w14:textId="77777777" w:rsidR="00C35831" w:rsidRPr="0098252D" w:rsidRDefault="00C35831" w:rsidP="009A5616">
            <w:pPr>
              <w:spacing w:line="360" w:lineRule="auto"/>
              <w:rPr>
                <w:b/>
                <w:sz w:val="26"/>
                <w:szCs w:val="26"/>
              </w:rPr>
            </w:pPr>
            <w:r w:rsidRPr="0098252D">
              <w:rPr>
                <w:b/>
                <w:sz w:val="26"/>
                <w:szCs w:val="26"/>
              </w:rPr>
              <w:t>Postconditions: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7EC3635C" w14:textId="3D334ED6" w:rsidR="00C35831" w:rsidRPr="0098252D" w:rsidRDefault="00C35831" w:rsidP="009A5616">
            <w:pPr>
              <w:spacing w:line="360" w:lineRule="auto"/>
              <w:rPr>
                <w:sz w:val="26"/>
                <w:szCs w:val="26"/>
              </w:rPr>
            </w:pPr>
            <w:r>
              <w:rPr>
                <w:sz w:val="26"/>
                <w:szCs w:val="26"/>
              </w:rPr>
              <w:t>Hệ thống sẽ hiển thị thông báo gửi lại email xác thực thành công.</w:t>
            </w:r>
          </w:p>
        </w:tc>
      </w:tr>
      <w:tr w:rsidR="00C35831" w:rsidRPr="0098252D" w14:paraId="4945AEB7" w14:textId="77777777" w:rsidTr="009A5616">
        <w:trPr>
          <w:trHeight w:val="162"/>
        </w:trPr>
        <w:tc>
          <w:tcPr>
            <w:tcW w:w="2405" w:type="dxa"/>
            <w:vMerge w:val="restart"/>
            <w:tcBorders>
              <w:top w:val="single" w:sz="4" w:space="0" w:color="000000"/>
              <w:left w:val="single" w:sz="4" w:space="0" w:color="000000"/>
              <w:bottom w:val="single" w:sz="4" w:space="0" w:color="000000"/>
              <w:right w:val="single" w:sz="4" w:space="0" w:color="000000"/>
            </w:tcBorders>
            <w:hideMark/>
          </w:tcPr>
          <w:p w14:paraId="138B9C8F" w14:textId="77777777" w:rsidR="00C35831" w:rsidRPr="0098252D" w:rsidRDefault="00C35831" w:rsidP="009A5616">
            <w:pPr>
              <w:spacing w:line="360" w:lineRule="auto"/>
              <w:rPr>
                <w:b/>
                <w:sz w:val="26"/>
                <w:szCs w:val="26"/>
              </w:rPr>
            </w:pPr>
            <w:r w:rsidRPr="0098252D">
              <w:rPr>
                <w:b/>
                <w:sz w:val="26"/>
                <w:szCs w:val="26"/>
              </w:rPr>
              <w:t>Flow of events:</w:t>
            </w:r>
          </w:p>
        </w:tc>
        <w:tc>
          <w:tcPr>
            <w:tcW w:w="3231" w:type="dxa"/>
            <w:tcBorders>
              <w:top w:val="single" w:sz="4" w:space="0" w:color="000000"/>
              <w:left w:val="single" w:sz="4" w:space="0" w:color="000000"/>
              <w:bottom w:val="single" w:sz="4" w:space="0" w:color="000000"/>
              <w:right w:val="single" w:sz="4" w:space="0" w:color="000000"/>
            </w:tcBorders>
            <w:hideMark/>
          </w:tcPr>
          <w:p w14:paraId="6E01E33A" w14:textId="77777777" w:rsidR="00C35831" w:rsidRPr="0098252D" w:rsidRDefault="00C35831" w:rsidP="009A5616">
            <w:pPr>
              <w:tabs>
                <w:tab w:val="left" w:pos="2508"/>
              </w:tabs>
              <w:spacing w:line="360" w:lineRule="auto"/>
              <w:jc w:val="center"/>
              <w:rPr>
                <w:b/>
                <w:sz w:val="26"/>
                <w:szCs w:val="26"/>
              </w:rPr>
            </w:pPr>
            <w:r w:rsidRPr="0098252D">
              <w:rPr>
                <w:b/>
                <w:sz w:val="26"/>
                <w:szCs w:val="26"/>
              </w:rPr>
              <w:t>Actor</w:t>
            </w:r>
          </w:p>
        </w:tc>
        <w:tc>
          <w:tcPr>
            <w:tcW w:w="3469" w:type="dxa"/>
            <w:tcBorders>
              <w:top w:val="single" w:sz="4" w:space="0" w:color="000000"/>
              <w:left w:val="single" w:sz="4" w:space="0" w:color="000000"/>
              <w:bottom w:val="single" w:sz="4" w:space="0" w:color="000000"/>
              <w:right w:val="single" w:sz="4" w:space="0" w:color="000000"/>
            </w:tcBorders>
            <w:hideMark/>
          </w:tcPr>
          <w:p w14:paraId="59771AA2" w14:textId="77777777" w:rsidR="00C35831" w:rsidRPr="0098252D" w:rsidRDefault="00C35831" w:rsidP="009A5616">
            <w:pPr>
              <w:spacing w:line="360" w:lineRule="auto"/>
              <w:jc w:val="center"/>
              <w:rPr>
                <w:b/>
                <w:sz w:val="26"/>
                <w:szCs w:val="26"/>
              </w:rPr>
            </w:pPr>
            <w:r w:rsidRPr="0098252D">
              <w:rPr>
                <w:b/>
                <w:sz w:val="26"/>
                <w:szCs w:val="26"/>
              </w:rPr>
              <w:t>System</w:t>
            </w:r>
          </w:p>
        </w:tc>
      </w:tr>
      <w:tr w:rsidR="00C35831" w:rsidRPr="0098252D" w14:paraId="2F50762B" w14:textId="77777777" w:rsidTr="009A5616">
        <w:trPr>
          <w:trHeight w:val="162"/>
        </w:trPr>
        <w:tc>
          <w:tcPr>
            <w:tcW w:w="2405" w:type="dxa"/>
            <w:vMerge/>
            <w:tcBorders>
              <w:top w:val="single" w:sz="4" w:space="0" w:color="000000"/>
              <w:left w:val="single" w:sz="4" w:space="0" w:color="000000"/>
              <w:bottom w:val="single" w:sz="4" w:space="0" w:color="000000"/>
              <w:right w:val="single" w:sz="4" w:space="0" w:color="000000"/>
            </w:tcBorders>
            <w:vAlign w:val="center"/>
            <w:hideMark/>
          </w:tcPr>
          <w:p w14:paraId="114C719C" w14:textId="77777777" w:rsidR="00C35831" w:rsidRPr="0098252D" w:rsidRDefault="00C35831" w:rsidP="009A5616">
            <w:pPr>
              <w:rPr>
                <w:b/>
                <w:sz w:val="26"/>
                <w:szCs w:val="26"/>
                <w:lang w:val="en"/>
              </w:rPr>
            </w:pPr>
          </w:p>
        </w:tc>
        <w:tc>
          <w:tcPr>
            <w:tcW w:w="3231" w:type="dxa"/>
            <w:tcBorders>
              <w:top w:val="single" w:sz="4" w:space="0" w:color="000000"/>
              <w:left w:val="single" w:sz="4" w:space="0" w:color="000000"/>
              <w:bottom w:val="single" w:sz="4" w:space="0" w:color="000000"/>
              <w:right w:val="single" w:sz="4" w:space="0" w:color="000000"/>
            </w:tcBorders>
          </w:tcPr>
          <w:p w14:paraId="3CAF19F4" w14:textId="77777777" w:rsidR="00C35831" w:rsidRDefault="00C35831" w:rsidP="009A5616">
            <w:pPr>
              <w:spacing w:line="360" w:lineRule="auto"/>
              <w:rPr>
                <w:sz w:val="26"/>
                <w:szCs w:val="26"/>
              </w:rPr>
            </w:pPr>
            <w:r>
              <w:rPr>
                <w:sz w:val="26"/>
                <w:szCs w:val="26"/>
              </w:rPr>
              <w:t>1</w:t>
            </w:r>
            <w:r w:rsidRPr="0098252D">
              <w:rPr>
                <w:sz w:val="26"/>
                <w:szCs w:val="26"/>
              </w:rPr>
              <w:t xml:space="preserve">. </w:t>
            </w:r>
            <w:r>
              <w:rPr>
                <w:sz w:val="26"/>
                <w:szCs w:val="26"/>
              </w:rPr>
              <w:t>Quản trị viên ấn vào biểu tượng nhân viên ở thanh sidebar bên trái.</w:t>
            </w:r>
          </w:p>
          <w:p w14:paraId="24838CE5" w14:textId="77777777" w:rsidR="00C35831" w:rsidRDefault="00C35831" w:rsidP="009A5616">
            <w:pPr>
              <w:spacing w:line="360" w:lineRule="auto"/>
              <w:rPr>
                <w:sz w:val="26"/>
                <w:szCs w:val="26"/>
              </w:rPr>
            </w:pPr>
          </w:p>
          <w:p w14:paraId="65C0EC34" w14:textId="7887BF75" w:rsidR="00C35831" w:rsidRPr="0098252D" w:rsidRDefault="00C35831" w:rsidP="009A5616">
            <w:pPr>
              <w:spacing w:line="360" w:lineRule="auto"/>
              <w:rPr>
                <w:sz w:val="26"/>
                <w:szCs w:val="26"/>
              </w:rPr>
            </w:pPr>
            <w:r>
              <w:rPr>
                <w:sz w:val="26"/>
                <w:szCs w:val="26"/>
              </w:rPr>
              <w:t xml:space="preserve">2. Quản trị viên ấn vào biểu tượng </w:t>
            </w:r>
            <w:r w:rsidR="00285189">
              <w:rPr>
                <w:sz w:val="26"/>
                <w:szCs w:val="26"/>
              </w:rPr>
              <w:t>gửi lại email xác thực.</w:t>
            </w:r>
          </w:p>
        </w:tc>
        <w:tc>
          <w:tcPr>
            <w:tcW w:w="3469" w:type="dxa"/>
            <w:tcBorders>
              <w:top w:val="single" w:sz="4" w:space="0" w:color="000000"/>
              <w:left w:val="single" w:sz="4" w:space="0" w:color="000000"/>
              <w:bottom w:val="single" w:sz="4" w:space="0" w:color="000000"/>
              <w:right w:val="single" w:sz="4" w:space="0" w:color="000000"/>
            </w:tcBorders>
            <w:hideMark/>
          </w:tcPr>
          <w:p w14:paraId="35327DE1" w14:textId="434C78E0" w:rsidR="00C35831" w:rsidRDefault="00C35831" w:rsidP="009A5616">
            <w:pPr>
              <w:spacing w:line="360" w:lineRule="auto"/>
              <w:rPr>
                <w:sz w:val="26"/>
                <w:szCs w:val="26"/>
              </w:rPr>
            </w:pPr>
            <w:r w:rsidRPr="0098252D">
              <w:rPr>
                <w:sz w:val="26"/>
                <w:szCs w:val="26"/>
              </w:rPr>
              <w:t xml:space="preserve">1.1 Hệ thống sẽ hiển thị ra giao diện </w:t>
            </w:r>
            <w:r>
              <w:rPr>
                <w:sz w:val="26"/>
                <w:szCs w:val="26"/>
              </w:rPr>
              <w:t>chứa danh sách nhân viên hiện có và nút gửi lại email xác thực.</w:t>
            </w:r>
          </w:p>
          <w:p w14:paraId="6D13E54C" w14:textId="01BA36BF" w:rsidR="00C35831" w:rsidRPr="0098252D" w:rsidRDefault="00C35831" w:rsidP="009A5616">
            <w:pPr>
              <w:spacing w:line="360" w:lineRule="auto"/>
              <w:rPr>
                <w:sz w:val="26"/>
                <w:szCs w:val="26"/>
              </w:rPr>
            </w:pPr>
            <w:r>
              <w:rPr>
                <w:sz w:val="26"/>
                <w:szCs w:val="26"/>
              </w:rPr>
              <w:t xml:space="preserve">2.1 Hệ thống sẽ hiển thị thông báo </w:t>
            </w:r>
            <w:r w:rsidR="00285189">
              <w:rPr>
                <w:sz w:val="26"/>
                <w:szCs w:val="26"/>
              </w:rPr>
              <w:t>gửi thành công.</w:t>
            </w:r>
          </w:p>
        </w:tc>
      </w:tr>
      <w:tr w:rsidR="00C35831" w:rsidRPr="00BA66F8" w14:paraId="1E9E0700" w14:textId="77777777" w:rsidTr="009A5616">
        <w:trPr>
          <w:trHeight w:val="557"/>
        </w:trPr>
        <w:tc>
          <w:tcPr>
            <w:tcW w:w="2405" w:type="dxa"/>
            <w:tcBorders>
              <w:top w:val="single" w:sz="4" w:space="0" w:color="000000"/>
              <w:left w:val="single" w:sz="4" w:space="0" w:color="000000"/>
              <w:bottom w:val="single" w:sz="4" w:space="0" w:color="000000"/>
              <w:right w:val="single" w:sz="4" w:space="0" w:color="000000"/>
            </w:tcBorders>
            <w:hideMark/>
          </w:tcPr>
          <w:p w14:paraId="3CD21647" w14:textId="77777777" w:rsidR="00C35831" w:rsidRPr="0098252D" w:rsidRDefault="00C35831" w:rsidP="009A5616">
            <w:pPr>
              <w:spacing w:line="360" w:lineRule="auto"/>
              <w:rPr>
                <w:b/>
                <w:sz w:val="26"/>
                <w:szCs w:val="26"/>
              </w:rPr>
            </w:pPr>
            <w:r w:rsidRPr="0098252D">
              <w:rPr>
                <w:b/>
                <w:sz w:val="26"/>
                <w:szCs w:val="26"/>
              </w:rPr>
              <w:t>Exception</w:t>
            </w:r>
          </w:p>
          <w:p w14:paraId="62AD86A5" w14:textId="77777777" w:rsidR="00C35831" w:rsidRPr="0098252D" w:rsidRDefault="00C35831" w:rsidP="009A5616">
            <w:pPr>
              <w:spacing w:line="360" w:lineRule="auto"/>
              <w:rPr>
                <w:b/>
                <w:sz w:val="26"/>
                <w:szCs w:val="26"/>
              </w:rPr>
            </w:pPr>
            <w:r w:rsidRPr="0098252D">
              <w:rPr>
                <w:b/>
                <w:sz w:val="26"/>
                <w:szCs w:val="26"/>
              </w:rPr>
              <w:t>Conditions:</w:t>
            </w:r>
          </w:p>
        </w:tc>
        <w:tc>
          <w:tcPr>
            <w:tcW w:w="6700" w:type="dxa"/>
            <w:gridSpan w:val="2"/>
            <w:tcBorders>
              <w:top w:val="single" w:sz="4" w:space="0" w:color="000000"/>
              <w:left w:val="single" w:sz="4" w:space="0" w:color="000000"/>
              <w:bottom w:val="single" w:sz="4" w:space="0" w:color="000000"/>
              <w:right w:val="single" w:sz="4" w:space="0" w:color="000000"/>
            </w:tcBorders>
            <w:hideMark/>
          </w:tcPr>
          <w:p w14:paraId="36135483" w14:textId="77777777" w:rsidR="00C35831" w:rsidRPr="00BA66F8" w:rsidRDefault="00C35831" w:rsidP="0085233C">
            <w:pPr>
              <w:keepNext/>
              <w:spacing w:line="360" w:lineRule="auto"/>
              <w:rPr>
                <w:sz w:val="26"/>
                <w:szCs w:val="26"/>
              </w:rPr>
            </w:pPr>
            <w:r>
              <w:rPr>
                <w:sz w:val="26"/>
                <w:szCs w:val="26"/>
              </w:rPr>
              <w:t>None.</w:t>
            </w:r>
          </w:p>
        </w:tc>
      </w:tr>
    </w:tbl>
    <w:p w14:paraId="377416C4" w14:textId="650C9CE4" w:rsidR="00EC2016" w:rsidRPr="00EC2016" w:rsidRDefault="0085233C" w:rsidP="00AB4E70">
      <w:pPr>
        <w:pStyle w:val="Caption"/>
      </w:pPr>
      <w:bookmarkStart w:id="108" w:name="_Toc183894044"/>
      <w:r>
        <w:t xml:space="preserve">Bảng </w:t>
      </w:r>
      <w:r w:rsidR="00724595">
        <w:fldChar w:fldCharType="begin"/>
      </w:r>
      <w:r w:rsidR="00724595">
        <w:instrText xml:space="preserve"> STYLEREF 1 \s </w:instrText>
      </w:r>
      <w:r w:rsidR="00724595">
        <w:fldChar w:fldCharType="separate"/>
      </w:r>
      <w:r w:rsidR="00724595">
        <w:rPr>
          <w:noProof/>
        </w:rPr>
        <w:t>3</w:t>
      </w:r>
      <w:r w:rsidR="00724595">
        <w:rPr>
          <w:noProof/>
        </w:rPr>
        <w:fldChar w:fldCharType="end"/>
      </w:r>
      <w:r w:rsidR="00724595">
        <w:t>.</w:t>
      </w:r>
      <w:r w:rsidR="00724595">
        <w:fldChar w:fldCharType="begin"/>
      </w:r>
      <w:r w:rsidR="00724595">
        <w:instrText xml:space="preserve"> SEQ Bảng \* ARABIC \s 1 </w:instrText>
      </w:r>
      <w:r w:rsidR="00724595">
        <w:fldChar w:fldCharType="separate"/>
      </w:r>
      <w:r w:rsidR="00724595">
        <w:rPr>
          <w:noProof/>
        </w:rPr>
        <w:t>26</w:t>
      </w:r>
      <w:r w:rsidR="00724595">
        <w:rPr>
          <w:noProof/>
        </w:rPr>
        <w:fldChar w:fldCharType="end"/>
      </w:r>
      <w:r w:rsidR="00C63F57">
        <w:t>: Đặc tả Use case gửi lại email xác thực</w:t>
      </w:r>
      <w:bookmarkEnd w:id="108"/>
    </w:p>
    <w:p w14:paraId="33FFF937" w14:textId="36210DD5" w:rsidR="00785BD4" w:rsidRDefault="006D4842" w:rsidP="006D4842">
      <w:pPr>
        <w:pStyle w:val="Heading2"/>
      </w:pPr>
      <w:bookmarkStart w:id="109" w:name="_Toc183893932"/>
      <w:r>
        <w:lastRenderedPageBreak/>
        <w:t>Sơ đồ hoạt động (Activity Diagram)</w:t>
      </w:r>
      <w:bookmarkEnd w:id="109"/>
    </w:p>
    <w:p w14:paraId="73C149F9" w14:textId="36560AC1" w:rsidR="0050672A" w:rsidRDefault="008779AC" w:rsidP="008779AC">
      <w:pPr>
        <w:pStyle w:val="Heading3"/>
      </w:pPr>
      <w:bookmarkStart w:id="110" w:name="_Toc183893933"/>
      <w:r>
        <w:t>Đăng nhập</w:t>
      </w:r>
      <w:bookmarkEnd w:id="110"/>
    </w:p>
    <w:p w14:paraId="01508202" w14:textId="11175DB7" w:rsidR="0050672A" w:rsidRDefault="008779AC" w:rsidP="0050672A">
      <w:r>
        <w:rPr>
          <w:noProof/>
        </w:rPr>
        <mc:AlternateContent>
          <mc:Choice Requires="wps">
            <w:drawing>
              <wp:anchor distT="0" distB="0" distL="114300" distR="114300" simplePos="0" relativeHeight="251767808" behindDoc="0" locked="0" layoutInCell="1" allowOverlap="1" wp14:anchorId="4872E25D" wp14:editId="4BB7E91E">
                <wp:simplePos x="0" y="0"/>
                <wp:positionH relativeFrom="column">
                  <wp:posOffset>0</wp:posOffset>
                </wp:positionH>
                <wp:positionV relativeFrom="paragraph">
                  <wp:posOffset>5153660</wp:posOffset>
                </wp:positionV>
                <wp:extent cx="5791835" cy="635"/>
                <wp:effectExtent l="0" t="0" r="0" b="0"/>
                <wp:wrapNone/>
                <wp:docPr id="30726255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CE40319" w14:textId="51ADAC95" w:rsidR="008779AC" w:rsidRPr="00AD53A2" w:rsidRDefault="008779AC" w:rsidP="008779AC">
                            <w:pPr>
                              <w:pStyle w:val="Caption"/>
                              <w:rPr>
                                <w:sz w:val="24"/>
                                <w:szCs w:val="24"/>
                              </w:rPr>
                            </w:pPr>
                            <w:bookmarkStart w:id="111" w:name="_Toc183893663"/>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10</w:t>
                            </w:r>
                            <w:r w:rsidR="00456216">
                              <w:fldChar w:fldCharType="end"/>
                            </w:r>
                            <w:r>
                              <w:t>: Sơ đồ hoạt động đăng xuất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2E25D" id="_x0000_s1042" type="#_x0000_t202" style="position:absolute;margin-left:0;margin-top:405.8pt;width:456.0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x9BGgIAAEAEAAAOAAAAZHJzL2Uyb0RvYy54bWysU8Fu2zAMvQ/YPwi6L046NGu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5/up3dfLzmTFJsTg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" stroked="f">
                <v:textbox style="mso-fit-shape-to-text:t" inset="0,0,0,0">
                  <w:txbxContent>
                    <w:p w14:paraId="0CE40319" w14:textId="51ADAC95" w:rsidR="008779AC" w:rsidRPr="00AD53A2" w:rsidRDefault="008779AC" w:rsidP="008779AC">
                      <w:pPr>
                        <w:pStyle w:val="Caption"/>
                        <w:rPr>
                          <w:sz w:val="24"/>
                          <w:szCs w:val="24"/>
                        </w:rPr>
                      </w:pPr>
                      <w:bookmarkStart w:id="112" w:name="_Toc183893663"/>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10</w:t>
                      </w:r>
                      <w:r w:rsidR="00456216">
                        <w:fldChar w:fldCharType="end"/>
                      </w:r>
                      <w:r>
                        <w:t>: Sơ đồ hoạt động đăng xuất</w:t>
                      </w:r>
                      <w:bookmarkEnd w:id="112"/>
                    </w:p>
                  </w:txbxContent>
                </v:textbox>
              </v:shape>
            </w:pict>
          </mc:Fallback>
        </mc:AlternateContent>
      </w:r>
      <w:r w:rsidRPr="008779AC">
        <w:rPr>
          <w:noProof/>
        </w:rPr>
        <w:drawing>
          <wp:anchor distT="0" distB="0" distL="114300" distR="114300" simplePos="0" relativeHeight="251765760" behindDoc="0" locked="0" layoutInCell="1" allowOverlap="1" wp14:anchorId="26D620A1" wp14:editId="0E8A6887">
            <wp:simplePos x="0" y="0"/>
            <wp:positionH relativeFrom="margin">
              <wp:align>right</wp:align>
            </wp:positionH>
            <wp:positionV relativeFrom="paragraph">
              <wp:posOffset>12065</wp:posOffset>
            </wp:positionV>
            <wp:extent cx="5791835" cy="5084445"/>
            <wp:effectExtent l="0" t="0" r="0" b="1905"/>
            <wp:wrapNone/>
            <wp:docPr id="129878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88258" name=""/>
                    <pic:cNvPicPr/>
                  </pic:nvPicPr>
                  <pic:blipFill>
                    <a:blip r:embed="rId27">
                      <a:extLst>
                        <a:ext uri="{28A0092B-C50C-407E-A947-70E740481C1C}">
                          <a14:useLocalDpi xmlns:a14="http://schemas.microsoft.com/office/drawing/2010/main" val="0"/>
                        </a:ext>
                      </a:extLst>
                    </a:blip>
                    <a:stretch>
                      <a:fillRect/>
                    </a:stretch>
                  </pic:blipFill>
                  <pic:spPr>
                    <a:xfrm>
                      <a:off x="0" y="0"/>
                      <a:ext cx="5791835" cy="5084445"/>
                    </a:xfrm>
                    <a:prstGeom prst="rect">
                      <a:avLst/>
                    </a:prstGeom>
                  </pic:spPr>
                </pic:pic>
              </a:graphicData>
            </a:graphic>
          </wp:anchor>
        </w:drawing>
      </w:r>
    </w:p>
    <w:p w14:paraId="37AA8BE1" w14:textId="63E23595" w:rsidR="0050672A" w:rsidRDefault="0050672A" w:rsidP="0050672A"/>
    <w:p w14:paraId="51F9028E" w14:textId="77777777" w:rsidR="0050672A" w:rsidRDefault="0050672A" w:rsidP="0050672A"/>
    <w:p w14:paraId="7D9AEBF9" w14:textId="77777777" w:rsidR="0050672A" w:rsidRDefault="0050672A" w:rsidP="0050672A"/>
    <w:p w14:paraId="74CF01B9" w14:textId="77777777" w:rsidR="0050672A" w:rsidRDefault="0050672A" w:rsidP="0050672A"/>
    <w:p w14:paraId="7ABE55BF" w14:textId="77777777" w:rsidR="0050672A" w:rsidRDefault="0050672A" w:rsidP="0050672A"/>
    <w:p w14:paraId="1BCC804D" w14:textId="77777777" w:rsidR="0050672A" w:rsidRDefault="0050672A" w:rsidP="0050672A"/>
    <w:p w14:paraId="27BCB8BA" w14:textId="77777777" w:rsidR="0050672A" w:rsidRDefault="0050672A" w:rsidP="0050672A"/>
    <w:p w14:paraId="0E860A5B" w14:textId="77777777" w:rsidR="0050672A" w:rsidRDefault="0050672A" w:rsidP="0050672A"/>
    <w:p w14:paraId="0BFA41DA" w14:textId="77777777" w:rsidR="0050672A" w:rsidRDefault="0050672A" w:rsidP="0050672A"/>
    <w:p w14:paraId="6F1F3AC2" w14:textId="77777777" w:rsidR="0050672A" w:rsidRDefault="0050672A" w:rsidP="0050672A"/>
    <w:p w14:paraId="7BE0BFE4" w14:textId="77777777" w:rsidR="0050672A" w:rsidRDefault="0050672A" w:rsidP="0050672A"/>
    <w:p w14:paraId="0600BF6C" w14:textId="77777777" w:rsidR="0050672A" w:rsidRDefault="0050672A" w:rsidP="0050672A"/>
    <w:p w14:paraId="0F3639C6" w14:textId="77777777" w:rsidR="0050672A" w:rsidRDefault="0050672A" w:rsidP="0050672A"/>
    <w:p w14:paraId="0345320F" w14:textId="77777777" w:rsidR="0050672A" w:rsidRDefault="0050672A" w:rsidP="0050672A"/>
    <w:p w14:paraId="68325490" w14:textId="77777777" w:rsidR="0050672A" w:rsidRDefault="0050672A" w:rsidP="0050672A"/>
    <w:p w14:paraId="7625A1FB" w14:textId="77777777" w:rsidR="0050672A" w:rsidRDefault="0050672A" w:rsidP="0050672A"/>
    <w:p w14:paraId="41C3F5C3" w14:textId="77777777" w:rsidR="0050672A" w:rsidRDefault="0050672A" w:rsidP="0050672A"/>
    <w:p w14:paraId="3FAAF714" w14:textId="77777777" w:rsidR="0050672A" w:rsidRDefault="0050672A" w:rsidP="0050672A"/>
    <w:p w14:paraId="2D98425D" w14:textId="77777777" w:rsidR="0050672A" w:rsidRDefault="0050672A" w:rsidP="0050672A"/>
    <w:p w14:paraId="3994B45A" w14:textId="77777777" w:rsidR="0050672A" w:rsidRDefault="0050672A" w:rsidP="0050672A"/>
    <w:p w14:paraId="56B6A73F" w14:textId="77777777" w:rsidR="0050672A" w:rsidRDefault="0050672A" w:rsidP="0050672A"/>
    <w:p w14:paraId="61B7579C" w14:textId="77777777" w:rsidR="0050672A" w:rsidRDefault="0050672A" w:rsidP="0050672A"/>
    <w:p w14:paraId="2F9F71CB" w14:textId="77777777" w:rsidR="0050672A" w:rsidRDefault="0050672A" w:rsidP="0050672A"/>
    <w:p w14:paraId="10D603F9" w14:textId="77777777" w:rsidR="0050672A" w:rsidRDefault="0050672A" w:rsidP="0050672A"/>
    <w:p w14:paraId="1283A63B" w14:textId="77777777" w:rsidR="0050672A" w:rsidRDefault="0050672A" w:rsidP="0050672A"/>
    <w:p w14:paraId="086074F1" w14:textId="77777777" w:rsidR="0050672A" w:rsidRDefault="0050672A" w:rsidP="0050672A"/>
    <w:p w14:paraId="3DA2AB8B" w14:textId="77777777" w:rsidR="0050672A" w:rsidRDefault="0050672A" w:rsidP="0050672A"/>
    <w:p w14:paraId="66CF6BBF" w14:textId="77777777" w:rsidR="0050672A" w:rsidRDefault="0050672A" w:rsidP="0050672A"/>
    <w:p w14:paraId="00B8BDFC" w14:textId="77777777" w:rsidR="0050672A" w:rsidRDefault="0050672A" w:rsidP="0050672A"/>
    <w:p w14:paraId="0D8CDD9E" w14:textId="77777777" w:rsidR="0050672A" w:rsidRDefault="0050672A" w:rsidP="0050672A"/>
    <w:p w14:paraId="35099D5A" w14:textId="77777777" w:rsidR="0050672A" w:rsidRDefault="0050672A" w:rsidP="0050672A"/>
    <w:p w14:paraId="58D05D6D" w14:textId="77777777" w:rsidR="0050672A" w:rsidRDefault="0050672A" w:rsidP="0050672A"/>
    <w:p w14:paraId="30F77CA7" w14:textId="77777777" w:rsidR="0050672A" w:rsidRDefault="0050672A" w:rsidP="0050672A"/>
    <w:p w14:paraId="10D2B8D6" w14:textId="77777777" w:rsidR="0050672A" w:rsidRDefault="0050672A" w:rsidP="0050672A"/>
    <w:p w14:paraId="37BF72A2" w14:textId="77777777" w:rsidR="0050672A" w:rsidRDefault="0050672A" w:rsidP="0050672A"/>
    <w:p w14:paraId="0EDF30A4" w14:textId="77777777" w:rsidR="0050672A" w:rsidRDefault="0050672A" w:rsidP="0050672A"/>
    <w:p w14:paraId="44BBEE20" w14:textId="77777777" w:rsidR="008779AC" w:rsidRDefault="008779AC" w:rsidP="0050672A"/>
    <w:p w14:paraId="572137B6" w14:textId="77777777" w:rsidR="008779AC" w:rsidRDefault="008779AC" w:rsidP="0050672A"/>
    <w:p w14:paraId="67E25A15" w14:textId="77777777" w:rsidR="008779AC" w:rsidRDefault="008779AC" w:rsidP="0050672A"/>
    <w:p w14:paraId="01D34ACB" w14:textId="1F176005" w:rsidR="008779AC" w:rsidRDefault="008779AC" w:rsidP="008779AC">
      <w:pPr>
        <w:pStyle w:val="Heading3"/>
      </w:pPr>
      <w:bookmarkStart w:id="113" w:name="_Toc183893934"/>
      <w:r>
        <w:lastRenderedPageBreak/>
        <w:t>Đăng xuất</w:t>
      </w:r>
      <w:bookmarkEnd w:id="113"/>
    </w:p>
    <w:p w14:paraId="283A1D7C" w14:textId="32339343" w:rsidR="008779AC" w:rsidRDefault="008779AC" w:rsidP="0050672A">
      <w:r>
        <w:rPr>
          <w:noProof/>
        </w:rPr>
        <mc:AlternateContent>
          <mc:Choice Requires="wps">
            <w:drawing>
              <wp:anchor distT="0" distB="0" distL="114300" distR="114300" simplePos="0" relativeHeight="251770880" behindDoc="0" locked="0" layoutInCell="1" allowOverlap="1" wp14:anchorId="7FA5354C" wp14:editId="71603D28">
                <wp:simplePos x="0" y="0"/>
                <wp:positionH relativeFrom="column">
                  <wp:posOffset>0</wp:posOffset>
                </wp:positionH>
                <wp:positionV relativeFrom="paragraph">
                  <wp:posOffset>4945380</wp:posOffset>
                </wp:positionV>
                <wp:extent cx="5791835" cy="635"/>
                <wp:effectExtent l="0" t="0" r="0" b="0"/>
                <wp:wrapNone/>
                <wp:docPr id="15822210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0949484" w14:textId="46FBEC86" w:rsidR="008779AC" w:rsidRPr="00C47DA5" w:rsidRDefault="008779AC" w:rsidP="008779AC">
                            <w:pPr>
                              <w:pStyle w:val="Caption"/>
                              <w:rPr>
                                <w:sz w:val="24"/>
                                <w:szCs w:val="24"/>
                              </w:rPr>
                            </w:pPr>
                            <w:bookmarkStart w:id="114" w:name="_Toc18389366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11</w:t>
                            </w:r>
                            <w:r w:rsidR="00456216">
                              <w:fldChar w:fldCharType="end"/>
                            </w:r>
                            <w:r>
                              <w:t>: Sơ đồ hoạt động đăng xuất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5354C" id="_x0000_s1043" type="#_x0000_t202" style="position:absolute;margin-left:0;margin-top:389.4pt;width:456.0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" stroked="f">
                <v:textbox style="mso-fit-shape-to-text:t" inset="0,0,0,0">
                  <w:txbxContent>
                    <w:p w14:paraId="50949484" w14:textId="46FBEC86" w:rsidR="008779AC" w:rsidRPr="00C47DA5" w:rsidRDefault="008779AC" w:rsidP="008779AC">
                      <w:pPr>
                        <w:pStyle w:val="Caption"/>
                        <w:rPr>
                          <w:sz w:val="24"/>
                          <w:szCs w:val="24"/>
                        </w:rPr>
                      </w:pPr>
                      <w:bookmarkStart w:id="115" w:name="_Toc18389366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11</w:t>
                      </w:r>
                      <w:r w:rsidR="00456216">
                        <w:fldChar w:fldCharType="end"/>
                      </w:r>
                      <w:r>
                        <w:t>: Sơ đồ hoạt động đăng xuất</w:t>
                      </w:r>
                      <w:bookmarkEnd w:id="115"/>
                    </w:p>
                  </w:txbxContent>
                </v:textbox>
              </v:shape>
            </w:pict>
          </mc:Fallback>
        </mc:AlternateContent>
      </w:r>
      <w:r w:rsidRPr="008779AC">
        <w:rPr>
          <w:noProof/>
        </w:rPr>
        <w:drawing>
          <wp:anchor distT="0" distB="0" distL="114300" distR="114300" simplePos="0" relativeHeight="251768832" behindDoc="0" locked="0" layoutInCell="1" allowOverlap="1" wp14:anchorId="67FCC9D8" wp14:editId="07CA016E">
            <wp:simplePos x="0" y="0"/>
            <wp:positionH relativeFrom="margin">
              <wp:align>right</wp:align>
            </wp:positionH>
            <wp:positionV relativeFrom="paragraph">
              <wp:posOffset>13970</wp:posOffset>
            </wp:positionV>
            <wp:extent cx="5791835" cy="4874260"/>
            <wp:effectExtent l="0" t="0" r="0" b="2540"/>
            <wp:wrapNone/>
            <wp:docPr id="188252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24133" name=""/>
                    <pic:cNvPicPr/>
                  </pic:nvPicPr>
                  <pic:blipFill>
                    <a:blip r:embed="rId28">
                      <a:extLst>
                        <a:ext uri="{28A0092B-C50C-407E-A947-70E740481C1C}">
                          <a14:useLocalDpi xmlns:a14="http://schemas.microsoft.com/office/drawing/2010/main" val="0"/>
                        </a:ext>
                      </a:extLst>
                    </a:blip>
                    <a:stretch>
                      <a:fillRect/>
                    </a:stretch>
                  </pic:blipFill>
                  <pic:spPr>
                    <a:xfrm>
                      <a:off x="0" y="0"/>
                      <a:ext cx="5791835" cy="4874260"/>
                    </a:xfrm>
                    <a:prstGeom prst="rect">
                      <a:avLst/>
                    </a:prstGeom>
                  </pic:spPr>
                </pic:pic>
              </a:graphicData>
            </a:graphic>
          </wp:anchor>
        </w:drawing>
      </w:r>
    </w:p>
    <w:p w14:paraId="3D17B23F" w14:textId="77777777" w:rsidR="008779AC" w:rsidRDefault="008779AC" w:rsidP="0050672A"/>
    <w:p w14:paraId="02513721" w14:textId="77777777" w:rsidR="008779AC" w:rsidRDefault="008779AC" w:rsidP="0050672A"/>
    <w:p w14:paraId="60283E1C" w14:textId="77777777" w:rsidR="008779AC" w:rsidRDefault="008779AC" w:rsidP="0050672A"/>
    <w:p w14:paraId="7105E289" w14:textId="77777777" w:rsidR="008779AC" w:rsidRDefault="008779AC" w:rsidP="0050672A"/>
    <w:p w14:paraId="246CAFED" w14:textId="77777777" w:rsidR="008779AC" w:rsidRDefault="008779AC" w:rsidP="0050672A"/>
    <w:p w14:paraId="0EC5F3A2" w14:textId="77777777" w:rsidR="008779AC" w:rsidRDefault="008779AC" w:rsidP="0050672A"/>
    <w:p w14:paraId="00C47631" w14:textId="77777777" w:rsidR="008779AC" w:rsidRDefault="008779AC" w:rsidP="0050672A"/>
    <w:p w14:paraId="17A879C4" w14:textId="77777777" w:rsidR="008779AC" w:rsidRDefault="008779AC" w:rsidP="0050672A"/>
    <w:p w14:paraId="7559AD10" w14:textId="77777777" w:rsidR="008779AC" w:rsidRDefault="008779AC" w:rsidP="0050672A"/>
    <w:p w14:paraId="231AE79E" w14:textId="77777777" w:rsidR="008779AC" w:rsidRDefault="008779AC" w:rsidP="0050672A"/>
    <w:p w14:paraId="23977ED1" w14:textId="77777777" w:rsidR="008779AC" w:rsidRDefault="008779AC" w:rsidP="0050672A"/>
    <w:p w14:paraId="508D8C0B" w14:textId="77777777" w:rsidR="008779AC" w:rsidRDefault="008779AC" w:rsidP="0050672A"/>
    <w:p w14:paraId="4BBB3C0A" w14:textId="77777777" w:rsidR="008779AC" w:rsidRDefault="008779AC" w:rsidP="0050672A"/>
    <w:p w14:paraId="082C69DD" w14:textId="77777777" w:rsidR="008779AC" w:rsidRDefault="008779AC" w:rsidP="0050672A"/>
    <w:p w14:paraId="51CB58EF" w14:textId="77777777" w:rsidR="008779AC" w:rsidRDefault="008779AC" w:rsidP="0050672A"/>
    <w:p w14:paraId="39509BA8" w14:textId="77777777" w:rsidR="008779AC" w:rsidRDefault="008779AC" w:rsidP="0050672A"/>
    <w:p w14:paraId="464775E1" w14:textId="77777777" w:rsidR="008779AC" w:rsidRDefault="008779AC" w:rsidP="0050672A"/>
    <w:p w14:paraId="1DC21871" w14:textId="77777777" w:rsidR="008779AC" w:rsidRDefault="008779AC" w:rsidP="0050672A"/>
    <w:p w14:paraId="6EA2E0F8" w14:textId="77777777" w:rsidR="008779AC" w:rsidRDefault="008779AC" w:rsidP="0050672A"/>
    <w:p w14:paraId="27AD86F3" w14:textId="77777777" w:rsidR="008779AC" w:rsidRDefault="008779AC" w:rsidP="0050672A"/>
    <w:p w14:paraId="07864E3B" w14:textId="77777777" w:rsidR="008779AC" w:rsidRDefault="008779AC" w:rsidP="0050672A"/>
    <w:p w14:paraId="6859C75D" w14:textId="77777777" w:rsidR="008779AC" w:rsidRDefault="008779AC" w:rsidP="0050672A"/>
    <w:p w14:paraId="207C6900" w14:textId="77777777" w:rsidR="008779AC" w:rsidRDefault="008779AC" w:rsidP="0050672A"/>
    <w:p w14:paraId="07E29F8F" w14:textId="77777777" w:rsidR="008779AC" w:rsidRDefault="008779AC" w:rsidP="0050672A"/>
    <w:p w14:paraId="2944F510" w14:textId="77777777" w:rsidR="008779AC" w:rsidRDefault="008779AC" w:rsidP="0050672A"/>
    <w:p w14:paraId="4D17E376" w14:textId="77777777" w:rsidR="008779AC" w:rsidRDefault="008779AC" w:rsidP="0050672A"/>
    <w:p w14:paraId="0615056E" w14:textId="77777777" w:rsidR="008779AC" w:rsidRDefault="008779AC" w:rsidP="0050672A"/>
    <w:p w14:paraId="4D2BF9A8" w14:textId="77777777" w:rsidR="008779AC" w:rsidRDefault="008779AC" w:rsidP="0050672A"/>
    <w:p w14:paraId="7226ECB7" w14:textId="77777777" w:rsidR="008779AC" w:rsidRDefault="008779AC" w:rsidP="0050672A"/>
    <w:p w14:paraId="68C95D68" w14:textId="77777777" w:rsidR="008779AC" w:rsidRDefault="008779AC" w:rsidP="0050672A"/>
    <w:p w14:paraId="02DDB919" w14:textId="77777777" w:rsidR="008779AC" w:rsidRDefault="008779AC" w:rsidP="0050672A"/>
    <w:p w14:paraId="589097AF" w14:textId="77777777" w:rsidR="008779AC" w:rsidRDefault="008779AC" w:rsidP="0050672A"/>
    <w:p w14:paraId="39A60D36" w14:textId="77777777" w:rsidR="008779AC" w:rsidRDefault="008779AC" w:rsidP="0050672A"/>
    <w:p w14:paraId="1B0BE118" w14:textId="77777777" w:rsidR="008779AC" w:rsidRDefault="008779AC" w:rsidP="0050672A"/>
    <w:p w14:paraId="3C20102E" w14:textId="77777777" w:rsidR="008779AC" w:rsidRDefault="008779AC" w:rsidP="0050672A"/>
    <w:p w14:paraId="3130C0E1" w14:textId="77777777" w:rsidR="008779AC" w:rsidRDefault="008779AC" w:rsidP="0050672A"/>
    <w:p w14:paraId="3DBD98ED" w14:textId="77777777" w:rsidR="008779AC" w:rsidRDefault="008779AC" w:rsidP="0050672A"/>
    <w:p w14:paraId="044EADBE" w14:textId="77777777" w:rsidR="008779AC" w:rsidRDefault="008779AC" w:rsidP="0050672A"/>
    <w:p w14:paraId="21524335" w14:textId="77777777" w:rsidR="008779AC" w:rsidRDefault="008779AC" w:rsidP="0050672A"/>
    <w:p w14:paraId="66472CFF" w14:textId="77777777" w:rsidR="008779AC" w:rsidRDefault="008779AC" w:rsidP="0050672A"/>
    <w:p w14:paraId="428B4667" w14:textId="77777777" w:rsidR="008779AC" w:rsidRDefault="008779AC" w:rsidP="0050672A"/>
    <w:p w14:paraId="701C1499" w14:textId="0CF13797" w:rsidR="008779AC" w:rsidRDefault="008779AC" w:rsidP="008779AC">
      <w:pPr>
        <w:pStyle w:val="Heading3"/>
      </w:pPr>
      <w:bookmarkStart w:id="116" w:name="_Toc183893935"/>
      <w:r>
        <w:lastRenderedPageBreak/>
        <w:t>Xem thông tin cá nhân</w:t>
      </w:r>
      <w:bookmarkEnd w:id="116"/>
    </w:p>
    <w:p w14:paraId="785B4798" w14:textId="59949EDB" w:rsidR="008779AC" w:rsidRDefault="008779AC" w:rsidP="0050672A">
      <w:r>
        <w:rPr>
          <w:noProof/>
        </w:rPr>
        <mc:AlternateContent>
          <mc:Choice Requires="wps">
            <w:drawing>
              <wp:anchor distT="0" distB="0" distL="114300" distR="114300" simplePos="0" relativeHeight="251773952" behindDoc="0" locked="0" layoutInCell="1" allowOverlap="1" wp14:anchorId="359F1B70" wp14:editId="4F22486B">
                <wp:simplePos x="0" y="0"/>
                <wp:positionH relativeFrom="column">
                  <wp:posOffset>0</wp:posOffset>
                </wp:positionH>
                <wp:positionV relativeFrom="paragraph">
                  <wp:posOffset>4086860</wp:posOffset>
                </wp:positionV>
                <wp:extent cx="5791835" cy="635"/>
                <wp:effectExtent l="0" t="0" r="0" b="0"/>
                <wp:wrapNone/>
                <wp:docPr id="129131474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F6B4C37" w14:textId="023786C1" w:rsidR="008779AC" w:rsidRPr="00D0563D" w:rsidRDefault="008779AC" w:rsidP="008779AC">
                            <w:pPr>
                              <w:pStyle w:val="Caption"/>
                              <w:rPr>
                                <w:sz w:val="24"/>
                                <w:szCs w:val="24"/>
                              </w:rPr>
                            </w:pPr>
                            <w:bookmarkStart w:id="117" w:name="_Toc183893665"/>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12</w:t>
                            </w:r>
                            <w:r w:rsidR="00456216">
                              <w:fldChar w:fldCharType="end"/>
                            </w:r>
                            <w:r>
                              <w:t>: Sơ đồ hoạt động xem thông tin cá nhân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F1B70" id="_x0000_s1044" type="#_x0000_t202" style="position:absolute;margin-left:0;margin-top:321.8pt;width:456.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JBtGg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" stroked="f">
                <v:textbox style="mso-fit-shape-to-text:t" inset="0,0,0,0">
                  <w:txbxContent>
                    <w:p w14:paraId="4F6B4C37" w14:textId="023786C1" w:rsidR="008779AC" w:rsidRPr="00D0563D" w:rsidRDefault="008779AC" w:rsidP="008779AC">
                      <w:pPr>
                        <w:pStyle w:val="Caption"/>
                        <w:rPr>
                          <w:sz w:val="24"/>
                          <w:szCs w:val="24"/>
                        </w:rPr>
                      </w:pPr>
                      <w:bookmarkStart w:id="118" w:name="_Toc183893665"/>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12</w:t>
                      </w:r>
                      <w:r w:rsidR="00456216">
                        <w:fldChar w:fldCharType="end"/>
                      </w:r>
                      <w:r>
                        <w:t>: Sơ đồ hoạt động xem thông tin cá nhân</w:t>
                      </w:r>
                      <w:bookmarkEnd w:id="118"/>
                    </w:p>
                  </w:txbxContent>
                </v:textbox>
              </v:shape>
            </w:pict>
          </mc:Fallback>
        </mc:AlternateContent>
      </w:r>
      <w:r w:rsidRPr="008779AC">
        <w:rPr>
          <w:noProof/>
        </w:rPr>
        <w:drawing>
          <wp:anchor distT="0" distB="0" distL="114300" distR="114300" simplePos="0" relativeHeight="251771904" behindDoc="0" locked="0" layoutInCell="1" allowOverlap="1" wp14:anchorId="5A6DBD67" wp14:editId="5BDD8465">
            <wp:simplePos x="0" y="0"/>
            <wp:positionH relativeFrom="margin">
              <wp:align>right</wp:align>
            </wp:positionH>
            <wp:positionV relativeFrom="paragraph">
              <wp:posOffset>13970</wp:posOffset>
            </wp:positionV>
            <wp:extent cx="5791835" cy="4015740"/>
            <wp:effectExtent l="0" t="0" r="0" b="3810"/>
            <wp:wrapNone/>
            <wp:docPr id="12119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79145" name=""/>
                    <pic:cNvPicPr/>
                  </pic:nvPicPr>
                  <pic:blipFill>
                    <a:blip r:embed="rId29">
                      <a:extLst>
                        <a:ext uri="{28A0092B-C50C-407E-A947-70E740481C1C}">
                          <a14:useLocalDpi xmlns:a14="http://schemas.microsoft.com/office/drawing/2010/main" val="0"/>
                        </a:ext>
                      </a:extLst>
                    </a:blip>
                    <a:stretch>
                      <a:fillRect/>
                    </a:stretch>
                  </pic:blipFill>
                  <pic:spPr>
                    <a:xfrm>
                      <a:off x="0" y="0"/>
                      <a:ext cx="5791835" cy="4015740"/>
                    </a:xfrm>
                    <a:prstGeom prst="rect">
                      <a:avLst/>
                    </a:prstGeom>
                  </pic:spPr>
                </pic:pic>
              </a:graphicData>
            </a:graphic>
          </wp:anchor>
        </w:drawing>
      </w:r>
    </w:p>
    <w:p w14:paraId="1EE7E565" w14:textId="0803E89E" w:rsidR="008779AC" w:rsidRDefault="008779AC" w:rsidP="0050672A"/>
    <w:p w14:paraId="6BEF0D92" w14:textId="77777777" w:rsidR="008779AC" w:rsidRDefault="008779AC" w:rsidP="0050672A"/>
    <w:p w14:paraId="115B3AE5" w14:textId="77777777" w:rsidR="008779AC" w:rsidRDefault="008779AC" w:rsidP="0050672A"/>
    <w:p w14:paraId="34F51EED" w14:textId="77777777" w:rsidR="008779AC" w:rsidRDefault="008779AC" w:rsidP="0050672A"/>
    <w:p w14:paraId="14A17D17" w14:textId="77777777" w:rsidR="008779AC" w:rsidRDefault="008779AC" w:rsidP="0050672A"/>
    <w:p w14:paraId="06234177" w14:textId="77777777" w:rsidR="008779AC" w:rsidRDefault="008779AC" w:rsidP="0050672A"/>
    <w:p w14:paraId="57480956" w14:textId="77777777" w:rsidR="008779AC" w:rsidRDefault="008779AC" w:rsidP="0050672A"/>
    <w:p w14:paraId="33862779" w14:textId="77777777" w:rsidR="008779AC" w:rsidRDefault="008779AC" w:rsidP="0050672A"/>
    <w:p w14:paraId="25CB88ED" w14:textId="77777777" w:rsidR="008779AC" w:rsidRDefault="008779AC" w:rsidP="0050672A"/>
    <w:p w14:paraId="0C3D399F" w14:textId="77777777" w:rsidR="008779AC" w:rsidRDefault="008779AC" w:rsidP="0050672A"/>
    <w:p w14:paraId="393E2553" w14:textId="77777777" w:rsidR="008779AC" w:rsidRDefault="008779AC" w:rsidP="0050672A"/>
    <w:p w14:paraId="21B09B52" w14:textId="77777777" w:rsidR="008779AC" w:rsidRDefault="008779AC" w:rsidP="0050672A"/>
    <w:p w14:paraId="24757701" w14:textId="77777777" w:rsidR="008779AC" w:rsidRDefault="008779AC" w:rsidP="0050672A"/>
    <w:p w14:paraId="7E1CB47C" w14:textId="77777777" w:rsidR="008779AC" w:rsidRDefault="008779AC" w:rsidP="0050672A"/>
    <w:p w14:paraId="23A865A0" w14:textId="77777777" w:rsidR="008779AC" w:rsidRDefault="008779AC" w:rsidP="0050672A"/>
    <w:p w14:paraId="1B7BEB9A" w14:textId="77777777" w:rsidR="008779AC" w:rsidRDefault="008779AC" w:rsidP="0050672A"/>
    <w:p w14:paraId="311F78FB" w14:textId="77777777" w:rsidR="008779AC" w:rsidRDefault="008779AC" w:rsidP="0050672A"/>
    <w:p w14:paraId="4AB9E022" w14:textId="77777777" w:rsidR="008779AC" w:rsidRDefault="008779AC" w:rsidP="0050672A"/>
    <w:p w14:paraId="2240232E" w14:textId="77777777" w:rsidR="008779AC" w:rsidRDefault="008779AC" w:rsidP="0050672A"/>
    <w:p w14:paraId="378F981B" w14:textId="77777777" w:rsidR="008779AC" w:rsidRDefault="008779AC" w:rsidP="0050672A"/>
    <w:p w14:paraId="7D9EF693" w14:textId="77777777" w:rsidR="008779AC" w:rsidRDefault="008779AC" w:rsidP="0050672A"/>
    <w:p w14:paraId="334326D0" w14:textId="77777777" w:rsidR="008779AC" w:rsidRDefault="008779AC" w:rsidP="0050672A"/>
    <w:p w14:paraId="2DDB9C65" w14:textId="77777777" w:rsidR="008779AC" w:rsidRDefault="008779AC" w:rsidP="0050672A"/>
    <w:p w14:paraId="2275A4C8" w14:textId="77777777" w:rsidR="008779AC" w:rsidRDefault="008779AC" w:rsidP="0050672A"/>
    <w:p w14:paraId="13CE470D" w14:textId="77777777" w:rsidR="008779AC" w:rsidRDefault="008779AC" w:rsidP="0050672A"/>
    <w:p w14:paraId="6F6540ED" w14:textId="77777777" w:rsidR="008779AC" w:rsidRDefault="008779AC" w:rsidP="0050672A"/>
    <w:p w14:paraId="23522F47" w14:textId="77777777" w:rsidR="008779AC" w:rsidRDefault="008779AC" w:rsidP="0050672A"/>
    <w:p w14:paraId="64E63185" w14:textId="77777777" w:rsidR="008779AC" w:rsidRDefault="008779AC" w:rsidP="0050672A"/>
    <w:p w14:paraId="0DD14E7E" w14:textId="77777777" w:rsidR="008779AC" w:rsidRDefault="008779AC" w:rsidP="0050672A"/>
    <w:p w14:paraId="3612D983" w14:textId="77777777" w:rsidR="008779AC" w:rsidRDefault="008779AC" w:rsidP="0050672A"/>
    <w:p w14:paraId="0BDD3847" w14:textId="77777777" w:rsidR="008779AC" w:rsidRDefault="008779AC" w:rsidP="0050672A"/>
    <w:p w14:paraId="553133FA" w14:textId="77777777" w:rsidR="008779AC" w:rsidRDefault="008779AC" w:rsidP="0050672A"/>
    <w:p w14:paraId="3AB45C1D" w14:textId="77777777" w:rsidR="008779AC" w:rsidRDefault="008779AC" w:rsidP="0050672A"/>
    <w:p w14:paraId="62069245" w14:textId="77777777" w:rsidR="008779AC" w:rsidRDefault="008779AC" w:rsidP="0050672A"/>
    <w:p w14:paraId="23556074" w14:textId="77777777" w:rsidR="008779AC" w:rsidRDefault="008779AC" w:rsidP="0050672A"/>
    <w:p w14:paraId="5673CDE4" w14:textId="77777777" w:rsidR="008779AC" w:rsidRDefault="008779AC" w:rsidP="0050672A"/>
    <w:p w14:paraId="49DE065C" w14:textId="77777777" w:rsidR="008779AC" w:rsidRDefault="008779AC" w:rsidP="0050672A"/>
    <w:p w14:paraId="4BCDC7FA" w14:textId="77777777" w:rsidR="008779AC" w:rsidRDefault="008779AC" w:rsidP="0050672A"/>
    <w:p w14:paraId="5E872B88" w14:textId="77777777" w:rsidR="008779AC" w:rsidRDefault="008779AC" w:rsidP="0050672A"/>
    <w:p w14:paraId="7C34FB48" w14:textId="77777777" w:rsidR="008779AC" w:rsidRDefault="008779AC" w:rsidP="0050672A"/>
    <w:p w14:paraId="6030834A" w14:textId="77777777" w:rsidR="008779AC" w:rsidRDefault="008779AC" w:rsidP="0050672A"/>
    <w:p w14:paraId="1542AAA1" w14:textId="7D9986B0" w:rsidR="008779AC" w:rsidRDefault="008779AC" w:rsidP="008779AC">
      <w:pPr>
        <w:pStyle w:val="Heading3"/>
      </w:pPr>
      <w:bookmarkStart w:id="119" w:name="_Toc183893936"/>
      <w:r>
        <w:lastRenderedPageBreak/>
        <w:t>Đổi mật khẩu</w:t>
      </w:r>
      <w:bookmarkEnd w:id="119"/>
    </w:p>
    <w:p w14:paraId="316FABDB" w14:textId="65B50D96" w:rsidR="008779AC" w:rsidRDefault="008779AC" w:rsidP="0050672A">
      <w:r>
        <w:rPr>
          <w:noProof/>
        </w:rPr>
        <mc:AlternateContent>
          <mc:Choice Requires="wps">
            <w:drawing>
              <wp:anchor distT="0" distB="0" distL="114300" distR="114300" simplePos="0" relativeHeight="251777024" behindDoc="0" locked="0" layoutInCell="1" allowOverlap="1" wp14:anchorId="6DD724B5" wp14:editId="10F992E0">
                <wp:simplePos x="0" y="0"/>
                <wp:positionH relativeFrom="column">
                  <wp:posOffset>-3175</wp:posOffset>
                </wp:positionH>
                <wp:positionV relativeFrom="paragraph">
                  <wp:posOffset>5220970</wp:posOffset>
                </wp:positionV>
                <wp:extent cx="5791835" cy="635"/>
                <wp:effectExtent l="0" t="0" r="0" b="0"/>
                <wp:wrapNone/>
                <wp:docPr id="105588033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68FBE1F" w14:textId="7BB08776" w:rsidR="008779AC" w:rsidRPr="00F56F5C" w:rsidRDefault="008779AC" w:rsidP="008779AC">
                            <w:pPr>
                              <w:pStyle w:val="Caption"/>
                              <w:rPr>
                                <w:sz w:val="24"/>
                                <w:szCs w:val="24"/>
                              </w:rPr>
                            </w:pPr>
                            <w:bookmarkStart w:id="120" w:name="_Toc183893666"/>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13</w:t>
                            </w:r>
                            <w:r w:rsidR="00456216">
                              <w:fldChar w:fldCharType="end"/>
                            </w:r>
                            <w:r>
                              <w:t>: Sơ đồ hoạt động đổi mật khẩu</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724B5" id="_x0000_s1045" type="#_x0000_t202" style="position:absolute;margin-left:-.25pt;margin-top:411.1pt;width:456.0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7RIGg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" stroked="f">
                <v:textbox style="mso-fit-shape-to-text:t" inset="0,0,0,0">
                  <w:txbxContent>
                    <w:p w14:paraId="568FBE1F" w14:textId="7BB08776" w:rsidR="008779AC" w:rsidRPr="00F56F5C" w:rsidRDefault="008779AC" w:rsidP="008779AC">
                      <w:pPr>
                        <w:pStyle w:val="Caption"/>
                        <w:rPr>
                          <w:sz w:val="24"/>
                          <w:szCs w:val="24"/>
                        </w:rPr>
                      </w:pPr>
                      <w:bookmarkStart w:id="121" w:name="_Toc183893666"/>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13</w:t>
                      </w:r>
                      <w:r w:rsidR="00456216">
                        <w:fldChar w:fldCharType="end"/>
                      </w:r>
                      <w:r>
                        <w:t>: Sơ đồ hoạt động đổi mật khẩu</w:t>
                      </w:r>
                      <w:bookmarkEnd w:id="121"/>
                    </w:p>
                  </w:txbxContent>
                </v:textbox>
              </v:shape>
            </w:pict>
          </mc:Fallback>
        </mc:AlternateContent>
      </w:r>
      <w:r w:rsidRPr="008779AC">
        <w:rPr>
          <w:noProof/>
        </w:rPr>
        <w:drawing>
          <wp:anchor distT="0" distB="0" distL="114300" distR="114300" simplePos="0" relativeHeight="251774976" behindDoc="0" locked="0" layoutInCell="1" allowOverlap="1" wp14:anchorId="3E74BFDB" wp14:editId="65BE140E">
            <wp:simplePos x="0" y="0"/>
            <wp:positionH relativeFrom="column">
              <wp:posOffset>-3175</wp:posOffset>
            </wp:positionH>
            <wp:positionV relativeFrom="paragraph">
              <wp:posOffset>4445</wp:posOffset>
            </wp:positionV>
            <wp:extent cx="5791835" cy="5159375"/>
            <wp:effectExtent l="0" t="0" r="0" b="3175"/>
            <wp:wrapNone/>
            <wp:docPr id="31161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18237" name=""/>
                    <pic:cNvPicPr/>
                  </pic:nvPicPr>
                  <pic:blipFill>
                    <a:blip r:embed="rId30">
                      <a:extLst>
                        <a:ext uri="{28A0092B-C50C-407E-A947-70E740481C1C}">
                          <a14:useLocalDpi xmlns:a14="http://schemas.microsoft.com/office/drawing/2010/main" val="0"/>
                        </a:ext>
                      </a:extLst>
                    </a:blip>
                    <a:stretch>
                      <a:fillRect/>
                    </a:stretch>
                  </pic:blipFill>
                  <pic:spPr>
                    <a:xfrm>
                      <a:off x="0" y="0"/>
                      <a:ext cx="5791835" cy="5159375"/>
                    </a:xfrm>
                    <a:prstGeom prst="rect">
                      <a:avLst/>
                    </a:prstGeom>
                  </pic:spPr>
                </pic:pic>
              </a:graphicData>
            </a:graphic>
          </wp:anchor>
        </w:drawing>
      </w:r>
    </w:p>
    <w:p w14:paraId="16F93423" w14:textId="77777777" w:rsidR="008779AC" w:rsidRDefault="008779AC" w:rsidP="0050672A"/>
    <w:p w14:paraId="6E0E2AE4" w14:textId="77777777" w:rsidR="008779AC" w:rsidRDefault="008779AC" w:rsidP="0050672A"/>
    <w:p w14:paraId="2B63CF51" w14:textId="77777777" w:rsidR="008779AC" w:rsidRDefault="008779AC" w:rsidP="0050672A"/>
    <w:p w14:paraId="5793B8C9" w14:textId="77777777" w:rsidR="008779AC" w:rsidRDefault="008779AC" w:rsidP="0050672A"/>
    <w:p w14:paraId="73CF40B4" w14:textId="77777777" w:rsidR="008779AC" w:rsidRDefault="008779AC" w:rsidP="0050672A"/>
    <w:p w14:paraId="16FFF4E6" w14:textId="77777777" w:rsidR="008779AC" w:rsidRDefault="008779AC" w:rsidP="0050672A"/>
    <w:p w14:paraId="0DF2347A" w14:textId="77777777" w:rsidR="008779AC" w:rsidRDefault="008779AC" w:rsidP="0050672A"/>
    <w:p w14:paraId="209ECB5E" w14:textId="77777777" w:rsidR="008779AC" w:rsidRDefault="008779AC" w:rsidP="0050672A"/>
    <w:p w14:paraId="3C7E6592" w14:textId="77777777" w:rsidR="008779AC" w:rsidRDefault="008779AC" w:rsidP="0050672A"/>
    <w:p w14:paraId="4A335D07" w14:textId="77777777" w:rsidR="008779AC" w:rsidRDefault="008779AC" w:rsidP="0050672A"/>
    <w:p w14:paraId="135CB0D7" w14:textId="77777777" w:rsidR="008779AC" w:rsidRDefault="008779AC" w:rsidP="0050672A"/>
    <w:p w14:paraId="1A3D1013" w14:textId="77777777" w:rsidR="008779AC" w:rsidRDefault="008779AC" w:rsidP="0050672A"/>
    <w:p w14:paraId="600DE718" w14:textId="77777777" w:rsidR="008779AC" w:rsidRDefault="008779AC" w:rsidP="0050672A"/>
    <w:p w14:paraId="6BB8E35F" w14:textId="77777777" w:rsidR="008779AC" w:rsidRDefault="008779AC" w:rsidP="0050672A"/>
    <w:p w14:paraId="700101DD" w14:textId="77777777" w:rsidR="008779AC" w:rsidRDefault="008779AC" w:rsidP="0050672A"/>
    <w:p w14:paraId="3D464556" w14:textId="77777777" w:rsidR="008779AC" w:rsidRDefault="008779AC" w:rsidP="0050672A"/>
    <w:p w14:paraId="3F103C3B" w14:textId="77777777" w:rsidR="008779AC" w:rsidRDefault="008779AC" w:rsidP="0050672A"/>
    <w:p w14:paraId="6D3004C6" w14:textId="77777777" w:rsidR="008779AC" w:rsidRDefault="008779AC" w:rsidP="0050672A"/>
    <w:p w14:paraId="75F8AA2B" w14:textId="77777777" w:rsidR="008779AC" w:rsidRDefault="008779AC" w:rsidP="0050672A"/>
    <w:p w14:paraId="5EAB2404" w14:textId="77777777" w:rsidR="008779AC" w:rsidRDefault="008779AC" w:rsidP="0050672A"/>
    <w:p w14:paraId="7C6F86D5" w14:textId="77777777" w:rsidR="008779AC" w:rsidRDefault="008779AC" w:rsidP="0050672A"/>
    <w:p w14:paraId="26483829" w14:textId="77777777" w:rsidR="008779AC" w:rsidRDefault="008779AC" w:rsidP="0050672A"/>
    <w:p w14:paraId="6734857B" w14:textId="77777777" w:rsidR="008779AC" w:rsidRDefault="008779AC" w:rsidP="0050672A"/>
    <w:p w14:paraId="26503C30" w14:textId="77777777" w:rsidR="008779AC" w:rsidRDefault="008779AC" w:rsidP="0050672A"/>
    <w:p w14:paraId="7B1F6C15" w14:textId="77777777" w:rsidR="008779AC" w:rsidRDefault="008779AC" w:rsidP="0050672A"/>
    <w:p w14:paraId="45215A75" w14:textId="77777777" w:rsidR="008779AC" w:rsidRDefault="008779AC" w:rsidP="0050672A"/>
    <w:p w14:paraId="047983D6" w14:textId="77777777" w:rsidR="008779AC" w:rsidRDefault="008779AC" w:rsidP="0050672A"/>
    <w:p w14:paraId="12BEC429" w14:textId="77777777" w:rsidR="008779AC" w:rsidRDefault="008779AC" w:rsidP="0050672A"/>
    <w:p w14:paraId="097F132B" w14:textId="77777777" w:rsidR="008779AC" w:rsidRDefault="008779AC" w:rsidP="0050672A"/>
    <w:p w14:paraId="3A8C758C" w14:textId="77777777" w:rsidR="008779AC" w:rsidRDefault="008779AC" w:rsidP="0050672A"/>
    <w:p w14:paraId="7347720A" w14:textId="77777777" w:rsidR="008779AC" w:rsidRDefault="008779AC" w:rsidP="0050672A"/>
    <w:p w14:paraId="64995EFD" w14:textId="77777777" w:rsidR="008779AC" w:rsidRDefault="008779AC" w:rsidP="0050672A"/>
    <w:p w14:paraId="6350E363" w14:textId="77777777" w:rsidR="008779AC" w:rsidRDefault="008779AC" w:rsidP="0050672A"/>
    <w:p w14:paraId="22D9D5A5" w14:textId="77777777" w:rsidR="008779AC" w:rsidRDefault="008779AC" w:rsidP="0050672A"/>
    <w:p w14:paraId="206BEDB3" w14:textId="77777777" w:rsidR="008779AC" w:rsidRDefault="008779AC" w:rsidP="0050672A"/>
    <w:p w14:paraId="4FADC026" w14:textId="77777777" w:rsidR="008779AC" w:rsidRDefault="008779AC" w:rsidP="0050672A"/>
    <w:p w14:paraId="4B366201" w14:textId="77777777" w:rsidR="008779AC" w:rsidRDefault="008779AC" w:rsidP="0050672A"/>
    <w:p w14:paraId="3055FD7E" w14:textId="77777777" w:rsidR="008779AC" w:rsidRDefault="008779AC" w:rsidP="0050672A"/>
    <w:p w14:paraId="1F5F2941" w14:textId="77777777" w:rsidR="008779AC" w:rsidRDefault="008779AC" w:rsidP="0050672A"/>
    <w:p w14:paraId="1C254C77" w14:textId="77777777" w:rsidR="008779AC" w:rsidRDefault="008779AC" w:rsidP="0050672A"/>
    <w:p w14:paraId="5563AA74" w14:textId="77777777" w:rsidR="008779AC" w:rsidRDefault="008779AC" w:rsidP="0050672A"/>
    <w:p w14:paraId="66A9E3C0" w14:textId="314DE244" w:rsidR="008779AC" w:rsidRDefault="008779AC" w:rsidP="008779AC">
      <w:pPr>
        <w:pStyle w:val="Heading3"/>
      </w:pPr>
      <w:bookmarkStart w:id="122" w:name="_Toc183893937"/>
      <w:r>
        <w:rPr>
          <w:noProof/>
        </w:rPr>
        <w:lastRenderedPageBreak/>
        <mc:AlternateContent>
          <mc:Choice Requires="wps">
            <w:drawing>
              <wp:anchor distT="0" distB="0" distL="114300" distR="114300" simplePos="0" relativeHeight="251780096" behindDoc="0" locked="0" layoutInCell="1" allowOverlap="1" wp14:anchorId="13EE08F9" wp14:editId="0E1E7964">
                <wp:simplePos x="0" y="0"/>
                <wp:positionH relativeFrom="column">
                  <wp:posOffset>0</wp:posOffset>
                </wp:positionH>
                <wp:positionV relativeFrom="paragraph">
                  <wp:posOffset>5546725</wp:posOffset>
                </wp:positionV>
                <wp:extent cx="5791835" cy="635"/>
                <wp:effectExtent l="0" t="0" r="0" b="0"/>
                <wp:wrapNone/>
                <wp:docPr id="92781281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8D75A7D" w14:textId="2170F1B8" w:rsidR="008779AC" w:rsidRPr="00B91CFC" w:rsidRDefault="008779AC" w:rsidP="008779AC">
                            <w:pPr>
                              <w:pStyle w:val="Caption"/>
                              <w:rPr>
                                <w:b/>
                                <w:sz w:val="28"/>
                              </w:rPr>
                            </w:pPr>
                            <w:bookmarkStart w:id="123" w:name="_Toc183893667"/>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14</w:t>
                            </w:r>
                            <w:r w:rsidR="00456216">
                              <w:fldChar w:fldCharType="end"/>
                            </w:r>
                            <w:r>
                              <w:t>: Sơ đồ hoạt động đổi ảnh đại diện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08F9" id="_x0000_s1046" type="#_x0000_t202" style="position:absolute;left:0;text-align:left;margin-left:0;margin-top:436.75pt;width:456.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rr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" stroked="f">
                <v:textbox style="mso-fit-shape-to-text:t" inset="0,0,0,0">
                  <w:txbxContent>
                    <w:p w14:paraId="78D75A7D" w14:textId="2170F1B8" w:rsidR="008779AC" w:rsidRPr="00B91CFC" w:rsidRDefault="008779AC" w:rsidP="008779AC">
                      <w:pPr>
                        <w:pStyle w:val="Caption"/>
                        <w:rPr>
                          <w:b/>
                          <w:sz w:val="28"/>
                        </w:rPr>
                      </w:pPr>
                      <w:bookmarkStart w:id="124" w:name="_Toc183893667"/>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14</w:t>
                      </w:r>
                      <w:r w:rsidR="00456216">
                        <w:fldChar w:fldCharType="end"/>
                      </w:r>
                      <w:r>
                        <w:t>: Sơ đồ hoạt động đổi ảnh đại diện</w:t>
                      </w:r>
                      <w:bookmarkEnd w:id="124"/>
                    </w:p>
                  </w:txbxContent>
                </v:textbox>
              </v:shape>
            </w:pict>
          </mc:Fallback>
        </mc:AlternateContent>
      </w:r>
      <w:r w:rsidRPr="008779AC">
        <w:rPr>
          <w:noProof/>
        </w:rPr>
        <w:drawing>
          <wp:anchor distT="0" distB="0" distL="114300" distR="114300" simplePos="0" relativeHeight="251778048" behindDoc="0" locked="0" layoutInCell="1" allowOverlap="1" wp14:anchorId="7C30EFA3" wp14:editId="743BE630">
            <wp:simplePos x="0" y="0"/>
            <wp:positionH relativeFrom="margin">
              <wp:posOffset>0</wp:posOffset>
            </wp:positionH>
            <wp:positionV relativeFrom="paragraph">
              <wp:posOffset>301625</wp:posOffset>
            </wp:positionV>
            <wp:extent cx="5791835" cy="5187950"/>
            <wp:effectExtent l="0" t="0" r="0" b="0"/>
            <wp:wrapNone/>
            <wp:docPr id="159333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7271" name=""/>
                    <pic:cNvPicPr/>
                  </pic:nvPicPr>
                  <pic:blipFill>
                    <a:blip r:embed="rId31">
                      <a:extLst>
                        <a:ext uri="{28A0092B-C50C-407E-A947-70E740481C1C}">
                          <a14:useLocalDpi xmlns:a14="http://schemas.microsoft.com/office/drawing/2010/main" val="0"/>
                        </a:ext>
                      </a:extLst>
                    </a:blip>
                    <a:stretch>
                      <a:fillRect/>
                    </a:stretch>
                  </pic:blipFill>
                  <pic:spPr>
                    <a:xfrm>
                      <a:off x="0" y="0"/>
                      <a:ext cx="5791835" cy="5187950"/>
                    </a:xfrm>
                    <a:prstGeom prst="rect">
                      <a:avLst/>
                    </a:prstGeom>
                  </pic:spPr>
                </pic:pic>
              </a:graphicData>
            </a:graphic>
          </wp:anchor>
        </w:drawing>
      </w:r>
      <w:r>
        <w:t>Đổi ảnh đại diện</w:t>
      </w:r>
      <w:bookmarkEnd w:id="122"/>
    </w:p>
    <w:p w14:paraId="5CA047C4" w14:textId="0E3C4108" w:rsidR="008779AC" w:rsidRDefault="008779AC" w:rsidP="0050672A"/>
    <w:p w14:paraId="475CD1CD" w14:textId="77777777" w:rsidR="008779AC" w:rsidRDefault="008779AC" w:rsidP="0050672A"/>
    <w:p w14:paraId="71AB905E" w14:textId="27EAA5F1" w:rsidR="008779AC" w:rsidRDefault="008779AC" w:rsidP="0050672A"/>
    <w:p w14:paraId="4E0C0C8D" w14:textId="77777777" w:rsidR="008779AC" w:rsidRDefault="008779AC" w:rsidP="0050672A"/>
    <w:p w14:paraId="22BB69D2" w14:textId="77777777" w:rsidR="008779AC" w:rsidRDefault="008779AC" w:rsidP="0050672A"/>
    <w:p w14:paraId="05CE6C80" w14:textId="77777777" w:rsidR="008779AC" w:rsidRDefault="008779AC" w:rsidP="0050672A"/>
    <w:p w14:paraId="3CC1D18D" w14:textId="77777777" w:rsidR="008779AC" w:rsidRDefault="008779AC" w:rsidP="0050672A"/>
    <w:p w14:paraId="39018391" w14:textId="77777777" w:rsidR="008779AC" w:rsidRDefault="008779AC" w:rsidP="0050672A"/>
    <w:p w14:paraId="3555BB36" w14:textId="77777777" w:rsidR="008779AC" w:rsidRDefault="008779AC" w:rsidP="0050672A"/>
    <w:p w14:paraId="3EA7F120" w14:textId="77777777" w:rsidR="008779AC" w:rsidRDefault="008779AC" w:rsidP="0050672A"/>
    <w:p w14:paraId="09C0F415" w14:textId="77777777" w:rsidR="008779AC" w:rsidRDefault="008779AC" w:rsidP="0050672A"/>
    <w:p w14:paraId="73DCF8C5" w14:textId="77777777" w:rsidR="008779AC" w:rsidRDefault="008779AC" w:rsidP="0050672A"/>
    <w:p w14:paraId="6AA6FAB2" w14:textId="77777777" w:rsidR="008779AC" w:rsidRDefault="008779AC" w:rsidP="0050672A"/>
    <w:p w14:paraId="608A98D8" w14:textId="77777777" w:rsidR="008779AC" w:rsidRDefault="008779AC" w:rsidP="0050672A"/>
    <w:p w14:paraId="3960870B" w14:textId="77777777" w:rsidR="008779AC" w:rsidRDefault="008779AC" w:rsidP="0050672A"/>
    <w:p w14:paraId="1D6A2051" w14:textId="77777777" w:rsidR="008779AC" w:rsidRDefault="008779AC" w:rsidP="0050672A"/>
    <w:p w14:paraId="76D4F79A" w14:textId="77777777" w:rsidR="008779AC" w:rsidRDefault="008779AC" w:rsidP="0050672A"/>
    <w:p w14:paraId="212448A9" w14:textId="77777777" w:rsidR="008779AC" w:rsidRDefault="008779AC" w:rsidP="0050672A"/>
    <w:p w14:paraId="24BA84D9" w14:textId="77777777" w:rsidR="008779AC" w:rsidRDefault="008779AC" w:rsidP="0050672A"/>
    <w:p w14:paraId="3992E3A7" w14:textId="77777777" w:rsidR="008779AC" w:rsidRDefault="008779AC" w:rsidP="0050672A"/>
    <w:p w14:paraId="18F71472" w14:textId="77777777" w:rsidR="008779AC" w:rsidRDefault="008779AC" w:rsidP="0050672A"/>
    <w:p w14:paraId="52CC1D78" w14:textId="77777777" w:rsidR="008779AC" w:rsidRDefault="008779AC" w:rsidP="0050672A"/>
    <w:p w14:paraId="62B1166E" w14:textId="77777777" w:rsidR="008779AC" w:rsidRDefault="008779AC" w:rsidP="0050672A"/>
    <w:p w14:paraId="764ED366" w14:textId="77777777" w:rsidR="008779AC" w:rsidRDefault="008779AC" w:rsidP="0050672A"/>
    <w:p w14:paraId="25BC1551" w14:textId="77777777" w:rsidR="008779AC" w:rsidRDefault="008779AC" w:rsidP="0050672A"/>
    <w:p w14:paraId="4E2E9C29" w14:textId="77777777" w:rsidR="008779AC" w:rsidRDefault="008779AC" w:rsidP="0050672A"/>
    <w:p w14:paraId="74F783E7" w14:textId="77777777" w:rsidR="008779AC" w:rsidRDefault="008779AC" w:rsidP="0050672A"/>
    <w:p w14:paraId="5A074D37" w14:textId="77777777" w:rsidR="008779AC" w:rsidRDefault="008779AC" w:rsidP="0050672A"/>
    <w:p w14:paraId="1E5A85D8" w14:textId="77777777" w:rsidR="008779AC" w:rsidRDefault="008779AC" w:rsidP="0050672A"/>
    <w:p w14:paraId="135BE16B" w14:textId="77777777" w:rsidR="008779AC" w:rsidRDefault="008779AC" w:rsidP="0050672A"/>
    <w:p w14:paraId="235F12B7" w14:textId="77777777" w:rsidR="008779AC" w:rsidRDefault="008779AC" w:rsidP="0050672A"/>
    <w:p w14:paraId="564194A4" w14:textId="77777777" w:rsidR="008779AC" w:rsidRDefault="008779AC" w:rsidP="0050672A"/>
    <w:p w14:paraId="192E1ECF" w14:textId="77777777" w:rsidR="008779AC" w:rsidRDefault="008779AC" w:rsidP="0050672A"/>
    <w:p w14:paraId="2B917A90" w14:textId="77777777" w:rsidR="008779AC" w:rsidRDefault="008779AC" w:rsidP="0050672A"/>
    <w:p w14:paraId="33929C98" w14:textId="77777777" w:rsidR="008779AC" w:rsidRDefault="008779AC" w:rsidP="0050672A"/>
    <w:p w14:paraId="5DAE06F6" w14:textId="77777777" w:rsidR="008779AC" w:rsidRDefault="008779AC" w:rsidP="0050672A"/>
    <w:p w14:paraId="5F0B97AD" w14:textId="77777777" w:rsidR="008779AC" w:rsidRDefault="008779AC" w:rsidP="0050672A"/>
    <w:p w14:paraId="11D0E7A1" w14:textId="77777777" w:rsidR="008779AC" w:rsidRDefault="008779AC" w:rsidP="0050672A"/>
    <w:p w14:paraId="0088CEFE" w14:textId="77777777" w:rsidR="008779AC" w:rsidRDefault="008779AC" w:rsidP="0050672A"/>
    <w:p w14:paraId="212F01E5" w14:textId="77777777" w:rsidR="008779AC" w:rsidRDefault="008779AC" w:rsidP="0050672A"/>
    <w:p w14:paraId="772876D6" w14:textId="77777777" w:rsidR="008779AC" w:rsidRDefault="008779AC" w:rsidP="0050672A"/>
    <w:p w14:paraId="224B0086" w14:textId="77777777" w:rsidR="008779AC" w:rsidRDefault="008779AC" w:rsidP="0050672A"/>
    <w:p w14:paraId="23ECA5E6" w14:textId="086AB119" w:rsidR="008779AC" w:rsidRDefault="008779AC" w:rsidP="008779AC">
      <w:pPr>
        <w:pStyle w:val="Heading3"/>
      </w:pPr>
      <w:bookmarkStart w:id="125" w:name="_Toc183893938"/>
      <w:r>
        <w:lastRenderedPageBreak/>
        <w:t>Xem danh sách sản phẩm</w:t>
      </w:r>
      <w:bookmarkEnd w:id="125"/>
    </w:p>
    <w:p w14:paraId="02594343" w14:textId="6A9FEB0B" w:rsidR="008779AC" w:rsidRDefault="002A289B" w:rsidP="0050672A">
      <w:r w:rsidRPr="008779AC">
        <w:rPr>
          <w:noProof/>
        </w:rPr>
        <w:drawing>
          <wp:anchor distT="0" distB="0" distL="114300" distR="114300" simplePos="0" relativeHeight="251781120" behindDoc="0" locked="0" layoutInCell="1" allowOverlap="1" wp14:anchorId="392DD9D8" wp14:editId="14090593">
            <wp:simplePos x="0" y="0"/>
            <wp:positionH relativeFrom="margin">
              <wp:align>right</wp:align>
            </wp:positionH>
            <wp:positionV relativeFrom="paragraph">
              <wp:posOffset>13970</wp:posOffset>
            </wp:positionV>
            <wp:extent cx="5791835" cy="3860800"/>
            <wp:effectExtent l="0" t="0" r="0" b="6350"/>
            <wp:wrapNone/>
            <wp:docPr id="185053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35249" name=""/>
                    <pic:cNvPicPr/>
                  </pic:nvPicPr>
                  <pic:blipFill>
                    <a:blip r:embed="rId32">
                      <a:extLst>
                        <a:ext uri="{28A0092B-C50C-407E-A947-70E740481C1C}">
                          <a14:useLocalDpi xmlns:a14="http://schemas.microsoft.com/office/drawing/2010/main" val="0"/>
                        </a:ext>
                      </a:extLst>
                    </a:blip>
                    <a:stretch>
                      <a:fillRect/>
                    </a:stretch>
                  </pic:blipFill>
                  <pic:spPr>
                    <a:xfrm>
                      <a:off x="0" y="0"/>
                      <a:ext cx="5791835" cy="3860800"/>
                    </a:xfrm>
                    <a:prstGeom prst="rect">
                      <a:avLst/>
                    </a:prstGeom>
                  </pic:spPr>
                </pic:pic>
              </a:graphicData>
            </a:graphic>
          </wp:anchor>
        </w:drawing>
      </w:r>
    </w:p>
    <w:p w14:paraId="0D994CA6" w14:textId="14DC8325" w:rsidR="008779AC" w:rsidRDefault="008779AC" w:rsidP="0050672A">
      <w:r>
        <w:rPr>
          <w:noProof/>
        </w:rPr>
        <mc:AlternateContent>
          <mc:Choice Requires="wps">
            <w:drawing>
              <wp:anchor distT="0" distB="0" distL="114300" distR="114300" simplePos="0" relativeHeight="251783168" behindDoc="0" locked="0" layoutInCell="1" allowOverlap="1" wp14:anchorId="4BEA4A00" wp14:editId="168EAC55">
                <wp:simplePos x="0" y="0"/>
                <wp:positionH relativeFrom="column">
                  <wp:posOffset>0</wp:posOffset>
                </wp:positionH>
                <wp:positionV relativeFrom="paragraph">
                  <wp:posOffset>3928110</wp:posOffset>
                </wp:positionV>
                <wp:extent cx="5791835" cy="635"/>
                <wp:effectExtent l="0" t="0" r="0" b="0"/>
                <wp:wrapNone/>
                <wp:docPr id="81424254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1BAE66E" w14:textId="3E30E052" w:rsidR="008779AC" w:rsidRPr="00A7385B" w:rsidRDefault="008779AC" w:rsidP="008779AC">
                            <w:pPr>
                              <w:pStyle w:val="Caption"/>
                              <w:rPr>
                                <w:sz w:val="24"/>
                                <w:szCs w:val="24"/>
                              </w:rPr>
                            </w:pPr>
                            <w:bookmarkStart w:id="126" w:name="_Toc183893668"/>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15</w:t>
                            </w:r>
                            <w:r w:rsidR="00456216">
                              <w:fldChar w:fldCharType="end"/>
                            </w:r>
                            <w:r>
                              <w:t>: Sơ đồ hoạt động xem danh sách sản phẩm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A4A00" id="_x0000_s1047" type="#_x0000_t202" style="position:absolute;margin-left:0;margin-top:309.3pt;width:456.0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j7OGg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" stroked="f">
                <v:textbox style="mso-fit-shape-to-text:t" inset="0,0,0,0">
                  <w:txbxContent>
                    <w:p w14:paraId="31BAE66E" w14:textId="3E30E052" w:rsidR="008779AC" w:rsidRPr="00A7385B" w:rsidRDefault="008779AC" w:rsidP="008779AC">
                      <w:pPr>
                        <w:pStyle w:val="Caption"/>
                        <w:rPr>
                          <w:sz w:val="24"/>
                          <w:szCs w:val="24"/>
                        </w:rPr>
                      </w:pPr>
                      <w:bookmarkStart w:id="127" w:name="_Toc183893668"/>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15</w:t>
                      </w:r>
                      <w:r w:rsidR="00456216">
                        <w:fldChar w:fldCharType="end"/>
                      </w:r>
                      <w:r>
                        <w:t>: Sơ đồ hoạt động xem danh sách sản phẩm</w:t>
                      </w:r>
                      <w:bookmarkEnd w:id="127"/>
                    </w:p>
                  </w:txbxContent>
                </v:textbox>
              </v:shape>
            </w:pict>
          </mc:Fallback>
        </mc:AlternateContent>
      </w:r>
    </w:p>
    <w:p w14:paraId="18D42C13" w14:textId="77777777" w:rsidR="008779AC" w:rsidRDefault="008779AC" w:rsidP="0050672A"/>
    <w:p w14:paraId="36F4B364" w14:textId="77777777" w:rsidR="008779AC" w:rsidRDefault="008779AC" w:rsidP="0050672A"/>
    <w:p w14:paraId="71CB45D3" w14:textId="77777777" w:rsidR="008779AC" w:rsidRDefault="008779AC" w:rsidP="0050672A"/>
    <w:p w14:paraId="7D2DCFA6" w14:textId="77777777" w:rsidR="008779AC" w:rsidRDefault="008779AC" w:rsidP="0050672A"/>
    <w:p w14:paraId="2437C52E" w14:textId="77777777" w:rsidR="008779AC" w:rsidRDefault="008779AC" w:rsidP="0050672A"/>
    <w:p w14:paraId="70FA083C" w14:textId="77777777" w:rsidR="008779AC" w:rsidRDefault="008779AC" w:rsidP="0050672A"/>
    <w:p w14:paraId="7A833955" w14:textId="77777777" w:rsidR="008779AC" w:rsidRDefault="008779AC" w:rsidP="0050672A"/>
    <w:p w14:paraId="5CFF13AF" w14:textId="77777777" w:rsidR="008779AC" w:rsidRDefault="008779AC" w:rsidP="0050672A"/>
    <w:p w14:paraId="4A4A8534" w14:textId="77777777" w:rsidR="008779AC" w:rsidRDefault="008779AC" w:rsidP="0050672A"/>
    <w:p w14:paraId="1360D361" w14:textId="77777777" w:rsidR="008779AC" w:rsidRDefault="008779AC" w:rsidP="0050672A"/>
    <w:p w14:paraId="200C4648" w14:textId="77777777" w:rsidR="008779AC" w:rsidRDefault="008779AC" w:rsidP="0050672A"/>
    <w:p w14:paraId="6632AD7E" w14:textId="77777777" w:rsidR="008779AC" w:rsidRDefault="008779AC" w:rsidP="0050672A"/>
    <w:p w14:paraId="666037A9" w14:textId="77777777" w:rsidR="008779AC" w:rsidRDefault="008779AC" w:rsidP="0050672A"/>
    <w:p w14:paraId="1A600294" w14:textId="77777777" w:rsidR="008779AC" w:rsidRDefault="008779AC" w:rsidP="0050672A"/>
    <w:p w14:paraId="395107B4" w14:textId="77777777" w:rsidR="008779AC" w:rsidRDefault="008779AC" w:rsidP="0050672A"/>
    <w:p w14:paraId="6E2D0927" w14:textId="77777777" w:rsidR="008779AC" w:rsidRDefault="008779AC" w:rsidP="0050672A"/>
    <w:p w14:paraId="35499428" w14:textId="77777777" w:rsidR="008779AC" w:rsidRDefault="008779AC" w:rsidP="0050672A"/>
    <w:p w14:paraId="4FB3F536" w14:textId="77777777" w:rsidR="008779AC" w:rsidRDefault="008779AC" w:rsidP="0050672A"/>
    <w:p w14:paraId="4B330714" w14:textId="77777777" w:rsidR="008779AC" w:rsidRDefault="008779AC" w:rsidP="0050672A"/>
    <w:p w14:paraId="3938DD82" w14:textId="77777777" w:rsidR="008779AC" w:rsidRDefault="008779AC" w:rsidP="0050672A"/>
    <w:p w14:paraId="0E1E0525" w14:textId="77777777" w:rsidR="008779AC" w:rsidRDefault="008779AC" w:rsidP="0050672A"/>
    <w:p w14:paraId="20A377E8" w14:textId="77777777" w:rsidR="008779AC" w:rsidRDefault="008779AC" w:rsidP="0050672A"/>
    <w:p w14:paraId="227029AE" w14:textId="77777777" w:rsidR="008779AC" w:rsidRDefault="008779AC" w:rsidP="0050672A"/>
    <w:p w14:paraId="1D24F2F8" w14:textId="77777777" w:rsidR="008779AC" w:rsidRDefault="008779AC" w:rsidP="0050672A"/>
    <w:p w14:paraId="2CF5A292" w14:textId="77777777" w:rsidR="008779AC" w:rsidRDefault="008779AC" w:rsidP="0050672A"/>
    <w:p w14:paraId="20689E3A" w14:textId="77777777" w:rsidR="008779AC" w:rsidRDefault="008779AC" w:rsidP="0050672A"/>
    <w:p w14:paraId="2F4431A3" w14:textId="77777777" w:rsidR="008779AC" w:rsidRDefault="008779AC" w:rsidP="0050672A"/>
    <w:p w14:paraId="015D0B79" w14:textId="77777777" w:rsidR="008779AC" w:rsidRDefault="008779AC" w:rsidP="0050672A"/>
    <w:p w14:paraId="002A02DD" w14:textId="77777777" w:rsidR="008779AC" w:rsidRDefault="008779AC" w:rsidP="0050672A"/>
    <w:p w14:paraId="6C1394F3" w14:textId="77777777" w:rsidR="008779AC" w:rsidRDefault="008779AC" w:rsidP="0050672A"/>
    <w:p w14:paraId="095305D2" w14:textId="77777777" w:rsidR="008779AC" w:rsidRDefault="008779AC" w:rsidP="0050672A"/>
    <w:p w14:paraId="62D64196" w14:textId="77777777" w:rsidR="008779AC" w:rsidRDefault="008779AC" w:rsidP="0050672A"/>
    <w:p w14:paraId="7E776635" w14:textId="77777777" w:rsidR="008779AC" w:rsidRDefault="008779AC" w:rsidP="0050672A"/>
    <w:p w14:paraId="1B110BDF" w14:textId="77777777" w:rsidR="008779AC" w:rsidRDefault="008779AC" w:rsidP="0050672A"/>
    <w:p w14:paraId="5CF7C00A" w14:textId="77777777" w:rsidR="008779AC" w:rsidRDefault="008779AC" w:rsidP="0050672A"/>
    <w:p w14:paraId="3952374D" w14:textId="77777777" w:rsidR="008779AC" w:rsidRDefault="008779AC" w:rsidP="0050672A"/>
    <w:p w14:paraId="4C8C3E22" w14:textId="77777777" w:rsidR="008779AC" w:rsidRDefault="008779AC" w:rsidP="0050672A"/>
    <w:p w14:paraId="02506B7E" w14:textId="77777777" w:rsidR="008779AC" w:rsidRDefault="008779AC" w:rsidP="0050672A"/>
    <w:p w14:paraId="293E1F08" w14:textId="77777777" w:rsidR="008779AC" w:rsidRDefault="008779AC" w:rsidP="0050672A"/>
    <w:p w14:paraId="62901CC2" w14:textId="77777777" w:rsidR="008779AC" w:rsidRDefault="008779AC" w:rsidP="0050672A"/>
    <w:p w14:paraId="20E40188" w14:textId="68F3AA9C" w:rsidR="008779AC" w:rsidRDefault="008779AC" w:rsidP="008779AC">
      <w:pPr>
        <w:pStyle w:val="Heading3"/>
      </w:pPr>
      <w:bookmarkStart w:id="128" w:name="_Toc183893939"/>
      <w:r>
        <w:lastRenderedPageBreak/>
        <w:t>Thêm sản phẩm</w:t>
      </w:r>
      <w:bookmarkEnd w:id="128"/>
    </w:p>
    <w:p w14:paraId="61162B9A" w14:textId="0A841CC7" w:rsidR="008779AC" w:rsidRDefault="00C717AA" w:rsidP="0050672A">
      <w:r>
        <w:rPr>
          <w:noProof/>
        </w:rPr>
        <mc:AlternateContent>
          <mc:Choice Requires="wps">
            <w:drawing>
              <wp:anchor distT="0" distB="0" distL="114300" distR="114300" simplePos="0" relativeHeight="251786240" behindDoc="0" locked="0" layoutInCell="1" allowOverlap="1" wp14:anchorId="0950B6CB" wp14:editId="01F41142">
                <wp:simplePos x="0" y="0"/>
                <wp:positionH relativeFrom="column">
                  <wp:posOffset>0</wp:posOffset>
                </wp:positionH>
                <wp:positionV relativeFrom="paragraph">
                  <wp:posOffset>6826885</wp:posOffset>
                </wp:positionV>
                <wp:extent cx="5791835" cy="635"/>
                <wp:effectExtent l="0" t="0" r="0" b="0"/>
                <wp:wrapNone/>
                <wp:docPr id="202882615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EDDD8B8" w14:textId="0153BA09" w:rsidR="00C717AA" w:rsidRPr="002633A3" w:rsidRDefault="00C717AA" w:rsidP="00C717AA">
                            <w:pPr>
                              <w:pStyle w:val="Caption"/>
                              <w:rPr>
                                <w:sz w:val="24"/>
                                <w:szCs w:val="24"/>
                              </w:rPr>
                            </w:pPr>
                            <w:bookmarkStart w:id="129" w:name="_Toc183893669"/>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16</w:t>
                            </w:r>
                            <w:r w:rsidR="00456216">
                              <w:fldChar w:fldCharType="end"/>
                            </w:r>
                            <w:r>
                              <w:t>: Sơ đồ hoạt động thêm sản phẩm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0B6CB" id="_x0000_s1048" type="#_x0000_t202" style="position:absolute;margin-left:0;margin-top:537.55pt;width:456.0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Oh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" stroked="f">
                <v:textbox style="mso-fit-shape-to-text:t" inset="0,0,0,0">
                  <w:txbxContent>
                    <w:p w14:paraId="7EDDD8B8" w14:textId="0153BA09" w:rsidR="00C717AA" w:rsidRPr="002633A3" w:rsidRDefault="00C717AA" w:rsidP="00C717AA">
                      <w:pPr>
                        <w:pStyle w:val="Caption"/>
                        <w:rPr>
                          <w:sz w:val="24"/>
                          <w:szCs w:val="24"/>
                        </w:rPr>
                      </w:pPr>
                      <w:bookmarkStart w:id="130" w:name="_Toc183893669"/>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16</w:t>
                      </w:r>
                      <w:r w:rsidR="00456216">
                        <w:fldChar w:fldCharType="end"/>
                      </w:r>
                      <w:r>
                        <w:t>: Sơ đồ hoạt động thêm sản phẩm</w:t>
                      </w:r>
                      <w:bookmarkEnd w:id="130"/>
                    </w:p>
                  </w:txbxContent>
                </v:textbox>
              </v:shape>
            </w:pict>
          </mc:Fallback>
        </mc:AlternateContent>
      </w:r>
      <w:r w:rsidRPr="00C717AA">
        <w:rPr>
          <w:noProof/>
        </w:rPr>
        <w:drawing>
          <wp:anchor distT="0" distB="0" distL="114300" distR="114300" simplePos="0" relativeHeight="251784192" behindDoc="0" locked="0" layoutInCell="1" allowOverlap="1" wp14:anchorId="11DDD50E" wp14:editId="7E836809">
            <wp:simplePos x="0" y="0"/>
            <wp:positionH relativeFrom="margin">
              <wp:align>right</wp:align>
            </wp:positionH>
            <wp:positionV relativeFrom="paragraph">
              <wp:posOffset>13970</wp:posOffset>
            </wp:positionV>
            <wp:extent cx="5791835" cy="6755765"/>
            <wp:effectExtent l="0" t="0" r="0" b="6985"/>
            <wp:wrapNone/>
            <wp:docPr id="649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3910" name=""/>
                    <pic:cNvPicPr/>
                  </pic:nvPicPr>
                  <pic:blipFill>
                    <a:blip r:embed="rId33">
                      <a:extLst>
                        <a:ext uri="{28A0092B-C50C-407E-A947-70E740481C1C}">
                          <a14:useLocalDpi xmlns:a14="http://schemas.microsoft.com/office/drawing/2010/main" val="0"/>
                        </a:ext>
                      </a:extLst>
                    </a:blip>
                    <a:stretch>
                      <a:fillRect/>
                    </a:stretch>
                  </pic:blipFill>
                  <pic:spPr>
                    <a:xfrm>
                      <a:off x="0" y="0"/>
                      <a:ext cx="5791835" cy="6755765"/>
                    </a:xfrm>
                    <a:prstGeom prst="rect">
                      <a:avLst/>
                    </a:prstGeom>
                  </pic:spPr>
                </pic:pic>
              </a:graphicData>
            </a:graphic>
          </wp:anchor>
        </w:drawing>
      </w:r>
    </w:p>
    <w:p w14:paraId="7A8121B2" w14:textId="2AA97831" w:rsidR="008779AC" w:rsidRDefault="008779AC" w:rsidP="0050672A"/>
    <w:p w14:paraId="7F0DA4E8" w14:textId="77777777" w:rsidR="008779AC" w:rsidRDefault="008779AC" w:rsidP="0050672A"/>
    <w:p w14:paraId="4377F211" w14:textId="77777777" w:rsidR="008779AC" w:rsidRDefault="008779AC" w:rsidP="0050672A"/>
    <w:p w14:paraId="4BFFADE0" w14:textId="77777777" w:rsidR="008779AC" w:rsidRDefault="008779AC" w:rsidP="0050672A"/>
    <w:p w14:paraId="638D5E25" w14:textId="77777777" w:rsidR="008779AC" w:rsidRDefault="008779AC" w:rsidP="0050672A"/>
    <w:p w14:paraId="5AF7637A" w14:textId="77777777" w:rsidR="008779AC" w:rsidRDefault="008779AC" w:rsidP="0050672A"/>
    <w:p w14:paraId="0B402E0A" w14:textId="77777777" w:rsidR="0050672A" w:rsidRDefault="0050672A" w:rsidP="0050672A"/>
    <w:p w14:paraId="1CBC2943" w14:textId="77777777" w:rsidR="008779AC" w:rsidRDefault="008779AC" w:rsidP="0050672A"/>
    <w:p w14:paraId="6824080E" w14:textId="77777777" w:rsidR="008779AC" w:rsidRDefault="008779AC" w:rsidP="0050672A"/>
    <w:p w14:paraId="00B365A2" w14:textId="77777777" w:rsidR="008779AC" w:rsidRDefault="008779AC" w:rsidP="0050672A"/>
    <w:p w14:paraId="4BED5FC3" w14:textId="77777777" w:rsidR="008779AC" w:rsidRDefault="008779AC" w:rsidP="0050672A"/>
    <w:p w14:paraId="73E359CC" w14:textId="77777777" w:rsidR="008779AC" w:rsidRDefault="008779AC" w:rsidP="0050672A"/>
    <w:p w14:paraId="2C1CD8D9" w14:textId="77777777" w:rsidR="008779AC" w:rsidRDefault="008779AC" w:rsidP="0050672A"/>
    <w:p w14:paraId="4C6E5942" w14:textId="77777777" w:rsidR="008779AC" w:rsidRDefault="008779AC" w:rsidP="0050672A"/>
    <w:p w14:paraId="37174818" w14:textId="77777777" w:rsidR="008779AC" w:rsidRDefault="008779AC" w:rsidP="0050672A"/>
    <w:p w14:paraId="0985BC7D" w14:textId="77777777" w:rsidR="008779AC" w:rsidRDefault="008779AC" w:rsidP="0050672A"/>
    <w:p w14:paraId="19CBA75D" w14:textId="77777777" w:rsidR="008779AC" w:rsidRDefault="008779AC" w:rsidP="0050672A"/>
    <w:p w14:paraId="1E211B41" w14:textId="77777777" w:rsidR="008779AC" w:rsidRDefault="008779AC" w:rsidP="0050672A"/>
    <w:p w14:paraId="05633E99" w14:textId="77777777" w:rsidR="008779AC" w:rsidRDefault="008779AC" w:rsidP="0050672A"/>
    <w:p w14:paraId="05559C92" w14:textId="77777777" w:rsidR="008779AC" w:rsidRDefault="008779AC" w:rsidP="0050672A"/>
    <w:p w14:paraId="5FC4285E" w14:textId="77777777" w:rsidR="008779AC" w:rsidRDefault="008779AC" w:rsidP="0050672A"/>
    <w:p w14:paraId="4F59E710" w14:textId="77777777" w:rsidR="008779AC" w:rsidRDefault="008779AC" w:rsidP="0050672A"/>
    <w:p w14:paraId="39BAEAE1" w14:textId="77777777" w:rsidR="008779AC" w:rsidRDefault="008779AC" w:rsidP="0050672A"/>
    <w:p w14:paraId="49882F6F" w14:textId="77777777" w:rsidR="008779AC" w:rsidRDefault="008779AC" w:rsidP="0050672A"/>
    <w:p w14:paraId="2D0D6D37" w14:textId="77777777" w:rsidR="008779AC" w:rsidRDefault="008779AC" w:rsidP="0050672A"/>
    <w:p w14:paraId="2DB96BAE" w14:textId="77777777" w:rsidR="008779AC" w:rsidRDefault="008779AC" w:rsidP="0050672A"/>
    <w:p w14:paraId="5D45B3CB" w14:textId="77777777" w:rsidR="008779AC" w:rsidRDefault="008779AC" w:rsidP="0050672A"/>
    <w:p w14:paraId="248F6171" w14:textId="77777777" w:rsidR="008779AC" w:rsidRDefault="008779AC" w:rsidP="0050672A"/>
    <w:p w14:paraId="4B713513" w14:textId="77777777" w:rsidR="008779AC" w:rsidRDefault="008779AC" w:rsidP="0050672A"/>
    <w:p w14:paraId="1E7D9B02" w14:textId="77777777" w:rsidR="008779AC" w:rsidRDefault="008779AC" w:rsidP="0050672A"/>
    <w:p w14:paraId="3202DFB7" w14:textId="77777777" w:rsidR="008779AC" w:rsidRDefault="008779AC" w:rsidP="0050672A"/>
    <w:p w14:paraId="32A752A4" w14:textId="77777777" w:rsidR="008779AC" w:rsidRDefault="008779AC" w:rsidP="0050672A"/>
    <w:p w14:paraId="7EE42B86" w14:textId="77777777" w:rsidR="008779AC" w:rsidRDefault="008779AC" w:rsidP="0050672A"/>
    <w:p w14:paraId="0A7FA64C" w14:textId="77777777" w:rsidR="008779AC" w:rsidRDefault="008779AC" w:rsidP="0050672A"/>
    <w:p w14:paraId="5E6BD2DC" w14:textId="77777777" w:rsidR="008779AC" w:rsidRDefault="008779AC" w:rsidP="0050672A"/>
    <w:p w14:paraId="31E8C0A0" w14:textId="77777777" w:rsidR="008779AC" w:rsidRDefault="008779AC" w:rsidP="0050672A"/>
    <w:p w14:paraId="33CAE342" w14:textId="77777777" w:rsidR="008779AC" w:rsidRDefault="008779AC" w:rsidP="0050672A"/>
    <w:p w14:paraId="218B7CAE" w14:textId="77777777" w:rsidR="008779AC" w:rsidRDefault="008779AC" w:rsidP="0050672A"/>
    <w:p w14:paraId="118E7AA2" w14:textId="77777777" w:rsidR="008779AC" w:rsidRDefault="008779AC" w:rsidP="0050672A"/>
    <w:p w14:paraId="77039C9C" w14:textId="77777777" w:rsidR="008779AC" w:rsidRDefault="008779AC" w:rsidP="0050672A"/>
    <w:p w14:paraId="5E53375C" w14:textId="77777777" w:rsidR="008779AC" w:rsidRDefault="008779AC" w:rsidP="0050672A"/>
    <w:p w14:paraId="7411B207" w14:textId="37F72C15" w:rsidR="008779AC" w:rsidRDefault="00A16754" w:rsidP="00A16754">
      <w:pPr>
        <w:pStyle w:val="Heading3"/>
      </w:pPr>
      <w:bookmarkStart w:id="131" w:name="_Toc183893940"/>
      <w:r>
        <w:lastRenderedPageBreak/>
        <w:t>Xóa sản phẩm</w:t>
      </w:r>
      <w:bookmarkEnd w:id="131"/>
    </w:p>
    <w:p w14:paraId="0620E624" w14:textId="5E053E3F" w:rsidR="008779AC" w:rsidRDefault="00A16754" w:rsidP="0050672A">
      <w:r>
        <w:rPr>
          <w:noProof/>
        </w:rPr>
        <mc:AlternateContent>
          <mc:Choice Requires="wps">
            <w:drawing>
              <wp:anchor distT="0" distB="0" distL="114300" distR="114300" simplePos="0" relativeHeight="251789312" behindDoc="0" locked="0" layoutInCell="1" allowOverlap="1" wp14:anchorId="0A31DDD8" wp14:editId="6369ED0E">
                <wp:simplePos x="0" y="0"/>
                <wp:positionH relativeFrom="column">
                  <wp:posOffset>0</wp:posOffset>
                </wp:positionH>
                <wp:positionV relativeFrom="paragraph">
                  <wp:posOffset>6112510</wp:posOffset>
                </wp:positionV>
                <wp:extent cx="5791835" cy="635"/>
                <wp:effectExtent l="0" t="0" r="0" b="0"/>
                <wp:wrapNone/>
                <wp:docPr id="195647408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F81C452" w14:textId="137B0250" w:rsidR="00A16754" w:rsidRPr="00D84E01" w:rsidRDefault="00A16754" w:rsidP="00A16754">
                            <w:pPr>
                              <w:pStyle w:val="Caption"/>
                              <w:rPr>
                                <w:sz w:val="24"/>
                                <w:szCs w:val="24"/>
                              </w:rPr>
                            </w:pPr>
                            <w:bookmarkStart w:id="132" w:name="_Toc183893670"/>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17</w:t>
                            </w:r>
                            <w:r w:rsidR="00456216">
                              <w:fldChar w:fldCharType="end"/>
                            </w:r>
                            <w:r>
                              <w:t>: Sơ đồ hoạt động xóa sản phẩm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1DDD8" id="_x0000_s1049" type="#_x0000_t202" style="position:absolute;margin-left:0;margin-top:481.3pt;width:456.0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eE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" stroked="f">
                <v:textbox style="mso-fit-shape-to-text:t" inset="0,0,0,0">
                  <w:txbxContent>
                    <w:p w14:paraId="0F81C452" w14:textId="137B0250" w:rsidR="00A16754" w:rsidRPr="00D84E01" w:rsidRDefault="00A16754" w:rsidP="00A16754">
                      <w:pPr>
                        <w:pStyle w:val="Caption"/>
                        <w:rPr>
                          <w:sz w:val="24"/>
                          <w:szCs w:val="24"/>
                        </w:rPr>
                      </w:pPr>
                      <w:bookmarkStart w:id="133" w:name="_Toc183893670"/>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17</w:t>
                      </w:r>
                      <w:r w:rsidR="00456216">
                        <w:fldChar w:fldCharType="end"/>
                      </w:r>
                      <w:r>
                        <w:t>: Sơ đồ hoạt động xóa sản phẩm</w:t>
                      </w:r>
                      <w:bookmarkEnd w:id="133"/>
                    </w:p>
                  </w:txbxContent>
                </v:textbox>
              </v:shape>
            </w:pict>
          </mc:Fallback>
        </mc:AlternateContent>
      </w:r>
      <w:r w:rsidRPr="00A16754">
        <w:rPr>
          <w:noProof/>
        </w:rPr>
        <w:drawing>
          <wp:anchor distT="0" distB="0" distL="114300" distR="114300" simplePos="0" relativeHeight="251787264" behindDoc="0" locked="0" layoutInCell="1" allowOverlap="1" wp14:anchorId="1B4AAA44" wp14:editId="6913FF68">
            <wp:simplePos x="0" y="0"/>
            <wp:positionH relativeFrom="margin">
              <wp:align>right</wp:align>
            </wp:positionH>
            <wp:positionV relativeFrom="paragraph">
              <wp:posOffset>13970</wp:posOffset>
            </wp:positionV>
            <wp:extent cx="5791835" cy="6041390"/>
            <wp:effectExtent l="0" t="0" r="0" b="0"/>
            <wp:wrapNone/>
            <wp:docPr id="174707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76593" name=""/>
                    <pic:cNvPicPr/>
                  </pic:nvPicPr>
                  <pic:blipFill>
                    <a:blip r:embed="rId34">
                      <a:extLst>
                        <a:ext uri="{28A0092B-C50C-407E-A947-70E740481C1C}">
                          <a14:useLocalDpi xmlns:a14="http://schemas.microsoft.com/office/drawing/2010/main" val="0"/>
                        </a:ext>
                      </a:extLst>
                    </a:blip>
                    <a:stretch>
                      <a:fillRect/>
                    </a:stretch>
                  </pic:blipFill>
                  <pic:spPr>
                    <a:xfrm>
                      <a:off x="0" y="0"/>
                      <a:ext cx="5791835" cy="6041390"/>
                    </a:xfrm>
                    <a:prstGeom prst="rect">
                      <a:avLst/>
                    </a:prstGeom>
                  </pic:spPr>
                </pic:pic>
              </a:graphicData>
            </a:graphic>
          </wp:anchor>
        </w:drawing>
      </w:r>
    </w:p>
    <w:p w14:paraId="5177A352" w14:textId="7BC555A8" w:rsidR="008779AC" w:rsidRDefault="008779AC" w:rsidP="0050672A"/>
    <w:p w14:paraId="17767060" w14:textId="0CBC56FE" w:rsidR="008779AC" w:rsidRDefault="008779AC" w:rsidP="0050672A"/>
    <w:p w14:paraId="691397A3" w14:textId="77777777" w:rsidR="008779AC" w:rsidRDefault="008779AC" w:rsidP="0050672A"/>
    <w:p w14:paraId="22C364F2" w14:textId="77777777" w:rsidR="008779AC" w:rsidRDefault="008779AC" w:rsidP="0050672A"/>
    <w:p w14:paraId="6C08E7C0" w14:textId="77777777" w:rsidR="008779AC" w:rsidRDefault="008779AC" w:rsidP="0050672A"/>
    <w:p w14:paraId="6B6F0F06" w14:textId="77777777" w:rsidR="008779AC" w:rsidRDefault="008779AC" w:rsidP="0050672A"/>
    <w:p w14:paraId="04FCDF88" w14:textId="77777777" w:rsidR="008779AC" w:rsidRDefault="008779AC" w:rsidP="0050672A"/>
    <w:p w14:paraId="5CD199D5" w14:textId="77777777" w:rsidR="008779AC" w:rsidRDefault="008779AC" w:rsidP="0050672A"/>
    <w:p w14:paraId="64A42D72" w14:textId="77777777" w:rsidR="008779AC" w:rsidRDefault="008779AC" w:rsidP="0050672A"/>
    <w:p w14:paraId="3670962E" w14:textId="77777777" w:rsidR="008779AC" w:rsidRDefault="008779AC" w:rsidP="0050672A"/>
    <w:p w14:paraId="23B4A0C8" w14:textId="77777777" w:rsidR="008779AC" w:rsidRDefault="008779AC" w:rsidP="0050672A"/>
    <w:p w14:paraId="12CF7D3B" w14:textId="77777777" w:rsidR="008779AC" w:rsidRDefault="008779AC" w:rsidP="0050672A"/>
    <w:p w14:paraId="5F9F160D" w14:textId="77777777" w:rsidR="008779AC" w:rsidRDefault="008779AC" w:rsidP="0050672A"/>
    <w:p w14:paraId="152FAE1F" w14:textId="77777777" w:rsidR="008779AC" w:rsidRDefault="008779AC" w:rsidP="0050672A"/>
    <w:p w14:paraId="2E5718B5" w14:textId="77777777" w:rsidR="008779AC" w:rsidRDefault="008779AC" w:rsidP="0050672A"/>
    <w:p w14:paraId="7F0F2202" w14:textId="77777777" w:rsidR="008779AC" w:rsidRDefault="008779AC" w:rsidP="0050672A"/>
    <w:p w14:paraId="33EFD9BA" w14:textId="77777777" w:rsidR="008779AC" w:rsidRDefault="008779AC" w:rsidP="0050672A"/>
    <w:p w14:paraId="463D56CF" w14:textId="77777777" w:rsidR="008779AC" w:rsidRDefault="008779AC" w:rsidP="0050672A"/>
    <w:p w14:paraId="182BBE5F" w14:textId="77777777" w:rsidR="008779AC" w:rsidRDefault="008779AC" w:rsidP="0050672A"/>
    <w:p w14:paraId="7F974897" w14:textId="77777777" w:rsidR="008779AC" w:rsidRDefault="008779AC" w:rsidP="0050672A"/>
    <w:p w14:paraId="55B6A321" w14:textId="77777777" w:rsidR="008779AC" w:rsidRDefault="008779AC" w:rsidP="0050672A"/>
    <w:p w14:paraId="5400F682" w14:textId="77777777" w:rsidR="008779AC" w:rsidRDefault="008779AC" w:rsidP="0050672A"/>
    <w:p w14:paraId="75C5D09D" w14:textId="77777777" w:rsidR="008779AC" w:rsidRDefault="008779AC" w:rsidP="0050672A"/>
    <w:p w14:paraId="14E980A2" w14:textId="77777777" w:rsidR="008779AC" w:rsidRDefault="008779AC" w:rsidP="0050672A"/>
    <w:p w14:paraId="457C430A" w14:textId="77777777" w:rsidR="008779AC" w:rsidRDefault="008779AC" w:rsidP="0050672A"/>
    <w:p w14:paraId="58315389" w14:textId="77777777" w:rsidR="008779AC" w:rsidRDefault="008779AC" w:rsidP="0050672A"/>
    <w:p w14:paraId="01D3AD07" w14:textId="77777777" w:rsidR="008779AC" w:rsidRDefault="008779AC" w:rsidP="0050672A"/>
    <w:p w14:paraId="420AEB68" w14:textId="77777777" w:rsidR="008779AC" w:rsidRDefault="008779AC" w:rsidP="0050672A"/>
    <w:p w14:paraId="6A1EB14A" w14:textId="77777777" w:rsidR="008779AC" w:rsidRDefault="008779AC" w:rsidP="0050672A"/>
    <w:p w14:paraId="0B128A71" w14:textId="77777777" w:rsidR="008779AC" w:rsidRDefault="008779AC" w:rsidP="0050672A"/>
    <w:p w14:paraId="3338D704" w14:textId="77777777" w:rsidR="008779AC" w:rsidRDefault="008779AC" w:rsidP="0050672A"/>
    <w:p w14:paraId="05040973" w14:textId="77777777" w:rsidR="008779AC" w:rsidRDefault="008779AC" w:rsidP="0050672A"/>
    <w:p w14:paraId="06CDA3F9" w14:textId="77777777" w:rsidR="008779AC" w:rsidRDefault="008779AC" w:rsidP="0050672A"/>
    <w:p w14:paraId="2DB69EB7" w14:textId="77777777" w:rsidR="008779AC" w:rsidRDefault="008779AC" w:rsidP="0050672A"/>
    <w:p w14:paraId="09215A41" w14:textId="77777777" w:rsidR="008779AC" w:rsidRDefault="008779AC" w:rsidP="0050672A"/>
    <w:p w14:paraId="36F562A9" w14:textId="77777777" w:rsidR="008779AC" w:rsidRDefault="008779AC" w:rsidP="0050672A"/>
    <w:p w14:paraId="0CC66717" w14:textId="77777777" w:rsidR="008779AC" w:rsidRDefault="008779AC" w:rsidP="0050672A"/>
    <w:p w14:paraId="30A4C9B1" w14:textId="77777777" w:rsidR="008779AC" w:rsidRDefault="008779AC" w:rsidP="0050672A"/>
    <w:p w14:paraId="1CC69D09" w14:textId="77777777" w:rsidR="008779AC" w:rsidRDefault="008779AC" w:rsidP="0050672A"/>
    <w:p w14:paraId="635041C3" w14:textId="77777777" w:rsidR="008779AC" w:rsidRDefault="008779AC" w:rsidP="0050672A"/>
    <w:p w14:paraId="73B659E0" w14:textId="77777777" w:rsidR="008779AC" w:rsidRDefault="008779AC" w:rsidP="0050672A"/>
    <w:p w14:paraId="1289F961" w14:textId="05A10FAD" w:rsidR="00A16754" w:rsidRDefault="00A16754" w:rsidP="00A16754">
      <w:pPr>
        <w:pStyle w:val="Heading3"/>
      </w:pPr>
      <w:bookmarkStart w:id="134" w:name="_Toc183893941"/>
      <w:r>
        <w:lastRenderedPageBreak/>
        <w:t>Sửa sản phẩm</w:t>
      </w:r>
      <w:bookmarkEnd w:id="134"/>
    </w:p>
    <w:p w14:paraId="45D6491E" w14:textId="1CC506A7" w:rsidR="008779AC" w:rsidRDefault="00A16754" w:rsidP="0050672A">
      <w:r>
        <w:rPr>
          <w:noProof/>
        </w:rPr>
        <mc:AlternateContent>
          <mc:Choice Requires="wps">
            <w:drawing>
              <wp:anchor distT="0" distB="0" distL="114300" distR="114300" simplePos="0" relativeHeight="251792384" behindDoc="0" locked="0" layoutInCell="1" allowOverlap="1" wp14:anchorId="4D9D0451" wp14:editId="6A310AA5">
                <wp:simplePos x="0" y="0"/>
                <wp:positionH relativeFrom="column">
                  <wp:posOffset>0</wp:posOffset>
                </wp:positionH>
                <wp:positionV relativeFrom="paragraph">
                  <wp:posOffset>6901180</wp:posOffset>
                </wp:positionV>
                <wp:extent cx="5791835" cy="635"/>
                <wp:effectExtent l="0" t="0" r="0" b="0"/>
                <wp:wrapNone/>
                <wp:docPr id="119815398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5BF67E8" w14:textId="177FC233" w:rsidR="00A16754" w:rsidRPr="002A3AEE" w:rsidRDefault="00A16754" w:rsidP="00A16754">
                            <w:pPr>
                              <w:pStyle w:val="Caption"/>
                              <w:rPr>
                                <w:sz w:val="24"/>
                                <w:szCs w:val="24"/>
                              </w:rPr>
                            </w:pPr>
                            <w:bookmarkStart w:id="135" w:name="_Toc183893671"/>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18</w:t>
                            </w:r>
                            <w:r w:rsidR="00456216">
                              <w:fldChar w:fldCharType="end"/>
                            </w:r>
                            <w:r>
                              <w:t>: Sơ đồ hoạt động sửa sản phẩm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D0451" id="_x0000_s1050" type="#_x0000_t202" style="position:absolute;margin-left:0;margin-top:543.4pt;width:456.0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4h/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" stroked="f">
                <v:textbox style="mso-fit-shape-to-text:t" inset="0,0,0,0">
                  <w:txbxContent>
                    <w:p w14:paraId="65BF67E8" w14:textId="177FC233" w:rsidR="00A16754" w:rsidRPr="002A3AEE" w:rsidRDefault="00A16754" w:rsidP="00A16754">
                      <w:pPr>
                        <w:pStyle w:val="Caption"/>
                        <w:rPr>
                          <w:sz w:val="24"/>
                          <w:szCs w:val="24"/>
                        </w:rPr>
                      </w:pPr>
                      <w:bookmarkStart w:id="136" w:name="_Toc183893671"/>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18</w:t>
                      </w:r>
                      <w:r w:rsidR="00456216">
                        <w:fldChar w:fldCharType="end"/>
                      </w:r>
                      <w:r>
                        <w:t>: Sơ đồ hoạt động sửa sản phẩm</w:t>
                      </w:r>
                      <w:bookmarkEnd w:id="136"/>
                    </w:p>
                  </w:txbxContent>
                </v:textbox>
              </v:shape>
            </w:pict>
          </mc:Fallback>
        </mc:AlternateContent>
      </w:r>
      <w:r w:rsidRPr="00A16754">
        <w:rPr>
          <w:noProof/>
        </w:rPr>
        <w:drawing>
          <wp:anchor distT="0" distB="0" distL="114300" distR="114300" simplePos="0" relativeHeight="251790336" behindDoc="0" locked="0" layoutInCell="1" allowOverlap="1" wp14:anchorId="1F2F25DB" wp14:editId="51FB1652">
            <wp:simplePos x="0" y="0"/>
            <wp:positionH relativeFrom="margin">
              <wp:align>right</wp:align>
            </wp:positionH>
            <wp:positionV relativeFrom="paragraph">
              <wp:posOffset>13970</wp:posOffset>
            </wp:positionV>
            <wp:extent cx="5791835" cy="6830060"/>
            <wp:effectExtent l="0" t="0" r="0" b="8890"/>
            <wp:wrapNone/>
            <wp:docPr id="200747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928" name=""/>
                    <pic:cNvPicPr/>
                  </pic:nvPicPr>
                  <pic:blipFill>
                    <a:blip r:embed="rId35">
                      <a:extLst>
                        <a:ext uri="{28A0092B-C50C-407E-A947-70E740481C1C}">
                          <a14:useLocalDpi xmlns:a14="http://schemas.microsoft.com/office/drawing/2010/main" val="0"/>
                        </a:ext>
                      </a:extLst>
                    </a:blip>
                    <a:stretch>
                      <a:fillRect/>
                    </a:stretch>
                  </pic:blipFill>
                  <pic:spPr>
                    <a:xfrm>
                      <a:off x="0" y="0"/>
                      <a:ext cx="5791835" cy="6830060"/>
                    </a:xfrm>
                    <a:prstGeom prst="rect">
                      <a:avLst/>
                    </a:prstGeom>
                  </pic:spPr>
                </pic:pic>
              </a:graphicData>
            </a:graphic>
          </wp:anchor>
        </w:drawing>
      </w:r>
    </w:p>
    <w:p w14:paraId="00E46D48" w14:textId="77777777" w:rsidR="008779AC" w:rsidRDefault="008779AC" w:rsidP="0050672A"/>
    <w:p w14:paraId="174DD636" w14:textId="77777777" w:rsidR="008779AC" w:rsidRDefault="008779AC" w:rsidP="0050672A"/>
    <w:p w14:paraId="7856474C" w14:textId="77777777" w:rsidR="008779AC" w:rsidRDefault="008779AC" w:rsidP="0050672A"/>
    <w:p w14:paraId="3716C801" w14:textId="77777777" w:rsidR="008779AC" w:rsidRDefault="008779AC" w:rsidP="0050672A"/>
    <w:p w14:paraId="23A6EF1D" w14:textId="77777777" w:rsidR="008779AC" w:rsidRDefault="008779AC" w:rsidP="0050672A"/>
    <w:p w14:paraId="07711FBC" w14:textId="77777777" w:rsidR="008779AC" w:rsidRDefault="008779AC" w:rsidP="0050672A"/>
    <w:p w14:paraId="05EEC1D2" w14:textId="77777777" w:rsidR="008779AC" w:rsidRDefault="008779AC" w:rsidP="0050672A"/>
    <w:p w14:paraId="7744D972" w14:textId="77777777" w:rsidR="008779AC" w:rsidRDefault="008779AC" w:rsidP="0050672A"/>
    <w:p w14:paraId="4BC9E8B3" w14:textId="77777777" w:rsidR="008779AC" w:rsidRDefault="008779AC" w:rsidP="0050672A"/>
    <w:p w14:paraId="07CEC4BA" w14:textId="77777777" w:rsidR="008779AC" w:rsidRDefault="008779AC" w:rsidP="0050672A"/>
    <w:p w14:paraId="02F1C5CD" w14:textId="77777777" w:rsidR="008779AC" w:rsidRDefault="008779AC" w:rsidP="0050672A"/>
    <w:p w14:paraId="36DB53E8" w14:textId="77777777" w:rsidR="008779AC" w:rsidRDefault="008779AC" w:rsidP="0050672A"/>
    <w:p w14:paraId="77F10C12" w14:textId="77777777" w:rsidR="008779AC" w:rsidRDefault="008779AC" w:rsidP="0050672A"/>
    <w:p w14:paraId="571A46CA" w14:textId="77777777" w:rsidR="008779AC" w:rsidRDefault="008779AC" w:rsidP="0050672A"/>
    <w:p w14:paraId="67FE2375" w14:textId="77777777" w:rsidR="008779AC" w:rsidRDefault="008779AC" w:rsidP="0050672A"/>
    <w:p w14:paraId="5E1273FB" w14:textId="77777777" w:rsidR="008779AC" w:rsidRDefault="008779AC" w:rsidP="0050672A"/>
    <w:p w14:paraId="439570A9" w14:textId="77777777" w:rsidR="008779AC" w:rsidRDefault="008779AC" w:rsidP="0050672A"/>
    <w:p w14:paraId="16D51667" w14:textId="77777777" w:rsidR="008779AC" w:rsidRDefault="008779AC" w:rsidP="0050672A"/>
    <w:p w14:paraId="4B8C7104" w14:textId="77777777" w:rsidR="008779AC" w:rsidRDefault="008779AC" w:rsidP="0050672A"/>
    <w:p w14:paraId="3EB0040E" w14:textId="77777777" w:rsidR="008779AC" w:rsidRDefault="008779AC" w:rsidP="0050672A"/>
    <w:p w14:paraId="4E7DA619" w14:textId="77777777" w:rsidR="008779AC" w:rsidRDefault="008779AC" w:rsidP="0050672A"/>
    <w:p w14:paraId="2489CE0C" w14:textId="77777777" w:rsidR="008779AC" w:rsidRDefault="008779AC" w:rsidP="0050672A"/>
    <w:p w14:paraId="3603DF5F" w14:textId="77777777" w:rsidR="008779AC" w:rsidRDefault="008779AC" w:rsidP="0050672A"/>
    <w:p w14:paraId="1DBA50B1" w14:textId="77777777" w:rsidR="008779AC" w:rsidRDefault="008779AC" w:rsidP="0050672A"/>
    <w:p w14:paraId="5F86C579" w14:textId="77777777" w:rsidR="008779AC" w:rsidRDefault="008779AC" w:rsidP="0050672A"/>
    <w:p w14:paraId="0A7199F7" w14:textId="77777777" w:rsidR="008779AC" w:rsidRDefault="008779AC" w:rsidP="0050672A"/>
    <w:p w14:paraId="165774B6" w14:textId="77777777" w:rsidR="008779AC" w:rsidRDefault="008779AC" w:rsidP="0050672A"/>
    <w:p w14:paraId="11CFE0A8" w14:textId="77777777" w:rsidR="008779AC" w:rsidRDefault="008779AC" w:rsidP="0050672A"/>
    <w:p w14:paraId="2DEA13AE" w14:textId="77777777" w:rsidR="008779AC" w:rsidRDefault="008779AC" w:rsidP="0050672A"/>
    <w:p w14:paraId="4970058D" w14:textId="77777777" w:rsidR="008779AC" w:rsidRDefault="008779AC" w:rsidP="0050672A"/>
    <w:p w14:paraId="17266C51" w14:textId="77777777" w:rsidR="008779AC" w:rsidRDefault="008779AC" w:rsidP="0050672A"/>
    <w:p w14:paraId="456690FB" w14:textId="77777777" w:rsidR="008779AC" w:rsidRDefault="008779AC" w:rsidP="0050672A"/>
    <w:p w14:paraId="215F71C8" w14:textId="77777777" w:rsidR="008779AC" w:rsidRDefault="008779AC" w:rsidP="0050672A"/>
    <w:p w14:paraId="4D1D297B" w14:textId="77777777" w:rsidR="008779AC" w:rsidRDefault="008779AC" w:rsidP="0050672A"/>
    <w:p w14:paraId="474F1D36" w14:textId="77777777" w:rsidR="008779AC" w:rsidRDefault="008779AC" w:rsidP="0050672A"/>
    <w:p w14:paraId="13EA447E" w14:textId="77777777" w:rsidR="008779AC" w:rsidRDefault="008779AC" w:rsidP="0050672A"/>
    <w:p w14:paraId="79DF21C3" w14:textId="77777777" w:rsidR="008779AC" w:rsidRDefault="008779AC" w:rsidP="0050672A"/>
    <w:p w14:paraId="47C81CFC" w14:textId="77777777" w:rsidR="008779AC" w:rsidRDefault="008779AC" w:rsidP="0050672A"/>
    <w:p w14:paraId="7DA7CEBC" w14:textId="77777777" w:rsidR="008779AC" w:rsidRDefault="008779AC" w:rsidP="0050672A"/>
    <w:p w14:paraId="517CB0CE" w14:textId="77777777" w:rsidR="008779AC" w:rsidRDefault="008779AC" w:rsidP="0050672A"/>
    <w:p w14:paraId="4EF5749E" w14:textId="77777777" w:rsidR="008779AC" w:rsidRDefault="008779AC" w:rsidP="0050672A"/>
    <w:p w14:paraId="230388E1" w14:textId="0E5C4B7E" w:rsidR="008779AC" w:rsidRDefault="00A82105" w:rsidP="00A82105">
      <w:pPr>
        <w:pStyle w:val="Heading3"/>
      </w:pPr>
      <w:bookmarkStart w:id="137" w:name="_Toc183893942"/>
      <w:r>
        <w:lastRenderedPageBreak/>
        <w:t>Xem thông tin cá nhân khách hàng</w:t>
      </w:r>
      <w:bookmarkEnd w:id="137"/>
    </w:p>
    <w:p w14:paraId="73ADAC5C" w14:textId="595A6FB6" w:rsidR="008779AC" w:rsidRDefault="00A82105" w:rsidP="0050672A">
      <w:r>
        <w:rPr>
          <w:noProof/>
        </w:rPr>
        <mc:AlternateContent>
          <mc:Choice Requires="wps">
            <w:drawing>
              <wp:anchor distT="0" distB="0" distL="114300" distR="114300" simplePos="0" relativeHeight="251795456" behindDoc="0" locked="0" layoutInCell="1" allowOverlap="1" wp14:anchorId="7D7C8323" wp14:editId="6A914733">
                <wp:simplePos x="0" y="0"/>
                <wp:positionH relativeFrom="column">
                  <wp:posOffset>0</wp:posOffset>
                </wp:positionH>
                <wp:positionV relativeFrom="paragraph">
                  <wp:posOffset>4952365</wp:posOffset>
                </wp:positionV>
                <wp:extent cx="5791835" cy="635"/>
                <wp:effectExtent l="0" t="0" r="0" b="0"/>
                <wp:wrapNone/>
                <wp:docPr id="203589973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367817F" w14:textId="0823A3A7" w:rsidR="00A82105" w:rsidRPr="00C51178" w:rsidRDefault="00A82105" w:rsidP="00A82105">
                            <w:pPr>
                              <w:pStyle w:val="Caption"/>
                              <w:rPr>
                                <w:sz w:val="24"/>
                                <w:szCs w:val="24"/>
                              </w:rPr>
                            </w:pPr>
                            <w:bookmarkStart w:id="138" w:name="_Toc183893672"/>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19</w:t>
                            </w:r>
                            <w:r w:rsidR="00456216">
                              <w:fldChar w:fldCharType="end"/>
                            </w:r>
                            <w:r>
                              <w:t>: Sơ đồ hoạt động xem thông tin cá nhân khách hàng</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8323" id="_x0000_s1051" type="#_x0000_t202" style="position:absolute;margin-left:0;margin-top:389.95pt;width:456.0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xa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" stroked="f">
                <v:textbox style="mso-fit-shape-to-text:t" inset="0,0,0,0">
                  <w:txbxContent>
                    <w:p w14:paraId="5367817F" w14:textId="0823A3A7" w:rsidR="00A82105" w:rsidRPr="00C51178" w:rsidRDefault="00A82105" w:rsidP="00A82105">
                      <w:pPr>
                        <w:pStyle w:val="Caption"/>
                        <w:rPr>
                          <w:sz w:val="24"/>
                          <w:szCs w:val="24"/>
                        </w:rPr>
                      </w:pPr>
                      <w:bookmarkStart w:id="139" w:name="_Toc183893672"/>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19</w:t>
                      </w:r>
                      <w:r w:rsidR="00456216">
                        <w:fldChar w:fldCharType="end"/>
                      </w:r>
                      <w:r>
                        <w:t>: Sơ đồ hoạt động xem thông tin cá nhân khách hàng</w:t>
                      </w:r>
                      <w:bookmarkEnd w:id="139"/>
                    </w:p>
                  </w:txbxContent>
                </v:textbox>
              </v:shape>
            </w:pict>
          </mc:Fallback>
        </mc:AlternateContent>
      </w:r>
      <w:r w:rsidRPr="00A82105">
        <w:rPr>
          <w:noProof/>
        </w:rPr>
        <w:drawing>
          <wp:anchor distT="0" distB="0" distL="114300" distR="114300" simplePos="0" relativeHeight="251793408" behindDoc="0" locked="0" layoutInCell="1" allowOverlap="1" wp14:anchorId="0A23559A" wp14:editId="3D237A54">
            <wp:simplePos x="0" y="0"/>
            <wp:positionH relativeFrom="margin">
              <wp:align>right</wp:align>
            </wp:positionH>
            <wp:positionV relativeFrom="paragraph">
              <wp:posOffset>13970</wp:posOffset>
            </wp:positionV>
            <wp:extent cx="5791835" cy="4881245"/>
            <wp:effectExtent l="0" t="0" r="0" b="0"/>
            <wp:wrapNone/>
            <wp:docPr id="153323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32337" name=""/>
                    <pic:cNvPicPr/>
                  </pic:nvPicPr>
                  <pic:blipFill>
                    <a:blip r:embed="rId36">
                      <a:extLst>
                        <a:ext uri="{28A0092B-C50C-407E-A947-70E740481C1C}">
                          <a14:useLocalDpi xmlns:a14="http://schemas.microsoft.com/office/drawing/2010/main" val="0"/>
                        </a:ext>
                      </a:extLst>
                    </a:blip>
                    <a:stretch>
                      <a:fillRect/>
                    </a:stretch>
                  </pic:blipFill>
                  <pic:spPr>
                    <a:xfrm>
                      <a:off x="0" y="0"/>
                      <a:ext cx="5791835" cy="4881245"/>
                    </a:xfrm>
                    <a:prstGeom prst="rect">
                      <a:avLst/>
                    </a:prstGeom>
                  </pic:spPr>
                </pic:pic>
              </a:graphicData>
            </a:graphic>
          </wp:anchor>
        </w:drawing>
      </w:r>
    </w:p>
    <w:p w14:paraId="4C41C5FB" w14:textId="77777777" w:rsidR="008779AC" w:rsidRDefault="008779AC" w:rsidP="0050672A"/>
    <w:p w14:paraId="60EB5954" w14:textId="77777777" w:rsidR="008779AC" w:rsidRDefault="008779AC" w:rsidP="0050672A"/>
    <w:p w14:paraId="7B535BC5" w14:textId="77777777" w:rsidR="008779AC" w:rsidRDefault="008779AC" w:rsidP="0050672A"/>
    <w:p w14:paraId="0B5B4E25" w14:textId="77777777" w:rsidR="008779AC" w:rsidRDefault="008779AC" w:rsidP="0050672A"/>
    <w:p w14:paraId="2AE071D4" w14:textId="77777777" w:rsidR="008779AC" w:rsidRDefault="008779AC" w:rsidP="0050672A"/>
    <w:p w14:paraId="464624B0" w14:textId="77777777" w:rsidR="008779AC" w:rsidRDefault="008779AC" w:rsidP="0050672A"/>
    <w:p w14:paraId="1CB49AE6" w14:textId="77777777" w:rsidR="008779AC" w:rsidRDefault="008779AC" w:rsidP="0050672A"/>
    <w:p w14:paraId="429E3BBB" w14:textId="77777777" w:rsidR="008779AC" w:rsidRDefault="008779AC" w:rsidP="0050672A"/>
    <w:p w14:paraId="2FDA48BD" w14:textId="77777777" w:rsidR="008779AC" w:rsidRDefault="008779AC" w:rsidP="0050672A"/>
    <w:p w14:paraId="06F3C681" w14:textId="77777777" w:rsidR="008779AC" w:rsidRDefault="008779AC" w:rsidP="0050672A"/>
    <w:p w14:paraId="5F0E3E73" w14:textId="77777777" w:rsidR="008779AC" w:rsidRDefault="008779AC" w:rsidP="0050672A"/>
    <w:p w14:paraId="55C87B30" w14:textId="77777777" w:rsidR="008779AC" w:rsidRDefault="008779AC" w:rsidP="0050672A"/>
    <w:p w14:paraId="0EF9734B" w14:textId="77777777" w:rsidR="008779AC" w:rsidRDefault="008779AC" w:rsidP="0050672A"/>
    <w:p w14:paraId="3A90369E" w14:textId="77777777" w:rsidR="008779AC" w:rsidRDefault="008779AC" w:rsidP="0050672A"/>
    <w:p w14:paraId="22495224" w14:textId="77777777" w:rsidR="008779AC" w:rsidRDefault="008779AC" w:rsidP="0050672A"/>
    <w:p w14:paraId="5FFABE3C" w14:textId="77777777" w:rsidR="008779AC" w:rsidRDefault="008779AC" w:rsidP="0050672A"/>
    <w:p w14:paraId="6BD30B81" w14:textId="77777777" w:rsidR="008779AC" w:rsidRDefault="008779AC" w:rsidP="0050672A"/>
    <w:p w14:paraId="6F39222E" w14:textId="77777777" w:rsidR="008779AC" w:rsidRDefault="008779AC" w:rsidP="0050672A"/>
    <w:p w14:paraId="41ADF16B" w14:textId="77777777" w:rsidR="008779AC" w:rsidRDefault="008779AC" w:rsidP="0050672A"/>
    <w:p w14:paraId="08B4762C" w14:textId="77777777" w:rsidR="008779AC" w:rsidRDefault="008779AC" w:rsidP="0050672A"/>
    <w:p w14:paraId="6B9B084F" w14:textId="77777777" w:rsidR="008779AC" w:rsidRDefault="008779AC" w:rsidP="0050672A"/>
    <w:p w14:paraId="0AF108CF" w14:textId="77777777" w:rsidR="008779AC" w:rsidRDefault="008779AC" w:rsidP="0050672A"/>
    <w:p w14:paraId="79E479FD" w14:textId="77777777" w:rsidR="008779AC" w:rsidRDefault="008779AC" w:rsidP="0050672A"/>
    <w:p w14:paraId="35547E14" w14:textId="77777777" w:rsidR="008779AC" w:rsidRDefault="008779AC" w:rsidP="0050672A"/>
    <w:p w14:paraId="090FE6E5" w14:textId="77777777" w:rsidR="008779AC" w:rsidRDefault="008779AC" w:rsidP="0050672A"/>
    <w:p w14:paraId="697E62E7" w14:textId="77777777" w:rsidR="008779AC" w:rsidRDefault="008779AC" w:rsidP="0050672A"/>
    <w:p w14:paraId="4CCE75CA" w14:textId="77777777" w:rsidR="008779AC" w:rsidRDefault="008779AC" w:rsidP="0050672A"/>
    <w:p w14:paraId="63FFF175" w14:textId="77777777" w:rsidR="008779AC" w:rsidRDefault="008779AC" w:rsidP="0050672A"/>
    <w:p w14:paraId="426DD3AA" w14:textId="77777777" w:rsidR="008779AC" w:rsidRDefault="008779AC" w:rsidP="0050672A"/>
    <w:p w14:paraId="50136BE5" w14:textId="77777777" w:rsidR="008779AC" w:rsidRDefault="008779AC" w:rsidP="0050672A"/>
    <w:p w14:paraId="067D1ED3" w14:textId="77777777" w:rsidR="008779AC" w:rsidRDefault="008779AC" w:rsidP="0050672A"/>
    <w:p w14:paraId="651979EC" w14:textId="77777777" w:rsidR="008779AC" w:rsidRDefault="008779AC" w:rsidP="0050672A"/>
    <w:p w14:paraId="1ADDCCCD" w14:textId="77777777" w:rsidR="008779AC" w:rsidRDefault="008779AC" w:rsidP="0050672A"/>
    <w:p w14:paraId="7840FF72" w14:textId="77777777" w:rsidR="008779AC" w:rsidRDefault="008779AC" w:rsidP="0050672A"/>
    <w:p w14:paraId="1316E72F" w14:textId="77777777" w:rsidR="008779AC" w:rsidRDefault="008779AC" w:rsidP="0050672A"/>
    <w:p w14:paraId="20DCB74E" w14:textId="77777777" w:rsidR="008779AC" w:rsidRDefault="008779AC" w:rsidP="0050672A"/>
    <w:p w14:paraId="606D6631" w14:textId="77777777" w:rsidR="008779AC" w:rsidRDefault="008779AC" w:rsidP="0050672A"/>
    <w:p w14:paraId="0697F55F" w14:textId="77777777" w:rsidR="008779AC" w:rsidRDefault="008779AC" w:rsidP="0050672A"/>
    <w:p w14:paraId="1D665769" w14:textId="77777777" w:rsidR="008779AC" w:rsidRDefault="008779AC" w:rsidP="0050672A"/>
    <w:p w14:paraId="3ADB782C" w14:textId="77777777" w:rsidR="008779AC" w:rsidRDefault="008779AC" w:rsidP="0050672A"/>
    <w:p w14:paraId="1BB7A0A2" w14:textId="77777777" w:rsidR="008779AC" w:rsidRDefault="008779AC" w:rsidP="0050672A"/>
    <w:p w14:paraId="2D8B652A" w14:textId="2C9E01FF" w:rsidR="008779AC" w:rsidRDefault="002D29F2" w:rsidP="002D29F2">
      <w:pPr>
        <w:pStyle w:val="Heading3"/>
      </w:pPr>
      <w:bookmarkStart w:id="140" w:name="_Toc183893943"/>
      <w:r>
        <w:lastRenderedPageBreak/>
        <w:t>Xem lịch sử mua hàng của khách hàng</w:t>
      </w:r>
      <w:bookmarkEnd w:id="140"/>
    </w:p>
    <w:p w14:paraId="4F35D260" w14:textId="23FDCA6A" w:rsidR="008779AC" w:rsidRDefault="002D29F2" w:rsidP="0050672A">
      <w:r>
        <w:rPr>
          <w:noProof/>
        </w:rPr>
        <mc:AlternateContent>
          <mc:Choice Requires="wps">
            <w:drawing>
              <wp:anchor distT="0" distB="0" distL="114300" distR="114300" simplePos="0" relativeHeight="251798528" behindDoc="0" locked="0" layoutInCell="1" allowOverlap="1" wp14:anchorId="5A4B07DE" wp14:editId="1C0181A9">
                <wp:simplePos x="0" y="0"/>
                <wp:positionH relativeFrom="column">
                  <wp:posOffset>0</wp:posOffset>
                </wp:positionH>
                <wp:positionV relativeFrom="paragraph">
                  <wp:posOffset>5118100</wp:posOffset>
                </wp:positionV>
                <wp:extent cx="5791835" cy="635"/>
                <wp:effectExtent l="0" t="0" r="0" b="0"/>
                <wp:wrapNone/>
                <wp:docPr id="103859214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BDA2E42" w14:textId="30B29774" w:rsidR="002D29F2" w:rsidRPr="00B11686" w:rsidRDefault="002D29F2" w:rsidP="002D29F2">
                            <w:pPr>
                              <w:pStyle w:val="Caption"/>
                              <w:rPr>
                                <w:sz w:val="24"/>
                                <w:szCs w:val="24"/>
                              </w:rPr>
                            </w:pPr>
                            <w:bookmarkStart w:id="141" w:name="_Toc183893673"/>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20</w:t>
                            </w:r>
                            <w:r w:rsidR="00456216">
                              <w:fldChar w:fldCharType="end"/>
                            </w:r>
                            <w:r>
                              <w:t>: Sơ đồ hoạt động xem lịch sử mua hàng khách hàng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B07DE" id="_x0000_s1052" type="#_x0000_t202" style="position:absolute;margin-left:0;margin-top:403pt;width:456.0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E1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" stroked="f">
                <v:textbox style="mso-fit-shape-to-text:t" inset="0,0,0,0">
                  <w:txbxContent>
                    <w:p w14:paraId="2BDA2E42" w14:textId="30B29774" w:rsidR="002D29F2" w:rsidRPr="00B11686" w:rsidRDefault="002D29F2" w:rsidP="002D29F2">
                      <w:pPr>
                        <w:pStyle w:val="Caption"/>
                        <w:rPr>
                          <w:sz w:val="24"/>
                          <w:szCs w:val="24"/>
                        </w:rPr>
                      </w:pPr>
                      <w:bookmarkStart w:id="142" w:name="_Toc183893673"/>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20</w:t>
                      </w:r>
                      <w:r w:rsidR="00456216">
                        <w:fldChar w:fldCharType="end"/>
                      </w:r>
                      <w:r>
                        <w:t>: Sơ đồ hoạt động xem lịch sử mua hàng khách hàng</w:t>
                      </w:r>
                      <w:bookmarkEnd w:id="142"/>
                    </w:p>
                  </w:txbxContent>
                </v:textbox>
              </v:shape>
            </w:pict>
          </mc:Fallback>
        </mc:AlternateContent>
      </w:r>
      <w:r w:rsidRPr="002D29F2">
        <w:rPr>
          <w:noProof/>
        </w:rPr>
        <w:drawing>
          <wp:anchor distT="0" distB="0" distL="114300" distR="114300" simplePos="0" relativeHeight="251796480" behindDoc="0" locked="0" layoutInCell="1" allowOverlap="1" wp14:anchorId="55EC239B" wp14:editId="2B3B1A86">
            <wp:simplePos x="0" y="0"/>
            <wp:positionH relativeFrom="margin">
              <wp:align>right</wp:align>
            </wp:positionH>
            <wp:positionV relativeFrom="paragraph">
              <wp:posOffset>13970</wp:posOffset>
            </wp:positionV>
            <wp:extent cx="5791835" cy="5046980"/>
            <wp:effectExtent l="0" t="0" r="0" b="1270"/>
            <wp:wrapNone/>
            <wp:docPr id="22807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75488" name=""/>
                    <pic:cNvPicPr/>
                  </pic:nvPicPr>
                  <pic:blipFill>
                    <a:blip r:embed="rId37">
                      <a:extLst>
                        <a:ext uri="{28A0092B-C50C-407E-A947-70E740481C1C}">
                          <a14:useLocalDpi xmlns:a14="http://schemas.microsoft.com/office/drawing/2010/main" val="0"/>
                        </a:ext>
                      </a:extLst>
                    </a:blip>
                    <a:stretch>
                      <a:fillRect/>
                    </a:stretch>
                  </pic:blipFill>
                  <pic:spPr>
                    <a:xfrm>
                      <a:off x="0" y="0"/>
                      <a:ext cx="5791835" cy="5046980"/>
                    </a:xfrm>
                    <a:prstGeom prst="rect">
                      <a:avLst/>
                    </a:prstGeom>
                  </pic:spPr>
                </pic:pic>
              </a:graphicData>
            </a:graphic>
          </wp:anchor>
        </w:drawing>
      </w:r>
    </w:p>
    <w:p w14:paraId="1A3B2C6A" w14:textId="77777777" w:rsidR="008779AC" w:rsidRDefault="008779AC" w:rsidP="0050672A"/>
    <w:p w14:paraId="4FCF34C5" w14:textId="4C928110" w:rsidR="008779AC" w:rsidRDefault="008779AC" w:rsidP="0050672A"/>
    <w:p w14:paraId="31A64A5A" w14:textId="61DB7A56" w:rsidR="008779AC" w:rsidRDefault="008779AC" w:rsidP="0050672A"/>
    <w:p w14:paraId="51EAF9FA" w14:textId="77777777" w:rsidR="008779AC" w:rsidRDefault="008779AC" w:rsidP="0050672A"/>
    <w:p w14:paraId="0712B0E6" w14:textId="77777777" w:rsidR="008779AC" w:rsidRDefault="008779AC" w:rsidP="0050672A"/>
    <w:p w14:paraId="2368A803" w14:textId="77777777" w:rsidR="008779AC" w:rsidRDefault="008779AC" w:rsidP="0050672A"/>
    <w:p w14:paraId="514782B8" w14:textId="77777777" w:rsidR="008779AC" w:rsidRDefault="008779AC" w:rsidP="0050672A"/>
    <w:p w14:paraId="13C69BA9" w14:textId="77777777" w:rsidR="008779AC" w:rsidRDefault="008779AC" w:rsidP="0050672A"/>
    <w:p w14:paraId="6ABF6C7B" w14:textId="77777777" w:rsidR="008779AC" w:rsidRDefault="008779AC" w:rsidP="0050672A"/>
    <w:p w14:paraId="553DCBEC" w14:textId="77777777" w:rsidR="008779AC" w:rsidRDefault="008779AC" w:rsidP="0050672A"/>
    <w:p w14:paraId="27A3FB03" w14:textId="77777777" w:rsidR="008779AC" w:rsidRDefault="008779AC" w:rsidP="0050672A"/>
    <w:p w14:paraId="5B81E078" w14:textId="77777777" w:rsidR="008779AC" w:rsidRDefault="008779AC" w:rsidP="0050672A"/>
    <w:p w14:paraId="6860E5CA" w14:textId="77777777" w:rsidR="008779AC" w:rsidRDefault="008779AC" w:rsidP="0050672A"/>
    <w:p w14:paraId="3CF958C7" w14:textId="77777777" w:rsidR="008779AC" w:rsidRDefault="008779AC" w:rsidP="0050672A"/>
    <w:p w14:paraId="6D93559D" w14:textId="77777777" w:rsidR="008779AC" w:rsidRDefault="008779AC" w:rsidP="0050672A"/>
    <w:p w14:paraId="1CDC5D99" w14:textId="77777777" w:rsidR="008779AC" w:rsidRDefault="008779AC" w:rsidP="0050672A"/>
    <w:p w14:paraId="7DBFB12D" w14:textId="77777777" w:rsidR="008779AC" w:rsidRDefault="008779AC" w:rsidP="0050672A"/>
    <w:p w14:paraId="31DBB8F0" w14:textId="77777777" w:rsidR="008779AC" w:rsidRDefault="008779AC" w:rsidP="0050672A"/>
    <w:p w14:paraId="5AE4147D" w14:textId="77777777" w:rsidR="008779AC" w:rsidRDefault="008779AC" w:rsidP="0050672A"/>
    <w:p w14:paraId="5109A37B" w14:textId="77777777" w:rsidR="008779AC" w:rsidRDefault="008779AC" w:rsidP="0050672A"/>
    <w:p w14:paraId="7896E100" w14:textId="77777777" w:rsidR="008779AC" w:rsidRDefault="008779AC" w:rsidP="0050672A"/>
    <w:p w14:paraId="4B5EE84C" w14:textId="77777777" w:rsidR="008779AC" w:rsidRDefault="008779AC" w:rsidP="0050672A"/>
    <w:p w14:paraId="628A012A" w14:textId="77777777" w:rsidR="008779AC" w:rsidRDefault="008779AC" w:rsidP="0050672A"/>
    <w:p w14:paraId="4A021A96" w14:textId="77777777" w:rsidR="008779AC" w:rsidRDefault="008779AC" w:rsidP="0050672A"/>
    <w:p w14:paraId="4778776F" w14:textId="77777777" w:rsidR="008779AC" w:rsidRDefault="008779AC" w:rsidP="0050672A"/>
    <w:p w14:paraId="2C8A6D75" w14:textId="77777777" w:rsidR="008779AC" w:rsidRDefault="008779AC" w:rsidP="0050672A"/>
    <w:p w14:paraId="71C1DFB6" w14:textId="77777777" w:rsidR="008779AC" w:rsidRDefault="008779AC" w:rsidP="0050672A"/>
    <w:p w14:paraId="477DDA96" w14:textId="77777777" w:rsidR="008779AC" w:rsidRDefault="008779AC" w:rsidP="0050672A"/>
    <w:p w14:paraId="68798D6B" w14:textId="77777777" w:rsidR="008779AC" w:rsidRDefault="008779AC" w:rsidP="0050672A"/>
    <w:p w14:paraId="3824EAFC" w14:textId="77777777" w:rsidR="008779AC" w:rsidRDefault="008779AC" w:rsidP="0050672A"/>
    <w:p w14:paraId="6AEC51BF" w14:textId="77777777" w:rsidR="008779AC" w:rsidRDefault="008779AC" w:rsidP="0050672A"/>
    <w:p w14:paraId="009F5555" w14:textId="77777777" w:rsidR="008779AC" w:rsidRDefault="008779AC" w:rsidP="0050672A"/>
    <w:p w14:paraId="426B91E6" w14:textId="77777777" w:rsidR="008779AC" w:rsidRDefault="008779AC" w:rsidP="0050672A"/>
    <w:p w14:paraId="3F364CFD" w14:textId="77777777" w:rsidR="008779AC" w:rsidRDefault="008779AC" w:rsidP="0050672A"/>
    <w:p w14:paraId="6E2AFE5F" w14:textId="77777777" w:rsidR="008779AC" w:rsidRDefault="008779AC" w:rsidP="0050672A"/>
    <w:p w14:paraId="3D62020E" w14:textId="77777777" w:rsidR="008779AC" w:rsidRDefault="008779AC" w:rsidP="0050672A"/>
    <w:p w14:paraId="34E372A9" w14:textId="77777777" w:rsidR="008779AC" w:rsidRDefault="008779AC" w:rsidP="0050672A"/>
    <w:p w14:paraId="1ED45357" w14:textId="77777777" w:rsidR="008779AC" w:rsidRDefault="008779AC" w:rsidP="0050672A"/>
    <w:p w14:paraId="28120FB3" w14:textId="77777777" w:rsidR="008779AC" w:rsidRDefault="008779AC" w:rsidP="0050672A"/>
    <w:p w14:paraId="564F711D" w14:textId="77777777" w:rsidR="008779AC" w:rsidRDefault="008779AC" w:rsidP="0050672A"/>
    <w:p w14:paraId="3BE8A5A1" w14:textId="77777777" w:rsidR="008779AC" w:rsidRDefault="008779AC" w:rsidP="0050672A"/>
    <w:p w14:paraId="586166BE" w14:textId="33B0ACE5" w:rsidR="008779AC" w:rsidRDefault="002D29F2" w:rsidP="002D29F2">
      <w:pPr>
        <w:pStyle w:val="Heading3"/>
      </w:pPr>
      <w:bookmarkStart w:id="143" w:name="_Toc183893944"/>
      <w:r>
        <w:lastRenderedPageBreak/>
        <w:t>Xem chi tiết đơn hàng đã mua của khách hàng</w:t>
      </w:r>
      <w:bookmarkEnd w:id="143"/>
    </w:p>
    <w:p w14:paraId="017AA14F" w14:textId="0D1A4AD1" w:rsidR="002D29F2" w:rsidRDefault="002D29F2" w:rsidP="0050672A">
      <w:r>
        <w:rPr>
          <w:noProof/>
        </w:rPr>
        <mc:AlternateContent>
          <mc:Choice Requires="wps">
            <w:drawing>
              <wp:anchor distT="0" distB="0" distL="114300" distR="114300" simplePos="0" relativeHeight="251801600" behindDoc="0" locked="0" layoutInCell="1" allowOverlap="1" wp14:anchorId="44B4DA84" wp14:editId="556EF752">
                <wp:simplePos x="0" y="0"/>
                <wp:positionH relativeFrom="column">
                  <wp:posOffset>0</wp:posOffset>
                </wp:positionH>
                <wp:positionV relativeFrom="paragraph">
                  <wp:posOffset>6238240</wp:posOffset>
                </wp:positionV>
                <wp:extent cx="5791835" cy="635"/>
                <wp:effectExtent l="0" t="0" r="0" b="0"/>
                <wp:wrapNone/>
                <wp:docPr id="4934740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E701420" w14:textId="62D224A8" w:rsidR="002D29F2" w:rsidRPr="00A442F7" w:rsidRDefault="002D29F2" w:rsidP="002D29F2">
                            <w:pPr>
                              <w:pStyle w:val="Caption"/>
                              <w:rPr>
                                <w:sz w:val="24"/>
                                <w:szCs w:val="24"/>
                              </w:rPr>
                            </w:pPr>
                            <w:bookmarkStart w:id="144" w:name="_Toc18389367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21</w:t>
                            </w:r>
                            <w:r w:rsidR="00456216">
                              <w:fldChar w:fldCharType="end"/>
                            </w:r>
                            <w:r>
                              <w:t>: Xem chi tiết đơn hàng đã mua của khách hàng</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4DA84" id="_x0000_s1053" type="#_x0000_t202" style="position:absolute;margin-left:0;margin-top:491.2pt;width:456.0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Q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" stroked="f">
                <v:textbox style="mso-fit-shape-to-text:t" inset="0,0,0,0">
                  <w:txbxContent>
                    <w:p w14:paraId="0E701420" w14:textId="62D224A8" w:rsidR="002D29F2" w:rsidRPr="00A442F7" w:rsidRDefault="002D29F2" w:rsidP="002D29F2">
                      <w:pPr>
                        <w:pStyle w:val="Caption"/>
                        <w:rPr>
                          <w:sz w:val="24"/>
                          <w:szCs w:val="24"/>
                        </w:rPr>
                      </w:pPr>
                      <w:bookmarkStart w:id="145" w:name="_Toc18389367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21</w:t>
                      </w:r>
                      <w:r w:rsidR="00456216">
                        <w:fldChar w:fldCharType="end"/>
                      </w:r>
                      <w:r>
                        <w:t>: Xem chi tiết đơn hàng đã mua của khách hàng</w:t>
                      </w:r>
                      <w:bookmarkEnd w:id="145"/>
                    </w:p>
                  </w:txbxContent>
                </v:textbox>
              </v:shape>
            </w:pict>
          </mc:Fallback>
        </mc:AlternateContent>
      </w:r>
      <w:r w:rsidRPr="002D29F2">
        <w:rPr>
          <w:noProof/>
        </w:rPr>
        <w:drawing>
          <wp:anchor distT="0" distB="0" distL="114300" distR="114300" simplePos="0" relativeHeight="251799552" behindDoc="0" locked="0" layoutInCell="1" allowOverlap="1" wp14:anchorId="12829D6E" wp14:editId="6EFDA935">
            <wp:simplePos x="0" y="0"/>
            <wp:positionH relativeFrom="margin">
              <wp:align>right</wp:align>
            </wp:positionH>
            <wp:positionV relativeFrom="paragraph">
              <wp:posOffset>13970</wp:posOffset>
            </wp:positionV>
            <wp:extent cx="5791835" cy="6167120"/>
            <wp:effectExtent l="0" t="0" r="0" b="5080"/>
            <wp:wrapNone/>
            <wp:docPr id="43098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6175" name=""/>
                    <pic:cNvPicPr/>
                  </pic:nvPicPr>
                  <pic:blipFill>
                    <a:blip r:embed="rId38">
                      <a:extLst>
                        <a:ext uri="{28A0092B-C50C-407E-A947-70E740481C1C}">
                          <a14:useLocalDpi xmlns:a14="http://schemas.microsoft.com/office/drawing/2010/main" val="0"/>
                        </a:ext>
                      </a:extLst>
                    </a:blip>
                    <a:stretch>
                      <a:fillRect/>
                    </a:stretch>
                  </pic:blipFill>
                  <pic:spPr>
                    <a:xfrm>
                      <a:off x="0" y="0"/>
                      <a:ext cx="5791835" cy="6167120"/>
                    </a:xfrm>
                    <a:prstGeom prst="rect">
                      <a:avLst/>
                    </a:prstGeom>
                  </pic:spPr>
                </pic:pic>
              </a:graphicData>
            </a:graphic>
          </wp:anchor>
        </w:drawing>
      </w:r>
    </w:p>
    <w:p w14:paraId="657A3F3B" w14:textId="6273B0CB" w:rsidR="002D29F2" w:rsidRDefault="002D29F2" w:rsidP="0050672A"/>
    <w:p w14:paraId="1AD69AEC" w14:textId="77777777" w:rsidR="002D29F2" w:rsidRDefault="002D29F2" w:rsidP="0050672A"/>
    <w:p w14:paraId="05AF66E3" w14:textId="77777777" w:rsidR="002D29F2" w:rsidRDefault="002D29F2" w:rsidP="0050672A"/>
    <w:p w14:paraId="7C07814F" w14:textId="77777777" w:rsidR="002D29F2" w:rsidRDefault="002D29F2" w:rsidP="0050672A"/>
    <w:p w14:paraId="4FE941C5" w14:textId="77777777" w:rsidR="002D29F2" w:rsidRDefault="002D29F2" w:rsidP="0050672A"/>
    <w:p w14:paraId="33F8A7C2" w14:textId="77777777" w:rsidR="002D29F2" w:rsidRDefault="002D29F2" w:rsidP="0050672A"/>
    <w:p w14:paraId="2C0A39CC" w14:textId="77777777" w:rsidR="002D29F2" w:rsidRDefault="002D29F2" w:rsidP="0050672A"/>
    <w:p w14:paraId="1336F8FA" w14:textId="77777777" w:rsidR="002D29F2" w:rsidRDefault="002D29F2" w:rsidP="0050672A"/>
    <w:p w14:paraId="24C7ED03" w14:textId="77777777" w:rsidR="002D29F2" w:rsidRDefault="002D29F2" w:rsidP="0050672A"/>
    <w:p w14:paraId="337EECD2" w14:textId="77777777" w:rsidR="002D29F2" w:rsidRDefault="002D29F2" w:rsidP="0050672A"/>
    <w:p w14:paraId="413E6792" w14:textId="77777777" w:rsidR="002D29F2" w:rsidRDefault="002D29F2" w:rsidP="0050672A"/>
    <w:p w14:paraId="44271243" w14:textId="77777777" w:rsidR="002D29F2" w:rsidRDefault="002D29F2" w:rsidP="0050672A"/>
    <w:p w14:paraId="22787DC5" w14:textId="77777777" w:rsidR="002D29F2" w:rsidRDefault="002D29F2" w:rsidP="0050672A"/>
    <w:p w14:paraId="0AA0B96A" w14:textId="77777777" w:rsidR="002D29F2" w:rsidRDefault="002D29F2" w:rsidP="0050672A"/>
    <w:p w14:paraId="3BF74605" w14:textId="77777777" w:rsidR="002D29F2" w:rsidRDefault="002D29F2" w:rsidP="0050672A"/>
    <w:p w14:paraId="4FE8BD7D" w14:textId="77777777" w:rsidR="002D29F2" w:rsidRDefault="002D29F2" w:rsidP="0050672A"/>
    <w:p w14:paraId="3C62B2DC" w14:textId="77777777" w:rsidR="002D29F2" w:rsidRDefault="002D29F2" w:rsidP="0050672A"/>
    <w:p w14:paraId="5AE26ED9" w14:textId="77777777" w:rsidR="002D29F2" w:rsidRDefault="002D29F2" w:rsidP="0050672A"/>
    <w:p w14:paraId="53AD4CF4" w14:textId="77777777" w:rsidR="002D29F2" w:rsidRDefault="002D29F2" w:rsidP="0050672A"/>
    <w:p w14:paraId="28B69CF9" w14:textId="77777777" w:rsidR="002D29F2" w:rsidRDefault="002D29F2" w:rsidP="0050672A"/>
    <w:p w14:paraId="16150D18" w14:textId="77777777" w:rsidR="002D29F2" w:rsidRDefault="002D29F2" w:rsidP="0050672A"/>
    <w:p w14:paraId="6F70CBF2" w14:textId="77777777" w:rsidR="002D29F2" w:rsidRDefault="002D29F2" w:rsidP="0050672A"/>
    <w:p w14:paraId="06C54457" w14:textId="77777777" w:rsidR="002D29F2" w:rsidRDefault="002D29F2" w:rsidP="0050672A"/>
    <w:p w14:paraId="774B9041" w14:textId="77777777" w:rsidR="002D29F2" w:rsidRDefault="002D29F2" w:rsidP="0050672A"/>
    <w:p w14:paraId="32526871" w14:textId="77777777" w:rsidR="002D29F2" w:rsidRDefault="002D29F2" w:rsidP="0050672A"/>
    <w:p w14:paraId="4EBF93F2" w14:textId="77777777" w:rsidR="002D29F2" w:rsidRDefault="002D29F2" w:rsidP="0050672A"/>
    <w:p w14:paraId="35D3A236" w14:textId="77777777" w:rsidR="002D29F2" w:rsidRDefault="002D29F2" w:rsidP="0050672A"/>
    <w:p w14:paraId="6B24D19E" w14:textId="77777777" w:rsidR="002D29F2" w:rsidRDefault="002D29F2" w:rsidP="0050672A"/>
    <w:p w14:paraId="22466691" w14:textId="77777777" w:rsidR="002D29F2" w:rsidRDefault="002D29F2" w:rsidP="0050672A"/>
    <w:p w14:paraId="0F65B6E1" w14:textId="77777777" w:rsidR="002D29F2" w:rsidRDefault="002D29F2" w:rsidP="0050672A"/>
    <w:p w14:paraId="562DB5BE" w14:textId="77777777" w:rsidR="002D29F2" w:rsidRDefault="002D29F2" w:rsidP="0050672A"/>
    <w:p w14:paraId="0FA16E4C" w14:textId="77777777" w:rsidR="002D29F2" w:rsidRDefault="002D29F2" w:rsidP="0050672A"/>
    <w:p w14:paraId="0AFC4481" w14:textId="77777777" w:rsidR="002D29F2" w:rsidRDefault="002D29F2" w:rsidP="0050672A"/>
    <w:p w14:paraId="53F82755" w14:textId="77777777" w:rsidR="002D29F2" w:rsidRDefault="002D29F2" w:rsidP="0050672A"/>
    <w:p w14:paraId="7DF74361" w14:textId="77777777" w:rsidR="002D29F2" w:rsidRDefault="002D29F2" w:rsidP="0050672A"/>
    <w:p w14:paraId="7AD5A361" w14:textId="77777777" w:rsidR="002D29F2" w:rsidRDefault="002D29F2" w:rsidP="0050672A"/>
    <w:p w14:paraId="545D0BCB" w14:textId="77777777" w:rsidR="002D29F2" w:rsidRDefault="002D29F2" w:rsidP="0050672A"/>
    <w:p w14:paraId="08600A84" w14:textId="77777777" w:rsidR="002D29F2" w:rsidRDefault="002D29F2" w:rsidP="0050672A"/>
    <w:p w14:paraId="368EB24F" w14:textId="77777777" w:rsidR="002D29F2" w:rsidRDefault="002D29F2" w:rsidP="0050672A"/>
    <w:p w14:paraId="1A8AB35C" w14:textId="77777777" w:rsidR="002D29F2" w:rsidRDefault="002D29F2" w:rsidP="0050672A"/>
    <w:p w14:paraId="2DDC0DDD" w14:textId="77777777" w:rsidR="002D29F2" w:rsidRDefault="002D29F2" w:rsidP="0050672A"/>
    <w:p w14:paraId="766CFBE2" w14:textId="2BE83A1E" w:rsidR="002D29F2" w:rsidRDefault="002D29F2" w:rsidP="002D29F2">
      <w:pPr>
        <w:pStyle w:val="Heading3"/>
      </w:pPr>
      <w:bookmarkStart w:id="146" w:name="_Toc183893945"/>
      <w:r>
        <w:lastRenderedPageBreak/>
        <w:t>Thống kê tổng tiền nhận được</w:t>
      </w:r>
      <w:bookmarkEnd w:id="146"/>
    </w:p>
    <w:p w14:paraId="0D109693" w14:textId="1FDB955C" w:rsidR="002D29F2" w:rsidRDefault="002D29F2" w:rsidP="002D29F2">
      <w:r>
        <w:rPr>
          <w:noProof/>
        </w:rPr>
        <mc:AlternateContent>
          <mc:Choice Requires="wps">
            <w:drawing>
              <wp:anchor distT="0" distB="0" distL="114300" distR="114300" simplePos="0" relativeHeight="251804672" behindDoc="0" locked="0" layoutInCell="1" allowOverlap="1" wp14:anchorId="41F3E3D1" wp14:editId="4713BE17">
                <wp:simplePos x="0" y="0"/>
                <wp:positionH relativeFrom="column">
                  <wp:posOffset>0</wp:posOffset>
                </wp:positionH>
                <wp:positionV relativeFrom="paragraph">
                  <wp:posOffset>5161915</wp:posOffset>
                </wp:positionV>
                <wp:extent cx="5791835" cy="635"/>
                <wp:effectExtent l="0" t="0" r="0" b="0"/>
                <wp:wrapNone/>
                <wp:docPr id="155244025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08D6C3F" w14:textId="34AA8E59" w:rsidR="002D29F2" w:rsidRPr="00FD7A20" w:rsidRDefault="002D29F2" w:rsidP="002D29F2">
                            <w:pPr>
                              <w:pStyle w:val="Caption"/>
                              <w:rPr>
                                <w:sz w:val="24"/>
                                <w:szCs w:val="24"/>
                              </w:rPr>
                            </w:pPr>
                            <w:bookmarkStart w:id="147" w:name="_Toc183893675"/>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22</w:t>
                            </w:r>
                            <w:r w:rsidR="00456216">
                              <w:fldChar w:fldCharType="end"/>
                            </w:r>
                            <w:r>
                              <w:t>: Sơ đồ hoạt động thống kê tổng tiền nhận được</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3E3D1" id="_x0000_s1054" type="#_x0000_t202" style="position:absolute;margin-left:0;margin-top:406.45pt;width:456.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4ZGw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" stroked="f">
                <v:textbox style="mso-fit-shape-to-text:t" inset="0,0,0,0">
                  <w:txbxContent>
                    <w:p w14:paraId="708D6C3F" w14:textId="34AA8E59" w:rsidR="002D29F2" w:rsidRPr="00FD7A20" w:rsidRDefault="002D29F2" w:rsidP="002D29F2">
                      <w:pPr>
                        <w:pStyle w:val="Caption"/>
                        <w:rPr>
                          <w:sz w:val="24"/>
                          <w:szCs w:val="24"/>
                        </w:rPr>
                      </w:pPr>
                      <w:bookmarkStart w:id="148" w:name="_Toc183893675"/>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22</w:t>
                      </w:r>
                      <w:r w:rsidR="00456216">
                        <w:fldChar w:fldCharType="end"/>
                      </w:r>
                      <w:r>
                        <w:t>: Sơ đồ hoạt động thống kê tổng tiền nhận được</w:t>
                      </w:r>
                      <w:bookmarkEnd w:id="148"/>
                    </w:p>
                  </w:txbxContent>
                </v:textbox>
              </v:shape>
            </w:pict>
          </mc:Fallback>
        </mc:AlternateContent>
      </w:r>
      <w:r w:rsidRPr="002D29F2">
        <w:rPr>
          <w:noProof/>
        </w:rPr>
        <w:drawing>
          <wp:anchor distT="0" distB="0" distL="114300" distR="114300" simplePos="0" relativeHeight="251802624" behindDoc="0" locked="0" layoutInCell="1" allowOverlap="1" wp14:anchorId="5972E8BB" wp14:editId="19651645">
            <wp:simplePos x="0" y="0"/>
            <wp:positionH relativeFrom="margin">
              <wp:align>right</wp:align>
            </wp:positionH>
            <wp:positionV relativeFrom="paragraph">
              <wp:posOffset>13970</wp:posOffset>
            </wp:positionV>
            <wp:extent cx="5791835" cy="5090795"/>
            <wp:effectExtent l="0" t="0" r="0" b="0"/>
            <wp:wrapNone/>
            <wp:docPr id="156913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37553" name=""/>
                    <pic:cNvPicPr/>
                  </pic:nvPicPr>
                  <pic:blipFill>
                    <a:blip r:embed="rId39">
                      <a:extLst>
                        <a:ext uri="{28A0092B-C50C-407E-A947-70E740481C1C}">
                          <a14:useLocalDpi xmlns:a14="http://schemas.microsoft.com/office/drawing/2010/main" val="0"/>
                        </a:ext>
                      </a:extLst>
                    </a:blip>
                    <a:stretch>
                      <a:fillRect/>
                    </a:stretch>
                  </pic:blipFill>
                  <pic:spPr>
                    <a:xfrm>
                      <a:off x="0" y="0"/>
                      <a:ext cx="5791835" cy="5090795"/>
                    </a:xfrm>
                    <a:prstGeom prst="rect">
                      <a:avLst/>
                    </a:prstGeom>
                  </pic:spPr>
                </pic:pic>
              </a:graphicData>
            </a:graphic>
          </wp:anchor>
        </w:drawing>
      </w:r>
    </w:p>
    <w:p w14:paraId="5807808D" w14:textId="77777777" w:rsidR="002D29F2" w:rsidRDefault="002D29F2" w:rsidP="0050672A"/>
    <w:p w14:paraId="2CD2BB08" w14:textId="77777777" w:rsidR="002D29F2" w:rsidRDefault="002D29F2" w:rsidP="0050672A"/>
    <w:p w14:paraId="4EF4670B" w14:textId="77777777" w:rsidR="002D29F2" w:rsidRDefault="002D29F2" w:rsidP="0050672A"/>
    <w:p w14:paraId="5C047361" w14:textId="77777777" w:rsidR="002D29F2" w:rsidRDefault="002D29F2" w:rsidP="0050672A"/>
    <w:p w14:paraId="5D7E2BE1" w14:textId="77777777" w:rsidR="002D29F2" w:rsidRDefault="002D29F2" w:rsidP="0050672A"/>
    <w:p w14:paraId="0A874B3B" w14:textId="77777777" w:rsidR="002D29F2" w:rsidRDefault="002D29F2" w:rsidP="0050672A"/>
    <w:p w14:paraId="3F938744" w14:textId="77777777" w:rsidR="002D29F2" w:rsidRDefault="002D29F2" w:rsidP="0050672A"/>
    <w:p w14:paraId="6C14CBD2" w14:textId="77777777" w:rsidR="002D29F2" w:rsidRDefault="002D29F2" w:rsidP="0050672A"/>
    <w:p w14:paraId="3E74F817" w14:textId="77777777" w:rsidR="002D29F2" w:rsidRDefault="002D29F2" w:rsidP="0050672A"/>
    <w:p w14:paraId="48E8DBD1" w14:textId="77777777" w:rsidR="002D29F2" w:rsidRDefault="002D29F2" w:rsidP="0050672A"/>
    <w:p w14:paraId="17FDAD27" w14:textId="77777777" w:rsidR="002D29F2" w:rsidRDefault="002D29F2" w:rsidP="0050672A"/>
    <w:p w14:paraId="6313A37E" w14:textId="77777777" w:rsidR="002D29F2" w:rsidRDefault="002D29F2" w:rsidP="0050672A"/>
    <w:p w14:paraId="1365B4BE" w14:textId="77777777" w:rsidR="002D29F2" w:rsidRDefault="002D29F2" w:rsidP="0050672A"/>
    <w:p w14:paraId="34947691" w14:textId="77777777" w:rsidR="002D29F2" w:rsidRDefault="002D29F2" w:rsidP="0050672A"/>
    <w:p w14:paraId="04B91640" w14:textId="77777777" w:rsidR="002D29F2" w:rsidRDefault="002D29F2" w:rsidP="0050672A"/>
    <w:p w14:paraId="086E7AFC" w14:textId="77777777" w:rsidR="002D29F2" w:rsidRDefault="002D29F2" w:rsidP="0050672A"/>
    <w:p w14:paraId="2E0246AF" w14:textId="77777777" w:rsidR="002D29F2" w:rsidRDefault="002D29F2" w:rsidP="0050672A"/>
    <w:p w14:paraId="47B8094F" w14:textId="77777777" w:rsidR="002D29F2" w:rsidRDefault="002D29F2" w:rsidP="0050672A"/>
    <w:p w14:paraId="001E9AAD" w14:textId="77777777" w:rsidR="002D29F2" w:rsidRDefault="002D29F2" w:rsidP="0050672A"/>
    <w:p w14:paraId="4697EE7C" w14:textId="77777777" w:rsidR="002D29F2" w:rsidRDefault="002D29F2" w:rsidP="0050672A"/>
    <w:p w14:paraId="4ACDE00D" w14:textId="77777777" w:rsidR="002D29F2" w:rsidRDefault="002D29F2" w:rsidP="0050672A"/>
    <w:p w14:paraId="79907BD9" w14:textId="77777777" w:rsidR="002D29F2" w:rsidRDefault="002D29F2" w:rsidP="0050672A"/>
    <w:p w14:paraId="1B8CF1F0" w14:textId="77777777" w:rsidR="002D29F2" w:rsidRDefault="002D29F2" w:rsidP="0050672A"/>
    <w:p w14:paraId="34A61AEC" w14:textId="77777777" w:rsidR="002D29F2" w:rsidRDefault="002D29F2" w:rsidP="0050672A"/>
    <w:p w14:paraId="7E2303F7" w14:textId="77777777" w:rsidR="002D29F2" w:rsidRDefault="002D29F2" w:rsidP="0050672A"/>
    <w:p w14:paraId="056B9811" w14:textId="77777777" w:rsidR="002D29F2" w:rsidRDefault="002D29F2" w:rsidP="0050672A"/>
    <w:p w14:paraId="49075282" w14:textId="77777777" w:rsidR="002D29F2" w:rsidRDefault="002D29F2" w:rsidP="0050672A"/>
    <w:p w14:paraId="2E0088FF" w14:textId="77777777" w:rsidR="002D29F2" w:rsidRDefault="002D29F2" w:rsidP="0050672A"/>
    <w:p w14:paraId="0A776229" w14:textId="77777777" w:rsidR="002D29F2" w:rsidRDefault="002D29F2" w:rsidP="0050672A"/>
    <w:p w14:paraId="387DBCA3" w14:textId="77777777" w:rsidR="002D29F2" w:rsidRDefault="002D29F2" w:rsidP="0050672A"/>
    <w:p w14:paraId="73466AA4" w14:textId="77777777" w:rsidR="002D29F2" w:rsidRDefault="002D29F2" w:rsidP="0050672A"/>
    <w:p w14:paraId="20A44607" w14:textId="77777777" w:rsidR="002D29F2" w:rsidRDefault="002D29F2" w:rsidP="0050672A"/>
    <w:p w14:paraId="1F93A0B1" w14:textId="77777777" w:rsidR="002D29F2" w:rsidRDefault="002D29F2" w:rsidP="0050672A"/>
    <w:p w14:paraId="774A0686" w14:textId="77777777" w:rsidR="002D29F2" w:rsidRDefault="002D29F2" w:rsidP="0050672A"/>
    <w:p w14:paraId="2941A3A4" w14:textId="77777777" w:rsidR="002D29F2" w:rsidRDefault="002D29F2" w:rsidP="0050672A"/>
    <w:p w14:paraId="7CDA6D81" w14:textId="77777777" w:rsidR="002D29F2" w:rsidRDefault="002D29F2" w:rsidP="0050672A"/>
    <w:p w14:paraId="60228B63" w14:textId="77777777" w:rsidR="002D29F2" w:rsidRDefault="002D29F2" w:rsidP="0050672A"/>
    <w:p w14:paraId="41684135" w14:textId="77777777" w:rsidR="002D29F2" w:rsidRDefault="002D29F2" w:rsidP="0050672A"/>
    <w:p w14:paraId="5733EDF0" w14:textId="77777777" w:rsidR="002D29F2" w:rsidRDefault="002D29F2" w:rsidP="0050672A"/>
    <w:p w14:paraId="5ACD48E1" w14:textId="77777777" w:rsidR="002D29F2" w:rsidRDefault="002D29F2" w:rsidP="0050672A"/>
    <w:p w14:paraId="22FB8F09" w14:textId="77777777" w:rsidR="002D29F2" w:rsidRDefault="002D29F2" w:rsidP="0050672A"/>
    <w:p w14:paraId="6624F3ED" w14:textId="20E568B4" w:rsidR="002D29F2" w:rsidRDefault="002D29F2" w:rsidP="002D29F2">
      <w:pPr>
        <w:pStyle w:val="Heading3"/>
      </w:pPr>
      <w:bookmarkStart w:id="149" w:name="_Toc183893946"/>
      <w:r>
        <w:lastRenderedPageBreak/>
        <w:t>Thống kê tổng sản phẩm bán ra</w:t>
      </w:r>
      <w:bookmarkEnd w:id="149"/>
    </w:p>
    <w:p w14:paraId="760AC288" w14:textId="3A813AA7" w:rsidR="002D29F2" w:rsidRDefault="007F2A0B" w:rsidP="0050672A">
      <w:r>
        <w:rPr>
          <w:noProof/>
        </w:rPr>
        <mc:AlternateContent>
          <mc:Choice Requires="wps">
            <w:drawing>
              <wp:anchor distT="0" distB="0" distL="114300" distR="114300" simplePos="0" relativeHeight="251807744" behindDoc="0" locked="0" layoutInCell="1" allowOverlap="1" wp14:anchorId="0AB3DA15" wp14:editId="143D568B">
                <wp:simplePos x="0" y="0"/>
                <wp:positionH relativeFrom="column">
                  <wp:posOffset>0</wp:posOffset>
                </wp:positionH>
                <wp:positionV relativeFrom="paragraph">
                  <wp:posOffset>4998085</wp:posOffset>
                </wp:positionV>
                <wp:extent cx="5791835" cy="635"/>
                <wp:effectExtent l="0" t="0" r="0" b="0"/>
                <wp:wrapNone/>
                <wp:docPr id="86801011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2881914" w14:textId="54E369AF" w:rsidR="007F2A0B" w:rsidRPr="00732BBC" w:rsidRDefault="007F2A0B" w:rsidP="007F2A0B">
                            <w:pPr>
                              <w:pStyle w:val="Caption"/>
                              <w:rPr>
                                <w:sz w:val="24"/>
                                <w:szCs w:val="24"/>
                              </w:rPr>
                            </w:pPr>
                            <w:bookmarkStart w:id="150" w:name="_Toc183893676"/>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23</w:t>
                            </w:r>
                            <w:r w:rsidR="00456216">
                              <w:fldChar w:fldCharType="end"/>
                            </w:r>
                            <w:r>
                              <w:t>: Sơ đồ hoạt động thống kê tổng sản phẩm bán ra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DA15" id="_x0000_s1055" type="#_x0000_t202" style="position:absolute;margin-left:0;margin-top:393.55pt;width:456.0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o8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" stroked="f">
                <v:textbox style="mso-fit-shape-to-text:t" inset="0,0,0,0">
                  <w:txbxContent>
                    <w:p w14:paraId="52881914" w14:textId="54E369AF" w:rsidR="007F2A0B" w:rsidRPr="00732BBC" w:rsidRDefault="007F2A0B" w:rsidP="007F2A0B">
                      <w:pPr>
                        <w:pStyle w:val="Caption"/>
                        <w:rPr>
                          <w:sz w:val="24"/>
                          <w:szCs w:val="24"/>
                        </w:rPr>
                      </w:pPr>
                      <w:bookmarkStart w:id="151" w:name="_Toc183893676"/>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23</w:t>
                      </w:r>
                      <w:r w:rsidR="00456216">
                        <w:fldChar w:fldCharType="end"/>
                      </w:r>
                      <w:r>
                        <w:t>: Sơ đồ hoạt động thống kê tổng sản phẩm bán ra</w:t>
                      </w:r>
                      <w:bookmarkEnd w:id="151"/>
                    </w:p>
                  </w:txbxContent>
                </v:textbox>
              </v:shape>
            </w:pict>
          </mc:Fallback>
        </mc:AlternateContent>
      </w:r>
      <w:r w:rsidRPr="007F2A0B">
        <w:rPr>
          <w:noProof/>
        </w:rPr>
        <w:drawing>
          <wp:anchor distT="0" distB="0" distL="114300" distR="114300" simplePos="0" relativeHeight="251805696" behindDoc="0" locked="0" layoutInCell="1" allowOverlap="1" wp14:anchorId="62E157BE" wp14:editId="045A4D6B">
            <wp:simplePos x="0" y="0"/>
            <wp:positionH relativeFrom="margin">
              <wp:align>right</wp:align>
            </wp:positionH>
            <wp:positionV relativeFrom="paragraph">
              <wp:posOffset>10160</wp:posOffset>
            </wp:positionV>
            <wp:extent cx="5791835" cy="4930775"/>
            <wp:effectExtent l="0" t="0" r="0" b="3175"/>
            <wp:wrapNone/>
            <wp:docPr id="129675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5425"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4930775"/>
                    </a:xfrm>
                    <a:prstGeom prst="rect">
                      <a:avLst/>
                    </a:prstGeom>
                  </pic:spPr>
                </pic:pic>
              </a:graphicData>
            </a:graphic>
          </wp:anchor>
        </w:drawing>
      </w:r>
    </w:p>
    <w:p w14:paraId="45B33FBC" w14:textId="433B4012" w:rsidR="002D29F2" w:rsidRDefault="002D29F2" w:rsidP="0050672A"/>
    <w:p w14:paraId="2172C600" w14:textId="77777777" w:rsidR="002D29F2" w:rsidRDefault="002D29F2" w:rsidP="0050672A"/>
    <w:p w14:paraId="0BC7696B" w14:textId="77777777" w:rsidR="002D29F2" w:rsidRDefault="002D29F2" w:rsidP="0050672A"/>
    <w:p w14:paraId="05DC9847" w14:textId="77777777" w:rsidR="002D29F2" w:rsidRDefault="002D29F2" w:rsidP="0050672A"/>
    <w:p w14:paraId="47E15BFF" w14:textId="77777777" w:rsidR="002D29F2" w:rsidRDefault="002D29F2" w:rsidP="0050672A"/>
    <w:p w14:paraId="47564F8B" w14:textId="77777777" w:rsidR="002D29F2" w:rsidRDefault="002D29F2" w:rsidP="0050672A"/>
    <w:p w14:paraId="2132BE13" w14:textId="77777777" w:rsidR="002D29F2" w:rsidRDefault="002D29F2" w:rsidP="0050672A"/>
    <w:p w14:paraId="0824DF39" w14:textId="77777777" w:rsidR="002D29F2" w:rsidRDefault="002D29F2" w:rsidP="0050672A"/>
    <w:p w14:paraId="1916A86B" w14:textId="77777777" w:rsidR="002D29F2" w:rsidRDefault="002D29F2" w:rsidP="0050672A"/>
    <w:p w14:paraId="00AE34B1" w14:textId="77777777" w:rsidR="002D29F2" w:rsidRDefault="002D29F2" w:rsidP="0050672A"/>
    <w:p w14:paraId="3DF3D6FB" w14:textId="77777777" w:rsidR="002D29F2" w:rsidRDefault="002D29F2" w:rsidP="0050672A"/>
    <w:p w14:paraId="4DA3572B" w14:textId="77777777" w:rsidR="002D29F2" w:rsidRDefault="002D29F2" w:rsidP="0050672A"/>
    <w:p w14:paraId="4724075A" w14:textId="77777777" w:rsidR="002D29F2" w:rsidRDefault="002D29F2" w:rsidP="0050672A"/>
    <w:p w14:paraId="0C71D959" w14:textId="77777777" w:rsidR="002D29F2" w:rsidRDefault="002D29F2" w:rsidP="0050672A"/>
    <w:p w14:paraId="098428E7" w14:textId="77777777" w:rsidR="002D29F2" w:rsidRDefault="002D29F2" w:rsidP="0050672A"/>
    <w:p w14:paraId="637E2AC9" w14:textId="77777777" w:rsidR="002D29F2" w:rsidRDefault="002D29F2" w:rsidP="0050672A"/>
    <w:p w14:paraId="74A4F057" w14:textId="77777777" w:rsidR="002D29F2" w:rsidRDefault="002D29F2" w:rsidP="0050672A"/>
    <w:p w14:paraId="399C637C" w14:textId="77777777" w:rsidR="002D29F2" w:rsidRDefault="002D29F2" w:rsidP="0050672A"/>
    <w:p w14:paraId="2C365981" w14:textId="77777777" w:rsidR="002D29F2" w:rsidRDefault="002D29F2" w:rsidP="0050672A"/>
    <w:p w14:paraId="75B2143D" w14:textId="77777777" w:rsidR="002D29F2" w:rsidRDefault="002D29F2" w:rsidP="0050672A"/>
    <w:p w14:paraId="072ADF85" w14:textId="77777777" w:rsidR="002D29F2" w:rsidRDefault="002D29F2" w:rsidP="0050672A"/>
    <w:p w14:paraId="78B314D5" w14:textId="77777777" w:rsidR="002D29F2" w:rsidRDefault="002D29F2" w:rsidP="0050672A"/>
    <w:p w14:paraId="0D224888" w14:textId="77777777" w:rsidR="002D29F2" w:rsidRDefault="002D29F2" w:rsidP="0050672A"/>
    <w:p w14:paraId="34912F0B" w14:textId="77777777" w:rsidR="002D29F2" w:rsidRDefault="002D29F2" w:rsidP="0050672A"/>
    <w:p w14:paraId="1CF62DAD" w14:textId="77777777" w:rsidR="002D29F2" w:rsidRDefault="002D29F2" w:rsidP="0050672A"/>
    <w:p w14:paraId="448EA960" w14:textId="77777777" w:rsidR="002D29F2" w:rsidRDefault="002D29F2" w:rsidP="0050672A"/>
    <w:p w14:paraId="3BAE874F" w14:textId="77777777" w:rsidR="002D29F2" w:rsidRDefault="002D29F2" w:rsidP="0050672A"/>
    <w:p w14:paraId="0C6AE91E" w14:textId="77777777" w:rsidR="002D29F2" w:rsidRDefault="002D29F2" w:rsidP="0050672A"/>
    <w:p w14:paraId="043D7E39" w14:textId="77777777" w:rsidR="002D29F2" w:rsidRDefault="002D29F2" w:rsidP="0050672A"/>
    <w:p w14:paraId="52F76BA5" w14:textId="77777777" w:rsidR="002D29F2" w:rsidRDefault="002D29F2" w:rsidP="0050672A"/>
    <w:p w14:paraId="30CDDE58" w14:textId="77777777" w:rsidR="002D29F2" w:rsidRDefault="002D29F2" w:rsidP="0050672A"/>
    <w:p w14:paraId="3FEDFBFA" w14:textId="77777777" w:rsidR="002D29F2" w:rsidRDefault="002D29F2" w:rsidP="0050672A"/>
    <w:p w14:paraId="1D9E8642" w14:textId="77777777" w:rsidR="002D29F2" w:rsidRDefault="002D29F2" w:rsidP="0050672A"/>
    <w:p w14:paraId="13EB24BE" w14:textId="77777777" w:rsidR="002D29F2" w:rsidRDefault="002D29F2" w:rsidP="0050672A"/>
    <w:p w14:paraId="30CFE927" w14:textId="77777777" w:rsidR="002D29F2" w:rsidRDefault="002D29F2" w:rsidP="0050672A"/>
    <w:p w14:paraId="5FC34231" w14:textId="77777777" w:rsidR="002D29F2" w:rsidRDefault="002D29F2" w:rsidP="0050672A"/>
    <w:p w14:paraId="087930DB" w14:textId="77777777" w:rsidR="002D29F2" w:rsidRDefault="002D29F2" w:rsidP="0050672A"/>
    <w:p w14:paraId="2B343438" w14:textId="77777777" w:rsidR="002D29F2" w:rsidRDefault="002D29F2" w:rsidP="0050672A"/>
    <w:p w14:paraId="5A96FFCC" w14:textId="77777777" w:rsidR="002D29F2" w:rsidRDefault="002D29F2" w:rsidP="0050672A"/>
    <w:p w14:paraId="4A95B053" w14:textId="77777777" w:rsidR="002D29F2" w:rsidRDefault="002D29F2" w:rsidP="0050672A"/>
    <w:p w14:paraId="170B92CF" w14:textId="23D425A3" w:rsidR="002D29F2" w:rsidRDefault="007F2A0B" w:rsidP="007F2A0B">
      <w:pPr>
        <w:pStyle w:val="Heading3"/>
      </w:pPr>
      <w:bookmarkStart w:id="152" w:name="_Toc183893947"/>
      <w:r>
        <w:lastRenderedPageBreak/>
        <w:t>Thống kê tổng đơn hàng</w:t>
      </w:r>
      <w:bookmarkEnd w:id="152"/>
    </w:p>
    <w:p w14:paraId="0B6893CB" w14:textId="48C06B80" w:rsidR="002D29F2" w:rsidRDefault="007F2A0B" w:rsidP="0050672A">
      <w:r>
        <w:rPr>
          <w:noProof/>
        </w:rPr>
        <mc:AlternateContent>
          <mc:Choice Requires="wps">
            <w:drawing>
              <wp:anchor distT="0" distB="0" distL="114300" distR="114300" simplePos="0" relativeHeight="251810816" behindDoc="0" locked="0" layoutInCell="1" allowOverlap="1" wp14:anchorId="18E8F02F" wp14:editId="7810736A">
                <wp:simplePos x="0" y="0"/>
                <wp:positionH relativeFrom="column">
                  <wp:posOffset>0</wp:posOffset>
                </wp:positionH>
                <wp:positionV relativeFrom="paragraph">
                  <wp:posOffset>5204460</wp:posOffset>
                </wp:positionV>
                <wp:extent cx="5791835" cy="635"/>
                <wp:effectExtent l="0" t="0" r="0" b="0"/>
                <wp:wrapNone/>
                <wp:docPr id="3035752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1BEEFED" w14:textId="4C291AA7" w:rsidR="007F2A0B" w:rsidRPr="00926952" w:rsidRDefault="007F2A0B" w:rsidP="007F2A0B">
                            <w:pPr>
                              <w:pStyle w:val="Caption"/>
                              <w:rPr>
                                <w:sz w:val="24"/>
                                <w:szCs w:val="24"/>
                              </w:rPr>
                            </w:pPr>
                            <w:bookmarkStart w:id="153" w:name="_Toc183893677"/>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24</w:t>
                            </w:r>
                            <w:r w:rsidR="00456216">
                              <w:fldChar w:fldCharType="end"/>
                            </w:r>
                            <w:r>
                              <w:t>: Sơ đồ hoạt động thống kê tổng đơn hàng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8F02F" id="_x0000_s1056" type="#_x0000_t202" style="position:absolute;margin-left:0;margin-top:409.8pt;width:456.0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BxGgIAAEAEAAAOAAAAZHJzL2Uyb0RvYy54bWysU8Fu2zAMvQ/YPwi6L05atO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" stroked="f">
                <v:textbox style="mso-fit-shape-to-text:t" inset="0,0,0,0">
                  <w:txbxContent>
                    <w:p w14:paraId="01BEEFED" w14:textId="4C291AA7" w:rsidR="007F2A0B" w:rsidRPr="00926952" w:rsidRDefault="007F2A0B" w:rsidP="007F2A0B">
                      <w:pPr>
                        <w:pStyle w:val="Caption"/>
                        <w:rPr>
                          <w:sz w:val="24"/>
                          <w:szCs w:val="24"/>
                        </w:rPr>
                      </w:pPr>
                      <w:bookmarkStart w:id="154" w:name="_Toc183893677"/>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24</w:t>
                      </w:r>
                      <w:r w:rsidR="00456216">
                        <w:fldChar w:fldCharType="end"/>
                      </w:r>
                      <w:r>
                        <w:t>: Sơ đồ hoạt động thống kê tổng đơn hàng</w:t>
                      </w:r>
                      <w:bookmarkEnd w:id="154"/>
                    </w:p>
                  </w:txbxContent>
                </v:textbox>
              </v:shape>
            </w:pict>
          </mc:Fallback>
        </mc:AlternateContent>
      </w:r>
      <w:r w:rsidRPr="007F2A0B">
        <w:rPr>
          <w:noProof/>
        </w:rPr>
        <w:drawing>
          <wp:anchor distT="0" distB="0" distL="114300" distR="114300" simplePos="0" relativeHeight="251808768" behindDoc="0" locked="0" layoutInCell="1" allowOverlap="1" wp14:anchorId="5899F365" wp14:editId="14467443">
            <wp:simplePos x="0" y="0"/>
            <wp:positionH relativeFrom="margin">
              <wp:align>right</wp:align>
            </wp:positionH>
            <wp:positionV relativeFrom="paragraph">
              <wp:posOffset>13970</wp:posOffset>
            </wp:positionV>
            <wp:extent cx="5791835" cy="5133340"/>
            <wp:effectExtent l="0" t="0" r="0" b="0"/>
            <wp:wrapNone/>
            <wp:docPr id="122414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42579" name=""/>
                    <pic:cNvPicPr/>
                  </pic:nvPicPr>
                  <pic:blipFill>
                    <a:blip r:embed="rId41">
                      <a:extLst>
                        <a:ext uri="{28A0092B-C50C-407E-A947-70E740481C1C}">
                          <a14:useLocalDpi xmlns:a14="http://schemas.microsoft.com/office/drawing/2010/main" val="0"/>
                        </a:ext>
                      </a:extLst>
                    </a:blip>
                    <a:stretch>
                      <a:fillRect/>
                    </a:stretch>
                  </pic:blipFill>
                  <pic:spPr>
                    <a:xfrm>
                      <a:off x="0" y="0"/>
                      <a:ext cx="5791835" cy="5133340"/>
                    </a:xfrm>
                    <a:prstGeom prst="rect">
                      <a:avLst/>
                    </a:prstGeom>
                  </pic:spPr>
                </pic:pic>
              </a:graphicData>
            </a:graphic>
          </wp:anchor>
        </w:drawing>
      </w:r>
    </w:p>
    <w:p w14:paraId="39BF2A91" w14:textId="55B5183E" w:rsidR="002D29F2" w:rsidRDefault="002D29F2" w:rsidP="0050672A"/>
    <w:p w14:paraId="653E7498" w14:textId="68481FDF" w:rsidR="002D29F2" w:rsidRDefault="002D29F2" w:rsidP="0050672A"/>
    <w:p w14:paraId="66E41E7F" w14:textId="77777777" w:rsidR="002D29F2" w:rsidRDefault="002D29F2" w:rsidP="0050672A"/>
    <w:p w14:paraId="4C119292" w14:textId="77777777" w:rsidR="002D29F2" w:rsidRDefault="002D29F2" w:rsidP="0050672A"/>
    <w:p w14:paraId="3F59B946" w14:textId="77777777" w:rsidR="002D29F2" w:rsidRDefault="002D29F2" w:rsidP="0050672A"/>
    <w:p w14:paraId="68EDE27B" w14:textId="77777777" w:rsidR="002D29F2" w:rsidRDefault="002D29F2" w:rsidP="0050672A"/>
    <w:p w14:paraId="3ECDD250" w14:textId="77777777" w:rsidR="002D29F2" w:rsidRDefault="002D29F2" w:rsidP="0050672A"/>
    <w:p w14:paraId="13276068" w14:textId="77777777" w:rsidR="002D29F2" w:rsidRDefault="002D29F2" w:rsidP="0050672A"/>
    <w:p w14:paraId="034902C5" w14:textId="77777777" w:rsidR="008779AC" w:rsidRDefault="008779AC" w:rsidP="0050672A"/>
    <w:p w14:paraId="36D5BC9A" w14:textId="77777777" w:rsidR="008779AC" w:rsidRDefault="008779AC" w:rsidP="0050672A"/>
    <w:p w14:paraId="69420E5B" w14:textId="77777777" w:rsidR="008779AC" w:rsidRDefault="008779AC" w:rsidP="0050672A"/>
    <w:p w14:paraId="3E7A66F1" w14:textId="77777777" w:rsidR="008779AC" w:rsidRDefault="008779AC" w:rsidP="0050672A"/>
    <w:p w14:paraId="0A08354D" w14:textId="77777777" w:rsidR="007F2A0B" w:rsidRDefault="007F2A0B" w:rsidP="0050672A"/>
    <w:p w14:paraId="74690D8C" w14:textId="77777777" w:rsidR="007F2A0B" w:rsidRDefault="007F2A0B" w:rsidP="0050672A"/>
    <w:p w14:paraId="27FD2FBC" w14:textId="77777777" w:rsidR="007F2A0B" w:rsidRDefault="007F2A0B" w:rsidP="0050672A"/>
    <w:p w14:paraId="71F2AA0A" w14:textId="77777777" w:rsidR="007F2A0B" w:rsidRDefault="007F2A0B" w:rsidP="0050672A"/>
    <w:p w14:paraId="0A7FCA10" w14:textId="77777777" w:rsidR="007F2A0B" w:rsidRDefault="007F2A0B" w:rsidP="0050672A"/>
    <w:p w14:paraId="7A70EFAA" w14:textId="77777777" w:rsidR="007F2A0B" w:rsidRDefault="007F2A0B" w:rsidP="0050672A"/>
    <w:p w14:paraId="7F01908F" w14:textId="77777777" w:rsidR="007F2A0B" w:rsidRDefault="007F2A0B" w:rsidP="0050672A"/>
    <w:p w14:paraId="64BA35BC" w14:textId="77777777" w:rsidR="007F2A0B" w:rsidRDefault="007F2A0B" w:rsidP="0050672A"/>
    <w:p w14:paraId="2D56B72D" w14:textId="77777777" w:rsidR="007F2A0B" w:rsidRDefault="007F2A0B" w:rsidP="0050672A"/>
    <w:p w14:paraId="006EB010" w14:textId="77777777" w:rsidR="007F2A0B" w:rsidRDefault="007F2A0B" w:rsidP="0050672A"/>
    <w:p w14:paraId="0BBAB237" w14:textId="77777777" w:rsidR="007F2A0B" w:rsidRDefault="007F2A0B" w:rsidP="0050672A"/>
    <w:p w14:paraId="67642EE4" w14:textId="77777777" w:rsidR="007F2A0B" w:rsidRDefault="007F2A0B" w:rsidP="0050672A"/>
    <w:p w14:paraId="70E4950A" w14:textId="77777777" w:rsidR="007F2A0B" w:rsidRDefault="007F2A0B" w:rsidP="0050672A"/>
    <w:p w14:paraId="2657C868" w14:textId="77777777" w:rsidR="007F2A0B" w:rsidRDefault="007F2A0B" w:rsidP="0050672A"/>
    <w:p w14:paraId="4A3A11F7" w14:textId="77777777" w:rsidR="007F2A0B" w:rsidRDefault="007F2A0B" w:rsidP="0050672A"/>
    <w:p w14:paraId="38F2EC0C" w14:textId="77777777" w:rsidR="007F2A0B" w:rsidRDefault="007F2A0B" w:rsidP="0050672A"/>
    <w:p w14:paraId="3DCE7E0A" w14:textId="77777777" w:rsidR="007F2A0B" w:rsidRDefault="007F2A0B" w:rsidP="0050672A"/>
    <w:p w14:paraId="09B878E7" w14:textId="77777777" w:rsidR="007F2A0B" w:rsidRDefault="007F2A0B" w:rsidP="0050672A"/>
    <w:p w14:paraId="5E5E5B3B" w14:textId="77777777" w:rsidR="007F2A0B" w:rsidRDefault="007F2A0B" w:rsidP="0050672A"/>
    <w:p w14:paraId="5046B1D1" w14:textId="77777777" w:rsidR="007F2A0B" w:rsidRDefault="007F2A0B" w:rsidP="0050672A"/>
    <w:p w14:paraId="512D18B5" w14:textId="77777777" w:rsidR="007F2A0B" w:rsidRDefault="007F2A0B" w:rsidP="0050672A"/>
    <w:p w14:paraId="59F7E0C6" w14:textId="77777777" w:rsidR="007F2A0B" w:rsidRDefault="007F2A0B" w:rsidP="0050672A"/>
    <w:p w14:paraId="0E425DC4" w14:textId="77777777" w:rsidR="007F2A0B" w:rsidRDefault="007F2A0B" w:rsidP="0050672A"/>
    <w:p w14:paraId="4D8600DF" w14:textId="77777777" w:rsidR="007F2A0B" w:rsidRDefault="007F2A0B" w:rsidP="0050672A"/>
    <w:p w14:paraId="1C337BEF" w14:textId="77777777" w:rsidR="007F2A0B" w:rsidRDefault="007F2A0B" w:rsidP="0050672A"/>
    <w:p w14:paraId="266C83CF" w14:textId="77777777" w:rsidR="007F2A0B" w:rsidRDefault="007F2A0B" w:rsidP="0050672A"/>
    <w:p w14:paraId="7D0E8855" w14:textId="77777777" w:rsidR="007F2A0B" w:rsidRDefault="007F2A0B" w:rsidP="0050672A"/>
    <w:p w14:paraId="2A5C3061" w14:textId="77777777" w:rsidR="007F2A0B" w:rsidRDefault="007F2A0B" w:rsidP="0050672A"/>
    <w:p w14:paraId="21705286" w14:textId="77777777" w:rsidR="007F2A0B" w:rsidRDefault="007F2A0B" w:rsidP="0050672A"/>
    <w:p w14:paraId="33230F24" w14:textId="1FD24D30" w:rsidR="007F2A0B" w:rsidRDefault="007F2A0B" w:rsidP="007F2A0B">
      <w:pPr>
        <w:pStyle w:val="Heading3"/>
      </w:pPr>
      <w:bookmarkStart w:id="155" w:name="_Toc183893948"/>
      <w:r>
        <w:lastRenderedPageBreak/>
        <w:t>Xem chi tiết đơn hàng thống kê</w:t>
      </w:r>
      <w:bookmarkEnd w:id="155"/>
    </w:p>
    <w:p w14:paraId="5B2089C6" w14:textId="36A1A413" w:rsidR="007F2A0B" w:rsidRDefault="007F2A0B" w:rsidP="0050672A">
      <w:r>
        <w:rPr>
          <w:noProof/>
        </w:rPr>
        <mc:AlternateContent>
          <mc:Choice Requires="wps">
            <w:drawing>
              <wp:anchor distT="0" distB="0" distL="114300" distR="114300" simplePos="0" relativeHeight="251813888" behindDoc="0" locked="0" layoutInCell="1" allowOverlap="1" wp14:anchorId="72204624" wp14:editId="776A9AA4">
                <wp:simplePos x="0" y="0"/>
                <wp:positionH relativeFrom="column">
                  <wp:posOffset>0</wp:posOffset>
                </wp:positionH>
                <wp:positionV relativeFrom="paragraph">
                  <wp:posOffset>5824855</wp:posOffset>
                </wp:positionV>
                <wp:extent cx="5791835" cy="635"/>
                <wp:effectExtent l="0" t="0" r="0" b="0"/>
                <wp:wrapNone/>
                <wp:docPr id="25706917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2163D88" w14:textId="323682A7" w:rsidR="007F2A0B" w:rsidRPr="00376178" w:rsidRDefault="007F2A0B" w:rsidP="007F2A0B">
                            <w:pPr>
                              <w:pStyle w:val="Caption"/>
                              <w:rPr>
                                <w:sz w:val="24"/>
                                <w:szCs w:val="24"/>
                              </w:rPr>
                            </w:pPr>
                            <w:bookmarkStart w:id="156" w:name="_Toc183893678"/>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25</w:t>
                            </w:r>
                            <w:r w:rsidR="00456216">
                              <w:fldChar w:fldCharType="end"/>
                            </w:r>
                            <w:r>
                              <w:t>: Sơ đồ hoạt động xem chi tiết đơn hàng thống kê</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04624" id="_x0000_s1057" type="#_x0000_t202" style="position:absolute;margin-left:0;margin-top:458.65pt;width:456.0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RUGgIAAEA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" stroked="f">
                <v:textbox style="mso-fit-shape-to-text:t" inset="0,0,0,0">
                  <w:txbxContent>
                    <w:p w14:paraId="42163D88" w14:textId="323682A7" w:rsidR="007F2A0B" w:rsidRPr="00376178" w:rsidRDefault="007F2A0B" w:rsidP="007F2A0B">
                      <w:pPr>
                        <w:pStyle w:val="Caption"/>
                        <w:rPr>
                          <w:sz w:val="24"/>
                          <w:szCs w:val="24"/>
                        </w:rPr>
                      </w:pPr>
                      <w:bookmarkStart w:id="157" w:name="_Toc183893678"/>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25</w:t>
                      </w:r>
                      <w:r w:rsidR="00456216">
                        <w:fldChar w:fldCharType="end"/>
                      </w:r>
                      <w:r>
                        <w:t>: Sơ đồ hoạt động xem chi tiết đơn hàng thống kê</w:t>
                      </w:r>
                      <w:bookmarkEnd w:id="157"/>
                    </w:p>
                  </w:txbxContent>
                </v:textbox>
              </v:shape>
            </w:pict>
          </mc:Fallback>
        </mc:AlternateContent>
      </w:r>
      <w:r w:rsidRPr="007F2A0B">
        <w:rPr>
          <w:noProof/>
        </w:rPr>
        <w:drawing>
          <wp:anchor distT="0" distB="0" distL="114300" distR="114300" simplePos="0" relativeHeight="251811840" behindDoc="0" locked="0" layoutInCell="1" allowOverlap="1" wp14:anchorId="103924F6" wp14:editId="3E4F3B4E">
            <wp:simplePos x="0" y="0"/>
            <wp:positionH relativeFrom="margin">
              <wp:align>right</wp:align>
            </wp:positionH>
            <wp:positionV relativeFrom="paragraph">
              <wp:posOffset>13970</wp:posOffset>
            </wp:positionV>
            <wp:extent cx="5791835" cy="5753735"/>
            <wp:effectExtent l="0" t="0" r="0" b="0"/>
            <wp:wrapNone/>
            <wp:docPr id="64196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63317" name=""/>
                    <pic:cNvPicPr/>
                  </pic:nvPicPr>
                  <pic:blipFill>
                    <a:blip r:embed="rId42">
                      <a:extLst>
                        <a:ext uri="{28A0092B-C50C-407E-A947-70E740481C1C}">
                          <a14:useLocalDpi xmlns:a14="http://schemas.microsoft.com/office/drawing/2010/main" val="0"/>
                        </a:ext>
                      </a:extLst>
                    </a:blip>
                    <a:stretch>
                      <a:fillRect/>
                    </a:stretch>
                  </pic:blipFill>
                  <pic:spPr>
                    <a:xfrm>
                      <a:off x="0" y="0"/>
                      <a:ext cx="5791835" cy="5753735"/>
                    </a:xfrm>
                    <a:prstGeom prst="rect">
                      <a:avLst/>
                    </a:prstGeom>
                  </pic:spPr>
                </pic:pic>
              </a:graphicData>
            </a:graphic>
          </wp:anchor>
        </w:drawing>
      </w:r>
    </w:p>
    <w:p w14:paraId="11CBFC16" w14:textId="04D8CA10" w:rsidR="007F2A0B" w:rsidRDefault="007F2A0B" w:rsidP="0050672A"/>
    <w:p w14:paraId="6802B4FC" w14:textId="77777777" w:rsidR="007F2A0B" w:rsidRDefault="007F2A0B" w:rsidP="0050672A"/>
    <w:p w14:paraId="78901970" w14:textId="77777777" w:rsidR="007F2A0B" w:rsidRDefault="007F2A0B" w:rsidP="0050672A"/>
    <w:p w14:paraId="13EA3E56" w14:textId="77777777" w:rsidR="007F2A0B" w:rsidRDefault="007F2A0B" w:rsidP="0050672A"/>
    <w:p w14:paraId="154BA64D" w14:textId="77777777" w:rsidR="007F2A0B" w:rsidRDefault="007F2A0B" w:rsidP="0050672A"/>
    <w:p w14:paraId="7AD04B36" w14:textId="77777777" w:rsidR="007F2A0B" w:rsidRDefault="007F2A0B" w:rsidP="0050672A"/>
    <w:p w14:paraId="399A511C" w14:textId="77777777" w:rsidR="007F2A0B" w:rsidRDefault="007F2A0B" w:rsidP="0050672A"/>
    <w:p w14:paraId="0B908136" w14:textId="77777777" w:rsidR="007F2A0B" w:rsidRDefault="007F2A0B" w:rsidP="0050672A"/>
    <w:p w14:paraId="090842B0" w14:textId="77777777" w:rsidR="007F2A0B" w:rsidRDefault="007F2A0B" w:rsidP="0050672A"/>
    <w:p w14:paraId="3658CA85" w14:textId="77777777" w:rsidR="007F2A0B" w:rsidRDefault="007F2A0B" w:rsidP="0050672A"/>
    <w:p w14:paraId="43A94503" w14:textId="77777777" w:rsidR="007F2A0B" w:rsidRDefault="007F2A0B" w:rsidP="0050672A"/>
    <w:p w14:paraId="7B53430F" w14:textId="77777777" w:rsidR="007F2A0B" w:rsidRDefault="007F2A0B" w:rsidP="0050672A"/>
    <w:p w14:paraId="7E6D0490" w14:textId="77777777" w:rsidR="007F2A0B" w:rsidRDefault="007F2A0B" w:rsidP="0050672A"/>
    <w:p w14:paraId="56314ABC" w14:textId="77777777" w:rsidR="007F2A0B" w:rsidRDefault="007F2A0B" w:rsidP="0050672A"/>
    <w:p w14:paraId="560CFA11" w14:textId="77777777" w:rsidR="007F2A0B" w:rsidRDefault="007F2A0B" w:rsidP="0050672A"/>
    <w:p w14:paraId="65C209A5" w14:textId="77777777" w:rsidR="007F2A0B" w:rsidRDefault="007F2A0B" w:rsidP="0050672A"/>
    <w:p w14:paraId="6D612B9F" w14:textId="77777777" w:rsidR="007F2A0B" w:rsidRDefault="007F2A0B" w:rsidP="0050672A"/>
    <w:p w14:paraId="1F563D47" w14:textId="77777777" w:rsidR="007F2A0B" w:rsidRDefault="007F2A0B" w:rsidP="0050672A"/>
    <w:p w14:paraId="36D81396" w14:textId="77777777" w:rsidR="007F2A0B" w:rsidRDefault="007F2A0B" w:rsidP="0050672A"/>
    <w:p w14:paraId="77266848" w14:textId="77777777" w:rsidR="007F2A0B" w:rsidRDefault="007F2A0B" w:rsidP="0050672A"/>
    <w:p w14:paraId="7A1DCB94" w14:textId="77777777" w:rsidR="007F2A0B" w:rsidRDefault="007F2A0B" w:rsidP="0050672A"/>
    <w:p w14:paraId="02B47166" w14:textId="77777777" w:rsidR="007F2A0B" w:rsidRDefault="007F2A0B" w:rsidP="0050672A"/>
    <w:p w14:paraId="3F01B848" w14:textId="77777777" w:rsidR="007F2A0B" w:rsidRDefault="007F2A0B" w:rsidP="0050672A"/>
    <w:p w14:paraId="7C1B2110" w14:textId="77777777" w:rsidR="007F2A0B" w:rsidRDefault="007F2A0B" w:rsidP="0050672A"/>
    <w:p w14:paraId="4DA4C288" w14:textId="77777777" w:rsidR="007F2A0B" w:rsidRDefault="007F2A0B" w:rsidP="0050672A"/>
    <w:p w14:paraId="3CA661E1" w14:textId="77777777" w:rsidR="007F2A0B" w:rsidRDefault="007F2A0B" w:rsidP="0050672A"/>
    <w:p w14:paraId="357A1078" w14:textId="77777777" w:rsidR="007F2A0B" w:rsidRDefault="007F2A0B" w:rsidP="0050672A"/>
    <w:p w14:paraId="105C6A1E" w14:textId="77777777" w:rsidR="007F2A0B" w:rsidRDefault="007F2A0B" w:rsidP="0050672A"/>
    <w:p w14:paraId="258C4493" w14:textId="77777777" w:rsidR="007F2A0B" w:rsidRDefault="007F2A0B" w:rsidP="0050672A"/>
    <w:p w14:paraId="695D9E9E" w14:textId="77777777" w:rsidR="007F2A0B" w:rsidRDefault="007F2A0B" w:rsidP="0050672A"/>
    <w:p w14:paraId="1E862395" w14:textId="77777777" w:rsidR="007F2A0B" w:rsidRDefault="007F2A0B" w:rsidP="0050672A"/>
    <w:p w14:paraId="49C1C76F" w14:textId="77777777" w:rsidR="007F2A0B" w:rsidRDefault="007F2A0B" w:rsidP="0050672A"/>
    <w:p w14:paraId="45391F56" w14:textId="77777777" w:rsidR="007F2A0B" w:rsidRDefault="007F2A0B" w:rsidP="0050672A"/>
    <w:p w14:paraId="6EAF3AB8" w14:textId="77777777" w:rsidR="007F2A0B" w:rsidRDefault="007F2A0B" w:rsidP="0050672A"/>
    <w:p w14:paraId="05B1E0FA" w14:textId="77777777" w:rsidR="007F2A0B" w:rsidRDefault="007F2A0B" w:rsidP="0050672A"/>
    <w:p w14:paraId="57EA0A8D" w14:textId="77777777" w:rsidR="007F2A0B" w:rsidRDefault="007F2A0B" w:rsidP="0050672A"/>
    <w:p w14:paraId="47C4A0DF" w14:textId="77777777" w:rsidR="007F2A0B" w:rsidRDefault="007F2A0B" w:rsidP="0050672A"/>
    <w:p w14:paraId="3E5EDC4E" w14:textId="77777777" w:rsidR="007F2A0B" w:rsidRDefault="007F2A0B" w:rsidP="0050672A"/>
    <w:p w14:paraId="3BD95419" w14:textId="77777777" w:rsidR="007F2A0B" w:rsidRDefault="007F2A0B" w:rsidP="0050672A"/>
    <w:p w14:paraId="03A4F8F4" w14:textId="77777777" w:rsidR="007F2A0B" w:rsidRDefault="007F2A0B" w:rsidP="0050672A"/>
    <w:p w14:paraId="7B60200F" w14:textId="77777777" w:rsidR="007F2A0B" w:rsidRDefault="007F2A0B" w:rsidP="0050672A"/>
    <w:p w14:paraId="6881E2A8" w14:textId="3A3FA8D0" w:rsidR="007F2A0B" w:rsidRDefault="007F2A0B" w:rsidP="007F2A0B">
      <w:pPr>
        <w:pStyle w:val="Heading3"/>
      </w:pPr>
      <w:bookmarkStart w:id="158" w:name="_Toc183893949"/>
      <w:r>
        <w:lastRenderedPageBreak/>
        <w:t>Tạo tài khoản cho người bán</w:t>
      </w:r>
      <w:bookmarkEnd w:id="158"/>
    </w:p>
    <w:p w14:paraId="2DC7F066" w14:textId="136D400A" w:rsidR="007F2A0B" w:rsidRDefault="007F2A0B" w:rsidP="0050672A">
      <w:r>
        <w:rPr>
          <w:noProof/>
        </w:rPr>
        <mc:AlternateContent>
          <mc:Choice Requires="wps">
            <w:drawing>
              <wp:anchor distT="0" distB="0" distL="114300" distR="114300" simplePos="0" relativeHeight="251816960" behindDoc="0" locked="0" layoutInCell="1" allowOverlap="1" wp14:anchorId="613E8923" wp14:editId="52D7E30B">
                <wp:simplePos x="0" y="0"/>
                <wp:positionH relativeFrom="column">
                  <wp:posOffset>0</wp:posOffset>
                </wp:positionH>
                <wp:positionV relativeFrom="paragraph">
                  <wp:posOffset>5113020</wp:posOffset>
                </wp:positionV>
                <wp:extent cx="5791835" cy="635"/>
                <wp:effectExtent l="0" t="0" r="0" b="0"/>
                <wp:wrapNone/>
                <wp:docPr id="150671215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A1B96C1" w14:textId="1B1A35E5" w:rsidR="007F2A0B" w:rsidRPr="002857F1" w:rsidRDefault="007F2A0B" w:rsidP="007F2A0B">
                            <w:pPr>
                              <w:pStyle w:val="Caption"/>
                              <w:rPr>
                                <w:sz w:val="24"/>
                                <w:szCs w:val="24"/>
                              </w:rPr>
                            </w:pPr>
                            <w:bookmarkStart w:id="159" w:name="_Toc183893679"/>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26</w:t>
                            </w:r>
                            <w:r w:rsidR="00456216">
                              <w:fldChar w:fldCharType="end"/>
                            </w:r>
                            <w:r>
                              <w:t>: Sơ đồ hoạt động tạo tài khoản cho người bán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E8923" id="_x0000_s1058" type="#_x0000_t202" style="position:absolute;margin-left:0;margin-top:402.6pt;width:456.0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k7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" stroked="f">
                <v:textbox style="mso-fit-shape-to-text:t" inset="0,0,0,0">
                  <w:txbxContent>
                    <w:p w14:paraId="3A1B96C1" w14:textId="1B1A35E5" w:rsidR="007F2A0B" w:rsidRPr="002857F1" w:rsidRDefault="007F2A0B" w:rsidP="007F2A0B">
                      <w:pPr>
                        <w:pStyle w:val="Caption"/>
                        <w:rPr>
                          <w:sz w:val="24"/>
                          <w:szCs w:val="24"/>
                        </w:rPr>
                      </w:pPr>
                      <w:bookmarkStart w:id="160" w:name="_Toc183893679"/>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26</w:t>
                      </w:r>
                      <w:r w:rsidR="00456216">
                        <w:fldChar w:fldCharType="end"/>
                      </w:r>
                      <w:r>
                        <w:t>: Sơ đồ hoạt động tạo tài khoản cho người bán</w:t>
                      </w:r>
                      <w:bookmarkEnd w:id="160"/>
                    </w:p>
                  </w:txbxContent>
                </v:textbox>
              </v:shape>
            </w:pict>
          </mc:Fallback>
        </mc:AlternateContent>
      </w:r>
      <w:r w:rsidRPr="007F2A0B">
        <w:rPr>
          <w:noProof/>
        </w:rPr>
        <w:drawing>
          <wp:anchor distT="0" distB="0" distL="114300" distR="114300" simplePos="0" relativeHeight="251814912" behindDoc="0" locked="0" layoutInCell="1" allowOverlap="1" wp14:anchorId="115E0659" wp14:editId="09BEDD68">
            <wp:simplePos x="0" y="0"/>
            <wp:positionH relativeFrom="margin">
              <wp:align>right</wp:align>
            </wp:positionH>
            <wp:positionV relativeFrom="paragraph">
              <wp:posOffset>13970</wp:posOffset>
            </wp:positionV>
            <wp:extent cx="5791835" cy="5041900"/>
            <wp:effectExtent l="0" t="0" r="0" b="6350"/>
            <wp:wrapNone/>
            <wp:docPr id="82908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7477" name=""/>
                    <pic:cNvPicPr/>
                  </pic:nvPicPr>
                  <pic:blipFill>
                    <a:blip r:embed="rId43">
                      <a:extLst>
                        <a:ext uri="{28A0092B-C50C-407E-A947-70E740481C1C}">
                          <a14:useLocalDpi xmlns:a14="http://schemas.microsoft.com/office/drawing/2010/main" val="0"/>
                        </a:ext>
                      </a:extLst>
                    </a:blip>
                    <a:stretch>
                      <a:fillRect/>
                    </a:stretch>
                  </pic:blipFill>
                  <pic:spPr>
                    <a:xfrm>
                      <a:off x="0" y="0"/>
                      <a:ext cx="5791835" cy="5041900"/>
                    </a:xfrm>
                    <a:prstGeom prst="rect">
                      <a:avLst/>
                    </a:prstGeom>
                  </pic:spPr>
                </pic:pic>
              </a:graphicData>
            </a:graphic>
          </wp:anchor>
        </w:drawing>
      </w:r>
    </w:p>
    <w:p w14:paraId="3E5FDB38" w14:textId="78A5D3C0" w:rsidR="007F2A0B" w:rsidRDefault="007F2A0B" w:rsidP="0050672A"/>
    <w:p w14:paraId="3B6FFB91" w14:textId="77777777" w:rsidR="007F2A0B" w:rsidRDefault="007F2A0B" w:rsidP="0050672A"/>
    <w:p w14:paraId="33E0BC44" w14:textId="77777777" w:rsidR="007F2A0B" w:rsidRDefault="007F2A0B" w:rsidP="0050672A"/>
    <w:p w14:paraId="4641FAEE" w14:textId="77777777" w:rsidR="007F2A0B" w:rsidRDefault="007F2A0B" w:rsidP="0050672A"/>
    <w:p w14:paraId="141460A2" w14:textId="77777777" w:rsidR="007F2A0B" w:rsidRDefault="007F2A0B" w:rsidP="0050672A"/>
    <w:p w14:paraId="624D2827" w14:textId="77777777" w:rsidR="007F2A0B" w:rsidRDefault="007F2A0B" w:rsidP="0050672A"/>
    <w:p w14:paraId="37CA0916" w14:textId="77777777" w:rsidR="007F2A0B" w:rsidRDefault="007F2A0B" w:rsidP="0050672A"/>
    <w:p w14:paraId="7EF72B47" w14:textId="77777777" w:rsidR="007F2A0B" w:rsidRDefault="007F2A0B" w:rsidP="0050672A"/>
    <w:p w14:paraId="3338947D" w14:textId="77777777" w:rsidR="007F2A0B" w:rsidRDefault="007F2A0B" w:rsidP="0050672A"/>
    <w:p w14:paraId="0F942FF5" w14:textId="77777777" w:rsidR="007F2A0B" w:rsidRDefault="007F2A0B" w:rsidP="0050672A"/>
    <w:p w14:paraId="0713CFC1" w14:textId="77777777" w:rsidR="007F2A0B" w:rsidRDefault="007F2A0B" w:rsidP="0050672A"/>
    <w:p w14:paraId="449ECF26" w14:textId="77777777" w:rsidR="007F2A0B" w:rsidRDefault="007F2A0B" w:rsidP="0050672A"/>
    <w:p w14:paraId="44A8335A" w14:textId="77777777" w:rsidR="007F2A0B" w:rsidRDefault="007F2A0B" w:rsidP="0050672A"/>
    <w:p w14:paraId="7E532C44" w14:textId="77777777" w:rsidR="007F2A0B" w:rsidRDefault="007F2A0B" w:rsidP="0050672A"/>
    <w:p w14:paraId="4F65C7F1" w14:textId="77777777" w:rsidR="007F2A0B" w:rsidRDefault="007F2A0B" w:rsidP="0050672A"/>
    <w:p w14:paraId="333035D7" w14:textId="77777777" w:rsidR="007F2A0B" w:rsidRDefault="007F2A0B" w:rsidP="0050672A"/>
    <w:p w14:paraId="7B1721DB" w14:textId="77777777" w:rsidR="007F2A0B" w:rsidRDefault="007F2A0B" w:rsidP="0050672A"/>
    <w:p w14:paraId="1C38E499" w14:textId="77777777" w:rsidR="007F2A0B" w:rsidRDefault="007F2A0B" w:rsidP="0050672A"/>
    <w:p w14:paraId="05A934D7" w14:textId="77777777" w:rsidR="007F2A0B" w:rsidRDefault="007F2A0B" w:rsidP="0050672A"/>
    <w:p w14:paraId="4FFBA8A2" w14:textId="77777777" w:rsidR="007F2A0B" w:rsidRDefault="007F2A0B" w:rsidP="0050672A"/>
    <w:p w14:paraId="6D3BDADB" w14:textId="77777777" w:rsidR="007F2A0B" w:rsidRDefault="007F2A0B" w:rsidP="0050672A"/>
    <w:p w14:paraId="5CEE3940" w14:textId="77777777" w:rsidR="007F2A0B" w:rsidRDefault="007F2A0B" w:rsidP="0050672A"/>
    <w:p w14:paraId="26C39F05" w14:textId="77777777" w:rsidR="007F2A0B" w:rsidRDefault="007F2A0B" w:rsidP="0050672A"/>
    <w:p w14:paraId="6C29FFDB" w14:textId="77777777" w:rsidR="007F2A0B" w:rsidRDefault="007F2A0B" w:rsidP="0050672A"/>
    <w:p w14:paraId="721D87B1" w14:textId="77777777" w:rsidR="007F2A0B" w:rsidRDefault="007F2A0B" w:rsidP="0050672A"/>
    <w:p w14:paraId="73A485EB" w14:textId="77777777" w:rsidR="007F2A0B" w:rsidRDefault="007F2A0B" w:rsidP="0050672A"/>
    <w:p w14:paraId="1E4E6242" w14:textId="77777777" w:rsidR="007F2A0B" w:rsidRDefault="007F2A0B" w:rsidP="0050672A"/>
    <w:p w14:paraId="187BF475" w14:textId="77777777" w:rsidR="007F2A0B" w:rsidRDefault="007F2A0B" w:rsidP="0050672A"/>
    <w:p w14:paraId="3B38486A" w14:textId="77777777" w:rsidR="007F2A0B" w:rsidRDefault="007F2A0B" w:rsidP="0050672A"/>
    <w:p w14:paraId="7DA2924D" w14:textId="77777777" w:rsidR="007F2A0B" w:rsidRDefault="007F2A0B" w:rsidP="0050672A"/>
    <w:p w14:paraId="2F86987E" w14:textId="77777777" w:rsidR="007F2A0B" w:rsidRDefault="007F2A0B" w:rsidP="0050672A"/>
    <w:p w14:paraId="414D0B7A" w14:textId="77777777" w:rsidR="007F2A0B" w:rsidRDefault="007F2A0B" w:rsidP="0050672A"/>
    <w:p w14:paraId="6EAF2336" w14:textId="77777777" w:rsidR="007F2A0B" w:rsidRDefault="007F2A0B" w:rsidP="0050672A"/>
    <w:p w14:paraId="648500DD" w14:textId="77777777" w:rsidR="007F2A0B" w:rsidRDefault="007F2A0B" w:rsidP="0050672A"/>
    <w:p w14:paraId="6F432448" w14:textId="77777777" w:rsidR="007F2A0B" w:rsidRDefault="007F2A0B" w:rsidP="0050672A"/>
    <w:p w14:paraId="3FDBD113" w14:textId="77777777" w:rsidR="007F2A0B" w:rsidRDefault="007F2A0B" w:rsidP="0050672A"/>
    <w:p w14:paraId="1F47180B" w14:textId="77777777" w:rsidR="007F2A0B" w:rsidRDefault="007F2A0B" w:rsidP="0050672A"/>
    <w:p w14:paraId="077379D6" w14:textId="77777777" w:rsidR="007F2A0B" w:rsidRDefault="007F2A0B" w:rsidP="0050672A"/>
    <w:p w14:paraId="7F3717CA" w14:textId="77777777" w:rsidR="007F2A0B" w:rsidRDefault="007F2A0B" w:rsidP="0050672A"/>
    <w:p w14:paraId="1DDF6609" w14:textId="77777777" w:rsidR="007F2A0B" w:rsidRDefault="007F2A0B" w:rsidP="0050672A"/>
    <w:p w14:paraId="01D7E207" w14:textId="77777777" w:rsidR="007F2A0B" w:rsidRDefault="007F2A0B" w:rsidP="0050672A"/>
    <w:p w14:paraId="6CA47AF4" w14:textId="4995E030" w:rsidR="007F2A0B" w:rsidRDefault="007F2A0B" w:rsidP="007F2A0B">
      <w:pPr>
        <w:pStyle w:val="Heading3"/>
      </w:pPr>
      <w:bookmarkStart w:id="161" w:name="_Toc183893950"/>
      <w:r>
        <w:lastRenderedPageBreak/>
        <w:t>Gửi lại email xác thực</w:t>
      </w:r>
      <w:bookmarkEnd w:id="161"/>
      <w:r>
        <w:tab/>
      </w:r>
    </w:p>
    <w:p w14:paraId="15E18B88" w14:textId="5AE89119" w:rsidR="007F2A0B" w:rsidRDefault="007F2A0B" w:rsidP="0050672A">
      <w:r>
        <w:rPr>
          <w:noProof/>
        </w:rPr>
        <mc:AlternateContent>
          <mc:Choice Requires="wps">
            <w:drawing>
              <wp:anchor distT="0" distB="0" distL="114300" distR="114300" simplePos="0" relativeHeight="251820032" behindDoc="0" locked="0" layoutInCell="1" allowOverlap="1" wp14:anchorId="271349AB" wp14:editId="671C68D1">
                <wp:simplePos x="0" y="0"/>
                <wp:positionH relativeFrom="column">
                  <wp:posOffset>0</wp:posOffset>
                </wp:positionH>
                <wp:positionV relativeFrom="paragraph">
                  <wp:posOffset>5097780</wp:posOffset>
                </wp:positionV>
                <wp:extent cx="5791835" cy="635"/>
                <wp:effectExtent l="0" t="0" r="0" b="0"/>
                <wp:wrapNone/>
                <wp:docPr id="103140918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EDCD2A0" w14:textId="529FCA95" w:rsidR="007F2A0B" w:rsidRPr="003C192B" w:rsidRDefault="007F2A0B" w:rsidP="007F2A0B">
                            <w:pPr>
                              <w:pStyle w:val="Caption"/>
                              <w:rPr>
                                <w:sz w:val="24"/>
                                <w:szCs w:val="24"/>
                              </w:rPr>
                            </w:pPr>
                            <w:bookmarkStart w:id="162" w:name="_Toc183893680"/>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27</w:t>
                            </w:r>
                            <w:r w:rsidR="00456216">
                              <w:fldChar w:fldCharType="end"/>
                            </w:r>
                            <w:r>
                              <w:t>: Sơ đồ hoạt động gửi lại email xác thực</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349AB" id="_x0000_s1059" type="#_x0000_t202" style="position:absolute;margin-left:0;margin-top:401.4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eGwIAAEAEAAAOAAAAZHJzL2Uyb0RvYy54bWysU8Fu2zAMvQ/YPwi6L04at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" stroked="f">
                <v:textbox style="mso-fit-shape-to-text:t" inset="0,0,0,0">
                  <w:txbxContent>
                    <w:p w14:paraId="1EDCD2A0" w14:textId="529FCA95" w:rsidR="007F2A0B" w:rsidRPr="003C192B" w:rsidRDefault="007F2A0B" w:rsidP="007F2A0B">
                      <w:pPr>
                        <w:pStyle w:val="Caption"/>
                        <w:rPr>
                          <w:sz w:val="24"/>
                          <w:szCs w:val="24"/>
                        </w:rPr>
                      </w:pPr>
                      <w:bookmarkStart w:id="163" w:name="_Toc183893680"/>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27</w:t>
                      </w:r>
                      <w:r w:rsidR="00456216">
                        <w:fldChar w:fldCharType="end"/>
                      </w:r>
                      <w:r>
                        <w:t>: Sơ đồ hoạt động gửi lại email xác thực</w:t>
                      </w:r>
                      <w:bookmarkEnd w:id="163"/>
                    </w:p>
                  </w:txbxContent>
                </v:textbox>
              </v:shape>
            </w:pict>
          </mc:Fallback>
        </mc:AlternateContent>
      </w:r>
      <w:r w:rsidRPr="007F2A0B">
        <w:rPr>
          <w:noProof/>
        </w:rPr>
        <w:drawing>
          <wp:anchor distT="0" distB="0" distL="114300" distR="114300" simplePos="0" relativeHeight="251817984" behindDoc="0" locked="0" layoutInCell="1" allowOverlap="1" wp14:anchorId="2040CA5E" wp14:editId="41E2AED5">
            <wp:simplePos x="0" y="0"/>
            <wp:positionH relativeFrom="margin">
              <wp:align>right</wp:align>
            </wp:positionH>
            <wp:positionV relativeFrom="paragraph">
              <wp:posOffset>13970</wp:posOffset>
            </wp:positionV>
            <wp:extent cx="5791835" cy="5026660"/>
            <wp:effectExtent l="0" t="0" r="0" b="2540"/>
            <wp:wrapNone/>
            <wp:docPr id="112186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63040" name=""/>
                    <pic:cNvPicPr/>
                  </pic:nvPicPr>
                  <pic:blipFill>
                    <a:blip r:embed="rId44">
                      <a:extLst>
                        <a:ext uri="{28A0092B-C50C-407E-A947-70E740481C1C}">
                          <a14:useLocalDpi xmlns:a14="http://schemas.microsoft.com/office/drawing/2010/main" val="0"/>
                        </a:ext>
                      </a:extLst>
                    </a:blip>
                    <a:stretch>
                      <a:fillRect/>
                    </a:stretch>
                  </pic:blipFill>
                  <pic:spPr>
                    <a:xfrm>
                      <a:off x="0" y="0"/>
                      <a:ext cx="5791835" cy="5026660"/>
                    </a:xfrm>
                    <a:prstGeom prst="rect">
                      <a:avLst/>
                    </a:prstGeom>
                  </pic:spPr>
                </pic:pic>
              </a:graphicData>
            </a:graphic>
          </wp:anchor>
        </w:drawing>
      </w:r>
    </w:p>
    <w:p w14:paraId="45A6995C" w14:textId="77777777" w:rsidR="007F2A0B" w:rsidRDefault="007F2A0B" w:rsidP="0050672A"/>
    <w:p w14:paraId="3E826AF6" w14:textId="77777777" w:rsidR="007F2A0B" w:rsidRDefault="007F2A0B" w:rsidP="0050672A"/>
    <w:p w14:paraId="4CE79B1A" w14:textId="77777777" w:rsidR="007F2A0B" w:rsidRDefault="007F2A0B" w:rsidP="0050672A"/>
    <w:p w14:paraId="71FF8A7B" w14:textId="77777777" w:rsidR="007F2A0B" w:rsidRDefault="007F2A0B" w:rsidP="0050672A"/>
    <w:p w14:paraId="3E28C098" w14:textId="77777777" w:rsidR="007F2A0B" w:rsidRDefault="007F2A0B" w:rsidP="0050672A"/>
    <w:p w14:paraId="6523C86E" w14:textId="77777777" w:rsidR="007F2A0B" w:rsidRDefault="007F2A0B" w:rsidP="0050672A"/>
    <w:p w14:paraId="5CB2A1D0" w14:textId="77777777" w:rsidR="007F2A0B" w:rsidRDefault="007F2A0B" w:rsidP="0050672A"/>
    <w:p w14:paraId="4E5F53C6" w14:textId="77777777" w:rsidR="007F2A0B" w:rsidRDefault="007F2A0B" w:rsidP="0050672A"/>
    <w:p w14:paraId="21627D41" w14:textId="77777777" w:rsidR="007F2A0B" w:rsidRDefault="007F2A0B" w:rsidP="0050672A"/>
    <w:p w14:paraId="7AC7C5EA" w14:textId="77777777" w:rsidR="007F2A0B" w:rsidRDefault="007F2A0B" w:rsidP="0050672A"/>
    <w:p w14:paraId="7C84018D" w14:textId="77777777" w:rsidR="007F2A0B" w:rsidRDefault="007F2A0B" w:rsidP="0050672A"/>
    <w:p w14:paraId="7CDF6361" w14:textId="77777777" w:rsidR="007F2A0B" w:rsidRDefault="007F2A0B" w:rsidP="0050672A"/>
    <w:p w14:paraId="61012900" w14:textId="77777777" w:rsidR="007F2A0B" w:rsidRDefault="007F2A0B" w:rsidP="0050672A"/>
    <w:p w14:paraId="758F1501" w14:textId="77777777" w:rsidR="007F2A0B" w:rsidRDefault="007F2A0B" w:rsidP="0050672A"/>
    <w:p w14:paraId="7BF8C7C5" w14:textId="77777777" w:rsidR="007F2A0B" w:rsidRDefault="007F2A0B" w:rsidP="0050672A"/>
    <w:p w14:paraId="417A9FD5" w14:textId="77777777" w:rsidR="007F2A0B" w:rsidRDefault="007F2A0B" w:rsidP="0050672A"/>
    <w:p w14:paraId="2F43D4E8" w14:textId="77777777" w:rsidR="007F2A0B" w:rsidRDefault="007F2A0B" w:rsidP="0050672A"/>
    <w:p w14:paraId="689A30CD" w14:textId="77777777" w:rsidR="007F2A0B" w:rsidRDefault="007F2A0B" w:rsidP="0050672A"/>
    <w:p w14:paraId="3D28EE69" w14:textId="77777777" w:rsidR="007F2A0B" w:rsidRDefault="007F2A0B" w:rsidP="0050672A"/>
    <w:p w14:paraId="7EEAF27A" w14:textId="77777777" w:rsidR="007F2A0B" w:rsidRDefault="007F2A0B" w:rsidP="0050672A"/>
    <w:p w14:paraId="44080826" w14:textId="77777777" w:rsidR="007F2A0B" w:rsidRDefault="007F2A0B" w:rsidP="0050672A"/>
    <w:p w14:paraId="036C5F17" w14:textId="77777777" w:rsidR="007F2A0B" w:rsidRDefault="007F2A0B" w:rsidP="0050672A"/>
    <w:p w14:paraId="676BCB6F" w14:textId="77777777" w:rsidR="007F2A0B" w:rsidRDefault="007F2A0B" w:rsidP="0050672A"/>
    <w:p w14:paraId="1381829F" w14:textId="77777777" w:rsidR="007F2A0B" w:rsidRDefault="007F2A0B" w:rsidP="0050672A"/>
    <w:p w14:paraId="5083C205" w14:textId="77777777" w:rsidR="007F2A0B" w:rsidRDefault="007F2A0B" w:rsidP="0050672A"/>
    <w:p w14:paraId="2F9C6427" w14:textId="77777777" w:rsidR="007F2A0B" w:rsidRDefault="007F2A0B" w:rsidP="0050672A"/>
    <w:p w14:paraId="2927A051" w14:textId="77777777" w:rsidR="007F2A0B" w:rsidRDefault="007F2A0B" w:rsidP="0050672A"/>
    <w:p w14:paraId="1743AA6A" w14:textId="77777777" w:rsidR="007F2A0B" w:rsidRDefault="007F2A0B" w:rsidP="0050672A"/>
    <w:p w14:paraId="45C77D01" w14:textId="77777777" w:rsidR="007F2A0B" w:rsidRDefault="007F2A0B" w:rsidP="0050672A"/>
    <w:p w14:paraId="334CE3D2" w14:textId="77777777" w:rsidR="007F2A0B" w:rsidRDefault="007F2A0B" w:rsidP="0050672A"/>
    <w:p w14:paraId="722AF840" w14:textId="77777777" w:rsidR="007F2A0B" w:rsidRDefault="007F2A0B" w:rsidP="0050672A"/>
    <w:p w14:paraId="2ECEA6B4" w14:textId="77777777" w:rsidR="007F2A0B" w:rsidRDefault="007F2A0B" w:rsidP="0050672A"/>
    <w:p w14:paraId="0A5D80C0" w14:textId="77777777" w:rsidR="007F2A0B" w:rsidRDefault="007F2A0B" w:rsidP="0050672A"/>
    <w:p w14:paraId="4CB26FFB" w14:textId="77777777" w:rsidR="007F2A0B" w:rsidRDefault="007F2A0B" w:rsidP="0050672A"/>
    <w:p w14:paraId="423835E6" w14:textId="77777777" w:rsidR="007F2A0B" w:rsidRDefault="007F2A0B" w:rsidP="0050672A"/>
    <w:p w14:paraId="0A4CF617" w14:textId="77777777" w:rsidR="007F2A0B" w:rsidRDefault="007F2A0B" w:rsidP="0050672A"/>
    <w:p w14:paraId="483A180D" w14:textId="77777777" w:rsidR="007F2A0B" w:rsidRDefault="007F2A0B" w:rsidP="0050672A"/>
    <w:p w14:paraId="23EB70CE" w14:textId="77777777" w:rsidR="007F2A0B" w:rsidRDefault="007F2A0B" w:rsidP="0050672A"/>
    <w:p w14:paraId="093A70AF" w14:textId="77777777" w:rsidR="007F2A0B" w:rsidRDefault="007F2A0B" w:rsidP="0050672A"/>
    <w:p w14:paraId="32FE4CE1" w14:textId="77777777" w:rsidR="007F2A0B" w:rsidRDefault="007F2A0B" w:rsidP="0050672A"/>
    <w:p w14:paraId="5DCFB5AA" w14:textId="77777777" w:rsidR="007F2A0B" w:rsidRDefault="007F2A0B" w:rsidP="0050672A"/>
    <w:p w14:paraId="359EF1AB" w14:textId="689DB013" w:rsidR="007F2A0B" w:rsidRDefault="007F2A0B" w:rsidP="007F2A0B">
      <w:pPr>
        <w:pStyle w:val="Heading3"/>
      </w:pPr>
      <w:bookmarkStart w:id="164" w:name="_Toc183893951"/>
      <w:r>
        <w:lastRenderedPageBreak/>
        <w:t>Xem danh sách người bán</w:t>
      </w:r>
      <w:bookmarkEnd w:id="164"/>
    </w:p>
    <w:p w14:paraId="6B47C62A" w14:textId="3D1E51FA" w:rsidR="007F2A0B" w:rsidRDefault="007F2A0B" w:rsidP="0050672A">
      <w:r>
        <w:rPr>
          <w:noProof/>
        </w:rPr>
        <mc:AlternateContent>
          <mc:Choice Requires="wps">
            <w:drawing>
              <wp:anchor distT="0" distB="0" distL="114300" distR="114300" simplePos="0" relativeHeight="251823104" behindDoc="0" locked="0" layoutInCell="1" allowOverlap="1" wp14:anchorId="4F3BC6F3" wp14:editId="70F1766C">
                <wp:simplePos x="0" y="0"/>
                <wp:positionH relativeFrom="column">
                  <wp:posOffset>0</wp:posOffset>
                </wp:positionH>
                <wp:positionV relativeFrom="paragraph">
                  <wp:posOffset>3960495</wp:posOffset>
                </wp:positionV>
                <wp:extent cx="5791835" cy="635"/>
                <wp:effectExtent l="0" t="0" r="0" b="0"/>
                <wp:wrapNone/>
                <wp:docPr id="70197792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A51BFB0" w14:textId="43513978" w:rsidR="007F2A0B" w:rsidRPr="009A1A72" w:rsidRDefault="007F2A0B" w:rsidP="007F2A0B">
                            <w:pPr>
                              <w:pStyle w:val="Caption"/>
                              <w:rPr>
                                <w:sz w:val="24"/>
                                <w:szCs w:val="24"/>
                              </w:rPr>
                            </w:pPr>
                            <w:bookmarkStart w:id="165" w:name="_Toc183893681"/>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28</w:t>
                            </w:r>
                            <w:r w:rsidR="00456216">
                              <w:fldChar w:fldCharType="end"/>
                            </w:r>
                            <w:r>
                              <w:t>: Sơ đồ hoạt động xem danh sách người bán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BC6F3" id="_x0000_s1060" type="#_x0000_t202" style="position:absolute;margin-left:0;margin-top:311.85pt;width:456.0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LlGwIAAEA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" stroked="f">
                <v:textbox style="mso-fit-shape-to-text:t" inset="0,0,0,0">
                  <w:txbxContent>
                    <w:p w14:paraId="0A51BFB0" w14:textId="43513978" w:rsidR="007F2A0B" w:rsidRPr="009A1A72" w:rsidRDefault="007F2A0B" w:rsidP="007F2A0B">
                      <w:pPr>
                        <w:pStyle w:val="Caption"/>
                        <w:rPr>
                          <w:sz w:val="24"/>
                          <w:szCs w:val="24"/>
                        </w:rPr>
                      </w:pPr>
                      <w:bookmarkStart w:id="166" w:name="_Toc183893681"/>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28</w:t>
                      </w:r>
                      <w:r w:rsidR="00456216">
                        <w:fldChar w:fldCharType="end"/>
                      </w:r>
                      <w:r>
                        <w:t>: Sơ đồ hoạt động xem danh sách người bán</w:t>
                      </w:r>
                      <w:bookmarkEnd w:id="166"/>
                    </w:p>
                  </w:txbxContent>
                </v:textbox>
              </v:shape>
            </w:pict>
          </mc:Fallback>
        </mc:AlternateContent>
      </w:r>
      <w:r w:rsidRPr="007F2A0B">
        <w:rPr>
          <w:noProof/>
        </w:rPr>
        <w:drawing>
          <wp:anchor distT="0" distB="0" distL="114300" distR="114300" simplePos="0" relativeHeight="251821056" behindDoc="0" locked="0" layoutInCell="1" allowOverlap="1" wp14:anchorId="47177DF8" wp14:editId="1EF6DE4B">
            <wp:simplePos x="0" y="0"/>
            <wp:positionH relativeFrom="margin">
              <wp:align>right</wp:align>
            </wp:positionH>
            <wp:positionV relativeFrom="paragraph">
              <wp:posOffset>13970</wp:posOffset>
            </wp:positionV>
            <wp:extent cx="5791835" cy="3889375"/>
            <wp:effectExtent l="0" t="0" r="0" b="0"/>
            <wp:wrapNone/>
            <wp:docPr id="3419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95992" name=""/>
                    <pic:cNvPicPr/>
                  </pic:nvPicPr>
                  <pic:blipFill>
                    <a:blip r:embed="rId45">
                      <a:extLst>
                        <a:ext uri="{28A0092B-C50C-407E-A947-70E740481C1C}">
                          <a14:useLocalDpi xmlns:a14="http://schemas.microsoft.com/office/drawing/2010/main" val="0"/>
                        </a:ext>
                      </a:extLst>
                    </a:blip>
                    <a:stretch>
                      <a:fillRect/>
                    </a:stretch>
                  </pic:blipFill>
                  <pic:spPr>
                    <a:xfrm>
                      <a:off x="0" y="0"/>
                      <a:ext cx="5791835" cy="3889375"/>
                    </a:xfrm>
                    <a:prstGeom prst="rect">
                      <a:avLst/>
                    </a:prstGeom>
                  </pic:spPr>
                </pic:pic>
              </a:graphicData>
            </a:graphic>
          </wp:anchor>
        </w:drawing>
      </w:r>
    </w:p>
    <w:p w14:paraId="3BE5EE00" w14:textId="77777777" w:rsidR="007F2A0B" w:rsidRDefault="007F2A0B" w:rsidP="0050672A"/>
    <w:p w14:paraId="31545C64" w14:textId="77777777" w:rsidR="007F2A0B" w:rsidRDefault="007F2A0B" w:rsidP="0050672A"/>
    <w:p w14:paraId="3B339347" w14:textId="77777777" w:rsidR="007F2A0B" w:rsidRDefault="007F2A0B" w:rsidP="0050672A"/>
    <w:p w14:paraId="2CB0DBF9" w14:textId="77777777" w:rsidR="007F2A0B" w:rsidRDefault="007F2A0B" w:rsidP="0050672A"/>
    <w:p w14:paraId="77B75CB7" w14:textId="77777777" w:rsidR="007F2A0B" w:rsidRDefault="007F2A0B" w:rsidP="0050672A"/>
    <w:p w14:paraId="7A150B14" w14:textId="77777777" w:rsidR="007F2A0B" w:rsidRDefault="007F2A0B" w:rsidP="0050672A"/>
    <w:p w14:paraId="6636CCE4" w14:textId="77777777" w:rsidR="007F2A0B" w:rsidRDefault="007F2A0B" w:rsidP="0050672A"/>
    <w:p w14:paraId="62690FC7" w14:textId="77777777" w:rsidR="007F2A0B" w:rsidRDefault="007F2A0B" w:rsidP="0050672A"/>
    <w:p w14:paraId="58E5DC44" w14:textId="77777777" w:rsidR="007F2A0B" w:rsidRDefault="007F2A0B" w:rsidP="0050672A"/>
    <w:p w14:paraId="04B66395" w14:textId="77777777" w:rsidR="007F2A0B" w:rsidRDefault="007F2A0B" w:rsidP="0050672A"/>
    <w:p w14:paraId="60B99769" w14:textId="77777777" w:rsidR="007F2A0B" w:rsidRDefault="007F2A0B" w:rsidP="0050672A"/>
    <w:p w14:paraId="54C5241C" w14:textId="77777777" w:rsidR="007F2A0B" w:rsidRDefault="007F2A0B" w:rsidP="0050672A"/>
    <w:p w14:paraId="7132846D" w14:textId="77777777" w:rsidR="007F2A0B" w:rsidRDefault="007F2A0B" w:rsidP="0050672A"/>
    <w:p w14:paraId="7852866C" w14:textId="77777777" w:rsidR="007F2A0B" w:rsidRDefault="007F2A0B" w:rsidP="0050672A"/>
    <w:p w14:paraId="28A48C6F" w14:textId="77777777" w:rsidR="007F2A0B" w:rsidRDefault="007F2A0B" w:rsidP="0050672A"/>
    <w:p w14:paraId="2C634494" w14:textId="77777777" w:rsidR="007F2A0B" w:rsidRDefault="007F2A0B" w:rsidP="0050672A"/>
    <w:p w14:paraId="08F7DBE4" w14:textId="77777777" w:rsidR="007F2A0B" w:rsidRDefault="007F2A0B" w:rsidP="0050672A"/>
    <w:p w14:paraId="5AE1AC14" w14:textId="77777777" w:rsidR="007F2A0B" w:rsidRDefault="007F2A0B" w:rsidP="0050672A"/>
    <w:p w14:paraId="162BF35C" w14:textId="77777777" w:rsidR="007F2A0B" w:rsidRDefault="007F2A0B" w:rsidP="0050672A"/>
    <w:p w14:paraId="0E6EEE92" w14:textId="77777777" w:rsidR="007F2A0B" w:rsidRDefault="007F2A0B" w:rsidP="0050672A"/>
    <w:p w14:paraId="63F60CF4" w14:textId="77777777" w:rsidR="007F2A0B" w:rsidRDefault="007F2A0B" w:rsidP="0050672A"/>
    <w:p w14:paraId="6B0D9501" w14:textId="77777777" w:rsidR="007F2A0B" w:rsidRDefault="007F2A0B" w:rsidP="0050672A"/>
    <w:p w14:paraId="21DC5B90" w14:textId="77777777" w:rsidR="007F2A0B" w:rsidRDefault="007F2A0B" w:rsidP="0050672A"/>
    <w:p w14:paraId="3AD963D7" w14:textId="77777777" w:rsidR="007F2A0B" w:rsidRDefault="007F2A0B" w:rsidP="0050672A"/>
    <w:p w14:paraId="3716290A" w14:textId="77777777" w:rsidR="007F2A0B" w:rsidRDefault="007F2A0B" w:rsidP="0050672A"/>
    <w:p w14:paraId="44AF3432" w14:textId="77777777" w:rsidR="007F2A0B" w:rsidRDefault="007F2A0B" w:rsidP="0050672A"/>
    <w:p w14:paraId="0C32247C" w14:textId="77777777" w:rsidR="007F2A0B" w:rsidRDefault="007F2A0B" w:rsidP="0050672A"/>
    <w:p w14:paraId="0CD8A119" w14:textId="77777777" w:rsidR="007F2A0B" w:rsidRDefault="007F2A0B" w:rsidP="0050672A"/>
    <w:p w14:paraId="0654031B" w14:textId="77777777" w:rsidR="007F2A0B" w:rsidRDefault="007F2A0B" w:rsidP="0050672A"/>
    <w:p w14:paraId="2849F978" w14:textId="77777777" w:rsidR="007F2A0B" w:rsidRDefault="007F2A0B" w:rsidP="0050672A"/>
    <w:p w14:paraId="0B68BD93" w14:textId="77777777" w:rsidR="007F2A0B" w:rsidRDefault="007F2A0B" w:rsidP="0050672A"/>
    <w:p w14:paraId="695E89B8" w14:textId="77777777" w:rsidR="007F2A0B" w:rsidRDefault="007F2A0B" w:rsidP="0050672A"/>
    <w:p w14:paraId="3A646865" w14:textId="77777777" w:rsidR="007F2A0B" w:rsidRDefault="007F2A0B" w:rsidP="0050672A"/>
    <w:p w14:paraId="2EB5D70B" w14:textId="77777777" w:rsidR="007F2A0B" w:rsidRDefault="007F2A0B" w:rsidP="0050672A"/>
    <w:p w14:paraId="69E32B66" w14:textId="77777777" w:rsidR="007F2A0B" w:rsidRDefault="007F2A0B" w:rsidP="0050672A"/>
    <w:p w14:paraId="11FF2F50" w14:textId="77777777" w:rsidR="007F2A0B" w:rsidRDefault="007F2A0B" w:rsidP="0050672A"/>
    <w:p w14:paraId="36A70707" w14:textId="77777777" w:rsidR="007F2A0B" w:rsidRDefault="007F2A0B" w:rsidP="0050672A"/>
    <w:p w14:paraId="70EF1608" w14:textId="77777777" w:rsidR="007F2A0B" w:rsidRDefault="007F2A0B" w:rsidP="0050672A"/>
    <w:p w14:paraId="2080366D" w14:textId="77777777" w:rsidR="007F2A0B" w:rsidRDefault="007F2A0B" w:rsidP="0050672A"/>
    <w:p w14:paraId="342FFDC3" w14:textId="77777777" w:rsidR="007F2A0B" w:rsidRDefault="007F2A0B" w:rsidP="0050672A"/>
    <w:p w14:paraId="5FDA732E" w14:textId="77777777" w:rsidR="007F2A0B" w:rsidRDefault="007F2A0B" w:rsidP="0050672A"/>
    <w:p w14:paraId="35D644EE" w14:textId="3B0A6499" w:rsidR="007F2A0B" w:rsidRDefault="007F2A0B" w:rsidP="007F2A0B">
      <w:pPr>
        <w:pStyle w:val="Heading3"/>
      </w:pPr>
      <w:bookmarkStart w:id="167" w:name="_Toc183893952"/>
      <w:r>
        <w:lastRenderedPageBreak/>
        <w:t>Xem thông tin chi tiết người bán</w:t>
      </w:r>
      <w:bookmarkEnd w:id="167"/>
    </w:p>
    <w:p w14:paraId="3C54A03C" w14:textId="42018905" w:rsidR="007F2A0B" w:rsidRDefault="007F2A0B" w:rsidP="0050672A">
      <w:r>
        <w:rPr>
          <w:noProof/>
        </w:rPr>
        <mc:AlternateContent>
          <mc:Choice Requires="wps">
            <w:drawing>
              <wp:anchor distT="0" distB="0" distL="114300" distR="114300" simplePos="0" relativeHeight="251826176" behindDoc="0" locked="0" layoutInCell="1" allowOverlap="1" wp14:anchorId="4FF259A2" wp14:editId="1630D022">
                <wp:simplePos x="0" y="0"/>
                <wp:positionH relativeFrom="column">
                  <wp:posOffset>0</wp:posOffset>
                </wp:positionH>
                <wp:positionV relativeFrom="paragraph">
                  <wp:posOffset>4858385</wp:posOffset>
                </wp:positionV>
                <wp:extent cx="5791835" cy="635"/>
                <wp:effectExtent l="0" t="0" r="0" b="0"/>
                <wp:wrapNone/>
                <wp:docPr id="157752980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AAFEA21" w14:textId="5AAC833C" w:rsidR="007F2A0B" w:rsidRPr="001749F1" w:rsidRDefault="007F2A0B" w:rsidP="007F2A0B">
                            <w:pPr>
                              <w:pStyle w:val="Caption"/>
                              <w:rPr>
                                <w:sz w:val="24"/>
                                <w:szCs w:val="24"/>
                              </w:rPr>
                            </w:pPr>
                            <w:bookmarkStart w:id="168" w:name="_Toc183893682"/>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29</w:t>
                            </w:r>
                            <w:r w:rsidR="00456216">
                              <w:fldChar w:fldCharType="end"/>
                            </w:r>
                            <w:r>
                              <w:t>: Sơ đồ hoạt động xem chi tiết người bán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59A2" id="_x0000_s1061" type="#_x0000_t202" style="position:absolute;margin-left:0;margin-top:382.55pt;width:456.0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bAGQ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" stroked="f">
                <v:textbox style="mso-fit-shape-to-text:t" inset="0,0,0,0">
                  <w:txbxContent>
                    <w:p w14:paraId="5AAFEA21" w14:textId="5AAC833C" w:rsidR="007F2A0B" w:rsidRPr="001749F1" w:rsidRDefault="007F2A0B" w:rsidP="007F2A0B">
                      <w:pPr>
                        <w:pStyle w:val="Caption"/>
                        <w:rPr>
                          <w:sz w:val="24"/>
                          <w:szCs w:val="24"/>
                        </w:rPr>
                      </w:pPr>
                      <w:bookmarkStart w:id="169" w:name="_Toc183893682"/>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29</w:t>
                      </w:r>
                      <w:r w:rsidR="00456216">
                        <w:fldChar w:fldCharType="end"/>
                      </w:r>
                      <w:r>
                        <w:t>: Sơ đồ hoạt động xem chi tiết người bán</w:t>
                      </w:r>
                      <w:bookmarkEnd w:id="169"/>
                    </w:p>
                  </w:txbxContent>
                </v:textbox>
              </v:shape>
            </w:pict>
          </mc:Fallback>
        </mc:AlternateContent>
      </w:r>
      <w:r w:rsidRPr="007F2A0B">
        <w:rPr>
          <w:noProof/>
        </w:rPr>
        <w:drawing>
          <wp:anchor distT="0" distB="0" distL="114300" distR="114300" simplePos="0" relativeHeight="251824128" behindDoc="0" locked="0" layoutInCell="1" allowOverlap="1" wp14:anchorId="2729275A" wp14:editId="69AB6F84">
            <wp:simplePos x="0" y="0"/>
            <wp:positionH relativeFrom="margin">
              <wp:align>right</wp:align>
            </wp:positionH>
            <wp:positionV relativeFrom="paragraph">
              <wp:posOffset>33020</wp:posOffset>
            </wp:positionV>
            <wp:extent cx="5791835" cy="4768215"/>
            <wp:effectExtent l="0" t="0" r="0" b="0"/>
            <wp:wrapNone/>
            <wp:docPr id="70858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4765" name=""/>
                    <pic:cNvPicPr/>
                  </pic:nvPicPr>
                  <pic:blipFill>
                    <a:blip r:embed="rId46">
                      <a:extLst>
                        <a:ext uri="{28A0092B-C50C-407E-A947-70E740481C1C}">
                          <a14:useLocalDpi xmlns:a14="http://schemas.microsoft.com/office/drawing/2010/main" val="0"/>
                        </a:ext>
                      </a:extLst>
                    </a:blip>
                    <a:stretch>
                      <a:fillRect/>
                    </a:stretch>
                  </pic:blipFill>
                  <pic:spPr>
                    <a:xfrm>
                      <a:off x="0" y="0"/>
                      <a:ext cx="5791835" cy="4768215"/>
                    </a:xfrm>
                    <a:prstGeom prst="rect">
                      <a:avLst/>
                    </a:prstGeom>
                  </pic:spPr>
                </pic:pic>
              </a:graphicData>
            </a:graphic>
          </wp:anchor>
        </w:drawing>
      </w:r>
    </w:p>
    <w:p w14:paraId="6A16E84C" w14:textId="07B53796" w:rsidR="007F2A0B" w:rsidRDefault="007F2A0B" w:rsidP="0050672A"/>
    <w:p w14:paraId="5B6C055C" w14:textId="77777777" w:rsidR="007F2A0B" w:rsidRDefault="007F2A0B" w:rsidP="0050672A"/>
    <w:p w14:paraId="2B51762F" w14:textId="77777777" w:rsidR="007F2A0B" w:rsidRDefault="007F2A0B" w:rsidP="0050672A"/>
    <w:p w14:paraId="1552A852" w14:textId="77777777" w:rsidR="007F2A0B" w:rsidRDefault="007F2A0B" w:rsidP="0050672A"/>
    <w:p w14:paraId="486CA7EC" w14:textId="77777777" w:rsidR="007F2A0B" w:rsidRDefault="007F2A0B" w:rsidP="0050672A"/>
    <w:p w14:paraId="50CFBA0F" w14:textId="77777777" w:rsidR="007F2A0B" w:rsidRDefault="007F2A0B" w:rsidP="0050672A"/>
    <w:p w14:paraId="417E9586" w14:textId="77777777" w:rsidR="007F2A0B" w:rsidRDefault="007F2A0B" w:rsidP="0050672A"/>
    <w:p w14:paraId="62738E25" w14:textId="77777777" w:rsidR="007F2A0B" w:rsidRDefault="007F2A0B" w:rsidP="0050672A"/>
    <w:p w14:paraId="3D79A69E" w14:textId="77777777" w:rsidR="007F2A0B" w:rsidRDefault="007F2A0B" w:rsidP="0050672A"/>
    <w:p w14:paraId="50F21CC8" w14:textId="77777777" w:rsidR="007F2A0B" w:rsidRDefault="007F2A0B" w:rsidP="0050672A"/>
    <w:p w14:paraId="0536A478" w14:textId="77777777" w:rsidR="007F2A0B" w:rsidRDefault="007F2A0B" w:rsidP="0050672A"/>
    <w:p w14:paraId="4D5AE486" w14:textId="77777777" w:rsidR="007F2A0B" w:rsidRDefault="007F2A0B" w:rsidP="0050672A"/>
    <w:p w14:paraId="4A840C5A" w14:textId="77777777" w:rsidR="007F2A0B" w:rsidRDefault="007F2A0B" w:rsidP="0050672A"/>
    <w:p w14:paraId="50647367" w14:textId="77777777" w:rsidR="007F2A0B" w:rsidRDefault="007F2A0B" w:rsidP="0050672A"/>
    <w:p w14:paraId="3FCF996B" w14:textId="77777777" w:rsidR="007F2A0B" w:rsidRDefault="007F2A0B" w:rsidP="0050672A"/>
    <w:p w14:paraId="4496423C" w14:textId="77777777" w:rsidR="007F2A0B" w:rsidRDefault="007F2A0B" w:rsidP="0050672A"/>
    <w:p w14:paraId="3810DC1C" w14:textId="77777777" w:rsidR="007F2A0B" w:rsidRDefault="007F2A0B" w:rsidP="0050672A"/>
    <w:p w14:paraId="1302E486" w14:textId="77777777" w:rsidR="007F2A0B" w:rsidRDefault="007F2A0B" w:rsidP="0050672A"/>
    <w:p w14:paraId="01C85F3D" w14:textId="77777777" w:rsidR="007F2A0B" w:rsidRDefault="007F2A0B" w:rsidP="0050672A"/>
    <w:p w14:paraId="650C758B" w14:textId="77777777" w:rsidR="007F2A0B" w:rsidRDefault="007F2A0B" w:rsidP="0050672A"/>
    <w:p w14:paraId="4CF369A7" w14:textId="77777777" w:rsidR="007F2A0B" w:rsidRDefault="007F2A0B" w:rsidP="0050672A"/>
    <w:p w14:paraId="0CEAA7BB" w14:textId="77777777" w:rsidR="007F2A0B" w:rsidRDefault="007F2A0B" w:rsidP="0050672A"/>
    <w:p w14:paraId="7FC617BA" w14:textId="77777777" w:rsidR="007F2A0B" w:rsidRDefault="007F2A0B" w:rsidP="0050672A"/>
    <w:p w14:paraId="4261A98B" w14:textId="77777777" w:rsidR="007F2A0B" w:rsidRDefault="007F2A0B" w:rsidP="0050672A"/>
    <w:p w14:paraId="43A2B2AD" w14:textId="77777777" w:rsidR="007F2A0B" w:rsidRDefault="007F2A0B" w:rsidP="0050672A"/>
    <w:p w14:paraId="3F2DA898" w14:textId="77777777" w:rsidR="007F2A0B" w:rsidRDefault="007F2A0B" w:rsidP="0050672A"/>
    <w:p w14:paraId="67910416" w14:textId="77777777" w:rsidR="007F2A0B" w:rsidRDefault="007F2A0B" w:rsidP="0050672A"/>
    <w:p w14:paraId="35BC6AFF" w14:textId="77777777" w:rsidR="007F2A0B" w:rsidRDefault="007F2A0B" w:rsidP="0050672A"/>
    <w:p w14:paraId="6FA241FE" w14:textId="77777777" w:rsidR="007F2A0B" w:rsidRDefault="007F2A0B" w:rsidP="0050672A"/>
    <w:p w14:paraId="7FE9B903" w14:textId="77777777" w:rsidR="007F2A0B" w:rsidRDefault="007F2A0B" w:rsidP="0050672A"/>
    <w:p w14:paraId="71C7EF8B" w14:textId="77777777" w:rsidR="007F2A0B" w:rsidRDefault="007F2A0B" w:rsidP="0050672A"/>
    <w:p w14:paraId="3D90F8C6" w14:textId="77777777" w:rsidR="007F2A0B" w:rsidRDefault="007F2A0B" w:rsidP="0050672A"/>
    <w:p w14:paraId="2DE98FE3" w14:textId="77777777" w:rsidR="007F2A0B" w:rsidRDefault="007F2A0B" w:rsidP="0050672A"/>
    <w:p w14:paraId="1BF62FC9" w14:textId="77777777" w:rsidR="007F2A0B" w:rsidRDefault="007F2A0B" w:rsidP="0050672A"/>
    <w:p w14:paraId="1E7B60E9" w14:textId="77777777" w:rsidR="007F2A0B" w:rsidRDefault="007F2A0B" w:rsidP="0050672A"/>
    <w:p w14:paraId="329E70C7" w14:textId="77777777" w:rsidR="007F2A0B" w:rsidRDefault="007F2A0B" w:rsidP="0050672A"/>
    <w:p w14:paraId="158F5D45" w14:textId="77777777" w:rsidR="007F2A0B" w:rsidRDefault="007F2A0B" w:rsidP="0050672A"/>
    <w:p w14:paraId="063B0CEA" w14:textId="77777777" w:rsidR="007F2A0B" w:rsidRDefault="007F2A0B" w:rsidP="0050672A"/>
    <w:p w14:paraId="017C95BA" w14:textId="77777777" w:rsidR="007F2A0B" w:rsidRDefault="007F2A0B" w:rsidP="0050672A"/>
    <w:p w14:paraId="24AE59FB" w14:textId="77777777" w:rsidR="007F2A0B" w:rsidRDefault="007F2A0B" w:rsidP="0050672A"/>
    <w:p w14:paraId="6504DB18" w14:textId="77777777" w:rsidR="007F2A0B" w:rsidRDefault="007F2A0B" w:rsidP="0050672A"/>
    <w:p w14:paraId="2C8C5C5D" w14:textId="1C4ECAAA" w:rsidR="007F2A0B" w:rsidRDefault="007F2A0B" w:rsidP="007F2A0B">
      <w:pPr>
        <w:pStyle w:val="Heading3"/>
      </w:pPr>
      <w:bookmarkStart w:id="170" w:name="_Toc183893953"/>
      <w:r>
        <w:lastRenderedPageBreak/>
        <w:t>Khóa hoặc mở khóa tài khoản người bán</w:t>
      </w:r>
      <w:bookmarkEnd w:id="170"/>
    </w:p>
    <w:p w14:paraId="4B456680" w14:textId="7BF402E3" w:rsidR="007F2A0B" w:rsidRDefault="007F2A0B" w:rsidP="0050672A">
      <w:r>
        <w:rPr>
          <w:noProof/>
        </w:rPr>
        <mc:AlternateContent>
          <mc:Choice Requires="wps">
            <w:drawing>
              <wp:anchor distT="0" distB="0" distL="114300" distR="114300" simplePos="0" relativeHeight="251829248" behindDoc="0" locked="0" layoutInCell="1" allowOverlap="1" wp14:anchorId="5B1FB826" wp14:editId="3D325404">
                <wp:simplePos x="0" y="0"/>
                <wp:positionH relativeFrom="column">
                  <wp:posOffset>0</wp:posOffset>
                </wp:positionH>
                <wp:positionV relativeFrom="paragraph">
                  <wp:posOffset>6351270</wp:posOffset>
                </wp:positionV>
                <wp:extent cx="5791835" cy="635"/>
                <wp:effectExtent l="0" t="0" r="0" b="0"/>
                <wp:wrapNone/>
                <wp:docPr id="149623365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8840B4D" w14:textId="7EDE356B" w:rsidR="007F2A0B" w:rsidRPr="0050617C" w:rsidRDefault="007F2A0B" w:rsidP="007F2A0B">
                            <w:pPr>
                              <w:pStyle w:val="Caption"/>
                              <w:rPr>
                                <w:sz w:val="24"/>
                                <w:szCs w:val="24"/>
                              </w:rPr>
                            </w:pPr>
                            <w:bookmarkStart w:id="171" w:name="_Toc183893683"/>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30</w:t>
                            </w:r>
                            <w:r w:rsidR="00456216">
                              <w:fldChar w:fldCharType="end"/>
                            </w:r>
                            <w:r>
                              <w:t>: Sơ đồ hoạt động khóa hoặc mở khóa tài khoản người bán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FB826" id="_x0000_s1062" type="#_x0000_t202" style="position:absolute;margin-left:0;margin-top:500.1pt;width:456.0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1uvGwIAAEAEAAAOAAAAZHJzL2Uyb0RvYy54bWysU8Fu2zAMvQ/YPwi6L05aNO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" stroked="f">
                <v:textbox style="mso-fit-shape-to-text:t" inset="0,0,0,0">
                  <w:txbxContent>
                    <w:p w14:paraId="18840B4D" w14:textId="7EDE356B" w:rsidR="007F2A0B" w:rsidRPr="0050617C" w:rsidRDefault="007F2A0B" w:rsidP="007F2A0B">
                      <w:pPr>
                        <w:pStyle w:val="Caption"/>
                        <w:rPr>
                          <w:sz w:val="24"/>
                          <w:szCs w:val="24"/>
                        </w:rPr>
                      </w:pPr>
                      <w:bookmarkStart w:id="172" w:name="_Toc183893683"/>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30</w:t>
                      </w:r>
                      <w:r w:rsidR="00456216">
                        <w:fldChar w:fldCharType="end"/>
                      </w:r>
                      <w:r>
                        <w:t>: Sơ đồ hoạt động khóa hoặc mở khóa tài khoản người bán</w:t>
                      </w:r>
                      <w:bookmarkEnd w:id="172"/>
                    </w:p>
                  </w:txbxContent>
                </v:textbox>
              </v:shape>
            </w:pict>
          </mc:Fallback>
        </mc:AlternateContent>
      </w:r>
      <w:r w:rsidRPr="007F2A0B">
        <w:rPr>
          <w:noProof/>
        </w:rPr>
        <w:drawing>
          <wp:anchor distT="0" distB="0" distL="114300" distR="114300" simplePos="0" relativeHeight="251827200" behindDoc="0" locked="0" layoutInCell="1" allowOverlap="1" wp14:anchorId="700BEC37" wp14:editId="6B677A1A">
            <wp:simplePos x="0" y="0"/>
            <wp:positionH relativeFrom="margin">
              <wp:align>right</wp:align>
            </wp:positionH>
            <wp:positionV relativeFrom="paragraph">
              <wp:posOffset>13970</wp:posOffset>
            </wp:positionV>
            <wp:extent cx="5791835" cy="6280150"/>
            <wp:effectExtent l="0" t="0" r="0" b="6350"/>
            <wp:wrapNone/>
            <wp:docPr id="93799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4912" name=""/>
                    <pic:cNvPicPr/>
                  </pic:nvPicPr>
                  <pic:blipFill>
                    <a:blip r:embed="rId47">
                      <a:extLst>
                        <a:ext uri="{28A0092B-C50C-407E-A947-70E740481C1C}">
                          <a14:useLocalDpi xmlns:a14="http://schemas.microsoft.com/office/drawing/2010/main" val="0"/>
                        </a:ext>
                      </a:extLst>
                    </a:blip>
                    <a:stretch>
                      <a:fillRect/>
                    </a:stretch>
                  </pic:blipFill>
                  <pic:spPr>
                    <a:xfrm>
                      <a:off x="0" y="0"/>
                      <a:ext cx="5791835" cy="6280150"/>
                    </a:xfrm>
                    <a:prstGeom prst="rect">
                      <a:avLst/>
                    </a:prstGeom>
                  </pic:spPr>
                </pic:pic>
              </a:graphicData>
            </a:graphic>
          </wp:anchor>
        </w:drawing>
      </w:r>
    </w:p>
    <w:p w14:paraId="2A0F02D8" w14:textId="6FBBA5AC" w:rsidR="007F2A0B" w:rsidRDefault="007F2A0B" w:rsidP="0050672A"/>
    <w:p w14:paraId="440B0C91" w14:textId="77777777" w:rsidR="007F2A0B" w:rsidRDefault="007F2A0B" w:rsidP="0050672A"/>
    <w:p w14:paraId="2313B3E6" w14:textId="77777777" w:rsidR="007F2A0B" w:rsidRDefault="007F2A0B" w:rsidP="0050672A"/>
    <w:p w14:paraId="23A06FFD" w14:textId="77777777" w:rsidR="007F2A0B" w:rsidRDefault="007F2A0B" w:rsidP="0050672A"/>
    <w:p w14:paraId="3BB117E5" w14:textId="77777777" w:rsidR="007F2A0B" w:rsidRDefault="007F2A0B" w:rsidP="0050672A"/>
    <w:p w14:paraId="41C3A521" w14:textId="77777777" w:rsidR="007F2A0B" w:rsidRDefault="007F2A0B" w:rsidP="0050672A"/>
    <w:p w14:paraId="4224AED8" w14:textId="77777777" w:rsidR="007F2A0B" w:rsidRDefault="007F2A0B" w:rsidP="0050672A"/>
    <w:p w14:paraId="069718AF" w14:textId="77777777" w:rsidR="007F2A0B" w:rsidRDefault="007F2A0B" w:rsidP="0050672A"/>
    <w:p w14:paraId="623BE410" w14:textId="77777777" w:rsidR="007F2A0B" w:rsidRDefault="007F2A0B" w:rsidP="0050672A"/>
    <w:p w14:paraId="2ACD9807" w14:textId="77777777" w:rsidR="007F2A0B" w:rsidRDefault="007F2A0B" w:rsidP="0050672A"/>
    <w:p w14:paraId="48195381" w14:textId="77777777" w:rsidR="007F2A0B" w:rsidRDefault="007F2A0B" w:rsidP="0050672A"/>
    <w:p w14:paraId="76433E2A" w14:textId="77777777" w:rsidR="007F2A0B" w:rsidRDefault="007F2A0B" w:rsidP="0050672A"/>
    <w:p w14:paraId="0FFCABCF" w14:textId="77777777" w:rsidR="007F2A0B" w:rsidRDefault="007F2A0B" w:rsidP="0050672A"/>
    <w:p w14:paraId="220E4FA3" w14:textId="77777777" w:rsidR="007F2A0B" w:rsidRDefault="007F2A0B" w:rsidP="0050672A"/>
    <w:p w14:paraId="3B03E72D" w14:textId="77777777" w:rsidR="007F2A0B" w:rsidRDefault="007F2A0B" w:rsidP="0050672A"/>
    <w:p w14:paraId="6BA54B5D" w14:textId="77777777" w:rsidR="007F2A0B" w:rsidRDefault="007F2A0B" w:rsidP="0050672A"/>
    <w:p w14:paraId="742102BA" w14:textId="77777777" w:rsidR="007F2A0B" w:rsidRDefault="007F2A0B" w:rsidP="0050672A"/>
    <w:p w14:paraId="10C4DDD2" w14:textId="77777777" w:rsidR="007F2A0B" w:rsidRDefault="007F2A0B" w:rsidP="0050672A"/>
    <w:p w14:paraId="6E076CBA" w14:textId="77777777" w:rsidR="007F2A0B" w:rsidRDefault="007F2A0B" w:rsidP="0050672A"/>
    <w:p w14:paraId="78354025" w14:textId="77777777" w:rsidR="007F2A0B" w:rsidRDefault="007F2A0B" w:rsidP="0050672A"/>
    <w:p w14:paraId="23232FA9" w14:textId="77777777" w:rsidR="007F2A0B" w:rsidRDefault="007F2A0B" w:rsidP="0050672A"/>
    <w:p w14:paraId="3F3AE5EA" w14:textId="77777777" w:rsidR="007F2A0B" w:rsidRDefault="007F2A0B" w:rsidP="0050672A"/>
    <w:p w14:paraId="44B88D5B" w14:textId="77777777" w:rsidR="008779AC" w:rsidRDefault="008779AC" w:rsidP="0050672A"/>
    <w:p w14:paraId="49B78FEB" w14:textId="77777777" w:rsidR="008779AC" w:rsidRDefault="008779AC" w:rsidP="0050672A"/>
    <w:p w14:paraId="33256FEA" w14:textId="77777777" w:rsidR="008779AC" w:rsidRDefault="008779AC" w:rsidP="0050672A"/>
    <w:p w14:paraId="7AC59155" w14:textId="77777777" w:rsidR="007F2A0B" w:rsidRDefault="007F2A0B" w:rsidP="0050672A"/>
    <w:p w14:paraId="4FDB5690" w14:textId="77777777" w:rsidR="007F2A0B" w:rsidRDefault="007F2A0B" w:rsidP="0050672A"/>
    <w:p w14:paraId="6015B4E6" w14:textId="77777777" w:rsidR="007F2A0B" w:rsidRDefault="007F2A0B" w:rsidP="0050672A"/>
    <w:p w14:paraId="43C51AED" w14:textId="77777777" w:rsidR="007F2A0B" w:rsidRDefault="007F2A0B" w:rsidP="0050672A"/>
    <w:p w14:paraId="474235DB" w14:textId="77777777" w:rsidR="007F2A0B" w:rsidRDefault="007F2A0B" w:rsidP="0050672A"/>
    <w:p w14:paraId="1ECAB268" w14:textId="77777777" w:rsidR="007F2A0B" w:rsidRDefault="007F2A0B" w:rsidP="0050672A"/>
    <w:p w14:paraId="47A07E33" w14:textId="77777777" w:rsidR="007F2A0B" w:rsidRDefault="007F2A0B" w:rsidP="0050672A"/>
    <w:p w14:paraId="39E1C975" w14:textId="77777777" w:rsidR="007F2A0B" w:rsidRDefault="007F2A0B" w:rsidP="0050672A"/>
    <w:p w14:paraId="10D47E3B" w14:textId="77777777" w:rsidR="007F2A0B" w:rsidRDefault="007F2A0B" w:rsidP="0050672A"/>
    <w:p w14:paraId="41CB64BE" w14:textId="77777777" w:rsidR="007F2A0B" w:rsidRDefault="007F2A0B" w:rsidP="0050672A"/>
    <w:p w14:paraId="098EB633" w14:textId="77777777" w:rsidR="007F2A0B" w:rsidRDefault="007F2A0B" w:rsidP="0050672A"/>
    <w:p w14:paraId="210AF216" w14:textId="77777777" w:rsidR="007F2A0B" w:rsidRDefault="007F2A0B" w:rsidP="0050672A"/>
    <w:p w14:paraId="64C269FD" w14:textId="77777777" w:rsidR="007F2A0B" w:rsidRDefault="007F2A0B" w:rsidP="0050672A"/>
    <w:p w14:paraId="015C97ED" w14:textId="77777777" w:rsidR="007F2A0B" w:rsidRDefault="007F2A0B" w:rsidP="0050672A"/>
    <w:p w14:paraId="3899F31D" w14:textId="77777777" w:rsidR="007F2A0B" w:rsidRDefault="007F2A0B" w:rsidP="0050672A"/>
    <w:p w14:paraId="61CB638A" w14:textId="77777777" w:rsidR="007F2A0B" w:rsidRDefault="007F2A0B" w:rsidP="0050672A"/>
    <w:p w14:paraId="4187A1B8" w14:textId="56D68E78" w:rsidR="007F2A0B" w:rsidRDefault="007F2A0B" w:rsidP="007F2A0B">
      <w:pPr>
        <w:pStyle w:val="Heading3"/>
      </w:pPr>
      <w:bookmarkStart w:id="173" w:name="_Toc183893954"/>
      <w:r>
        <w:lastRenderedPageBreak/>
        <w:t xml:space="preserve">Xử lý </w:t>
      </w:r>
      <w:r w:rsidR="00D12F6E">
        <w:t>mua hàng</w:t>
      </w:r>
      <w:bookmarkEnd w:id="173"/>
    </w:p>
    <w:p w14:paraId="2DB44AB0" w14:textId="4ADB8EDE" w:rsidR="007F2A0B" w:rsidRDefault="00D12F6E" w:rsidP="0050672A">
      <w:r>
        <w:rPr>
          <w:noProof/>
        </w:rPr>
        <mc:AlternateContent>
          <mc:Choice Requires="wps">
            <w:drawing>
              <wp:anchor distT="0" distB="0" distL="114300" distR="114300" simplePos="0" relativeHeight="251832320" behindDoc="0" locked="0" layoutInCell="1" allowOverlap="1" wp14:anchorId="6404A50D" wp14:editId="5D7CA5BC">
                <wp:simplePos x="0" y="0"/>
                <wp:positionH relativeFrom="column">
                  <wp:posOffset>0</wp:posOffset>
                </wp:positionH>
                <wp:positionV relativeFrom="paragraph">
                  <wp:posOffset>6316980</wp:posOffset>
                </wp:positionV>
                <wp:extent cx="5791835" cy="635"/>
                <wp:effectExtent l="0" t="0" r="0" b="0"/>
                <wp:wrapNone/>
                <wp:docPr id="82351057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01CEA81" w14:textId="44D9EDEC" w:rsidR="00D12F6E" w:rsidRPr="00E548E5" w:rsidRDefault="00D12F6E" w:rsidP="00D12F6E">
                            <w:pPr>
                              <w:pStyle w:val="Caption"/>
                              <w:rPr>
                                <w:sz w:val="24"/>
                                <w:szCs w:val="24"/>
                              </w:rPr>
                            </w:pPr>
                            <w:bookmarkStart w:id="174" w:name="_Toc18389368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31</w:t>
                            </w:r>
                            <w:r w:rsidR="00456216">
                              <w:fldChar w:fldCharType="end"/>
                            </w:r>
                            <w:r>
                              <w:t>: Sơ đồ hoạt động xử lý mua hàng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4A50D" id="_x0000_s1063" type="#_x0000_t202" style="position:absolute;margin-left:0;margin-top:497.4pt;width:456.0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" stroked="f">
                <v:textbox style="mso-fit-shape-to-text:t" inset="0,0,0,0">
                  <w:txbxContent>
                    <w:p w14:paraId="101CEA81" w14:textId="44D9EDEC" w:rsidR="00D12F6E" w:rsidRPr="00E548E5" w:rsidRDefault="00D12F6E" w:rsidP="00D12F6E">
                      <w:pPr>
                        <w:pStyle w:val="Caption"/>
                        <w:rPr>
                          <w:sz w:val="24"/>
                          <w:szCs w:val="24"/>
                        </w:rPr>
                      </w:pPr>
                      <w:bookmarkStart w:id="175" w:name="_Toc18389368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31</w:t>
                      </w:r>
                      <w:r w:rsidR="00456216">
                        <w:fldChar w:fldCharType="end"/>
                      </w:r>
                      <w:r>
                        <w:t>: Sơ đồ hoạt động xử lý mua hàng</w:t>
                      </w:r>
                      <w:bookmarkEnd w:id="175"/>
                    </w:p>
                  </w:txbxContent>
                </v:textbox>
              </v:shape>
            </w:pict>
          </mc:Fallback>
        </mc:AlternateContent>
      </w:r>
      <w:r w:rsidRPr="00D12F6E">
        <w:rPr>
          <w:noProof/>
        </w:rPr>
        <w:drawing>
          <wp:anchor distT="0" distB="0" distL="114300" distR="114300" simplePos="0" relativeHeight="251830272" behindDoc="0" locked="0" layoutInCell="1" allowOverlap="1" wp14:anchorId="4C161D4B" wp14:editId="574D1347">
            <wp:simplePos x="0" y="0"/>
            <wp:positionH relativeFrom="margin">
              <wp:align>right</wp:align>
            </wp:positionH>
            <wp:positionV relativeFrom="paragraph">
              <wp:posOffset>13970</wp:posOffset>
            </wp:positionV>
            <wp:extent cx="5791835" cy="6245860"/>
            <wp:effectExtent l="0" t="0" r="0" b="2540"/>
            <wp:wrapNone/>
            <wp:docPr id="96196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63110" name=""/>
                    <pic:cNvPicPr/>
                  </pic:nvPicPr>
                  <pic:blipFill>
                    <a:blip r:embed="rId48">
                      <a:extLst>
                        <a:ext uri="{28A0092B-C50C-407E-A947-70E740481C1C}">
                          <a14:useLocalDpi xmlns:a14="http://schemas.microsoft.com/office/drawing/2010/main" val="0"/>
                        </a:ext>
                      </a:extLst>
                    </a:blip>
                    <a:stretch>
                      <a:fillRect/>
                    </a:stretch>
                  </pic:blipFill>
                  <pic:spPr>
                    <a:xfrm>
                      <a:off x="0" y="0"/>
                      <a:ext cx="5791835" cy="6245860"/>
                    </a:xfrm>
                    <a:prstGeom prst="rect">
                      <a:avLst/>
                    </a:prstGeom>
                  </pic:spPr>
                </pic:pic>
              </a:graphicData>
            </a:graphic>
          </wp:anchor>
        </w:drawing>
      </w:r>
    </w:p>
    <w:p w14:paraId="7A6FFCBC" w14:textId="666D4087" w:rsidR="007F2A0B" w:rsidRDefault="007F2A0B" w:rsidP="0050672A"/>
    <w:p w14:paraId="66C9ECF0" w14:textId="77777777" w:rsidR="007F2A0B" w:rsidRDefault="007F2A0B" w:rsidP="0050672A"/>
    <w:p w14:paraId="18A41F8D" w14:textId="77777777" w:rsidR="007F2A0B" w:rsidRDefault="007F2A0B" w:rsidP="0050672A"/>
    <w:p w14:paraId="2291A9B7" w14:textId="77777777" w:rsidR="007F2A0B" w:rsidRDefault="007F2A0B" w:rsidP="0050672A"/>
    <w:p w14:paraId="36AECC91" w14:textId="77777777" w:rsidR="007F2A0B" w:rsidRDefault="007F2A0B" w:rsidP="0050672A"/>
    <w:p w14:paraId="48AAC7D0" w14:textId="77777777" w:rsidR="007F2A0B" w:rsidRDefault="007F2A0B" w:rsidP="0050672A"/>
    <w:p w14:paraId="21A23105" w14:textId="77777777" w:rsidR="007F2A0B" w:rsidRDefault="007F2A0B" w:rsidP="0050672A"/>
    <w:p w14:paraId="2591F7E6" w14:textId="77777777" w:rsidR="007F2A0B" w:rsidRDefault="007F2A0B" w:rsidP="0050672A"/>
    <w:p w14:paraId="0C84D929" w14:textId="77777777" w:rsidR="007F2A0B" w:rsidRDefault="007F2A0B" w:rsidP="0050672A"/>
    <w:p w14:paraId="0E3BD388" w14:textId="77777777" w:rsidR="007F2A0B" w:rsidRDefault="007F2A0B" w:rsidP="0050672A"/>
    <w:p w14:paraId="21F67547" w14:textId="77777777" w:rsidR="007F2A0B" w:rsidRDefault="007F2A0B" w:rsidP="0050672A"/>
    <w:p w14:paraId="5746F3BB" w14:textId="77777777" w:rsidR="007F2A0B" w:rsidRDefault="007F2A0B" w:rsidP="0050672A"/>
    <w:p w14:paraId="42B46383" w14:textId="77777777" w:rsidR="007F2A0B" w:rsidRDefault="007F2A0B" w:rsidP="0050672A"/>
    <w:p w14:paraId="3018CC54" w14:textId="77777777" w:rsidR="007F2A0B" w:rsidRDefault="007F2A0B" w:rsidP="0050672A"/>
    <w:p w14:paraId="7B4F474D" w14:textId="77777777" w:rsidR="007F2A0B" w:rsidRDefault="007F2A0B" w:rsidP="0050672A"/>
    <w:p w14:paraId="6AFADBE2" w14:textId="77777777" w:rsidR="007F2A0B" w:rsidRDefault="007F2A0B" w:rsidP="0050672A"/>
    <w:p w14:paraId="0525D8C7" w14:textId="77777777" w:rsidR="007F2A0B" w:rsidRDefault="007F2A0B" w:rsidP="0050672A"/>
    <w:p w14:paraId="6C416378" w14:textId="77777777" w:rsidR="007F2A0B" w:rsidRDefault="007F2A0B" w:rsidP="0050672A"/>
    <w:p w14:paraId="2F3C4361" w14:textId="77777777" w:rsidR="007F2A0B" w:rsidRDefault="007F2A0B" w:rsidP="0050672A"/>
    <w:p w14:paraId="151207BA" w14:textId="77777777" w:rsidR="007F2A0B" w:rsidRDefault="007F2A0B" w:rsidP="0050672A"/>
    <w:p w14:paraId="11B9E67E" w14:textId="77777777" w:rsidR="007F2A0B" w:rsidRDefault="007F2A0B" w:rsidP="0050672A"/>
    <w:p w14:paraId="699F1DDA" w14:textId="77777777" w:rsidR="007F2A0B" w:rsidRDefault="007F2A0B" w:rsidP="0050672A"/>
    <w:p w14:paraId="4738EF18" w14:textId="77777777" w:rsidR="007F2A0B" w:rsidRDefault="007F2A0B" w:rsidP="0050672A"/>
    <w:p w14:paraId="271FC5C2" w14:textId="77777777" w:rsidR="007F2A0B" w:rsidRDefault="007F2A0B" w:rsidP="0050672A"/>
    <w:p w14:paraId="5990602A" w14:textId="77777777" w:rsidR="007F2A0B" w:rsidRDefault="007F2A0B" w:rsidP="0050672A"/>
    <w:p w14:paraId="55CEF2F0" w14:textId="77777777" w:rsidR="007F2A0B" w:rsidRDefault="007F2A0B" w:rsidP="0050672A"/>
    <w:p w14:paraId="718B467D" w14:textId="77777777" w:rsidR="007F2A0B" w:rsidRDefault="007F2A0B" w:rsidP="0050672A"/>
    <w:p w14:paraId="5B0B6518" w14:textId="77777777" w:rsidR="007F2A0B" w:rsidRDefault="007F2A0B" w:rsidP="0050672A"/>
    <w:p w14:paraId="264ADFEB" w14:textId="77777777" w:rsidR="007F2A0B" w:rsidRDefault="007F2A0B" w:rsidP="0050672A"/>
    <w:p w14:paraId="53E52B2A" w14:textId="77777777" w:rsidR="007F2A0B" w:rsidRDefault="007F2A0B" w:rsidP="0050672A"/>
    <w:p w14:paraId="6C0E71D0" w14:textId="77777777" w:rsidR="007F2A0B" w:rsidRDefault="007F2A0B" w:rsidP="0050672A"/>
    <w:p w14:paraId="576CF39C" w14:textId="77777777" w:rsidR="007F2A0B" w:rsidRDefault="007F2A0B" w:rsidP="0050672A"/>
    <w:p w14:paraId="384A8210" w14:textId="77777777" w:rsidR="007F2A0B" w:rsidRDefault="007F2A0B" w:rsidP="0050672A"/>
    <w:p w14:paraId="65C30A7E" w14:textId="77777777" w:rsidR="007F2A0B" w:rsidRDefault="007F2A0B" w:rsidP="0050672A"/>
    <w:p w14:paraId="0989F854" w14:textId="77777777" w:rsidR="007F2A0B" w:rsidRDefault="007F2A0B" w:rsidP="0050672A"/>
    <w:p w14:paraId="136AF88E" w14:textId="77777777" w:rsidR="007F2A0B" w:rsidRDefault="007F2A0B" w:rsidP="0050672A"/>
    <w:p w14:paraId="43398D6A" w14:textId="77777777" w:rsidR="007F2A0B" w:rsidRDefault="007F2A0B" w:rsidP="0050672A"/>
    <w:p w14:paraId="2FA175AE" w14:textId="77777777" w:rsidR="007F2A0B" w:rsidRDefault="007F2A0B" w:rsidP="0050672A"/>
    <w:p w14:paraId="20BDDA78" w14:textId="77777777" w:rsidR="007F2A0B" w:rsidRDefault="007F2A0B" w:rsidP="0050672A"/>
    <w:p w14:paraId="0BCED792" w14:textId="77777777" w:rsidR="007F2A0B" w:rsidRDefault="007F2A0B" w:rsidP="0050672A"/>
    <w:p w14:paraId="7554B62E" w14:textId="77777777" w:rsidR="0050672A" w:rsidRPr="0050672A" w:rsidRDefault="0050672A" w:rsidP="0050672A"/>
    <w:p w14:paraId="65691DB6" w14:textId="2CE62099" w:rsidR="006D4842" w:rsidRDefault="006D4842" w:rsidP="006D4842">
      <w:pPr>
        <w:pStyle w:val="Heading2"/>
      </w:pPr>
      <w:bookmarkStart w:id="176" w:name="_Toc183893955"/>
      <w:r>
        <w:lastRenderedPageBreak/>
        <w:t>Sơ đồ tuần tự (Sequence Diagram)</w:t>
      </w:r>
      <w:bookmarkEnd w:id="176"/>
    </w:p>
    <w:p w14:paraId="12266303" w14:textId="2A3FF5EA" w:rsidR="0050672A" w:rsidRDefault="00B54855" w:rsidP="0050672A">
      <w:pPr>
        <w:pStyle w:val="Heading3"/>
      </w:pPr>
      <w:bookmarkStart w:id="177" w:name="_Toc183893956"/>
      <w:r>
        <w:t>Đăng nhập</w:t>
      </w:r>
      <w:r w:rsidR="00FB45E8" w:rsidRPr="00C5066A">
        <w:rPr>
          <w:noProof/>
        </w:rPr>
        <w:drawing>
          <wp:anchor distT="0" distB="0" distL="114300" distR="114300" simplePos="0" relativeHeight="251722752" behindDoc="0" locked="0" layoutInCell="1" allowOverlap="1" wp14:anchorId="06EE0D8F" wp14:editId="7D3E7F16">
            <wp:simplePos x="0" y="0"/>
            <wp:positionH relativeFrom="page">
              <wp:align>center</wp:align>
            </wp:positionH>
            <wp:positionV relativeFrom="paragraph">
              <wp:posOffset>280670</wp:posOffset>
            </wp:positionV>
            <wp:extent cx="7581900" cy="4167094"/>
            <wp:effectExtent l="0" t="0" r="0" b="5080"/>
            <wp:wrapNone/>
            <wp:docPr id="81487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79548" name=""/>
                    <pic:cNvPicPr/>
                  </pic:nvPicPr>
                  <pic:blipFill>
                    <a:blip r:embed="rId49">
                      <a:extLst>
                        <a:ext uri="{28A0092B-C50C-407E-A947-70E740481C1C}">
                          <a14:useLocalDpi xmlns:a14="http://schemas.microsoft.com/office/drawing/2010/main" val="0"/>
                        </a:ext>
                      </a:extLst>
                    </a:blip>
                    <a:stretch>
                      <a:fillRect/>
                    </a:stretch>
                  </pic:blipFill>
                  <pic:spPr>
                    <a:xfrm>
                      <a:off x="0" y="0"/>
                      <a:ext cx="7581900" cy="4167094"/>
                    </a:xfrm>
                    <a:prstGeom prst="rect">
                      <a:avLst/>
                    </a:prstGeom>
                  </pic:spPr>
                </pic:pic>
              </a:graphicData>
            </a:graphic>
            <wp14:sizeRelH relativeFrom="margin">
              <wp14:pctWidth>0</wp14:pctWidth>
            </wp14:sizeRelH>
            <wp14:sizeRelV relativeFrom="margin">
              <wp14:pctHeight>0</wp14:pctHeight>
            </wp14:sizeRelV>
          </wp:anchor>
        </w:drawing>
      </w:r>
      <w:bookmarkEnd w:id="177"/>
    </w:p>
    <w:p w14:paraId="594BF861" w14:textId="74138678" w:rsidR="0050672A" w:rsidRDefault="0050672A" w:rsidP="0050672A"/>
    <w:p w14:paraId="1CA1DE02" w14:textId="7518452B" w:rsidR="0050672A" w:rsidRDefault="0050672A" w:rsidP="0050672A"/>
    <w:p w14:paraId="5C23B31E" w14:textId="77777777" w:rsidR="0050672A" w:rsidRDefault="0050672A" w:rsidP="0050672A"/>
    <w:p w14:paraId="0390D444" w14:textId="77777777" w:rsidR="0050672A" w:rsidRDefault="0050672A" w:rsidP="0050672A"/>
    <w:p w14:paraId="52FBB302" w14:textId="77777777" w:rsidR="0050672A" w:rsidRDefault="0050672A" w:rsidP="0050672A"/>
    <w:p w14:paraId="66B0791F" w14:textId="77777777" w:rsidR="0050672A" w:rsidRDefault="0050672A" w:rsidP="0050672A"/>
    <w:p w14:paraId="5CA83D28" w14:textId="0D6CDBBF" w:rsidR="0050672A" w:rsidRDefault="0050672A" w:rsidP="0050672A"/>
    <w:p w14:paraId="43E1B239" w14:textId="77777777" w:rsidR="0050672A" w:rsidRDefault="0050672A" w:rsidP="0050672A"/>
    <w:p w14:paraId="4016E0F7" w14:textId="77777777" w:rsidR="0050672A" w:rsidRDefault="0050672A" w:rsidP="0050672A"/>
    <w:p w14:paraId="33385FE1" w14:textId="77777777" w:rsidR="0050672A" w:rsidRDefault="0050672A" w:rsidP="0050672A"/>
    <w:p w14:paraId="2B59DBE1" w14:textId="77777777" w:rsidR="0050672A" w:rsidRDefault="0050672A" w:rsidP="0050672A"/>
    <w:p w14:paraId="05514A29" w14:textId="2F4B1DAE" w:rsidR="0050672A" w:rsidRDefault="0050672A" w:rsidP="0050672A"/>
    <w:p w14:paraId="43F8F390" w14:textId="543E6E4B" w:rsidR="0050672A" w:rsidRDefault="0050672A" w:rsidP="0050672A"/>
    <w:p w14:paraId="00906369" w14:textId="7A076659" w:rsidR="0050672A" w:rsidRDefault="0050672A" w:rsidP="0050672A"/>
    <w:p w14:paraId="7E95EF55" w14:textId="04E7C524" w:rsidR="0050672A" w:rsidRDefault="0050672A" w:rsidP="0050672A"/>
    <w:p w14:paraId="116D86BF" w14:textId="22932CCC" w:rsidR="0050672A" w:rsidRDefault="0050672A" w:rsidP="0050672A"/>
    <w:p w14:paraId="002591A4" w14:textId="65B9023D" w:rsidR="0050672A" w:rsidRDefault="0050672A" w:rsidP="0050672A"/>
    <w:p w14:paraId="02997980" w14:textId="77777777" w:rsidR="0050672A" w:rsidRDefault="0050672A" w:rsidP="0050672A"/>
    <w:p w14:paraId="66B8A7C9" w14:textId="1FD8BB44" w:rsidR="0050672A" w:rsidRDefault="0050672A" w:rsidP="0050672A"/>
    <w:p w14:paraId="0BA9F44F" w14:textId="77777777" w:rsidR="0050672A" w:rsidRDefault="0050672A" w:rsidP="0050672A"/>
    <w:p w14:paraId="0787EB95" w14:textId="77777777" w:rsidR="0050672A" w:rsidRDefault="0050672A" w:rsidP="0050672A"/>
    <w:p w14:paraId="30896D51" w14:textId="06EE1517" w:rsidR="0050672A" w:rsidRDefault="0050672A" w:rsidP="0050672A"/>
    <w:p w14:paraId="2D2B0579" w14:textId="628066AE" w:rsidR="0050672A" w:rsidRDefault="0050672A" w:rsidP="0050672A"/>
    <w:p w14:paraId="209ECCBE" w14:textId="31BB25BB" w:rsidR="0050672A" w:rsidRDefault="0050672A" w:rsidP="0050672A"/>
    <w:p w14:paraId="4C61076C" w14:textId="137D5571" w:rsidR="0050672A" w:rsidRDefault="00FB45E8" w:rsidP="0050672A">
      <w:r>
        <w:rPr>
          <w:noProof/>
        </w:rPr>
        <mc:AlternateContent>
          <mc:Choice Requires="wps">
            <w:drawing>
              <wp:anchor distT="0" distB="0" distL="114300" distR="114300" simplePos="0" relativeHeight="251724800" behindDoc="0" locked="0" layoutInCell="1" allowOverlap="1" wp14:anchorId="6F4DCFE2" wp14:editId="4A438AF2">
                <wp:simplePos x="0" y="0"/>
                <wp:positionH relativeFrom="page">
                  <wp:align>center</wp:align>
                </wp:positionH>
                <wp:positionV relativeFrom="paragraph">
                  <wp:posOffset>238125</wp:posOffset>
                </wp:positionV>
                <wp:extent cx="7581900" cy="635"/>
                <wp:effectExtent l="0" t="0" r="0" b="6985"/>
                <wp:wrapNone/>
                <wp:docPr id="125209754" name="Text Box 1"/>
                <wp:cNvGraphicFramePr/>
                <a:graphic xmlns:a="http://schemas.openxmlformats.org/drawingml/2006/main">
                  <a:graphicData uri="http://schemas.microsoft.com/office/word/2010/wordprocessingShape">
                    <wps:wsp>
                      <wps:cNvSpPr txBox="1"/>
                      <wps:spPr>
                        <a:xfrm>
                          <a:off x="0" y="0"/>
                          <a:ext cx="7581900" cy="635"/>
                        </a:xfrm>
                        <a:prstGeom prst="rect">
                          <a:avLst/>
                        </a:prstGeom>
                        <a:solidFill>
                          <a:prstClr val="white"/>
                        </a:solidFill>
                        <a:ln>
                          <a:noFill/>
                        </a:ln>
                      </wps:spPr>
                      <wps:txbx>
                        <w:txbxContent>
                          <w:p w14:paraId="21ACEA82" w14:textId="2B74FC9F" w:rsidR="00C5066A" w:rsidRPr="00250F07" w:rsidRDefault="00C5066A" w:rsidP="00C5066A">
                            <w:pPr>
                              <w:pStyle w:val="Caption"/>
                              <w:rPr>
                                <w:b/>
                                <w:sz w:val="28"/>
                              </w:rPr>
                            </w:pPr>
                            <w:bookmarkStart w:id="178" w:name="_Toc183893685"/>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32</w:t>
                            </w:r>
                            <w:r w:rsidR="00456216">
                              <w:fldChar w:fldCharType="end"/>
                            </w:r>
                            <w:r>
                              <w:t>: Sơ đồ tuần tự đăng nhập</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DCFE2" id="_x0000_s1064" type="#_x0000_t202" style="position:absolute;margin-left:0;margin-top:18.75pt;width:597pt;height:.05pt;z-index:2517248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3/WGwIAAEA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" stroked="f">
                <v:textbox style="mso-fit-shape-to-text:t" inset="0,0,0,0">
                  <w:txbxContent>
                    <w:p w14:paraId="21ACEA82" w14:textId="2B74FC9F" w:rsidR="00C5066A" w:rsidRPr="00250F07" w:rsidRDefault="00C5066A" w:rsidP="00C5066A">
                      <w:pPr>
                        <w:pStyle w:val="Caption"/>
                        <w:rPr>
                          <w:b/>
                          <w:sz w:val="28"/>
                        </w:rPr>
                      </w:pPr>
                      <w:bookmarkStart w:id="179" w:name="_Toc183893685"/>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32</w:t>
                      </w:r>
                      <w:r w:rsidR="00456216">
                        <w:fldChar w:fldCharType="end"/>
                      </w:r>
                      <w:r>
                        <w:t>: Sơ đồ tuần tự đăng nhập</w:t>
                      </w:r>
                      <w:bookmarkEnd w:id="179"/>
                    </w:p>
                  </w:txbxContent>
                </v:textbox>
                <w10:wrap anchorx="page"/>
              </v:shape>
            </w:pict>
          </mc:Fallback>
        </mc:AlternateContent>
      </w:r>
    </w:p>
    <w:p w14:paraId="6A61B30F" w14:textId="77777777" w:rsidR="0050672A" w:rsidRDefault="0050672A" w:rsidP="0050672A"/>
    <w:p w14:paraId="4BEB2D4C" w14:textId="0553CEC7" w:rsidR="0050672A" w:rsidRDefault="0050672A" w:rsidP="0050672A"/>
    <w:p w14:paraId="487E065E" w14:textId="3C882F30" w:rsidR="0050672A" w:rsidRDefault="0050672A" w:rsidP="0050672A"/>
    <w:p w14:paraId="7E92C51D" w14:textId="2C0A4693" w:rsidR="0050672A" w:rsidRDefault="0050672A" w:rsidP="0050672A"/>
    <w:p w14:paraId="79FEDDFF" w14:textId="77777777" w:rsidR="0050672A" w:rsidRDefault="0050672A" w:rsidP="0050672A"/>
    <w:p w14:paraId="25F9A56D" w14:textId="77777777" w:rsidR="0050672A" w:rsidRDefault="0050672A" w:rsidP="0050672A"/>
    <w:p w14:paraId="4C032C17" w14:textId="77777777" w:rsidR="0050672A" w:rsidRDefault="0050672A" w:rsidP="0050672A"/>
    <w:p w14:paraId="0BA489F8" w14:textId="542D5892" w:rsidR="0050672A" w:rsidRDefault="0050672A" w:rsidP="0050672A"/>
    <w:p w14:paraId="12EB790E" w14:textId="77777777" w:rsidR="0050672A" w:rsidRDefault="0050672A" w:rsidP="0050672A"/>
    <w:p w14:paraId="54B9E4F0" w14:textId="77777777" w:rsidR="0050672A" w:rsidRDefault="0050672A" w:rsidP="0050672A"/>
    <w:p w14:paraId="752880AD" w14:textId="77777777" w:rsidR="0050672A" w:rsidRDefault="0050672A" w:rsidP="0050672A"/>
    <w:p w14:paraId="525E87C8" w14:textId="77777777" w:rsidR="0050672A" w:rsidRDefault="0050672A" w:rsidP="0050672A"/>
    <w:p w14:paraId="76D197F0" w14:textId="77777777" w:rsidR="0050672A" w:rsidRDefault="0050672A" w:rsidP="0050672A"/>
    <w:p w14:paraId="4C892834" w14:textId="3A2AB486" w:rsidR="0050672A" w:rsidRDefault="0050672A" w:rsidP="0050672A"/>
    <w:p w14:paraId="2DB2138F" w14:textId="779221ED" w:rsidR="0050672A" w:rsidRDefault="00B54855" w:rsidP="0050672A">
      <w:pPr>
        <w:pStyle w:val="Heading3"/>
      </w:pPr>
      <w:bookmarkStart w:id="180" w:name="_Toc183893957"/>
      <w:r>
        <w:lastRenderedPageBreak/>
        <w:t>Thay đổi mật khẩu</w:t>
      </w:r>
      <w:bookmarkEnd w:id="180"/>
    </w:p>
    <w:p w14:paraId="59F6A66E" w14:textId="6D123EEB" w:rsidR="00C21D8D" w:rsidRDefault="00C21D8D" w:rsidP="0050672A">
      <w:r>
        <w:rPr>
          <w:noProof/>
        </w:rPr>
        <mc:AlternateContent>
          <mc:Choice Requires="wps">
            <w:drawing>
              <wp:anchor distT="0" distB="0" distL="114300" distR="114300" simplePos="0" relativeHeight="251727872" behindDoc="0" locked="0" layoutInCell="1" allowOverlap="1" wp14:anchorId="7004AECF" wp14:editId="1B756730">
                <wp:simplePos x="0" y="0"/>
                <wp:positionH relativeFrom="column">
                  <wp:posOffset>-1184275</wp:posOffset>
                </wp:positionH>
                <wp:positionV relativeFrom="paragraph">
                  <wp:posOffset>4145280</wp:posOffset>
                </wp:positionV>
                <wp:extent cx="7620000" cy="635"/>
                <wp:effectExtent l="0" t="0" r="0" b="0"/>
                <wp:wrapNone/>
                <wp:docPr id="974589156" name="Text Box 1"/>
                <wp:cNvGraphicFramePr/>
                <a:graphic xmlns:a="http://schemas.openxmlformats.org/drawingml/2006/main">
                  <a:graphicData uri="http://schemas.microsoft.com/office/word/2010/wordprocessingShape">
                    <wps:wsp>
                      <wps:cNvSpPr txBox="1"/>
                      <wps:spPr>
                        <a:xfrm>
                          <a:off x="0" y="0"/>
                          <a:ext cx="7620000" cy="635"/>
                        </a:xfrm>
                        <a:prstGeom prst="rect">
                          <a:avLst/>
                        </a:prstGeom>
                        <a:solidFill>
                          <a:prstClr val="white"/>
                        </a:solidFill>
                        <a:ln>
                          <a:noFill/>
                        </a:ln>
                      </wps:spPr>
                      <wps:txbx>
                        <w:txbxContent>
                          <w:p w14:paraId="452F0246" w14:textId="129064F1" w:rsidR="00C21D8D" w:rsidRPr="00C40B8F" w:rsidRDefault="00C21D8D" w:rsidP="00C21D8D">
                            <w:pPr>
                              <w:pStyle w:val="Caption"/>
                              <w:rPr>
                                <w:sz w:val="24"/>
                                <w:szCs w:val="24"/>
                              </w:rPr>
                            </w:pPr>
                            <w:bookmarkStart w:id="181" w:name="_Toc183893686"/>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33</w:t>
                            </w:r>
                            <w:r w:rsidR="00456216">
                              <w:fldChar w:fldCharType="end"/>
                            </w:r>
                            <w:r>
                              <w:t>: Sơ đồ tuần tự thay đổi mật khẩu</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4AECF" id="_x0000_s1065" type="#_x0000_t202" style="position:absolute;margin-left:-93.25pt;margin-top:326.4pt;width:600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nTGgIAAEAEAAAOAAAAZHJzL2Uyb0RvYy54bWysU8Fu2zAMvQ/YPwi6L05aLNu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" stroked="f">
                <v:textbox style="mso-fit-shape-to-text:t" inset="0,0,0,0">
                  <w:txbxContent>
                    <w:p w14:paraId="452F0246" w14:textId="129064F1" w:rsidR="00C21D8D" w:rsidRPr="00C40B8F" w:rsidRDefault="00C21D8D" w:rsidP="00C21D8D">
                      <w:pPr>
                        <w:pStyle w:val="Caption"/>
                        <w:rPr>
                          <w:sz w:val="24"/>
                          <w:szCs w:val="24"/>
                        </w:rPr>
                      </w:pPr>
                      <w:bookmarkStart w:id="182" w:name="_Toc183893686"/>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33</w:t>
                      </w:r>
                      <w:r w:rsidR="00456216">
                        <w:fldChar w:fldCharType="end"/>
                      </w:r>
                      <w:r>
                        <w:t>: Sơ đồ tuần tự thay đổi mật khẩu</w:t>
                      </w:r>
                      <w:bookmarkEnd w:id="182"/>
                    </w:p>
                  </w:txbxContent>
                </v:textbox>
              </v:shape>
            </w:pict>
          </mc:Fallback>
        </mc:AlternateContent>
      </w:r>
      <w:r w:rsidRPr="00FB45E8">
        <w:rPr>
          <w:noProof/>
        </w:rPr>
        <w:drawing>
          <wp:anchor distT="0" distB="0" distL="114300" distR="114300" simplePos="0" relativeHeight="251725824" behindDoc="0" locked="0" layoutInCell="1" allowOverlap="1" wp14:anchorId="06B138DC" wp14:editId="31E7CBBA">
            <wp:simplePos x="0" y="0"/>
            <wp:positionH relativeFrom="page">
              <wp:align>center</wp:align>
            </wp:positionH>
            <wp:positionV relativeFrom="paragraph">
              <wp:posOffset>6350</wp:posOffset>
            </wp:positionV>
            <wp:extent cx="7620000" cy="4082143"/>
            <wp:effectExtent l="0" t="0" r="0" b="0"/>
            <wp:wrapNone/>
            <wp:docPr id="181200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4322" name=""/>
                    <pic:cNvPicPr/>
                  </pic:nvPicPr>
                  <pic:blipFill>
                    <a:blip r:embed="rId50">
                      <a:extLst>
                        <a:ext uri="{28A0092B-C50C-407E-A947-70E740481C1C}">
                          <a14:useLocalDpi xmlns:a14="http://schemas.microsoft.com/office/drawing/2010/main" val="0"/>
                        </a:ext>
                      </a:extLst>
                    </a:blip>
                    <a:stretch>
                      <a:fillRect/>
                    </a:stretch>
                  </pic:blipFill>
                  <pic:spPr>
                    <a:xfrm>
                      <a:off x="0" y="0"/>
                      <a:ext cx="7620000" cy="4082143"/>
                    </a:xfrm>
                    <a:prstGeom prst="rect">
                      <a:avLst/>
                    </a:prstGeom>
                  </pic:spPr>
                </pic:pic>
              </a:graphicData>
            </a:graphic>
            <wp14:sizeRelH relativeFrom="margin">
              <wp14:pctWidth>0</wp14:pctWidth>
            </wp14:sizeRelH>
            <wp14:sizeRelV relativeFrom="margin">
              <wp14:pctHeight>0</wp14:pctHeight>
            </wp14:sizeRelV>
          </wp:anchor>
        </w:drawing>
      </w:r>
    </w:p>
    <w:p w14:paraId="02B07C67" w14:textId="173F5348" w:rsidR="00C21D8D" w:rsidRDefault="00C21D8D" w:rsidP="0050672A"/>
    <w:p w14:paraId="2802F8E4" w14:textId="77777777" w:rsidR="00C21D8D" w:rsidRDefault="00C21D8D" w:rsidP="0050672A"/>
    <w:p w14:paraId="0FC550F8" w14:textId="3894D1B3" w:rsidR="00C21D8D" w:rsidRDefault="00C21D8D" w:rsidP="0050672A"/>
    <w:p w14:paraId="50EAC50E" w14:textId="6111E951" w:rsidR="00C21D8D" w:rsidRDefault="00C21D8D" w:rsidP="0050672A"/>
    <w:p w14:paraId="745CB3EB" w14:textId="77777777" w:rsidR="00C21D8D" w:rsidRDefault="00C21D8D" w:rsidP="0050672A"/>
    <w:p w14:paraId="4C968D05" w14:textId="77777777" w:rsidR="00C21D8D" w:rsidRDefault="00C21D8D" w:rsidP="0050672A"/>
    <w:p w14:paraId="3BBF64B6" w14:textId="77777777" w:rsidR="00C21D8D" w:rsidRDefault="00C21D8D" w:rsidP="0050672A"/>
    <w:p w14:paraId="5C3827C1" w14:textId="77777777" w:rsidR="00C21D8D" w:rsidRDefault="00C21D8D" w:rsidP="0050672A"/>
    <w:p w14:paraId="0D08A144" w14:textId="77777777" w:rsidR="00C21D8D" w:rsidRDefault="00C21D8D" w:rsidP="0050672A"/>
    <w:p w14:paraId="6E821EC7" w14:textId="77777777" w:rsidR="00C21D8D" w:rsidRDefault="00C21D8D" w:rsidP="0050672A"/>
    <w:p w14:paraId="02A86EB6" w14:textId="77777777" w:rsidR="00C21D8D" w:rsidRDefault="00C21D8D" w:rsidP="0050672A"/>
    <w:p w14:paraId="48A8776C" w14:textId="77777777" w:rsidR="00C21D8D" w:rsidRDefault="00C21D8D" w:rsidP="0050672A"/>
    <w:p w14:paraId="7F82C26F" w14:textId="77777777" w:rsidR="00C21D8D" w:rsidRDefault="00C21D8D" w:rsidP="0050672A"/>
    <w:p w14:paraId="4E72816F" w14:textId="77777777" w:rsidR="00C21D8D" w:rsidRDefault="00C21D8D" w:rsidP="0050672A"/>
    <w:p w14:paraId="4F209A49" w14:textId="77777777" w:rsidR="00C21D8D" w:rsidRDefault="00C21D8D" w:rsidP="0050672A"/>
    <w:p w14:paraId="220EA466" w14:textId="77777777" w:rsidR="00C21D8D" w:rsidRDefault="00C21D8D" w:rsidP="0050672A"/>
    <w:p w14:paraId="4176A143" w14:textId="77777777" w:rsidR="00C21D8D" w:rsidRDefault="00C21D8D" w:rsidP="0050672A"/>
    <w:p w14:paraId="4C1660CF" w14:textId="77777777" w:rsidR="00C21D8D" w:rsidRDefault="00C21D8D" w:rsidP="0050672A"/>
    <w:p w14:paraId="604B9622" w14:textId="77777777" w:rsidR="00C21D8D" w:rsidRDefault="00C21D8D" w:rsidP="0050672A"/>
    <w:p w14:paraId="5F79957A" w14:textId="77777777" w:rsidR="00C21D8D" w:rsidRDefault="00C21D8D" w:rsidP="0050672A"/>
    <w:p w14:paraId="51781C96" w14:textId="77777777" w:rsidR="00C21D8D" w:rsidRDefault="00C21D8D" w:rsidP="0050672A"/>
    <w:p w14:paraId="67B06003" w14:textId="77777777" w:rsidR="00C21D8D" w:rsidRDefault="00C21D8D" w:rsidP="0050672A"/>
    <w:p w14:paraId="047219AE" w14:textId="77777777" w:rsidR="00C21D8D" w:rsidRDefault="00C21D8D" w:rsidP="0050672A"/>
    <w:p w14:paraId="2411EBCC" w14:textId="77777777" w:rsidR="00C21D8D" w:rsidRDefault="00C21D8D" w:rsidP="0050672A"/>
    <w:p w14:paraId="3958B228" w14:textId="77777777" w:rsidR="00C21D8D" w:rsidRDefault="00C21D8D" w:rsidP="0050672A"/>
    <w:p w14:paraId="510BD9DA" w14:textId="77777777" w:rsidR="00C21D8D" w:rsidRDefault="00C21D8D" w:rsidP="0050672A"/>
    <w:p w14:paraId="735D6352" w14:textId="77777777" w:rsidR="00C21D8D" w:rsidRDefault="00C21D8D" w:rsidP="0050672A"/>
    <w:p w14:paraId="23F01C87" w14:textId="77777777" w:rsidR="00C21D8D" w:rsidRDefault="00C21D8D" w:rsidP="0050672A"/>
    <w:p w14:paraId="65618D75" w14:textId="77777777" w:rsidR="00C21D8D" w:rsidRDefault="00C21D8D" w:rsidP="0050672A"/>
    <w:p w14:paraId="543BF835" w14:textId="77777777" w:rsidR="00C21D8D" w:rsidRDefault="00C21D8D" w:rsidP="0050672A"/>
    <w:p w14:paraId="76515146" w14:textId="77777777" w:rsidR="00AC07A8" w:rsidRDefault="00AC07A8" w:rsidP="0050672A"/>
    <w:p w14:paraId="4A90F53D" w14:textId="77777777" w:rsidR="00AC07A8" w:rsidRDefault="00AC07A8" w:rsidP="0050672A"/>
    <w:p w14:paraId="132740E3" w14:textId="77777777" w:rsidR="00AC07A8" w:rsidRDefault="00AC07A8" w:rsidP="0050672A"/>
    <w:p w14:paraId="319225A0" w14:textId="77777777" w:rsidR="00AC07A8" w:rsidRDefault="00AC07A8" w:rsidP="0050672A"/>
    <w:p w14:paraId="589604B0" w14:textId="77777777" w:rsidR="00AC07A8" w:rsidRDefault="00AC07A8" w:rsidP="0050672A"/>
    <w:p w14:paraId="196071A5" w14:textId="77777777" w:rsidR="00AC07A8" w:rsidRDefault="00AC07A8" w:rsidP="0050672A"/>
    <w:p w14:paraId="750C0C69" w14:textId="77777777" w:rsidR="00AC07A8" w:rsidRDefault="00AC07A8" w:rsidP="0050672A"/>
    <w:p w14:paraId="7714880A" w14:textId="77777777" w:rsidR="00AC07A8" w:rsidRDefault="00AC07A8" w:rsidP="0050672A"/>
    <w:p w14:paraId="3544F4E7" w14:textId="77777777" w:rsidR="00AC07A8" w:rsidRDefault="00AC07A8" w:rsidP="0050672A"/>
    <w:p w14:paraId="4C236CA0" w14:textId="77777777" w:rsidR="00AC07A8" w:rsidRDefault="00AC07A8" w:rsidP="0050672A"/>
    <w:p w14:paraId="724D9E71" w14:textId="77777777" w:rsidR="00AC07A8" w:rsidRDefault="00AC07A8" w:rsidP="0050672A"/>
    <w:p w14:paraId="5366A330" w14:textId="31E89E7F" w:rsidR="00AC07A8" w:rsidRDefault="00B54855" w:rsidP="00B54855">
      <w:pPr>
        <w:pStyle w:val="Heading3"/>
      </w:pPr>
      <w:bookmarkStart w:id="183" w:name="_Toc183893958"/>
      <w:r>
        <w:lastRenderedPageBreak/>
        <w:t>Cập nhật thông tin tài khoản</w:t>
      </w:r>
      <w:bookmarkEnd w:id="183"/>
    </w:p>
    <w:p w14:paraId="3D2C2455" w14:textId="6E36FB73" w:rsidR="00B54855" w:rsidRDefault="00B54855" w:rsidP="0050672A">
      <w:r w:rsidRPr="00AC07A8">
        <w:rPr>
          <w:noProof/>
        </w:rPr>
        <w:drawing>
          <wp:anchor distT="0" distB="0" distL="114300" distR="114300" simplePos="0" relativeHeight="251728896" behindDoc="0" locked="0" layoutInCell="1" allowOverlap="1" wp14:anchorId="66DD1E07" wp14:editId="4E595A58">
            <wp:simplePos x="0" y="0"/>
            <wp:positionH relativeFrom="page">
              <wp:align>center</wp:align>
            </wp:positionH>
            <wp:positionV relativeFrom="page">
              <wp:posOffset>1590675</wp:posOffset>
            </wp:positionV>
            <wp:extent cx="7345045" cy="4324350"/>
            <wp:effectExtent l="0" t="0" r="8255" b="0"/>
            <wp:wrapNone/>
            <wp:docPr id="997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540" name=""/>
                    <pic:cNvPicPr/>
                  </pic:nvPicPr>
                  <pic:blipFill>
                    <a:blip r:embed="rId51">
                      <a:extLst>
                        <a:ext uri="{28A0092B-C50C-407E-A947-70E740481C1C}">
                          <a14:useLocalDpi xmlns:a14="http://schemas.microsoft.com/office/drawing/2010/main" val="0"/>
                        </a:ext>
                      </a:extLst>
                    </a:blip>
                    <a:stretch>
                      <a:fillRect/>
                    </a:stretch>
                  </pic:blipFill>
                  <pic:spPr>
                    <a:xfrm>
                      <a:off x="0" y="0"/>
                      <a:ext cx="7345045" cy="4324350"/>
                    </a:xfrm>
                    <a:prstGeom prst="rect">
                      <a:avLst/>
                    </a:prstGeom>
                  </pic:spPr>
                </pic:pic>
              </a:graphicData>
            </a:graphic>
            <wp14:sizeRelH relativeFrom="margin">
              <wp14:pctWidth>0</wp14:pctWidth>
            </wp14:sizeRelH>
            <wp14:sizeRelV relativeFrom="margin">
              <wp14:pctHeight>0</wp14:pctHeight>
            </wp14:sizeRelV>
          </wp:anchor>
        </w:drawing>
      </w:r>
    </w:p>
    <w:p w14:paraId="49841440" w14:textId="77777777" w:rsidR="00AC07A8" w:rsidRDefault="00AC07A8" w:rsidP="0050672A"/>
    <w:p w14:paraId="6E3E677B" w14:textId="62D05AC4" w:rsidR="00AC07A8" w:rsidRDefault="00AC07A8" w:rsidP="0050672A">
      <w:r>
        <w:rPr>
          <w:noProof/>
        </w:rPr>
        <mc:AlternateContent>
          <mc:Choice Requires="wps">
            <w:drawing>
              <wp:anchor distT="0" distB="0" distL="114300" distR="114300" simplePos="0" relativeHeight="251730944" behindDoc="0" locked="0" layoutInCell="1" allowOverlap="1" wp14:anchorId="1AA779AE" wp14:editId="73F42A8C">
                <wp:simplePos x="0" y="0"/>
                <wp:positionH relativeFrom="column">
                  <wp:posOffset>-1050925</wp:posOffset>
                </wp:positionH>
                <wp:positionV relativeFrom="paragraph">
                  <wp:posOffset>4264025</wp:posOffset>
                </wp:positionV>
                <wp:extent cx="7345045" cy="635"/>
                <wp:effectExtent l="0" t="0" r="0" b="0"/>
                <wp:wrapNone/>
                <wp:docPr id="155284771" name="Text Box 1"/>
                <wp:cNvGraphicFramePr/>
                <a:graphic xmlns:a="http://schemas.openxmlformats.org/drawingml/2006/main">
                  <a:graphicData uri="http://schemas.microsoft.com/office/word/2010/wordprocessingShape">
                    <wps:wsp>
                      <wps:cNvSpPr txBox="1"/>
                      <wps:spPr>
                        <a:xfrm>
                          <a:off x="0" y="0"/>
                          <a:ext cx="7345045" cy="635"/>
                        </a:xfrm>
                        <a:prstGeom prst="rect">
                          <a:avLst/>
                        </a:prstGeom>
                        <a:solidFill>
                          <a:prstClr val="white"/>
                        </a:solidFill>
                        <a:ln>
                          <a:noFill/>
                        </a:ln>
                      </wps:spPr>
                      <wps:txbx>
                        <w:txbxContent>
                          <w:p w14:paraId="68968EB7" w14:textId="076B97CB" w:rsidR="00AC07A8" w:rsidRPr="00FE07DA" w:rsidRDefault="00AC07A8" w:rsidP="00AC07A8">
                            <w:pPr>
                              <w:pStyle w:val="Caption"/>
                              <w:rPr>
                                <w:sz w:val="24"/>
                                <w:szCs w:val="24"/>
                              </w:rPr>
                            </w:pPr>
                            <w:bookmarkStart w:id="184" w:name="_Toc183893687"/>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34</w:t>
                            </w:r>
                            <w:r w:rsidR="00456216">
                              <w:fldChar w:fldCharType="end"/>
                            </w:r>
                            <w:r>
                              <w:t>: Sơ đồ tuần tự cập nhật thông tin tài khoản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779AE" id="_x0000_s1066" type="#_x0000_t202" style="position:absolute;margin-left:-82.75pt;margin-top:335.75pt;width:578.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HOQGwIAAEAEAAAOAAAAZHJzL2Uyb0RvYy54bWysU8Fu2zAMvQ/YPwi6L07apBu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" stroked="f">
                <v:textbox style="mso-fit-shape-to-text:t" inset="0,0,0,0">
                  <w:txbxContent>
                    <w:p w14:paraId="68968EB7" w14:textId="076B97CB" w:rsidR="00AC07A8" w:rsidRPr="00FE07DA" w:rsidRDefault="00AC07A8" w:rsidP="00AC07A8">
                      <w:pPr>
                        <w:pStyle w:val="Caption"/>
                        <w:rPr>
                          <w:sz w:val="24"/>
                          <w:szCs w:val="24"/>
                        </w:rPr>
                      </w:pPr>
                      <w:bookmarkStart w:id="185" w:name="_Toc183893687"/>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34</w:t>
                      </w:r>
                      <w:r w:rsidR="00456216">
                        <w:fldChar w:fldCharType="end"/>
                      </w:r>
                      <w:r>
                        <w:t>: Sơ đồ tuần tự cập nhật thông tin tài khoản</w:t>
                      </w:r>
                      <w:bookmarkEnd w:id="185"/>
                    </w:p>
                  </w:txbxContent>
                </v:textbox>
              </v:shape>
            </w:pict>
          </mc:Fallback>
        </mc:AlternateContent>
      </w:r>
    </w:p>
    <w:p w14:paraId="79A06609" w14:textId="6294D82E" w:rsidR="00C21D8D" w:rsidRDefault="00C21D8D" w:rsidP="0050672A"/>
    <w:p w14:paraId="0A810D3B" w14:textId="188A835A" w:rsidR="00C21D8D" w:rsidRDefault="00C21D8D" w:rsidP="0050672A"/>
    <w:p w14:paraId="207BD8CE" w14:textId="42B1EBC4" w:rsidR="00C21D8D" w:rsidRDefault="00C21D8D" w:rsidP="0050672A"/>
    <w:p w14:paraId="5CC90C24" w14:textId="79C48A74" w:rsidR="00C21D8D" w:rsidRDefault="00C21D8D" w:rsidP="0050672A"/>
    <w:p w14:paraId="761A05C5" w14:textId="4CECBA18" w:rsidR="00C21D8D" w:rsidRDefault="00C21D8D" w:rsidP="0050672A"/>
    <w:p w14:paraId="3877663A" w14:textId="32A58739" w:rsidR="00C21D8D" w:rsidRDefault="00C21D8D" w:rsidP="0050672A"/>
    <w:p w14:paraId="3157AA1A" w14:textId="77777777" w:rsidR="00C21D8D" w:rsidRDefault="00C21D8D" w:rsidP="0050672A"/>
    <w:p w14:paraId="78F414AA" w14:textId="77777777" w:rsidR="00C21D8D" w:rsidRDefault="00C21D8D" w:rsidP="0050672A"/>
    <w:p w14:paraId="584324F6" w14:textId="77777777" w:rsidR="00C21D8D" w:rsidRDefault="00C21D8D" w:rsidP="0050672A"/>
    <w:p w14:paraId="5F1DA4E0" w14:textId="77777777" w:rsidR="00C21D8D" w:rsidRDefault="00C21D8D" w:rsidP="0050672A"/>
    <w:p w14:paraId="08151222" w14:textId="77777777" w:rsidR="00C21D8D" w:rsidRDefault="00C21D8D" w:rsidP="0050672A"/>
    <w:p w14:paraId="2730F9CE" w14:textId="77777777" w:rsidR="00C21D8D" w:rsidRDefault="00C21D8D" w:rsidP="0050672A"/>
    <w:p w14:paraId="61CD36D7" w14:textId="77777777" w:rsidR="00C21D8D" w:rsidRDefault="00C21D8D" w:rsidP="0050672A"/>
    <w:p w14:paraId="0DC6192D" w14:textId="77777777" w:rsidR="00C21D8D" w:rsidRDefault="00C21D8D" w:rsidP="0050672A"/>
    <w:p w14:paraId="46A7C116" w14:textId="77777777" w:rsidR="00C21D8D" w:rsidRDefault="00C21D8D" w:rsidP="0050672A"/>
    <w:p w14:paraId="6B5FA607" w14:textId="77777777" w:rsidR="00C21D8D" w:rsidRDefault="00C21D8D" w:rsidP="0050672A"/>
    <w:p w14:paraId="124981A0" w14:textId="77777777" w:rsidR="00C21D8D" w:rsidRDefault="00C21D8D" w:rsidP="0050672A"/>
    <w:p w14:paraId="040426E3" w14:textId="77777777" w:rsidR="00C21D8D" w:rsidRDefault="00C21D8D" w:rsidP="0050672A"/>
    <w:p w14:paraId="0624E904" w14:textId="77777777" w:rsidR="00C21D8D" w:rsidRDefault="00C21D8D" w:rsidP="0050672A"/>
    <w:p w14:paraId="3DB09043" w14:textId="77777777" w:rsidR="00C21D8D" w:rsidRDefault="00C21D8D" w:rsidP="0050672A"/>
    <w:p w14:paraId="2ABA44DF" w14:textId="77777777" w:rsidR="00C21D8D" w:rsidRDefault="00C21D8D" w:rsidP="0050672A"/>
    <w:p w14:paraId="15A1C8BB" w14:textId="77777777" w:rsidR="00C21D8D" w:rsidRDefault="00C21D8D" w:rsidP="0050672A"/>
    <w:p w14:paraId="4FB03546" w14:textId="77777777" w:rsidR="00C21D8D" w:rsidRDefault="00C21D8D" w:rsidP="0050672A"/>
    <w:p w14:paraId="49CB7AB5" w14:textId="77777777" w:rsidR="00C21D8D" w:rsidRDefault="00C21D8D" w:rsidP="0050672A"/>
    <w:p w14:paraId="3626457B" w14:textId="77777777" w:rsidR="00C21D8D" w:rsidRDefault="00C21D8D" w:rsidP="0050672A"/>
    <w:p w14:paraId="7EA81DBE" w14:textId="77777777" w:rsidR="00C21D8D" w:rsidRDefault="00C21D8D" w:rsidP="0050672A"/>
    <w:p w14:paraId="561DCBCB" w14:textId="77777777" w:rsidR="00C21D8D" w:rsidRDefault="00C21D8D" w:rsidP="0050672A"/>
    <w:p w14:paraId="0FFB98CA" w14:textId="77777777" w:rsidR="00C21D8D" w:rsidRDefault="00C21D8D" w:rsidP="0050672A"/>
    <w:p w14:paraId="32F76D07" w14:textId="77777777" w:rsidR="00C21D8D" w:rsidRDefault="00C21D8D" w:rsidP="0050672A"/>
    <w:p w14:paraId="0D7B26D0" w14:textId="77777777" w:rsidR="00C21D8D" w:rsidRDefault="00C21D8D" w:rsidP="0050672A"/>
    <w:p w14:paraId="41D6826C" w14:textId="77777777" w:rsidR="00C21D8D" w:rsidRDefault="00C21D8D" w:rsidP="0050672A"/>
    <w:p w14:paraId="308A74A9" w14:textId="77777777" w:rsidR="00C21D8D" w:rsidRDefault="00C21D8D" w:rsidP="0050672A"/>
    <w:p w14:paraId="40C57E6E" w14:textId="77777777" w:rsidR="00C21D8D" w:rsidRDefault="00C21D8D" w:rsidP="0050672A"/>
    <w:p w14:paraId="69BBC684" w14:textId="77777777" w:rsidR="00C21D8D" w:rsidRDefault="00C21D8D" w:rsidP="0050672A"/>
    <w:p w14:paraId="2D5960EC" w14:textId="77777777" w:rsidR="00C21D8D" w:rsidRDefault="00C21D8D" w:rsidP="0050672A"/>
    <w:p w14:paraId="23DC8E12" w14:textId="77777777" w:rsidR="00C21D8D" w:rsidRDefault="00C21D8D" w:rsidP="0050672A"/>
    <w:p w14:paraId="532E9644" w14:textId="77777777" w:rsidR="00C21D8D" w:rsidRDefault="00C21D8D" w:rsidP="0050672A"/>
    <w:p w14:paraId="5AEDACFB" w14:textId="77777777" w:rsidR="00C21D8D" w:rsidRDefault="00C21D8D" w:rsidP="0050672A"/>
    <w:p w14:paraId="3255D2A5" w14:textId="77777777" w:rsidR="00C21D8D" w:rsidRDefault="00C21D8D" w:rsidP="0050672A"/>
    <w:p w14:paraId="08E33A75" w14:textId="22D38655" w:rsidR="00C21D8D" w:rsidRDefault="00B54855" w:rsidP="0050672A">
      <w:pPr>
        <w:pStyle w:val="Heading3"/>
      </w:pPr>
      <w:bookmarkStart w:id="186" w:name="_Toc183893959"/>
      <w:r>
        <w:lastRenderedPageBreak/>
        <w:t>Xem danh sách người bán</w:t>
      </w:r>
      <w:bookmarkEnd w:id="186"/>
    </w:p>
    <w:p w14:paraId="066A118B" w14:textId="1D20A451" w:rsidR="00C21D8D" w:rsidRDefault="007F0F14" w:rsidP="0050672A">
      <w:r>
        <w:rPr>
          <w:noProof/>
        </w:rPr>
        <mc:AlternateContent>
          <mc:Choice Requires="wps">
            <w:drawing>
              <wp:anchor distT="0" distB="0" distL="114300" distR="114300" simplePos="0" relativeHeight="251734016" behindDoc="0" locked="0" layoutInCell="1" allowOverlap="1" wp14:anchorId="084C69C8" wp14:editId="3AB3A77F">
                <wp:simplePos x="0" y="0"/>
                <wp:positionH relativeFrom="column">
                  <wp:posOffset>-1142365</wp:posOffset>
                </wp:positionH>
                <wp:positionV relativeFrom="paragraph">
                  <wp:posOffset>4014470</wp:posOffset>
                </wp:positionV>
                <wp:extent cx="7620000" cy="635"/>
                <wp:effectExtent l="0" t="0" r="0" b="0"/>
                <wp:wrapNone/>
                <wp:docPr id="670717399" name="Text Box 1"/>
                <wp:cNvGraphicFramePr/>
                <a:graphic xmlns:a="http://schemas.openxmlformats.org/drawingml/2006/main">
                  <a:graphicData uri="http://schemas.microsoft.com/office/word/2010/wordprocessingShape">
                    <wps:wsp>
                      <wps:cNvSpPr txBox="1"/>
                      <wps:spPr>
                        <a:xfrm>
                          <a:off x="0" y="0"/>
                          <a:ext cx="7620000" cy="635"/>
                        </a:xfrm>
                        <a:prstGeom prst="rect">
                          <a:avLst/>
                        </a:prstGeom>
                        <a:solidFill>
                          <a:prstClr val="white"/>
                        </a:solidFill>
                        <a:ln>
                          <a:noFill/>
                        </a:ln>
                      </wps:spPr>
                      <wps:txbx>
                        <w:txbxContent>
                          <w:p w14:paraId="2063B099" w14:textId="4AE7C60E" w:rsidR="007F0F14" w:rsidRPr="007F0C9E" w:rsidRDefault="007F0F14" w:rsidP="007F0F14">
                            <w:pPr>
                              <w:pStyle w:val="Caption"/>
                              <w:rPr>
                                <w:sz w:val="24"/>
                                <w:szCs w:val="24"/>
                              </w:rPr>
                            </w:pPr>
                            <w:bookmarkStart w:id="187" w:name="_Toc183893688"/>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35</w:t>
                            </w:r>
                            <w:r w:rsidR="00456216">
                              <w:fldChar w:fldCharType="end"/>
                            </w:r>
                            <w:r>
                              <w:t>: Sơ đồ tuần tự xem danh sách người bán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69C8" id="_x0000_s1067" type="#_x0000_t202" style="position:absolute;margin-left:-89.95pt;margin-top:316.1pt;width:60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vpSGQIAAEAEAAAOAAAAZHJzL2Uyb0RvYy54bWysU8Fu2zAMvQ/YPwi6L066LS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" stroked="f">
                <v:textbox style="mso-fit-shape-to-text:t" inset="0,0,0,0">
                  <w:txbxContent>
                    <w:p w14:paraId="2063B099" w14:textId="4AE7C60E" w:rsidR="007F0F14" w:rsidRPr="007F0C9E" w:rsidRDefault="007F0F14" w:rsidP="007F0F14">
                      <w:pPr>
                        <w:pStyle w:val="Caption"/>
                        <w:rPr>
                          <w:sz w:val="24"/>
                          <w:szCs w:val="24"/>
                        </w:rPr>
                      </w:pPr>
                      <w:bookmarkStart w:id="188" w:name="_Toc183893688"/>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35</w:t>
                      </w:r>
                      <w:r w:rsidR="00456216">
                        <w:fldChar w:fldCharType="end"/>
                      </w:r>
                      <w:r>
                        <w:t>: Sơ đồ tuần tự xem danh sách người bán</w:t>
                      </w:r>
                      <w:bookmarkEnd w:id="188"/>
                    </w:p>
                  </w:txbxContent>
                </v:textbox>
              </v:shape>
            </w:pict>
          </mc:Fallback>
        </mc:AlternateContent>
      </w:r>
      <w:r w:rsidRPr="007F0F14">
        <w:rPr>
          <w:noProof/>
        </w:rPr>
        <w:drawing>
          <wp:anchor distT="0" distB="0" distL="114300" distR="114300" simplePos="0" relativeHeight="251731968" behindDoc="0" locked="0" layoutInCell="1" allowOverlap="1" wp14:anchorId="36112992" wp14:editId="4C59C3C7">
            <wp:simplePos x="0" y="0"/>
            <wp:positionH relativeFrom="margin">
              <wp:posOffset>-1142365</wp:posOffset>
            </wp:positionH>
            <wp:positionV relativeFrom="paragraph">
              <wp:posOffset>-3175</wp:posOffset>
            </wp:positionV>
            <wp:extent cx="7620000" cy="3960796"/>
            <wp:effectExtent l="0" t="0" r="0" b="1905"/>
            <wp:wrapNone/>
            <wp:docPr id="36467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75553" name=""/>
                    <pic:cNvPicPr/>
                  </pic:nvPicPr>
                  <pic:blipFill>
                    <a:blip r:embed="rId52">
                      <a:extLst>
                        <a:ext uri="{28A0092B-C50C-407E-A947-70E740481C1C}">
                          <a14:useLocalDpi xmlns:a14="http://schemas.microsoft.com/office/drawing/2010/main" val="0"/>
                        </a:ext>
                      </a:extLst>
                    </a:blip>
                    <a:stretch>
                      <a:fillRect/>
                    </a:stretch>
                  </pic:blipFill>
                  <pic:spPr>
                    <a:xfrm>
                      <a:off x="0" y="0"/>
                      <a:ext cx="7620000" cy="3960796"/>
                    </a:xfrm>
                    <a:prstGeom prst="rect">
                      <a:avLst/>
                    </a:prstGeom>
                  </pic:spPr>
                </pic:pic>
              </a:graphicData>
            </a:graphic>
            <wp14:sizeRelH relativeFrom="margin">
              <wp14:pctWidth>0</wp14:pctWidth>
            </wp14:sizeRelH>
            <wp14:sizeRelV relativeFrom="margin">
              <wp14:pctHeight>0</wp14:pctHeight>
            </wp14:sizeRelV>
          </wp:anchor>
        </w:drawing>
      </w:r>
    </w:p>
    <w:p w14:paraId="769A14DF" w14:textId="77934E94" w:rsidR="00C21D8D" w:rsidRDefault="00C21D8D" w:rsidP="0050672A"/>
    <w:p w14:paraId="5251F4AE" w14:textId="77777777" w:rsidR="00C21D8D" w:rsidRDefault="00C21D8D" w:rsidP="0050672A"/>
    <w:p w14:paraId="54D7D5AD" w14:textId="77777777" w:rsidR="00C21D8D" w:rsidRDefault="00C21D8D" w:rsidP="0050672A"/>
    <w:p w14:paraId="7AAB4414" w14:textId="77777777" w:rsidR="00C21D8D" w:rsidRDefault="00C21D8D" w:rsidP="0050672A"/>
    <w:p w14:paraId="03AF4202" w14:textId="07C4E66C" w:rsidR="00C21D8D" w:rsidRDefault="00C21D8D" w:rsidP="0050672A"/>
    <w:p w14:paraId="7922D14E" w14:textId="77777777" w:rsidR="00C21D8D" w:rsidRDefault="00C21D8D" w:rsidP="0050672A"/>
    <w:p w14:paraId="0EC4CB5C" w14:textId="77777777" w:rsidR="00C21D8D" w:rsidRDefault="00C21D8D" w:rsidP="0050672A"/>
    <w:p w14:paraId="2FA7EC18" w14:textId="77777777" w:rsidR="00C21D8D" w:rsidRDefault="00C21D8D" w:rsidP="0050672A"/>
    <w:p w14:paraId="7AD42A78" w14:textId="77777777" w:rsidR="00C21D8D" w:rsidRDefault="00C21D8D" w:rsidP="0050672A"/>
    <w:p w14:paraId="04941600" w14:textId="77777777" w:rsidR="00C21D8D" w:rsidRDefault="00C21D8D" w:rsidP="0050672A"/>
    <w:p w14:paraId="34D69750" w14:textId="69876985" w:rsidR="00C21D8D" w:rsidRDefault="00C21D8D" w:rsidP="0050672A"/>
    <w:p w14:paraId="461DF72E" w14:textId="77777777" w:rsidR="00C21D8D" w:rsidRDefault="00C21D8D" w:rsidP="0050672A"/>
    <w:p w14:paraId="1ACAF50C" w14:textId="77777777" w:rsidR="00C21D8D" w:rsidRDefault="00C21D8D" w:rsidP="0050672A"/>
    <w:p w14:paraId="56A10D44" w14:textId="77777777" w:rsidR="00C21D8D" w:rsidRDefault="00C21D8D" w:rsidP="0050672A"/>
    <w:p w14:paraId="643F811C" w14:textId="77777777" w:rsidR="00C21D8D" w:rsidRDefault="00C21D8D" w:rsidP="0050672A"/>
    <w:p w14:paraId="20A47FD1" w14:textId="6BD4946C" w:rsidR="00C21D8D" w:rsidRDefault="00C21D8D" w:rsidP="0050672A"/>
    <w:p w14:paraId="6EA45791" w14:textId="77777777" w:rsidR="00C21D8D" w:rsidRDefault="00C21D8D" w:rsidP="0050672A"/>
    <w:p w14:paraId="23764918" w14:textId="77777777" w:rsidR="00C21D8D" w:rsidRDefault="00C21D8D" w:rsidP="0050672A"/>
    <w:p w14:paraId="31A45B70" w14:textId="77777777" w:rsidR="00C21D8D" w:rsidRDefault="00C21D8D" w:rsidP="0050672A"/>
    <w:p w14:paraId="26FC8671" w14:textId="58800B9D" w:rsidR="00C21D8D" w:rsidRDefault="00C21D8D" w:rsidP="0050672A"/>
    <w:p w14:paraId="075FE1C3" w14:textId="77777777" w:rsidR="00C21D8D" w:rsidRDefault="00C21D8D" w:rsidP="0050672A"/>
    <w:p w14:paraId="1CB14D73" w14:textId="77777777" w:rsidR="00C21D8D" w:rsidRDefault="00C21D8D" w:rsidP="0050672A"/>
    <w:p w14:paraId="16DC1FB9" w14:textId="7AE0A7A4" w:rsidR="00C21D8D" w:rsidRDefault="00C21D8D" w:rsidP="0050672A"/>
    <w:p w14:paraId="7C921544" w14:textId="547E334D" w:rsidR="00C21D8D" w:rsidRDefault="00C21D8D" w:rsidP="0050672A"/>
    <w:p w14:paraId="67553B92" w14:textId="0EEE80F2" w:rsidR="00C21D8D" w:rsidRDefault="00C21D8D" w:rsidP="0050672A"/>
    <w:p w14:paraId="4E590FD9" w14:textId="786608C1" w:rsidR="00C21D8D" w:rsidRDefault="00C21D8D" w:rsidP="0050672A"/>
    <w:p w14:paraId="4DF6C88C" w14:textId="494794BA" w:rsidR="00C21D8D" w:rsidRDefault="00C21D8D" w:rsidP="0050672A"/>
    <w:p w14:paraId="03F16B5E" w14:textId="03FFBC17" w:rsidR="00C21D8D" w:rsidRDefault="00C21D8D" w:rsidP="0050672A"/>
    <w:p w14:paraId="60EE9324" w14:textId="77777777" w:rsidR="00C21D8D" w:rsidRDefault="00C21D8D" w:rsidP="0050672A"/>
    <w:p w14:paraId="78B7C405" w14:textId="390FD9A2" w:rsidR="00C21D8D" w:rsidRDefault="00C21D8D" w:rsidP="0050672A"/>
    <w:p w14:paraId="141E03AD" w14:textId="2E0F621B" w:rsidR="00C21D8D" w:rsidRDefault="00C21D8D" w:rsidP="0050672A"/>
    <w:p w14:paraId="55A70DB1" w14:textId="77777777" w:rsidR="00C21D8D" w:rsidRDefault="00C21D8D" w:rsidP="0050672A"/>
    <w:p w14:paraId="6F0B5D0E" w14:textId="32D057DD" w:rsidR="00C21D8D" w:rsidRDefault="00C21D8D" w:rsidP="0050672A"/>
    <w:p w14:paraId="58B0D936" w14:textId="7DE344CD" w:rsidR="00C21D8D" w:rsidRDefault="00C21D8D" w:rsidP="0050672A"/>
    <w:p w14:paraId="301E46F6" w14:textId="77777777" w:rsidR="00C21D8D" w:rsidRDefault="00C21D8D" w:rsidP="0050672A"/>
    <w:p w14:paraId="271FFDFB" w14:textId="61F3140D" w:rsidR="00C21D8D" w:rsidRDefault="00C21D8D" w:rsidP="0050672A"/>
    <w:p w14:paraId="40602496" w14:textId="624D4C19" w:rsidR="00C21D8D" w:rsidRDefault="00C21D8D" w:rsidP="0050672A"/>
    <w:p w14:paraId="267825BD" w14:textId="77777777" w:rsidR="00C21D8D" w:rsidRDefault="00C21D8D" w:rsidP="0050672A"/>
    <w:p w14:paraId="75757BA3" w14:textId="77777777" w:rsidR="00C21D8D" w:rsidRDefault="00C21D8D" w:rsidP="0050672A"/>
    <w:p w14:paraId="6368B1A6" w14:textId="77777777" w:rsidR="00C21D8D" w:rsidRDefault="00C21D8D" w:rsidP="0050672A"/>
    <w:p w14:paraId="1154344C" w14:textId="77777777" w:rsidR="00C21D8D" w:rsidRDefault="00C21D8D" w:rsidP="0050672A"/>
    <w:p w14:paraId="0E61B2A4" w14:textId="780B4CF5" w:rsidR="00C21D8D" w:rsidRDefault="00B54855" w:rsidP="0050672A">
      <w:pPr>
        <w:pStyle w:val="Heading3"/>
      </w:pPr>
      <w:bookmarkStart w:id="189" w:name="_Toc183893960"/>
      <w:r>
        <w:lastRenderedPageBreak/>
        <w:t>Xem thông tin người bán</w:t>
      </w:r>
      <w:bookmarkEnd w:id="189"/>
    </w:p>
    <w:p w14:paraId="62FDE185" w14:textId="14755BCC" w:rsidR="00C21D8D" w:rsidRDefault="006F58A6" w:rsidP="0050672A">
      <w:r>
        <w:rPr>
          <w:noProof/>
        </w:rPr>
        <mc:AlternateContent>
          <mc:Choice Requires="wps">
            <w:drawing>
              <wp:anchor distT="0" distB="0" distL="114300" distR="114300" simplePos="0" relativeHeight="251737088" behindDoc="0" locked="0" layoutInCell="1" allowOverlap="1" wp14:anchorId="754F5601" wp14:editId="2B19FCEF">
                <wp:simplePos x="0" y="0"/>
                <wp:positionH relativeFrom="column">
                  <wp:posOffset>-1079500</wp:posOffset>
                </wp:positionH>
                <wp:positionV relativeFrom="paragraph">
                  <wp:posOffset>3607435</wp:posOffset>
                </wp:positionV>
                <wp:extent cx="7423785" cy="635"/>
                <wp:effectExtent l="0" t="0" r="0" b="0"/>
                <wp:wrapNone/>
                <wp:docPr id="783532649" name="Text Box 1"/>
                <wp:cNvGraphicFramePr/>
                <a:graphic xmlns:a="http://schemas.openxmlformats.org/drawingml/2006/main">
                  <a:graphicData uri="http://schemas.microsoft.com/office/word/2010/wordprocessingShape">
                    <wps:wsp>
                      <wps:cNvSpPr txBox="1"/>
                      <wps:spPr>
                        <a:xfrm>
                          <a:off x="0" y="0"/>
                          <a:ext cx="7423785" cy="635"/>
                        </a:xfrm>
                        <a:prstGeom prst="rect">
                          <a:avLst/>
                        </a:prstGeom>
                        <a:solidFill>
                          <a:prstClr val="white"/>
                        </a:solidFill>
                        <a:ln>
                          <a:noFill/>
                        </a:ln>
                      </wps:spPr>
                      <wps:txbx>
                        <w:txbxContent>
                          <w:p w14:paraId="7A20A680" w14:textId="60924A51" w:rsidR="006F58A6" w:rsidRPr="003B691F" w:rsidRDefault="006F58A6" w:rsidP="006F58A6">
                            <w:pPr>
                              <w:pStyle w:val="Caption"/>
                              <w:rPr>
                                <w:sz w:val="24"/>
                                <w:szCs w:val="24"/>
                              </w:rPr>
                            </w:pPr>
                            <w:bookmarkStart w:id="190" w:name="_Toc183893689"/>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36</w:t>
                            </w:r>
                            <w:r w:rsidR="00456216">
                              <w:fldChar w:fldCharType="end"/>
                            </w:r>
                            <w:r>
                              <w:t>: Sơ đồ tuần tự xem thông tin người bán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F5601" id="_x0000_s1068" type="#_x0000_t202" style="position:absolute;margin-left:-85pt;margin-top:284.05pt;width:584.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Wb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" stroked="f">
                <v:textbox style="mso-fit-shape-to-text:t" inset="0,0,0,0">
                  <w:txbxContent>
                    <w:p w14:paraId="7A20A680" w14:textId="60924A51" w:rsidR="006F58A6" w:rsidRPr="003B691F" w:rsidRDefault="006F58A6" w:rsidP="006F58A6">
                      <w:pPr>
                        <w:pStyle w:val="Caption"/>
                        <w:rPr>
                          <w:sz w:val="24"/>
                          <w:szCs w:val="24"/>
                        </w:rPr>
                      </w:pPr>
                      <w:bookmarkStart w:id="191" w:name="_Toc183893689"/>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36</w:t>
                      </w:r>
                      <w:r w:rsidR="00456216">
                        <w:fldChar w:fldCharType="end"/>
                      </w:r>
                      <w:r>
                        <w:t>: Sơ đồ tuần tự xem thông tin người bán</w:t>
                      </w:r>
                      <w:bookmarkEnd w:id="191"/>
                    </w:p>
                  </w:txbxContent>
                </v:textbox>
              </v:shape>
            </w:pict>
          </mc:Fallback>
        </mc:AlternateContent>
      </w:r>
      <w:r w:rsidRPr="006F58A6">
        <w:rPr>
          <w:noProof/>
        </w:rPr>
        <w:drawing>
          <wp:anchor distT="0" distB="0" distL="114300" distR="114300" simplePos="0" relativeHeight="251735040" behindDoc="0" locked="0" layoutInCell="1" allowOverlap="1" wp14:anchorId="7A6BB910" wp14:editId="256A3935">
            <wp:simplePos x="0" y="0"/>
            <wp:positionH relativeFrom="page">
              <wp:posOffset>180975</wp:posOffset>
            </wp:positionH>
            <wp:positionV relativeFrom="paragraph">
              <wp:posOffset>6985</wp:posOffset>
            </wp:positionV>
            <wp:extent cx="7424405" cy="3543300"/>
            <wp:effectExtent l="0" t="0" r="5715" b="0"/>
            <wp:wrapNone/>
            <wp:docPr id="119192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22338" name=""/>
                    <pic:cNvPicPr/>
                  </pic:nvPicPr>
                  <pic:blipFill>
                    <a:blip r:embed="rId53">
                      <a:extLst>
                        <a:ext uri="{28A0092B-C50C-407E-A947-70E740481C1C}">
                          <a14:useLocalDpi xmlns:a14="http://schemas.microsoft.com/office/drawing/2010/main" val="0"/>
                        </a:ext>
                      </a:extLst>
                    </a:blip>
                    <a:stretch>
                      <a:fillRect/>
                    </a:stretch>
                  </pic:blipFill>
                  <pic:spPr>
                    <a:xfrm>
                      <a:off x="0" y="0"/>
                      <a:ext cx="7424405" cy="3543300"/>
                    </a:xfrm>
                    <a:prstGeom prst="rect">
                      <a:avLst/>
                    </a:prstGeom>
                  </pic:spPr>
                </pic:pic>
              </a:graphicData>
            </a:graphic>
            <wp14:sizeRelH relativeFrom="margin">
              <wp14:pctWidth>0</wp14:pctWidth>
            </wp14:sizeRelH>
            <wp14:sizeRelV relativeFrom="margin">
              <wp14:pctHeight>0</wp14:pctHeight>
            </wp14:sizeRelV>
          </wp:anchor>
        </w:drawing>
      </w:r>
    </w:p>
    <w:p w14:paraId="194315DC" w14:textId="77777777" w:rsidR="00C21D8D" w:rsidRDefault="00C21D8D" w:rsidP="0050672A"/>
    <w:p w14:paraId="77905EFA" w14:textId="77777777" w:rsidR="00C21D8D" w:rsidRDefault="00C21D8D" w:rsidP="0050672A"/>
    <w:p w14:paraId="1186318B" w14:textId="77777777" w:rsidR="00C21D8D" w:rsidRDefault="00C21D8D" w:rsidP="0050672A"/>
    <w:p w14:paraId="648B9501" w14:textId="77777777" w:rsidR="00C21D8D" w:rsidRDefault="00C21D8D" w:rsidP="0050672A"/>
    <w:p w14:paraId="1F2BC5CE" w14:textId="77777777" w:rsidR="00C21D8D" w:rsidRDefault="00C21D8D" w:rsidP="0050672A"/>
    <w:p w14:paraId="6281CA8B" w14:textId="77777777" w:rsidR="00C21D8D" w:rsidRDefault="00C21D8D" w:rsidP="0050672A"/>
    <w:p w14:paraId="29407A1D" w14:textId="77777777" w:rsidR="00C21D8D" w:rsidRDefault="00C21D8D" w:rsidP="0050672A"/>
    <w:p w14:paraId="6319730C" w14:textId="77777777" w:rsidR="00C21D8D" w:rsidRDefault="00C21D8D" w:rsidP="0050672A"/>
    <w:p w14:paraId="6B2F56E0" w14:textId="77777777" w:rsidR="00C21D8D" w:rsidRDefault="00C21D8D" w:rsidP="0050672A"/>
    <w:p w14:paraId="6ED4E4B4" w14:textId="77777777" w:rsidR="006F58A6" w:rsidRDefault="006F58A6" w:rsidP="0050672A"/>
    <w:p w14:paraId="35425028" w14:textId="77777777" w:rsidR="006F58A6" w:rsidRDefault="006F58A6" w:rsidP="0050672A"/>
    <w:p w14:paraId="313BAC2C" w14:textId="77777777" w:rsidR="006F58A6" w:rsidRDefault="006F58A6" w:rsidP="0050672A"/>
    <w:p w14:paraId="5988BAFC" w14:textId="77777777" w:rsidR="006F58A6" w:rsidRDefault="006F58A6" w:rsidP="0050672A"/>
    <w:p w14:paraId="04D76ADD" w14:textId="77777777" w:rsidR="006F58A6" w:rsidRDefault="006F58A6" w:rsidP="0050672A"/>
    <w:p w14:paraId="338CB946" w14:textId="77777777" w:rsidR="006F58A6" w:rsidRDefault="006F58A6" w:rsidP="0050672A"/>
    <w:p w14:paraId="4B4C6A3E" w14:textId="77777777" w:rsidR="006F58A6" w:rsidRDefault="006F58A6" w:rsidP="0050672A"/>
    <w:p w14:paraId="5B8E0625" w14:textId="77777777" w:rsidR="006F58A6" w:rsidRDefault="006F58A6" w:rsidP="0050672A"/>
    <w:p w14:paraId="642AB204" w14:textId="77777777" w:rsidR="006F58A6" w:rsidRDefault="006F58A6" w:rsidP="0050672A"/>
    <w:p w14:paraId="671F165D" w14:textId="77777777" w:rsidR="006F58A6" w:rsidRDefault="006F58A6" w:rsidP="0050672A"/>
    <w:p w14:paraId="46612880" w14:textId="453CD5AF" w:rsidR="006F58A6" w:rsidRDefault="006F58A6" w:rsidP="0050672A"/>
    <w:p w14:paraId="090B4A52" w14:textId="15953D81" w:rsidR="006F58A6" w:rsidRDefault="006F58A6" w:rsidP="0050672A"/>
    <w:p w14:paraId="4CE4D4A3" w14:textId="3019FE29" w:rsidR="006F58A6" w:rsidRDefault="006F58A6" w:rsidP="0050672A"/>
    <w:p w14:paraId="7A63C000" w14:textId="59CD5523" w:rsidR="006F58A6" w:rsidRDefault="006F58A6" w:rsidP="0050672A"/>
    <w:p w14:paraId="56CBD700" w14:textId="3C7BAC14" w:rsidR="006F58A6" w:rsidRDefault="006F58A6" w:rsidP="0050672A"/>
    <w:p w14:paraId="64E5C17D" w14:textId="77777777" w:rsidR="006F58A6" w:rsidRDefault="006F58A6" w:rsidP="0050672A"/>
    <w:p w14:paraId="010FBF11" w14:textId="57170AF2" w:rsidR="006F58A6" w:rsidRDefault="006F58A6" w:rsidP="0050672A"/>
    <w:p w14:paraId="28E8582A" w14:textId="77777777" w:rsidR="006F58A6" w:rsidRDefault="006F58A6" w:rsidP="0050672A"/>
    <w:p w14:paraId="12DA93F4" w14:textId="77777777" w:rsidR="006F58A6" w:rsidRDefault="006F58A6" w:rsidP="0050672A"/>
    <w:p w14:paraId="271659D8" w14:textId="77777777" w:rsidR="006F58A6" w:rsidRDefault="006F58A6" w:rsidP="0050672A"/>
    <w:p w14:paraId="47C0A540" w14:textId="77777777" w:rsidR="006F58A6" w:rsidRDefault="006F58A6" w:rsidP="0050672A"/>
    <w:p w14:paraId="7346500F" w14:textId="35A6BC65" w:rsidR="006F58A6" w:rsidRDefault="006F58A6" w:rsidP="0050672A"/>
    <w:p w14:paraId="4AC7F406" w14:textId="77777777" w:rsidR="006F58A6" w:rsidRDefault="006F58A6" w:rsidP="0050672A"/>
    <w:p w14:paraId="5B1F2BF4" w14:textId="77777777" w:rsidR="006F58A6" w:rsidRDefault="006F58A6" w:rsidP="0050672A"/>
    <w:p w14:paraId="77176D8E" w14:textId="77777777" w:rsidR="006F58A6" w:rsidRDefault="006F58A6" w:rsidP="0050672A"/>
    <w:p w14:paraId="2E4E2863" w14:textId="77777777" w:rsidR="006F58A6" w:rsidRDefault="006F58A6" w:rsidP="0050672A"/>
    <w:p w14:paraId="76A9908C" w14:textId="77777777" w:rsidR="006F58A6" w:rsidRDefault="006F58A6" w:rsidP="0050672A"/>
    <w:p w14:paraId="4D210ADD" w14:textId="77777777" w:rsidR="006F58A6" w:rsidRDefault="006F58A6" w:rsidP="0050672A"/>
    <w:p w14:paraId="3A378925" w14:textId="77777777" w:rsidR="006F58A6" w:rsidRDefault="006F58A6" w:rsidP="0050672A"/>
    <w:p w14:paraId="1A3BAA0B" w14:textId="77777777" w:rsidR="006F58A6" w:rsidRDefault="006F58A6" w:rsidP="0050672A"/>
    <w:p w14:paraId="0F161DE7" w14:textId="77777777" w:rsidR="006F58A6" w:rsidRDefault="006F58A6" w:rsidP="0050672A"/>
    <w:p w14:paraId="52E1064A" w14:textId="77777777" w:rsidR="006F58A6" w:rsidRDefault="006F58A6" w:rsidP="0050672A"/>
    <w:p w14:paraId="6460214E" w14:textId="3C6CA064" w:rsidR="006F58A6" w:rsidRDefault="00B54855" w:rsidP="0050672A">
      <w:pPr>
        <w:pStyle w:val="Heading3"/>
      </w:pPr>
      <w:bookmarkStart w:id="192" w:name="_Toc183893961"/>
      <w:r>
        <w:lastRenderedPageBreak/>
        <w:t>Khóa hoặc mở khóa tài khoản</w:t>
      </w:r>
      <w:bookmarkEnd w:id="192"/>
    </w:p>
    <w:p w14:paraId="7FFFC79E" w14:textId="448AFEF6" w:rsidR="006F58A6" w:rsidRDefault="00F47672" w:rsidP="0050672A">
      <w:r>
        <w:rPr>
          <w:noProof/>
        </w:rPr>
        <mc:AlternateContent>
          <mc:Choice Requires="wps">
            <w:drawing>
              <wp:anchor distT="0" distB="0" distL="114300" distR="114300" simplePos="0" relativeHeight="251740160" behindDoc="0" locked="0" layoutInCell="1" allowOverlap="1" wp14:anchorId="2363F3FE" wp14:editId="49AEDF95">
                <wp:simplePos x="0" y="0"/>
                <wp:positionH relativeFrom="column">
                  <wp:posOffset>-1074420</wp:posOffset>
                </wp:positionH>
                <wp:positionV relativeFrom="paragraph">
                  <wp:posOffset>3876040</wp:posOffset>
                </wp:positionV>
                <wp:extent cx="7419975" cy="635"/>
                <wp:effectExtent l="0" t="0" r="0" b="0"/>
                <wp:wrapNone/>
                <wp:docPr id="1749557246" name="Text Box 1"/>
                <wp:cNvGraphicFramePr/>
                <a:graphic xmlns:a="http://schemas.openxmlformats.org/drawingml/2006/main">
                  <a:graphicData uri="http://schemas.microsoft.com/office/word/2010/wordprocessingShape">
                    <wps:wsp>
                      <wps:cNvSpPr txBox="1"/>
                      <wps:spPr>
                        <a:xfrm>
                          <a:off x="0" y="0"/>
                          <a:ext cx="7419975" cy="635"/>
                        </a:xfrm>
                        <a:prstGeom prst="rect">
                          <a:avLst/>
                        </a:prstGeom>
                        <a:solidFill>
                          <a:prstClr val="white"/>
                        </a:solidFill>
                        <a:ln>
                          <a:noFill/>
                        </a:ln>
                      </wps:spPr>
                      <wps:txbx>
                        <w:txbxContent>
                          <w:p w14:paraId="02B33E64" w14:textId="6E32B0F2" w:rsidR="00F47672" w:rsidRPr="00D32D45" w:rsidRDefault="00F47672" w:rsidP="00F47672">
                            <w:pPr>
                              <w:pStyle w:val="Caption"/>
                              <w:rPr>
                                <w:sz w:val="24"/>
                                <w:szCs w:val="24"/>
                              </w:rPr>
                            </w:pPr>
                            <w:bookmarkStart w:id="193" w:name="_Toc183893690"/>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37</w:t>
                            </w:r>
                            <w:r w:rsidR="00456216">
                              <w:fldChar w:fldCharType="end"/>
                            </w:r>
                            <w:r>
                              <w:t>: Sơ đồ tuần tự khóa, mở khóa tài khoản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F3FE" id="_x0000_s1069" type="#_x0000_t202" style="position:absolute;margin-left:-84.6pt;margin-top:305.2pt;width:584.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" stroked="f">
                <v:textbox style="mso-fit-shape-to-text:t" inset="0,0,0,0">
                  <w:txbxContent>
                    <w:p w14:paraId="02B33E64" w14:textId="6E32B0F2" w:rsidR="00F47672" w:rsidRPr="00D32D45" w:rsidRDefault="00F47672" w:rsidP="00F47672">
                      <w:pPr>
                        <w:pStyle w:val="Caption"/>
                        <w:rPr>
                          <w:sz w:val="24"/>
                          <w:szCs w:val="24"/>
                        </w:rPr>
                      </w:pPr>
                      <w:bookmarkStart w:id="194" w:name="_Toc183893690"/>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37</w:t>
                      </w:r>
                      <w:r w:rsidR="00456216">
                        <w:fldChar w:fldCharType="end"/>
                      </w:r>
                      <w:r>
                        <w:t>: Sơ đồ tuần tự khóa, mở khóa tài khoản</w:t>
                      </w:r>
                      <w:bookmarkEnd w:id="194"/>
                    </w:p>
                  </w:txbxContent>
                </v:textbox>
              </v:shape>
            </w:pict>
          </mc:Fallback>
        </mc:AlternateContent>
      </w:r>
      <w:r w:rsidRPr="00F47672">
        <w:rPr>
          <w:noProof/>
        </w:rPr>
        <w:drawing>
          <wp:anchor distT="0" distB="0" distL="114300" distR="114300" simplePos="0" relativeHeight="251738112" behindDoc="0" locked="0" layoutInCell="1" allowOverlap="1" wp14:anchorId="700681B8" wp14:editId="449E2D04">
            <wp:simplePos x="0" y="0"/>
            <wp:positionH relativeFrom="page">
              <wp:posOffset>186055</wp:posOffset>
            </wp:positionH>
            <wp:positionV relativeFrom="paragraph">
              <wp:posOffset>-3175</wp:posOffset>
            </wp:positionV>
            <wp:extent cx="7419975" cy="3822658"/>
            <wp:effectExtent l="0" t="0" r="0" b="6985"/>
            <wp:wrapNone/>
            <wp:docPr id="53159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98433" name=""/>
                    <pic:cNvPicPr/>
                  </pic:nvPicPr>
                  <pic:blipFill>
                    <a:blip r:embed="rId54">
                      <a:extLst>
                        <a:ext uri="{28A0092B-C50C-407E-A947-70E740481C1C}">
                          <a14:useLocalDpi xmlns:a14="http://schemas.microsoft.com/office/drawing/2010/main" val="0"/>
                        </a:ext>
                      </a:extLst>
                    </a:blip>
                    <a:stretch>
                      <a:fillRect/>
                    </a:stretch>
                  </pic:blipFill>
                  <pic:spPr>
                    <a:xfrm>
                      <a:off x="0" y="0"/>
                      <a:ext cx="7419975" cy="3822658"/>
                    </a:xfrm>
                    <a:prstGeom prst="rect">
                      <a:avLst/>
                    </a:prstGeom>
                  </pic:spPr>
                </pic:pic>
              </a:graphicData>
            </a:graphic>
            <wp14:sizeRelH relativeFrom="margin">
              <wp14:pctWidth>0</wp14:pctWidth>
            </wp14:sizeRelH>
            <wp14:sizeRelV relativeFrom="margin">
              <wp14:pctHeight>0</wp14:pctHeight>
            </wp14:sizeRelV>
          </wp:anchor>
        </w:drawing>
      </w:r>
    </w:p>
    <w:p w14:paraId="372B05F8" w14:textId="77777777" w:rsidR="006F58A6" w:rsidRDefault="006F58A6" w:rsidP="0050672A"/>
    <w:p w14:paraId="3787C386" w14:textId="77777777" w:rsidR="006F58A6" w:rsidRDefault="006F58A6" w:rsidP="0050672A"/>
    <w:p w14:paraId="283450EF" w14:textId="77777777" w:rsidR="006F58A6" w:rsidRDefault="006F58A6" w:rsidP="0050672A"/>
    <w:p w14:paraId="12757CFD" w14:textId="77777777" w:rsidR="006F58A6" w:rsidRDefault="006F58A6" w:rsidP="0050672A"/>
    <w:p w14:paraId="3FC1FF30" w14:textId="77777777" w:rsidR="006F58A6" w:rsidRDefault="006F58A6" w:rsidP="0050672A"/>
    <w:p w14:paraId="7387779E" w14:textId="77777777" w:rsidR="006F58A6" w:rsidRDefault="006F58A6" w:rsidP="0050672A"/>
    <w:p w14:paraId="6ADAA800" w14:textId="77777777" w:rsidR="006F58A6" w:rsidRDefault="006F58A6" w:rsidP="0050672A"/>
    <w:p w14:paraId="05504993" w14:textId="77777777" w:rsidR="006F58A6" w:rsidRDefault="006F58A6" w:rsidP="0050672A"/>
    <w:p w14:paraId="07258E9D" w14:textId="77777777" w:rsidR="006F58A6" w:rsidRDefault="006F58A6" w:rsidP="0050672A"/>
    <w:p w14:paraId="1F29CF6C" w14:textId="77777777" w:rsidR="006F58A6" w:rsidRDefault="006F58A6" w:rsidP="0050672A"/>
    <w:p w14:paraId="0557331A" w14:textId="77777777" w:rsidR="006F58A6" w:rsidRDefault="006F58A6" w:rsidP="0050672A"/>
    <w:p w14:paraId="0766A115" w14:textId="77777777" w:rsidR="006F58A6" w:rsidRDefault="006F58A6" w:rsidP="0050672A"/>
    <w:p w14:paraId="7B243660" w14:textId="77777777" w:rsidR="006F58A6" w:rsidRDefault="006F58A6" w:rsidP="0050672A"/>
    <w:p w14:paraId="3BE9D807" w14:textId="77777777" w:rsidR="006F58A6" w:rsidRDefault="006F58A6" w:rsidP="0050672A"/>
    <w:p w14:paraId="55D78D5A" w14:textId="77777777" w:rsidR="006F58A6" w:rsidRDefault="006F58A6" w:rsidP="0050672A"/>
    <w:p w14:paraId="1903E9FD" w14:textId="77777777" w:rsidR="006F58A6" w:rsidRDefault="006F58A6" w:rsidP="0050672A"/>
    <w:p w14:paraId="5D960521" w14:textId="77777777" w:rsidR="006F58A6" w:rsidRDefault="006F58A6" w:rsidP="0050672A"/>
    <w:p w14:paraId="0B9C6A10" w14:textId="77777777" w:rsidR="006F58A6" w:rsidRDefault="006F58A6" w:rsidP="0050672A"/>
    <w:p w14:paraId="5BFF102F" w14:textId="77777777" w:rsidR="006F58A6" w:rsidRDefault="006F58A6" w:rsidP="0050672A"/>
    <w:p w14:paraId="5E8EEF9A" w14:textId="77777777" w:rsidR="006F58A6" w:rsidRDefault="006F58A6" w:rsidP="0050672A"/>
    <w:p w14:paraId="645FF62D" w14:textId="77777777" w:rsidR="006F58A6" w:rsidRDefault="006F58A6" w:rsidP="0050672A"/>
    <w:p w14:paraId="11474119" w14:textId="77777777" w:rsidR="006F58A6" w:rsidRDefault="006F58A6" w:rsidP="0050672A"/>
    <w:p w14:paraId="0AE59EE9" w14:textId="77777777" w:rsidR="006F58A6" w:rsidRDefault="006F58A6" w:rsidP="0050672A"/>
    <w:p w14:paraId="03E05E01" w14:textId="77777777" w:rsidR="006F58A6" w:rsidRDefault="006F58A6" w:rsidP="0050672A"/>
    <w:p w14:paraId="2B07DC7C" w14:textId="77777777" w:rsidR="006F58A6" w:rsidRDefault="006F58A6" w:rsidP="0050672A"/>
    <w:p w14:paraId="5760AC59" w14:textId="77777777" w:rsidR="006F58A6" w:rsidRDefault="006F58A6" w:rsidP="0050672A"/>
    <w:p w14:paraId="24FBA143" w14:textId="77777777" w:rsidR="006F58A6" w:rsidRDefault="006F58A6" w:rsidP="0050672A"/>
    <w:p w14:paraId="42D99F5B" w14:textId="77777777" w:rsidR="006F58A6" w:rsidRDefault="006F58A6" w:rsidP="0050672A"/>
    <w:p w14:paraId="6628C2AB" w14:textId="77777777" w:rsidR="00C66EFA" w:rsidRDefault="00C66EFA" w:rsidP="0050672A"/>
    <w:p w14:paraId="3A7E48FA" w14:textId="77777777" w:rsidR="00C66EFA" w:rsidRDefault="00C66EFA" w:rsidP="0050672A"/>
    <w:p w14:paraId="5567D3E2" w14:textId="77777777" w:rsidR="00C66EFA" w:rsidRDefault="00C66EFA" w:rsidP="0050672A"/>
    <w:p w14:paraId="0EB2DD4D" w14:textId="77777777" w:rsidR="00C66EFA" w:rsidRDefault="00C66EFA" w:rsidP="0050672A"/>
    <w:p w14:paraId="073C53D3" w14:textId="77777777" w:rsidR="00C66EFA" w:rsidRDefault="00C66EFA" w:rsidP="0050672A"/>
    <w:p w14:paraId="30FC0FAE" w14:textId="77777777" w:rsidR="00C66EFA" w:rsidRDefault="00C66EFA" w:rsidP="0050672A"/>
    <w:p w14:paraId="7DFC9D26" w14:textId="77777777" w:rsidR="00C66EFA" w:rsidRDefault="00C66EFA" w:rsidP="0050672A"/>
    <w:p w14:paraId="455BCF49" w14:textId="77777777" w:rsidR="00C66EFA" w:rsidRDefault="00C66EFA" w:rsidP="0050672A"/>
    <w:p w14:paraId="26C379B1" w14:textId="77777777" w:rsidR="00C66EFA" w:rsidRDefault="00C66EFA" w:rsidP="0050672A"/>
    <w:p w14:paraId="57079C68" w14:textId="77777777" w:rsidR="00C66EFA" w:rsidRDefault="00C66EFA" w:rsidP="0050672A"/>
    <w:p w14:paraId="0343BE02" w14:textId="77777777" w:rsidR="00C66EFA" w:rsidRDefault="00C66EFA" w:rsidP="0050672A"/>
    <w:p w14:paraId="31E7CEB4" w14:textId="77777777" w:rsidR="00C66EFA" w:rsidRDefault="00C66EFA" w:rsidP="0050672A"/>
    <w:p w14:paraId="661B6C6C" w14:textId="77777777" w:rsidR="00C66EFA" w:rsidRDefault="00C66EFA" w:rsidP="0050672A"/>
    <w:p w14:paraId="37A85A69" w14:textId="6A80BBB5" w:rsidR="00C66EFA" w:rsidRDefault="00B54855" w:rsidP="0050672A">
      <w:pPr>
        <w:pStyle w:val="Heading3"/>
      </w:pPr>
      <w:bookmarkStart w:id="195" w:name="_Toc183893962"/>
      <w:r>
        <w:lastRenderedPageBreak/>
        <w:t>Tạo tài khoản người bán</w:t>
      </w:r>
      <w:bookmarkEnd w:id="195"/>
    </w:p>
    <w:p w14:paraId="55480C3F" w14:textId="76740F5F" w:rsidR="00C66EFA" w:rsidRDefault="00C66EFA" w:rsidP="0050672A">
      <w:r>
        <w:rPr>
          <w:noProof/>
        </w:rPr>
        <mc:AlternateContent>
          <mc:Choice Requires="wps">
            <w:drawing>
              <wp:anchor distT="0" distB="0" distL="114300" distR="114300" simplePos="0" relativeHeight="251743232" behindDoc="0" locked="0" layoutInCell="1" allowOverlap="1" wp14:anchorId="5D7EB841" wp14:editId="5EC09C5E">
                <wp:simplePos x="0" y="0"/>
                <wp:positionH relativeFrom="column">
                  <wp:posOffset>-1184275</wp:posOffset>
                </wp:positionH>
                <wp:positionV relativeFrom="paragraph">
                  <wp:posOffset>4064635</wp:posOffset>
                </wp:positionV>
                <wp:extent cx="7695565" cy="635"/>
                <wp:effectExtent l="0" t="0" r="0" b="0"/>
                <wp:wrapNone/>
                <wp:docPr id="561297344" name="Text Box 1"/>
                <wp:cNvGraphicFramePr/>
                <a:graphic xmlns:a="http://schemas.openxmlformats.org/drawingml/2006/main">
                  <a:graphicData uri="http://schemas.microsoft.com/office/word/2010/wordprocessingShape">
                    <wps:wsp>
                      <wps:cNvSpPr txBox="1"/>
                      <wps:spPr>
                        <a:xfrm>
                          <a:off x="0" y="0"/>
                          <a:ext cx="7695565" cy="635"/>
                        </a:xfrm>
                        <a:prstGeom prst="rect">
                          <a:avLst/>
                        </a:prstGeom>
                        <a:solidFill>
                          <a:prstClr val="white"/>
                        </a:solidFill>
                        <a:ln>
                          <a:noFill/>
                        </a:ln>
                      </wps:spPr>
                      <wps:txbx>
                        <w:txbxContent>
                          <w:p w14:paraId="594E53BD" w14:textId="6AE5125E" w:rsidR="00C66EFA" w:rsidRPr="00D834EB" w:rsidRDefault="00C66EFA" w:rsidP="00C66EFA">
                            <w:pPr>
                              <w:pStyle w:val="Caption"/>
                              <w:rPr>
                                <w:sz w:val="24"/>
                                <w:szCs w:val="24"/>
                              </w:rPr>
                            </w:pPr>
                            <w:bookmarkStart w:id="196" w:name="_Toc183893691"/>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38</w:t>
                            </w:r>
                            <w:r w:rsidR="00456216">
                              <w:fldChar w:fldCharType="end"/>
                            </w:r>
                            <w:r>
                              <w:t>: Sơ đồ tuần tự tạo tài khoản người bán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EB841" id="_x0000_s1070" type="#_x0000_t202" style="position:absolute;margin-left:-93.25pt;margin-top:320.05pt;width:605.9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MEHAIAAEAEAAAOAAAAZHJzL2Uyb0RvYy54bWysU8Fu2zAMvQ/YPwi6L066Jt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" stroked="f">
                <v:textbox style="mso-fit-shape-to-text:t" inset="0,0,0,0">
                  <w:txbxContent>
                    <w:p w14:paraId="594E53BD" w14:textId="6AE5125E" w:rsidR="00C66EFA" w:rsidRPr="00D834EB" w:rsidRDefault="00C66EFA" w:rsidP="00C66EFA">
                      <w:pPr>
                        <w:pStyle w:val="Caption"/>
                        <w:rPr>
                          <w:sz w:val="24"/>
                          <w:szCs w:val="24"/>
                        </w:rPr>
                      </w:pPr>
                      <w:bookmarkStart w:id="197" w:name="_Toc183893691"/>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38</w:t>
                      </w:r>
                      <w:r w:rsidR="00456216">
                        <w:fldChar w:fldCharType="end"/>
                      </w:r>
                      <w:r>
                        <w:t>: Sơ đồ tuần tự tạo tài khoản người bán</w:t>
                      </w:r>
                      <w:bookmarkEnd w:id="197"/>
                    </w:p>
                  </w:txbxContent>
                </v:textbox>
              </v:shape>
            </w:pict>
          </mc:Fallback>
        </mc:AlternateContent>
      </w:r>
      <w:r w:rsidRPr="00C66EFA">
        <w:rPr>
          <w:noProof/>
        </w:rPr>
        <w:drawing>
          <wp:anchor distT="0" distB="0" distL="114300" distR="114300" simplePos="0" relativeHeight="251741184" behindDoc="0" locked="0" layoutInCell="1" allowOverlap="1" wp14:anchorId="314E5614" wp14:editId="035FDA73">
            <wp:simplePos x="0" y="0"/>
            <wp:positionH relativeFrom="page">
              <wp:align>right</wp:align>
            </wp:positionH>
            <wp:positionV relativeFrom="paragraph">
              <wp:posOffset>6349</wp:posOffset>
            </wp:positionV>
            <wp:extent cx="7695583" cy="4001771"/>
            <wp:effectExtent l="0" t="0" r="635" b="0"/>
            <wp:wrapNone/>
            <wp:docPr id="20887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120" name=""/>
                    <pic:cNvPicPr/>
                  </pic:nvPicPr>
                  <pic:blipFill>
                    <a:blip r:embed="rId55">
                      <a:extLst>
                        <a:ext uri="{28A0092B-C50C-407E-A947-70E740481C1C}">
                          <a14:useLocalDpi xmlns:a14="http://schemas.microsoft.com/office/drawing/2010/main" val="0"/>
                        </a:ext>
                      </a:extLst>
                    </a:blip>
                    <a:stretch>
                      <a:fillRect/>
                    </a:stretch>
                  </pic:blipFill>
                  <pic:spPr>
                    <a:xfrm>
                      <a:off x="0" y="0"/>
                      <a:ext cx="7695583" cy="4001771"/>
                    </a:xfrm>
                    <a:prstGeom prst="rect">
                      <a:avLst/>
                    </a:prstGeom>
                  </pic:spPr>
                </pic:pic>
              </a:graphicData>
            </a:graphic>
            <wp14:sizeRelH relativeFrom="margin">
              <wp14:pctWidth>0</wp14:pctWidth>
            </wp14:sizeRelH>
            <wp14:sizeRelV relativeFrom="margin">
              <wp14:pctHeight>0</wp14:pctHeight>
            </wp14:sizeRelV>
          </wp:anchor>
        </w:drawing>
      </w:r>
    </w:p>
    <w:p w14:paraId="5B8B60AA" w14:textId="79B4B2AF" w:rsidR="00C66EFA" w:rsidRDefault="00C66EFA" w:rsidP="0050672A"/>
    <w:p w14:paraId="0FAA5B01" w14:textId="6921D6A5" w:rsidR="00C66EFA" w:rsidRDefault="00C66EFA" w:rsidP="0050672A"/>
    <w:p w14:paraId="51B0073A" w14:textId="77777777" w:rsidR="00C66EFA" w:rsidRDefault="00C66EFA" w:rsidP="0050672A"/>
    <w:p w14:paraId="7996D282" w14:textId="77777777" w:rsidR="00C66EFA" w:rsidRDefault="00C66EFA" w:rsidP="0050672A"/>
    <w:p w14:paraId="435C6444" w14:textId="77777777" w:rsidR="00C66EFA" w:rsidRDefault="00C66EFA" w:rsidP="0050672A"/>
    <w:p w14:paraId="14C7DBBF" w14:textId="77777777" w:rsidR="00C66EFA" w:rsidRDefault="00C66EFA" w:rsidP="0050672A"/>
    <w:p w14:paraId="5FF37611" w14:textId="77777777" w:rsidR="00C66EFA" w:rsidRDefault="00C66EFA" w:rsidP="0050672A"/>
    <w:p w14:paraId="56E9C0CE" w14:textId="77777777" w:rsidR="00C66EFA" w:rsidRDefault="00C66EFA" w:rsidP="0050672A"/>
    <w:p w14:paraId="09D69D0C" w14:textId="77777777" w:rsidR="00C66EFA" w:rsidRDefault="00C66EFA" w:rsidP="0050672A"/>
    <w:p w14:paraId="63B576EC" w14:textId="77777777" w:rsidR="00C66EFA" w:rsidRDefault="00C66EFA" w:rsidP="0050672A"/>
    <w:p w14:paraId="729035BB" w14:textId="77777777" w:rsidR="00C66EFA" w:rsidRDefault="00C66EFA" w:rsidP="0050672A"/>
    <w:p w14:paraId="0415889A" w14:textId="77777777" w:rsidR="00C66EFA" w:rsidRDefault="00C66EFA" w:rsidP="0050672A"/>
    <w:p w14:paraId="5A1E2696" w14:textId="77777777" w:rsidR="00C66EFA" w:rsidRDefault="00C66EFA" w:rsidP="0050672A"/>
    <w:p w14:paraId="12B0CD99" w14:textId="77777777" w:rsidR="00C66EFA" w:rsidRDefault="00C66EFA" w:rsidP="0050672A"/>
    <w:p w14:paraId="6916175A" w14:textId="77777777" w:rsidR="00C66EFA" w:rsidRDefault="00C66EFA" w:rsidP="0050672A"/>
    <w:p w14:paraId="5802F858" w14:textId="77777777" w:rsidR="00C66EFA" w:rsidRDefault="00C66EFA" w:rsidP="0050672A"/>
    <w:p w14:paraId="25FEE161" w14:textId="77777777" w:rsidR="00C66EFA" w:rsidRDefault="00C66EFA" w:rsidP="0050672A"/>
    <w:p w14:paraId="62CB69A3" w14:textId="77777777" w:rsidR="00C66EFA" w:rsidRDefault="00C66EFA" w:rsidP="0050672A"/>
    <w:p w14:paraId="1846A544" w14:textId="77777777" w:rsidR="00C66EFA" w:rsidRDefault="00C66EFA" w:rsidP="0050672A"/>
    <w:p w14:paraId="2B796C64" w14:textId="77777777" w:rsidR="00C66EFA" w:rsidRDefault="00C66EFA" w:rsidP="0050672A"/>
    <w:p w14:paraId="7033F6BB" w14:textId="77777777" w:rsidR="00C66EFA" w:rsidRDefault="00C66EFA" w:rsidP="0050672A"/>
    <w:p w14:paraId="0E502F96" w14:textId="77777777" w:rsidR="00C66EFA" w:rsidRDefault="00C66EFA" w:rsidP="0050672A"/>
    <w:p w14:paraId="32A800BD" w14:textId="77777777" w:rsidR="00C66EFA" w:rsidRDefault="00C66EFA" w:rsidP="0050672A"/>
    <w:p w14:paraId="60DBBAD2" w14:textId="77777777" w:rsidR="00C66EFA" w:rsidRDefault="00C66EFA" w:rsidP="0050672A"/>
    <w:p w14:paraId="1BC3B9EB" w14:textId="77777777" w:rsidR="00C66EFA" w:rsidRDefault="00C66EFA" w:rsidP="0050672A"/>
    <w:p w14:paraId="6D3086E1" w14:textId="77777777" w:rsidR="00C66EFA" w:rsidRDefault="00C66EFA" w:rsidP="0050672A"/>
    <w:p w14:paraId="6F97801C" w14:textId="77777777" w:rsidR="00C66EFA" w:rsidRDefault="00C66EFA" w:rsidP="0050672A"/>
    <w:p w14:paraId="72E9B943" w14:textId="77777777" w:rsidR="00C66EFA" w:rsidRDefault="00C66EFA" w:rsidP="0050672A"/>
    <w:p w14:paraId="280B9799" w14:textId="77777777" w:rsidR="00C66EFA" w:rsidRDefault="00C66EFA" w:rsidP="0050672A"/>
    <w:p w14:paraId="6CA89885" w14:textId="77777777" w:rsidR="00C66EFA" w:rsidRDefault="00C66EFA" w:rsidP="0050672A"/>
    <w:p w14:paraId="07A40948" w14:textId="77777777" w:rsidR="00C66EFA" w:rsidRDefault="00C66EFA" w:rsidP="0050672A"/>
    <w:p w14:paraId="3EAEC96A" w14:textId="77777777" w:rsidR="00C66EFA" w:rsidRDefault="00C66EFA" w:rsidP="0050672A"/>
    <w:p w14:paraId="711624DF" w14:textId="77777777" w:rsidR="00C66EFA" w:rsidRDefault="00C66EFA" w:rsidP="0050672A"/>
    <w:p w14:paraId="5D1ADAB1" w14:textId="77777777" w:rsidR="00C66EFA" w:rsidRDefault="00C66EFA" w:rsidP="0050672A"/>
    <w:p w14:paraId="631D46F5" w14:textId="77777777" w:rsidR="00C66EFA" w:rsidRDefault="00C66EFA" w:rsidP="0050672A"/>
    <w:p w14:paraId="27A88C8F" w14:textId="77777777" w:rsidR="006F58A6" w:rsidRDefault="006F58A6" w:rsidP="0050672A"/>
    <w:p w14:paraId="12F4D867" w14:textId="77777777" w:rsidR="006F58A6" w:rsidRDefault="006F58A6" w:rsidP="0050672A"/>
    <w:p w14:paraId="7281AE52" w14:textId="77777777" w:rsidR="006F58A6" w:rsidRDefault="006F58A6" w:rsidP="0050672A"/>
    <w:p w14:paraId="2B5D8693" w14:textId="77777777" w:rsidR="006F58A6" w:rsidRDefault="006F58A6" w:rsidP="0050672A"/>
    <w:p w14:paraId="336AB2E4" w14:textId="77777777" w:rsidR="006F58A6" w:rsidRDefault="006F58A6" w:rsidP="0050672A"/>
    <w:p w14:paraId="65EBFFD8" w14:textId="77777777" w:rsidR="006F58A6" w:rsidRDefault="006F58A6" w:rsidP="0050672A"/>
    <w:p w14:paraId="3C49A0B7" w14:textId="6EC08CB7" w:rsidR="006F58A6" w:rsidRDefault="00B54855" w:rsidP="0050672A">
      <w:pPr>
        <w:pStyle w:val="Heading3"/>
      </w:pPr>
      <w:bookmarkStart w:id="198" w:name="_Toc183893963"/>
      <w:r>
        <w:lastRenderedPageBreak/>
        <w:t>Xem thông tin bán hàng người bán</w:t>
      </w:r>
      <w:bookmarkEnd w:id="198"/>
    </w:p>
    <w:p w14:paraId="7CB082B7" w14:textId="7727D04F" w:rsidR="00430CB7" w:rsidRDefault="00430CB7" w:rsidP="0050672A">
      <w:r>
        <w:rPr>
          <w:noProof/>
        </w:rPr>
        <mc:AlternateContent>
          <mc:Choice Requires="wps">
            <w:drawing>
              <wp:anchor distT="0" distB="0" distL="114300" distR="114300" simplePos="0" relativeHeight="251746304" behindDoc="0" locked="0" layoutInCell="1" allowOverlap="1" wp14:anchorId="4D6F53B8" wp14:editId="05833408">
                <wp:simplePos x="0" y="0"/>
                <wp:positionH relativeFrom="column">
                  <wp:posOffset>-1007110</wp:posOffset>
                </wp:positionH>
                <wp:positionV relativeFrom="paragraph">
                  <wp:posOffset>3496310</wp:posOffset>
                </wp:positionV>
                <wp:extent cx="7266305" cy="635"/>
                <wp:effectExtent l="0" t="0" r="0" b="0"/>
                <wp:wrapNone/>
                <wp:docPr id="638762343" name="Text Box 1"/>
                <wp:cNvGraphicFramePr/>
                <a:graphic xmlns:a="http://schemas.openxmlformats.org/drawingml/2006/main">
                  <a:graphicData uri="http://schemas.microsoft.com/office/word/2010/wordprocessingShape">
                    <wps:wsp>
                      <wps:cNvSpPr txBox="1"/>
                      <wps:spPr>
                        <a:xfrm>
                          <a:off x="0" y="0"/>
                          <a:ext cx="7266305" cy="635"/>
                        </a:xfrm>
                        <a:prstGeom prst="rect">
                          <a:avLst/>
                        </a:prstGeom>
                        <a:solidFill>
                          <a:prstClr val="white"/>
                        </a:solidFill>
                        <a:ln>
                          <a:noFill/>
                        </a:ln>
                      </wps:spPr>
                      <wps:txbx>
                        <w:txbxContent>
                          <w:p w14:paraId="6DE7E0F5" w14:textId="3E5F0238" w:rsidR="00430CB7" w:rsidRPr="00DF620F" w:rsidRDefault="00430CB7" w:rsidP="00430CB7">
                            <w:pPr>
                              <w:pStyle w:val="Caption"/>
                              <w:rPr>
                                <w:sz w:val="24"/>
                                <w:szCs w:val="24"/>
                              </w:rPr>
                            </w:pPr>
                            <w:bookmarkStart w:id="199" w:name="_Toc183893692"/>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39</w:t>
                            </w:r>
                            <w:r w:rsidR="00456216">
                              <w:fldChar w:fldCharType="end"/>
                            </w:r>
                            <w:r>
                              <w:t>: Sơ đồ tuần tự xem thông tin bán hàng người bán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F53B8" id="_x0000_s1071" type="#_x0000_t202" style="position:absolute;margin-left:-79.3pt;margin-top:275.3pt;width:572.1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Xe/GwIAAEA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" stroked="f">
                <v:textbox style="mso-fit-shape-to-text:t" inset="0,0,0,0">
                  <w:txbxContent>
                    <w:p w14:paraId="6DE7E0F5" w14:textId="3E5F0238" w:rsidR="00430CB7" w:rsidRPr="00DF620F" w:rsidRDefault="00430CB7" w:rsidP="00430CB7">
                      <w:pPr>
                        <w:pStyle w:val="Caption"/>
                        <w:rPr>
                          <w:sz w:val="24"/>
                          <w:szCs w:val="24"/>
                        </w:rPr>
                      </w:pPr>
                      <w:bookmarkStart w:id="200" w:name="_Toc183893692"/>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39</w:t>
                      </w:r>
                      <w:r w:rsidR="00456216">
                        <w:fldChar w:fldCharType="end"/>
                      </w:r>
                      <w:r>
                        <w:t>: Sơ đồ tuần tự xem thông tin bán hàng người bán</w:t>
                      </w:r>
                      <w:bookmarkEnd w:id="200"/>
                    </w:p>
                  </w:txbxContent>
                </v:textbox>
              </v:shape>
            </w:pict>
          </mc:Fallback>
        </mc:AlternateContent>
      </w:r>
      <w:r w:rsidRPr="00430CB7">
        <w:rPr>
          <w:noProof/>
        </w:rPr>
        <w:drawing>
          <wp:anchor distT="0" distB="0" distL="114300" distR="114300" simplePos="0" relativeHeight="251744256" behindDoc="0" locked="0" layoutInCell="1" allowOverlap="1" wp14:anchorId="704EE09B" wp14:editId="53A04FDA">
            <wp:simplePos x="0" y="0"/>
            <wp:positionH relativeFrom="page">
              <wp:align>center</wp:align>
            </wp:positionH>
            <wp:positionV relativeFrom="paragraph">
              <wp:posOffset>635</wp:posOffset>
            </wp:positionV>
            <wp:extent cx="7266305" cy="3438525"/>
            <wp:effectExtent l="0" t="0" r="0" b="9525"/>
            <wp:wrapNone/>
            <wp:docPr id="181669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3407" name=""/>
                    <pic:cNvPicPr/>
                  </pic:nvPicPr>
                  <pic:blipFill>
                    <a:blip r:embed="rId56">
                      <a:extLst>
                        <a:ext uri="{28A0092B-C50C-407E-A947-70E740481C1C}">
                          <a14:useLocalDpi xmlns:a14="http://schemas.microsoft.com/office/drawing/2010/main" val="0"/>
                        </a:ext>
                      </a:extLst>
                    </a:blip>
                    <a:stretch>
                      <a:fillRect/>
                    </a:stretch>
                  </pic:blipFill>
                  <pic:spPr>
                    <a:xfrm>
                      <a:off x="0" y="0"/>
                      <a:ext cx="7266305" cy="3438525"/>
                    </a:xfrm>
                    <a:prstGeom prst="rect">
                      <a:avLst/>
                    </a:prstGeom>
                  </pic:spPr>
                </pic:pic>
              </a:graphicData>
            </a:graphic>
            <wp14:sizeRelH relativeFrom="margin">
              <wp14:pctWidth>0</wp14:pctWidth>
            </wp14:sizeRelH>
            <wp14:sizeRelV relativeFrom="margin">
              <wp14:pctHeight>0</wp14:pctHeight>
            </wp14:sizeRelV>
          </wp:anchor>
        </w:drawing>
      </w:r>
    </w:p>
    <w:p w14:paraId="04A2A2BD" w14:textId="0C17B373" w:rsidR="006F58A6" w:rsidRDefault="006F58A6" w:rsidP="0050672A"/>
    <w:p w14:paraId="257E557D" w14:textId="4860D542" w:rsidR="006F58A6" w:rsidRDefault="006F58A6" w:rsidP="0050672A"/>
    <w:p w14:paraId="4399DE33" w14:textId="03DE303B" w:rsidR="006F58A6" w:rsidRDefault="006F58A6" w:rsidP="0050672A"/>
    <w:p w14:paraId="4CD8E618" w14:textId="77777777" w:rsidR="006F58A6" w:rsidRDefault="006F58A6" w:rsidP="0050672A"/>
    <w:p w14:paraId="72CC0EF6" w14:textId="77777777" w:rsidR="006F58A6" w:rsidRDefault="006F58A6" w:rsidP="0050672A"/>
    <w:p w14:paraId="1D9DD996" w14:textId="77777777" w:rsidR="006F58A6" w:rsidRDefault="006F58A6" w:rsidP="0050672A"/>
    <w:p w14:paraId="601C5DA7" w14:textId="77777777" w:rsidR="006F58A6" w:rsidRDefault="006F58A6" w:rsidP="0050672A"/>
    <w:p w14:paraId="642CEE13" w14:textId="77777777" w:rsidR="006F58A6" w:rsidRDefault="006F58A6" w:rsidP="0050672A"/>
    <w:p w14:paraId="2A9BE34F" w14:textId="77777777" w:rsidR="006F58A6" w:rsidRDefault="006F58A6" w:rsidP="0050672A"/>
    <w:p w14:paraId="00A3BF72" w14:textId="77777777" w:rsidR="006F58A6" w:rsidRDefault="006F58A6" w:rsidP="0050672A"/>
    <w:p w14:paraId="44984EC5" w14:textId="77777777" w:rsidR="006F58A6" w:rsidRDefault="006F58A6" w:rsidP="0050672A"/>
    <w:p w14:paraId="4476C4F4" w14:textId="77777777" w:rsidR="006F58A6" w:rsidRDefault="006F58A6" w:rsidP="0050672A"/>
    <w:p w14:paraId="7C35F833" w14:textId="77777777" w:rsidR="006F58A6" w:rsidRDefault="006F58A6" w:rsidP="0050672A"/>
    <w:p w14:paraId="67643018" w14:textId="77777777" w:rsidR="006F58A6" w:rsidRDefault="006F58A6" w:rsidP="0050672A"/>
    <w:p w14:paraId="58E759AD" w14:textId="77777777" w:rsidR="006F58A6" w:rsidRDefault="006F58A6" w:rsidP="0050672A"/>
    <w:p w14:paraId="3D98C27A" w14:textId="77777777" w:rsidR="006F58A6" w:rsidRDefault="006F58A6" w:rsidP="0050672A"/>
    <w:p w14:paraId="765C4547" w14:textId="77777777" w:rsidR="006F58A6" w:rsidRDefault="006F58A6" w:rsidP="0050672A"/>
    <w:p w14:paraId="7EC5BC24" w14:textId="77777777" w:rsidR="006F58A6" w:rsidRDefault="006F58A6" w:rsidP="0050672A"/>
    <w:p w14:paraId="724A2613" w14:textId="77777777" w:rsidR="006F58A6" w:rsidRDefault="006F58A6" w:rsidP="0050672A"/>
    <w:p w14:paraId="1B8E5F3F" w14:textId="77777777" w:rsidR="006F58A6" w:rsidRDefault="006F58A6" w:rsidP="0050672A"/>
    <w:p w14:paraId="5CDC3BC6" w14:textId="77777777" w:rsidR="006F58A6" w:rsidRDefault="006F58A6" w:rsidP="0050672A"/>
    <w:p w14:paraId="4F949293" w14:textId="77777777" w:rsidR="006F58A6" w:rsidRDefault="006F58A6" w:rsidP="0050672A"/>
    <w:p w14:paraId="2BB75CDF" w14:textId="77777777" w:rsidR="00430CB7" w:rsidRDefault="00430CB7" w:rsidP="0050672A"/>
    <w:p w14:paraId="2C794994" w14:textId="77777777" w:rsidR="00430CB7" w:rsidRDefault="00430CB7" w:rsidP="0050672A"/>
    <w:p w14:paraId="161572D9" w14:textId="77777777" w:rsidR="00430CB7" w:rsidRDefault="00430CB7" w:rsidP="0050672A"/>
    <w:p w14:paraId="6AE7C198" w14:textId="77777777" w:rsidR="00430CB7" w:rsidRDefault="00430CB7" w:rsidP="0050672A"/>
    <w:p w14:paraId="4B54006F" w14:textId="77777777" w:rsidR="00430CB7" w:rsidRDefault="00430CB7" w:rsidP="0050672A"/>
    <w:p w14:paraId="7FA93778" w14:textId="77777777" w:rsidR="00430CB7" w:rsidRDefault="00430CB7" w:rsidP="0050672A"/>
    <w:p w14:paraId="3C64E909" w14:textId="77777777" w:rsidR="006F58A6" w:rsidRDefault="006F58A6" w:rsidP="0050672A"/>
    <w:p w14:paraId="4A11BE1D" w14:textId="77777777" w:rsidR="006F58A6" w:rsidRDefault="006F58A6" w:rsidP="0050672A"/>
    <w:p w14:paraId="03984E6B" w14:textId="77777777" w:rsidR="006F58A6" w:rsidRDefault="006F58A6" w:rsidP="0050672A"/>
    <w:p w14:paraId="2E6154B9" w14:textId="77777777" w:rsidR="006F58A6" w:rsidRDefault="006F58A6" w:rsidP="0050672A"/>
    <w:p w14:paraId="6BB48B14" w14:textId="77777777" w:rsidR="006F58A6" w:rsidRDefault="006F58A6" w:rsidP="0050672A"/>
    <w:p w14:paraId="5DA1D083" w14:textId="77777777" w:rsidR="006F58A6" w:rsidRDefault="006F58A6" w:rsidP="0050672A"/>
    <w:p w14:paraId="75C7CA1A" w14:textId="77777777" w:rsidR="006F58A6" w:rsidRDefault="006F58A6" w:rsidP="0050672A"/>
    <w:p w14:paraId="1E4A0AE4" w14:textId="77777777" w:rsidR="006F58A6" w:rsidRDefault="006F58A6" w:rsidP="0050672A"/>
    <w:p w14:paraId="584C19DC" w14:textId="77777777" w:rsidR="006F58A6" w:rsidRDefault="006F58A6" w:rsidP="0050672A"/>
    <w:p w14:paraId="724E69E5" w14:textId="77777777" w:rsidR="006F58A6" w:rsidRDefault="006F58A6" w:rsidP="0050672A"/>
    <w:p w14:paraId="7A8D5C44" w14:textId="77777777" w:rsidR="006F58A6" w:rsidRDefault="006F58A6" w:rsidP="0050672A"/>
    <w:p w14:paraId="009C3995" w14:textId="6CCB7B81" w:rsidR="006F58A6" w:rsidRDefault="006F58A6" w:rsidP="0050672A"/>
    <w:p w14:paraId="2F3CBB28" w14:textId="77777777" w:rsidR="00C21D8D" w:rsidRDefault="00C21D8D" w:rsidP="0050672A"/>
    <w:p w14:paraId="2DCF7628" w14:textId="6AD5CBD1" w:rsidR="00C21D8D" w:rsidRDefault="00B54855" w:rsidP="0050672A">
      <w:pPr>
        <w:pStyle w:val="Heading3"/>
      </w:pPr>
      <w:bookmarkStart w:id="201" w:name="_Toc183893964"/>
      <w:r>
        <w:lastRenderedPageBreak/>
        <w:t>Thay đổi thông tin sản phẩm</w:t>
      </w:r>
      <w:bookmarkEnd w:id="201"/>
    </w:p>
    <w:p w14:paraId="5B8CF450" w14:textId="1FFBCB75" w:rsidR="002D5E9B" w:rsidRDefault="002D5E9B" w:rsidP="0050672A">
      <w:r>
        <w:rPr>
          <w:noProof/>
        </w:rPr>
        <mc:AlternateContent>
          <mc:Choice Requires="wps">
            <w:drawing>
              <wp:anchor distT="0" distB="0" distL="114300" distR="114300" simplePos="0" relativeHeight="251752448" behindDoc="0" locked="0" layoutInCell="1" allowOverlap="1" wp14:anchorId="19B90BFE" wp14:editId="52D32B61">
                <wp:simplePos x="0" y="0"/>
                <wp:positionH relativeFrom="column">
                  <wp:posOffset>-1003300</wp:posOffset>
                </wp:positionH>
                <wp:positionV relativeFrom="paragraph">
                  <wp:posOffset>4587875</wp:posOffset>
                </wp:positionV>
                <wp:extent cx="7256145" cy="635"/>
                <wp:effectExtent l="0" t="0" r="0" b="0"/>
                <wp:wrapNone/>
                <wp:docPr id="556253007" name="Text Box 1"/>
                <wp:cNvGraphicFramePr/>
                <a:graphic xmlns:a="http://schemas.openxmlformats.org/drawingml/2006/main">
                  <a:graphicData uri="http://schemas.microsoft.com/office/word/2010/wordprocessingShape">
                    <wps:wsp>
                      <wps:cNvSpPr txBox="1"/>
                      <wps:spPr>
                        <a:xfrm>
                          <a:off x="0" y="0"/>
                          <a:ext cx="7256145" cy="635"/>
                        </a:xfrm>
                        <a:prstGeom prst="rect">
                          <a:avLst/>
                        </a:prstGeom>
                        <a:solidFill>
                          <a:prstClr val="white"/>
                        </a:solidFill>
                        <a:ln>
                          <a:noFill/>
                        </a:ln>
                      </wps:spPr>
                      <wps:txbx>
                        <w:txbxContent>
                          <w:p w14:paraId="05D21A63" w14:textId="08E32311" w:rsidR="002D5E9B" w:rsidRPr="00B32DB9" w:rsidRDefault="002D5E9B" w:rsidP="002D5E9B">
                            <w:pPr>
                              <w:pStyle w:val="Caption"/>
                              <w:rPr>
                                <w:sz w:val="24"/>
                                <w:szCs w:val="24"/>
                              </w:rPr>
                            </w:pPr>
                            <w:bookmarkStart w:id="202" w:name="_Toc183893693"/>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41</w:t>
                            </w:r>
                            <w:r w:rsidR="00456216">
                              <w:fldChar w:fldCharType="end"/>
                            </w:r>
                            <w:r>
                              <w:t>: Sơ đồ tuần tự thay đổi thông tin sản phẩm</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90BFE" id="_x0000_s1072" type="#_x0000_t202" style="position:absolute;margin-left:-79pt;margin-top:361.25pt;width:571.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8ePHA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en6Ww+uZlxJik2/zi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" stroked="f">
                <v:textbox style="mso-fit-shape-to-text:t" inset="0,0,0,0">
                  <w:txbxContent>
                    <w:p w14:paraId="05D21A63" w14:textId="08E32311" w:rsidR="002D5E9B" w:rsidRPr="00B32DB9" w:rsidRDefault="002D5E9B" w:rsidP="002D5E9B">
                      <w:pPr>
                        <w:pStyle w:val="Caption"/>
                        <w:rPr>
                          <w:sz w:val="24"/>
                          <w:szCs w:val="24"/>
                        </w:rPr>
                      </w:pPr>
                      <w:bookmarkStart w:id="203" w:name="_Toc183893693"/>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41</w:t>
                      </w:r>
                      <w:r w:rsidR="00456216">
                        <w:fldChar w:fldCharType="end"/>
                      </w:r>
                      <w:r>
                        <w:t>: Sơ đồ tuần tự thay đổi thông tin sản phẩm</w:t>
                      </w:r>
                      <w:bookmarkEnd w:id="203"/>
                    </w:p>
                  </w:txbxContent>
                </v:textbox>
              </v:shape>
            </w:pict>
          </mc:Fallback>
        </mc:AlternateContent>
      </w:r>
      <w:r w:rsidRPr="002D5E9B">
        <w:rPr>
          <w:noProof/>
        </w:rPr>
        <w:drawing>
          <wp:anchor distT="0" distB="0" distL="114300" distR="114300" simplePos="0" relativeHeight="251750400" behindDoc="0" locked="0" layoutInCell="1" allowOverlap="1" wp14:anchorId="568815BE" wp14:editId="1BF9B2B0">
            <wp:simplePos x="0" y="0"/>
            <wp:positionH relativeFrom="page">
              <wp:align>center</wp:align>
            </wp:positionH>
            <wp:positionV relativeFrom="paragraph">
              <wp:posOffset>-3175</wp:posOffset>
            </wp:positionV>
            <wp:extent cx="7256307" cy="4533900"/>
            <wp:effectExtent l="0" t="0" r="1905" b="0"/>
            <wp:wrapNone/>
            <wp:docPr id="141912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27633" name=""/>
                    <pic:cNvPicPr/>
                  </pic:nvPicPr>
                  <pic:blipFill>
                    <a:blip r:embed="rId57">
                      <a:extLst>
                        <a:ext uri="{28A0092B-C50C-407E-A947-70E740481C1C}">
                          <a14:useLocalDpi xmlns:a14="http://schemas.microsoft.com/office/drawing/2010/main" val="0"/>
                        </a:ext>
                      </a:extLst>
                    </a:blip>
                    <a:stretch>
                      <a:fillRect/>
                    </a:stretch>
                  </pic:blipFill>
                  <pic:spPr>
                    <a:xfrm>
                      <a:off x="0" y="0"/>
                      <a:ext cx="7256307" cy="4533900"/>
                    </a:xfrm>
                    <a:prstGeom prst="rect">
                      <a:avLst/>
                    </a:prstGeom>
                  </pic:spPr>
                </pic:pic>
              </a:graphicData>
            </a:graphic>
            <wp14:sizeRelH relativeFrom="margin">
              <wp14:pctWidth>0</wp14:pctWidth>
            </wp14:sizeRelH>
            <wp14:sizeRelV relativeFrom="margin">
              <wp14:pctHeight>0</wp14:pctHeight>
            </wp14:sizeRelV>
          </wp:anchor>
        </w:drawing>
      </w:r>
    </w:p>
    <w:p w14:paraId="20F0FFC8" w14:textId="5E8625A3" w:rsidR="002D5E9B" w:rsidRDefault="002D5E9B" w:rsidP="0050672A"/>
    <w:p w14:paraId="76DD3AF7" w14:textId="2D8A6DE9" w:rsidR="002D5E9B" w:rsidRDefault="002D5E9B" w:rsidP="0050672A"/>
    <w:p w14:paraId="498ADE96" w14:textId="6AA132F5" w:rsidR="002D5E9B" w:rsidRDefault="002D5E9B" w:rsidP="0050672A"/>
    <w:p w14:paraId="3E54BC5C" w14:textId="478BF8CE" w:rsidR="002D5E9B" w:rsidRDefault="002D5E9B" w:rsidP="0050672A"/>
    <w:p w14:paraId="115B9250" w14:textId="2BA13BB3" w:rsidR="002D5E9B" w:rsidRDefault="002D5E9B" w:rsidP="0050672A"/>
    <w:p w14:paraId="1B0BAE43" w14:textId="0A23A660" w:rsidR="002D5E9B" w:rsidRDefault="002D5E9B" w:rsidP="0050672A"/>
    <w:p w14:paraId="0C1EF4FB" w14:textId="699C4E73" w:rsidR="002D5E9B" w:rsidRDefault="002D5E9B" w:rsidP="0050672A"/>
    <w:p w14:paraId="72121D41" w14:textId="2559542E" w:rsidR="002D5E9B" w:rsidRDefault="002D5E9B" w:rsidP="0050672A"/>
    <w:p w14:paraId="0B9580FE" w14:textId="4B94F635" w:rsidR="002D5E9B" w:rsidRDefault="002D5E9B" w:rsidP="0050672A"/>
    <w:p w14:paraId="26ED7A5C" w14:textId="2DF0AAC1" w:rsidR="002D5E9B" w:rsidRDefault="002D5E9B" w:rsidP="0050672A"/>
    <w:p w14:paraId="06518FC2" w14:textId="78FBBC9B" w:rsidR="002D5E9B" w:rsidRDefault="002D5E9B" w:rsidP="0050672A"/>
    <w:p w14:paraId="158AA6E3" w14:textId="3A572659" w:rsidR="002D5E9B" w:rsidRDefault="002D5E9B" w:rsidP="0050672A"/>
    <w:p w14:paraId="1C8A6022" w14:textId="77777777" w:rsidR="002D5E9B" w:rsidRDefault="002D5E9B" w:rsidP="0050672A"/>
    <w:p w14:paraId="3966E045" w14:textId="77777777" w:rsidR="002D5E9B" w:rsidRDefault="002D5E9B" w:rsidP="0050672A"/>
    <w:p w14:paraId="75AE33ED" w14:textId="77777777" w:rsidR="002D5E9B" w:rsidRDefault="002D5E9B" w:rsidP="0050672A"/>
    <w:p w14:paraId="362A44BC" w14:textId="77777777" w:rsidR="002D5E9B" w:rsidRDefault="002D5E9B" w:rsidP="0050672A"/>
    <w:p w14:paraId="6A5C518D" w14:textId="77777777" w:rsidR="002D5E9B" w:rsidRDefault="002D5E9B" w:rsidP="0050672A"/>
    <w:p w14:paraId="615537C2" w14:textId="77777777" w:rsidR="002D5E9B" w:rsidRDefault="002D5E9B" w:rsidP="0050672A"/>
    <w:p w14:paraId="21657E08" w14:textId="77777777" w:rsidR="002D5E9B" w:rsidRDefault="002D5E9B" w:rsidP="0050672A"/>
    <w:p w14:paraId="5355D1CD" w14:textId="77777777" w:rsidR="002D5E9B" w:rsidRDefault="002D5E9B" w:rsidP="0050672A"/>
    <w:p w14:paraId="09C511C9" w14:textId="77777777" w:rsidR="002D5E9B" w:rsidRDefault="002D5E9B" w:rsidP="0050672A"/>
    <w:p w14:paraId="25F21ECA" w14:textId="77777777" w:rsidR="002D5E9B" w:rsidRDefault="002D5E9B" w:rsidP="0050672A"/>
    <w:p w14:paraId="155BB954" w14:textId="77777777" w:rsidR="002D5E9B" w:rsidRDefault="002D5E9B" w:rsidP="0050672A"/>
    <w:p w14:paraId="1FF368C8" w14:textId="77777777" w:rsidR="002D5E9B" w:rsidRDefault="002D5E9B" w:rsidP="0050672A"/>
    <w:p w14:paraId="18844417" w14:textId="77777777" w:rsidR="002D5E9B" w:rsidRDefault="002D5E9B" w:rsidP="0050672A"/>
    <w:p w14:paraId="430F1E69" w14:textId="77777777" w:rsidR="002D5E9B" w:rsidRDefault="002D5E9B" w:rsidP="0050672A"/>
    <w:p w14:paraId="413C6592" w14:textId="77777777" w:rsidR="002D5E9B" w:rsidRDefault="002D5E9B" w:rsidP="0050672A"/>
    <w:p w14:paraId="07C7429F" w14:textId="77777777" w:rsidR="002D5E9B" w:rsidRDefault="002D5E9B" w:rsidP="0050672A"/>
    <w:p w14:paraId="20313E12" w14:textId="77777777" w:rsidR="002D5E9B" w:rsidRDefault="002D5E9B" w:rsidP="0050672A"/>
    <w:p w14:paraId="52F1C9C3" w14:textId="77777777" w:rsidR="002D5E9B" w:rsidRDefault="002D5E9B" w:rsidP="0050672A"/>
    <w:p w14:paraId="732CCC5A" w14:textId="77777777" w:rsidR="002D5E9B" w:rsidRDefault="002D5E9B" w:rsidP="0050672A"/>
    <w:p w14:paraId="20B661F5" w14:textId="77777777" w:rsidR="002D5E9B" w:rsidRDefault="002D5E9B" w:rsidP="0050672A"/>
    <w:p w14:paraId="1D3E321D" w14:textId="77777777" w:rsidR="002D5E9B" w:rsidRDefault="002D5E9B" w:rsidP="0050672A"/>
    <w:p w14:paraId="7247A58F" w14:textId="77777777" w:rsidR="002D5E9B" w:rsidRDefault="002D5E9B" w:rsidP="0050672A"/>
    <w:p w14:paraId="25D30C68" w14:textId="77777777" w:rsidR="002D5E9B" w:rsidRDefault="002D5E9B" w:rsidP="0050672A"/>
    <w:p w14:paraId="74000960" w14:textId="77777777" w:rsidR="002D5E9B" w:rsidRDefault="002D5E9B" w:rsidP="0050672A"/>
    <w:p w14:paraId="02079565" w14:textId="77777777" w:rsidR="002D5E9B" w:rsidRDefault="002D5E9B" w:rsidP="0050672A"/>
    <w:p w14:paraId="107E0101" w14:textId="77777777" w:rsidR="002D5E9B" w:rsidRDefault="002D5E9B" w:rsidP="0050672A"/>
    <w:p w14:paraId="5E554135" w14:textId="77777777" w:rsidR="002D5E9B" w:rsidRDefault="002D5E9B" w:rsidP="0050672A"/>
    <w:p w14:paraId="28572379" w14:textId="77777777" w:rsidR="002D5E9B" w:rsidRDefault="002D5E9B" w:rsidP="0050672A"/>
    <w:p w14:paraId="51A728A9" w14:textId="77777777" w:rsidR="002D5E9B" w:rsidRDefault="002D5E9B" w:rsidP="0050672A"/>
    <w:p w14:paraId="24314A31" w14:textId="0447923A" w:rsidR="002D5E9B" w:rsidRDefault="00B54855" w:rsidP="0050672A">
      <w:pPr>
        <w:pStyle w:val="Heading3"/>
      </w:pPr>
      <w:bookmarkStart w:id="204" w:name="_Toc183893965"/>
      <w:r>
        <w:lastRenderedPageBreak/>
        <w:t>Thêm sản phẩm</w:t>
      </w:r>
      <w:bookmarkEnd w:id="204"/>
    </w:p>
    <w:p w14:paraId="37615F18" w14:textId="661228A0" w:rsidR="002D5E9B" w:rsidRDefault="00F42172" w:rsidP="0050672A">
      <w:r>
        <w:rPr>
          <w:noProof/>
        </w:rPr>
        <mc:AlternateContent>
          <mc:Choice Requires="wps">
            <w:drawing>
              <wp:anchor distT="0" distB="0" distL="114300" distR="114300" simplePos="0" relativeHeight="251755520" behindDoc="0" locked="0" layoutInCell="1" allowOverlap="1" wp14:anchorId="61AD8147" wp14:editId="261FBA43">
                <wp:simplePos x="0" y="0"/>
                <wp:positionH relativeFrom="column">
                  <wp:posOffset>-1007745</wp:posOffset>
                </wp:positionH>
                <wp:positionV relativeFrom="paragraph">
                  <wp:posOffset>5522595</wp:posOffset>
                </wp:positionV>
                <wp:extent cx="7267575" cy="635"/>
                <wp:effectExtent l="0" t="0" r="0" b="0"/>
                <wp:wrapNone/>
                <wp:docPr id="1285418528" name="Text Box 1"/>
                <wp:cNvGraphicFramePr/>
                <a:graphic xmlns:a="http://schemas.openxmlformats.org/drawingml/2006/main">
                  <a:graphicData uri="http://schemas.microsoft.com/office/word/2010/wordprocessingShape">
                    <wps:wsp>
                      <wps:cNvSpPr txBox="1"/>
                      <wps:spPr>
                        <a:xfrm>
                          <a:off x="0" y="0"/>
                          <a:ext cx="7267575" cy="635"/>
                        </a:xfrm>
                        <a:prstGeom prst="rect">
                          <a:avLst/>
                        </a:prstGeom>
                        <a:solidFill>
                          <a:prstClr val="white"/>
                        </a:solidFill>
                        <a:ln>
                          <a:noFill/>
                        </a:ln>
                      </wps:spPr>
                      <wps:txbx>
                        <w:txbxContent>
                          <w:p w14:paraId="40237458" w14:textId="7AD55B07" w:rsidR="00F42172" w:rsidRPr="0075772D" w:rsidRDefault="00F42172" w:rsidP="00F42172">
                            <w:pPr>
                              <w:pStyle w:val="Caption"/>
                              <w:rPr>
                                <w:sz w:val="24"/>
                                <w:szCs w:val="24"/>
                              </w:rPr>
                            </w:pPr>
                            <w:bookmarkStart w:id="205" w:name="_Toc18389369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42</w:t>
                            </w:r>
                            <w:r w:rsidR="00456216">
                              <w:fldChar w:fldCharType="end"/>
                            </w:r>
                            <w:r>
                              <w:t>: Sơ đồ tuần tự thêm sản phẩm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D8147" id="_x0000_s1073" type="#_x0000_t202" style="position:absolute;margin-left:-79.35pt;margin-top:434.85pt;width:572.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DkHAIAAEAEAAAOAAAAZHJzL2Uyb0RvYy54bWysU02P2jAQvVfqf7B8LwFaYBURVpQVVSW0&#10;uxJb7dk4DrHkeNyxIaG/vuN8QLvtqerFmcyMZzzvvVn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" stroked="f">
                <v:textbox style="mso-fit-shape-to-text:t" inset="0,0,0,0">
                  <w:txbxContent>
                    <w:p w14:paraId="40237458" w14:textId="7AD55B07" w:rsidR="00F42172" w:rsidRPr="0075772D" w:rsidRDefault="00F42172" w:rsidP="00F42172">
                      <w:pPr>
                        <w:pStyle w:val="Caption"/>
                        <w:rPr>
                          <w:sz w:val="24"/>
                          <w:szCs w:val="24"/>
                        </w:rPr>
                      </w:pPr>
                      <w:bookmarkStart w:id="206" w:name="_Toc18389369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42</w:t>
                      </w:r>
                      <w:r w:rsidR="00456216">
                        <w:fldChar w:fldCharType="end"/>
                      </w:r>
                      <w:r>
                        <w:t>: Sơ đồ tuần tự thêm sản phẩm</w:t>
                      </w:r>
                      <w:bookmarkEnd w:id="206"/>
                    </w:p>
                  </w:txbxContent>
                </v:textbox>
              </v:shape>
            </w:pict>
          </mc:Fallback>
        </mc:AlternateContent>
      </w:r>
      <w:r w:rsidRPr="00F42172">
        <w:rPr>
          <w:noProof/>
        </w:rPr>
        <w:drawing>
          <wp:anchor distT="0" distB="0" distL="114300" distR="114300" simplePos="0" relativeHeight="251753472" behindDoc="0" locked="0" layoutInCell="1" allowOverlap="1" wp14:anchorId="1270A7A3" wp14:editId="0EF75DE7">
            <wp:simplePos x="0" y="0"/>
            <wp:positionH relativeFrom="page">
              <wp:align>center</wp:align>
            </wp:positionH>
            <wp:positionV relativeFrom="paragraph">
              <wp:posOffset>-3175</wp:posOffset>
            </wp:positionV>
            <wp:extent cx="7267575" cy="5469206"/>
            <wp:effectExtent l="0" t="0" r="0" b="0"/>
            <wp:wrapNone/>
            <wp:docPr id="168000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5434" name=""/>
                    <pic:cNvPicPr/>
                  </pic:nvPicPr>
                  <pic:blipFill>
                    <a:blip r:embed="rId58">
                      <a:extLst>
                        <a:ext uri="{28A0092B-C50C-407E-A947-70E740481C1C}">
                          <a14:useLocalDpi xmlns:a14="http://schemas.microsoft.com/office/drawing/2010/main" val="0"/>
                        </a:ext>
                      </a:extLst>
                    </a:blip>
                    <a:stretch>
                      <a:fillRect/>
                    </a:stretch>
                  </pic:blipFill>
                  <pic:spPr>
                    <a:xfrm>
                      <a:off x="0" y="0"/>
                      <a:ext cx="7267575" cy="5469206"/>
                    </a:xfrm>
                    <a:prstGeom prst="rect">
                      <a:avLst/>
                    </a:prstGeom>
                  </pic:spPr>
                </pic:pic>
              </a:graphicData>
            </a:graphic>
            <wp14:sizeRelH relativeFrom="margin">
              <wp14:pctWidth>0</wp14:pctWidth>
            </wp14:sizeRelH>
            <wp14:sizeRelV relativeFrom="margin">
              <wp14:pctHeight>0</wp14:pctHeight>
            </wp14:sizeRelV>
          </wp:anchor>
        </w:drawing>
      </w:r>
    </w:p>
    <w:p w14:paraId="3880CA99" w14:textId="4DC88C4A" w:rsidR="002D5E9B" w:rsidRDefault="002D5E9B" w:rsidP="0050672A"/>
    <w:p w14:paraId="7ED3C838" w14:textId="77777777" w:rsidR="002D5E9B" w:rsidRDefault="002D5E9B" w:rsidP="0050672A"/>
    <w:p w14:paraId="489C5917" w14:textId="77777777" w:rsidR="002D5E9B" w:rsidRDefault="002D5E9B" w:rsidP="0050672A"/>
    <w:p w14:paraId="4937B881" w14:textId="77777777" w:rsidR="002D5E9B" w:rsidRDefault="002D5E9B" w:rsidP="0050672A"/>
    <w:p w14:paraId="3BFA9A0C" w14:textId="77777777" w:rsidR="002D5E9B" w:rsidRDefault="002D5E9B" w:rsidP="0050672A"/>
    <w:p w14:paraId="64991F5A" w14:textId="77777777" w:rsidR="002D5E9B" w:rsidRDefault="002D5E9B" w:rsidP="0050672A"/>
    <w:p w14:paraId="40DC3A30" w14:textId="77777777" w:rsidR="002D5E9B" w:rsidRDefault="002D5E9B" w:rsidP="0050672A"/>
    <w:p w14:paraId="638AAE3C" w14:textId="77777777" w:rsidR="002D5E9B" w:rsidRDefault="002D5E9B" w:rsidP="0050672A"/>
    <w:p w14:paraId="74FB32A3" w14:textId="77777777" w:rsidR="002D5E9B" w:rsidRDefault="002D5E9B" w:rsidP="0050672A"/>
    <w:p w14:paraId="79556DFC" w14:textId="77777777" w:rsidR="002D5E9B" w:rsidRDefault="002D5E9B" w:rsidP="0050672A"/>
    <w:p w14:paraId="7B25ADC8" w14:textId="77777777" w:rsidR="002D5E9B" w:rsidRDefault="002D5E9B" w:rsidP="0050672A"/>
    <w:p w14:paraId="1EC298E4" w14:textId="77777777" w:rsidR="002D5E9B" w:rsidRDefault="002D5E9B" w:rsidP="0050672A"/>
    <w:p w14:paraId="28B18D24" w14:textId="77777777" w:rsidR="002D5E9B" w:rsidRDefault="002D5E9B" w:rsidP="0050672A"/>
    <w:p w14:paraId="1C497BC8" w14:textId="77777777" w:rsidR="002D5E9B" w:rsidRDefault="002D5E9B" w:rsidP="0050672A"/>
    <w:p w14:paraId="3DA09092" w14:textId="77777777" w:rsidR="002D5E9B" w:rsidRDefault="002D5E9B" w:rsidP="0050672A"/>
    <w:p w14:paraId="140B6E6A" w14:textId="77777777" w:rsidR="002D5E9B" w:rsidRDefault="002D5E9B" w:rsidP="0050672A"/>
    <w:p w14:paraId="558600EE" w14:textId="77777777" w:rsidR="002D5E9B" w:rsidRDefault="002D5E9B" w:rsidP="0050672A"/>
    <w:p w14:paraId="1DF5B764" w14:textId="77777777" w:rsidR="002D5E9B" w:rsidRDefault="002D5E9B" w:rsidP="0050672A"/>
    <w:p w14:paraId="4967DA89" w14:textId="77777777" w:rsidR="002D5E9B" w:rsidRDefault="002D5E9B" w:rsidP="0050672A"/>
    <w:p w14:paraId="22B3702C" w14:textId="77777777" w:rsidR="002D5E9B" w:rsidRDefault="002D5E9B" w:rsidP="0050672A"/>
    <w:p w14:paraId="1BF09BA0" w14:textId="77777777" w:rsidR="002D5E9B" w:rsidRDefault="002D5E9B" w:rsidP="0050672A"/>
    <w:p w14:paraId="417F5235" w14:textId="77777777" w:rsidR="002D5E9B" w:rsidRDefault="002D5E9B" w:rsidP="0050672A"/>
    <w:p w14:paraId="202875B8" w14:textId="77777777" w:rsidR="002D5E9B" w:rsidRDefault="002D5E9B" w:rsidP="0050672A"/>
    <w:p w14:paraId="08B19A34" w14:textId="77777777" w:rsidR="002D5E9B" w:rsidRDefault="002D5E9B" w:rsidP="0050672A"/>
    <w:p w14:paraId="5805F91E" w14:textId="77777777" w:rsidR="002D5E9B" w:rsidRDefault="002D5E9B" w:rsidP="0050672A"/>
    <w:p w14:paraId="44B5DF49" w14:textId="77777777" w:rsidR="002D5E9B" w:rsidRDefault="002D5E9B" w:rsidP="0050672A"/>
    <w:p w14:paraId="4060BD7E" w14:textId="77777777" w:rsidR="002D5E9B" w:rsidRDefault="002D5E9B" w:rsidP="0050672A"/>
    <w:p w14:paraId="0683F74B" w14:textId="77777777" w:rsidR="002D5E9B" w:rsidRDefault="002D5E9B" w:rsidP="0050672A"/>
    <w:p w14:paraId="5FF42812" w14:textId="77777777" w:rsidR="002D5E9B" w:rsidRDefault="002D5E9B" w:rsidP="0050672A"/>
    <w:p w14:paraId="2ED13374" w14:textId="77777777" w:rsidR="002D5E9B" w:rsidRDefault="002D5E9B" w:rsidP="0050672A"/>
    <w:p w14:paraId="36B4EF0A" w14:textId="77777777" w:rsidR="002D5E9B" w:rsidRDefault="002D5E9B" w:rsidP="0050672A"/>
    <w:p w14:paraId="2CEF6D23" w14:textId="77777777" w:rsidR="002D5E9B" w:rsidRDefault="002D5E9B" w:rsidP="0050672A"/>
    <w:p w14:paraId="6F9A24FF" w14:textId="77777777" w:rsidR="002D5E9B" w:rsidRDefault="002D5E9B" w:rsidP="0050672A"/>
    <w:p w14:paraId="788796E7" w14:textId="77777777" w:rsidR="002D5E9B" w:rsidRDefault="002D5E9B" w:rsidP="0050672A"/>
    <w:p w14:paraId="5BA9EF8F" w14:textId="77777777" w:rsidR="002D5E9B" w:rsidRDefault="002D5E9B" w:rsidP="0050672A"/>
    <w:p w14:paraId="2ABF5B30" w14:textId="77777777" w:rsidR="002D5E9B" w:rsidRDefault="002D5E9B" w:rsidP="0050672A"/>
    <w:p w14:paraId="4FEBC39B" w14:textId="77777777" w:rsidR="002D5E9B" w:rsidRDefault="002D5E9B" w:rsidP="0050672A"/>
    <w:p w14:paraId="06376DD6" w14:textId="77777777" w:rsidR="002D5E9B" w:rsidRDefault="002D5E9B" w:rsidP="0050672A"/>
    <w:p w14:paraId="4C1503B9" w14:textId="77777777" w:rsidR="002D5E9B" w:rsidRDefault="002D5E9B" w:rsidP="0050672A"/>
    <w:p w14:paraId="28DB6871" w14:textId="77777777" w:rsidR="002D5E9B" w:rsidRDefault="002D5E9B" w:rsidP="0050672A"/>
    <w:p w14:paraId="27F01B05" w14:textId="77777777" w:rsidR="002D5E9B" w:rsidRDefault="002D5E9B" w:rsidP="0050672A"/>
    <w:p w14:paraId="3CFC50D3" w14:textId="6990258F" w:rsidR="00372D50" w:rsidRDefault="00B54855" w:rsidP="0050672A">
      <w:pPr>
        <w:pStyle w:val="Heading3"/>
      </w:pPr>
      <w:bookmarkStart w:id="207" w:name="_Toc183893966"/>
      <w:r>
        <w:lastRenderedPageBreak/>
        <w:t>Xem danh sách sản phẩm</w:t>
      </w:r>
      <w:bookmarkEnd w:id="207"/>
    </w:p>
    <w:p w14:paraId="6A9E99D6" w14:textId="3F961F6D" w:rsidR="00372D50" w:rsidRDefault="00372D50" w:rsidP="0050672A">
      <w:r>
        <w:rPr>
          <w:noProof/>
        </w:rPr>
        <mc:AlternateContent>
          <mc:Choice Requires="wps">
            <w:drawing>
              <wp:anchor distT="0" distB="0" distL="114300" distR="114300" simplePos="0" relativeHeight="251758592" behindDoc="0" locked="0" layoutInCell="1" allowOverlap="1" wp14:anchorId="7D406BD7" wp14:editId="68E8327F">
                <wp:simplePos x="0" y="0"/>
                <wp:positionH relativeFrom="column">
                  <wp:posOffset>-1064895</wp:posOffset>
                </wp:positionH>
                <wp:positionV relativeFrom="paragraph">
                  <wp:posOffset>4394835</wp:posOffset>
                </wp:positionV>
                <wp:extent cx="7381875" cy="635"/>
                <wp:effectExtent l="0" t="0" r="9525" b="6985"/>
                <wp:wrapNone/>
                <wp:docPr id="1781437181" name="Text Box 1"/>
                <wp:cNvGraphicFramePr/>
                <a:graphic xmlns:a="http://schemas.openxmlformats.org/drawingml/2006/main">
                  <a:graphicData uri="http://schemas.microsoft.com/office/word/2010/wordprocessingShape">
                    <wps:wsp>
                      <wps:cNvSpPr txBox="1"/>
                      <wps:spPr>
                        <a:xfrm>
                          <a:off x="0" y="0"/>
                          <a:ext cx="7381875" cy="635"/>
                        </a:xfrm>
                        <a:prstGeom prst="rect">
                          <a:avLst/>
                        </a:prstGeom>
                        <a:solidFill>
                          <a:prstClr val="white"/>
                        </a:solidFill>
                        <a:ln>
                          <a:noFill/>
                        </a:ln>
                      </wps:spPr>
                      <wps:txbx>
                        <w:txbxContent>
                          <w:p w14:paraId="4AE747C3" w14:textId="7F4AFC81" w:rsidR="00372D50" w:rsidRPr="00BE6A09" w:rsidRDefault="00372D50" w:rsidP="00372D50">
                            <w:pPr>
                              <w:pStyle w:val="Caption"/>
                              <w:rPr>
                                <w:sz w:val="24"/>
                                <w:szCs w:val="24"/>
                              </w:rPr>
                            </w:pPr>
                            <w:bookmarkStart w:id="208" w:name="_Toc183893695"/>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43</w:t>
                            </w:r>
                            <w:r w:rsidR="00456216">
                              <w:fldChar w:fldCharType="end"/>
                            </w:r>
                            <w:r>
                              <w:t>: Sơ đồ tuần tự thêm danh sách sản phẩm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06BD7" id="_x0000_s1074" type="#_x0000_t202" style="position:absolute;margin-left:-83.85pt;margin-top:346.05pt;width:581.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dyHAIAAEAEAAAOAAAAZHJzL2Uyb0RvYy54bWysU8Fu2zAMvQ/YPwi6L07atQ2M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" stroked="f">
                <v:textbox style="mso-fit-shape-to-text:t" inset="0,0,0,0">
                  <w:txbxContent>
                    <w:p w14:paraId="4AE747C3" w14:textId="7F4AFC81" w:rsidR="00372D50" w:rsidRPr="00BE6A09" w:rsidRDefault="00372D50" w:rsidP="00372D50">
                      <w:pPr>
                        <w:pStyle w:val="Caption"/>
                        <w:rPr>
                          <w:sz w:val="24"/>
                          <w:szCs w:val="24"/>
                        </w:rPr>
                      </w:pPr>
                      <w:bookmarkStart w:id="209" w:name="_Toc183893695"/>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43</w:t>
                      </w:r>
                      <w:r w:rsidR="00456216">
                        <w:fldChar w:fldCharType="end"/>
                      </w:r>
                      <w:r>
                        <w:t>: Sơ đồ tuần tự thêm danh sách sản phẩm</w:t>
                      </w:r>
                      <w:bookmarkEnd w:id="209"/>
                    </w:p>
                  </w:txbxContent>
                </v:textbox>
              </v:shape>
            </w:pict>
          </mc:Fallback>
        </mc:AlternateContent>
      </w:r>
      <w:r w:rsidRPr="00372D50">
        <w:rPr>
          <w:noProof/>
        </w:rPr>
        <w:drawing>
          <wp:anchor distT="0" distB="0" distL="114300" distR="114300" simplePos="0" relativeHeight="251756544" behindDoc="0" locked="0" layoutInCell="1" allowOverlap="1" wp14:anchorId="6488A200" wp14:editId="13B62292">
            <wp:simplePos x="0" y="0"/>
            <wp:positionH relativeFrom="page">
              <wp:align>center</wp:align>
            </wp:positionH>
            <wp:positionV relativeFrom="paragraph">
              <wp:posOffset>-3810</wp:posOffset>
            </wp:positionV>
            <wp:extent cx="7381875" cy="4342041"/>
            <wp:effectExtent l="0" t="0" r="0" b="1905"/>
            <wp:wrapNone/>
            <wp:docPr id="185852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6926" name=""/>
                    <pic:cNvPicPr/>
                  </pic:nvPicPr>
                  <pic:blipFill>
                    <a:blip r:embed="rId59">
                      <a:extLst>
                        <a:ext uri="{28A0092B-C50C-407E-A947-70E740481C1C}">
                          <a14:useLocalDpi xmlns:a14="http://schemas.microsoft.com/office/drawing/2010/main" val="0"/>
                        </a:ext>
                      </a:extLst>
                    </a:blip>
                    <a:stretch>
                      <a:fillRect/>
                    </a:stretch>
                  </pic:blipFill>
                  <pic:spPr>
                    <a:xfrm>
                      <a:off x="0" y="0"/>
                      <a:ext cx="7381875" cy="4342041"/>
                    </a:xfrm>
                    <a:prstGeom prst="rect">
                      <a:avLst/>
                    </a:prstGeom>
                  </pic:spPr>
                </pic:pic>
              </a:graphicData>
            </a:graphic>
            <wp14:sizeRelH relativeFrom="margin">
              <wp14:pctWidth>0</wp14:pctWidth>
            </wp14:sizeRelH>
            <wp14:sizeRelV relativeFrom="margin">
              <wp14:pctHeight>0</wp14:pctHeight>
            </wp14:sizeRelV>
          </wp:anchor>
        </w:drawing>
      </w:r>
    </w:p>
    <w:p w14:paraId="21BB323A" w14:textId="77777777" w:rsidR="002D5E9B" w:rsidRDefault="002D5E9B" w:rsidP="0050672A"/>
    <w:p w14:paraId="3880866C" w14:textId="77777777" w:rsidR="002D5E9B" w:rsidRDefault="002D5E9B" w:rsidP="0050672A"/>
    <w:p w14:paraId="3BE73565" w14:textId="77777777" w:rsidR="002D5E9B" w:rsidRDefault="002D5E9B" w:rsidP="0050672A"/>
    <w:p w14:paraId="2208AC6C" w14:textId="77777777" w:rsidR="002D5E9B" w:rsidRDefault="002D5E9B" w:rsidP="0050672A"/>
    <w:p w14:paraId="7EEBF434" w14:textId="77777777" w:rsidR="002D5E9B" w:rsidRDefault="002D5E9B" w:rsidP="0050672A"/>
    <w:p w14:paraId="037B9CF8" w14:textId="77777777" w:rsidR="002D5E9B" w:rsidRDefault="002D5E9B" w:rsidP="0050672A"/>
    <w:p w14:paraId="21A0F368" w14:textId="77777777" w:rsidR="002D5E9B" w:rsidRDefault="002D5E9B" w:rsidP="0050672A"/>
    <w:p w14:paraId="1ADD00CD" w14:textId="77777777" w:rsidR="002D5E9B" w:rsidRDefault="002D5E9B" w:rsidP="0050672A"/>
    <w:p w14:paraId="56A94AE8" w14:textId="77777777" w:rsidR="002D5E9B" w:rsidRDefault="002D5E9B" w:rsidP="0050672A"/>
    <w:p w14:paraId="43DA508F" w14:textId="77777777" w:rsidR="002D5E9B" w:rsidRDefault="002D5E9B" w:rsidP="0050672A"/>
    <w:p w14:paraId="2F955C0B" w14:textId="77777777" w:rsidR="002D5E9B" w:rsidRDefault="002D5E9B" w:rsidP="0050672A"/>
    <w:p w14:paraId="76C4432D" w14:textId="77777777" w:rsidR="002D5E9B" w:rsidRDefault="002D5E9B" w:rsidP="0050672A"/>
    <w:p w14:paraId="081AAF77" w14:textId="77777777" w:rsidR="002D5E9B" w:rsidRDefault="002D5E9B" w:rsidP="0050672A"/>
    <w:p w14:paraId="3B6655EC" w14:textId="77777777" w:rsidR="002D5E9B" w:rsidRDefault="002D5E9B" w:rsidP="0050672A"/>
    <w:p w14:paraId="68EE21FF" w14:textId="77777777" w:rsidR="002D5E9B" w:rsidRDefault="002D5E9B" w:rsidP="0050672A"/>
    <w:p w14:paraId="20AB45B6" w14:textId="77777777" w:rsidR="002D5E9B" w:rsidRDefault="002D5E9B" w:rsidP="0050672A"/>
    <w:p w14:paraId="1A350DAF" w14:textId="77777777" w:rsidR="002D5E9B" w:rsidRDefault="002D5E9B" w:rsidP="0050672A"/>
    <w:p w14:paraId="4DDB3ECC" w14:textId="77777777" w:rsidR="002D5E9B" w:rsidRDefault="002D5E9B" w:rsidP="0050672A"/>
    <w:p w14:paraId="713E5AAC" w14:textId="77777777" w:rsidR="002D5E9B" w:rsidRDefault="002D5E9B" w:rsidP="0050672A"/>
    <w:p w14:paraId="5DA2908E" w14:textId="77777777" w:rsidR="002D5E9B" w:rsidRDefault="002D5E9B" w:rsidP="0050672A"/>
    <w:p w14:paraId="1F796B6F" w14:textId="77777777" w:rsidR="002D5E9B" w:rsidRDefault="002D5E9B" w:rsidP="0050672A"/>
    <w:p w14:paraId="1522A9B9" w14:textId="77777777" w:rsidR="002D5E9B" w:rsidRDefault="002D5E9B" w:rsidP="0050672A"/>
    <w:p w14:paraId="2959CC57" w14:textId="77777777" w:rsidR="002D5E9B" w:rsidRDefault="002D5E9B" w:rsidP="0050672A"/>
    <w:p w14:paraId="1AEA9852" w14:textId="77777777" w:rsidR="002D5E9B" w:rsidRDefault="002D5E9B" w:rsidP="0050672A"/>
    <w:p w14:paraId="07D19521" w14:textId="77777777" w:rsidR="002D5E9B" w:rsidRDefault="002D5E9B" w:rsidP="0050672A"/>
    <w:p w14:paraId="7FA683A0" w14:textId="77777777" w:rsidR="002D5E9B" w:rsidRDefault="002D5E9B" w:rsidP="0050672A"/>
    <w:p w14:paraId="70732529" w14:textId="77777777" w:rsidR="002D5E9B" w:rsidRDefault="002D5E9B" w:rsidP="0050672A"/>
    <w:p w14:paraId="106D7575" w14:textId="77777777" w:rsidR="002D5E9B" w:rsidRDefault="002D5E9B" w:rsidP="0050672A"/>
    <w:p w14:paraId="382F95DA" w14:textId="77777777" w:rsidR="002D5E9B" w:rsidRDefault="002D5E9B" w:rsidP="0050672A"/>
    <w:p w14:paraId="0CF03CFE" w14:textId="77777777" w:rsidR="002D5E9B" w:rsidRDefault="002D5E9B" w:rsidP="0050672A"/>
    <w:p w14:paraId="7E99914C" w14:textId="77777777" w:rsidR="002D5E9B" w:rsidRDefault="002D5E9B" w:rsidP="0050672A"/>
    <w:p w14:paraId="3FA27267" w14:textId="77777777" w:rsidR="002D5E9B" w:rsidRDefault="002D5E9B" w:rsidP="0050672A"/>
    <w:p w14:paraId="22CCECCB" w14:textId="77777777" w:rsidR="002D5E9B" w:rsidRDefault="002D5E9B" w:rsidP="0050672A"/>
    <w:p w14:paraId="16DFEEB1" w14:textId="77777777" w:rsidR="002D5E9B" w:rsidRDefault="002D5E9B" w:rsidP="0050672A"/>
    <w:p w14:paraId="58576C3F" w14:textId="77777777" w:rsidR="002D5E9B" w:rsidRDefault="002D5E9B" w:rsidP="0050672A"/>
    <w:p w14:paraId="29C3D10B" w14:textId="77777777" w:rsidR="002D5E9B" w:rsidRDefault="002D5E9B" w:rsidP="0050672A"/>
    <w:p w14:paraId="1BDCD480" w14:textId="77777777" w:rsidR="002D5E9B" w:rsidRDefault="002D5E9B" w:rsidP="0050672A"/>
    <w:p w14:paraId="443797FD" w14:textId="77777777" w:rsidR="002D5E9B" w:rsidRDefault="002D5E9B" w:rsidP="0050672A"/>
    <w:p w14:paraId="4F3819BD" w14:textId="77777777" w:rsidR="002D5E9B" w:rsidRDefault="002D5E9B" w:rsidP="0050672A"/>
    <w:p w14:paraId="72DBDEA8" w14:textId="77777777" w:rsidR="002D5E9B" w:rsidRDefault="002D5E9B" w:rsidP="0050672A"/>
    <w:p w14:paraId="654C6AB2" w14:textId="77777777" w:rsidR="002D5E9B" w:rsidRDefault="002D5E9B" w:rsidP="0050672A"/>
    <w:p w14:paraId="0BADDBA4" w14:textId="20E8BB25" w:rsidR="002D5E9B" w:rsidRDefault="00B54855" w:rsidP="0050672A">
      <w:pPr>
        <w:pStyle w:val="Heading3"/>
      </w:pPr>
      <w:bookmarkStart w:id="210" w:name="_Toc183893967"/>
      <w:r>
        <w:lastRenderedPageBreak/>
        <w:t>Xem chi tiết sản phẩm</w:t>
      </w:r>
      <w:bookmarkEnd w:id="210"/>
    </w:p>
    <w:p w14:paraId="30ABDA83" w14:textId="7CF9614F" w:rsidR="002D5E9B" w:rsidRDefault="00A10F72" w:rsidP="0050672A">
      <w:r w:rsidRPr="00A10F72">
        <w:rPr>
          <w:noProof/>
        </w:rPr>
        <w:drawing>
          <wp:anchor distT="0" distB="0" distL="114300" distR="114300" simplePos="0" relativeHeight="251759616" behindDoc="0" locked="0" layoutInCell="1" allowOverlap="1" wp14:anchorId="2D02CE05" wp14:editId="0B3724F5">
            <wp:simplePos x="0" y="0"/>
            <wp:positionH relativeFrom="page">
              <wp:align>center</wp:align>
            </wp:positionH>
            <wp:positionV relativeFrom="paragraph">
              <wp:posOffset>6350</wp:posOffset>
            </wp:positionV>
            <wp:extent cx="7356475" cy="3486150"/>
            <wp:effectExtent l="0" t="0" r="0" b="0"/>
            <wp:wrapNone/>
            <wp:docPr id="18242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43992" name=""/>
                    <pic:cNvPicPr/>
                  </pic:nvPicPr>
                  <pic:blipFill>
                    <a:blip r:embed="rId60">
                      <a:extLst>
                        <a:ext uri="{28A0092B-C50C-407E-A947-70E740481C1C}">
                          <a14:useLocalDpi xmlns:a14="http://schemas.microsoft.com/office/drawing/2010/main" val="0"/>
                        </a:ext>
                      </a:extLst>
                    </a:blip>
                    <a:stretch>
                      <a:fillRect/>
                    </a:stretch>
                  </pic:blipFill>
                  <pic:spPr>
                    <a:xfrm>
                      <a:off x="0" y="0"/>
                      <a:ext cx="7356475" cy="3486150"/>
                    </a:xfrm>
                    <a:prstGeom prst="rect">
                      <a:avLst/>
                    </a:prstGeom>
                  </pic:spPr>
                </pic:pic>
              </a:graphicData>
            </a:graphic>
            <wp14:sizeRelH relativeFrom="margin">
              <wp14:pctWidth>0</wp14:pctWidth>
            </wp14:sizeRelH>
            <wp14:sizeRelV relativeFrom="margin">
              <wp14:pctHeight>0</wp14:pctHeight>
            </wp14:sizeRelV>
          </wp:anchor>
        </w:drawing>
      </w:r>
    </w:p>
    <w:p w14:paraId="260A7865" w14:textId="7E16B089" w:rsidR="00A10F72" w:rsidRDefault="00A10F72" w:rsidP="0050672A"/>
    <w:p w14:paraId="379BCF98" w14:textId="145C716B" w:rsidR="00A10F72" w:rsidRDefault="00A10F72" w:rsidP="0050672A"/>
    <w:p w14:paraId="62AD5984" w14:textId="5AA1CBA2" w:rsidR="00A10F72" w:rsidRDefault="00A10F72" w:rsidP="0050672A"/>
    <w:p w14:paraId="2D6A7100" w14:textId="55184113" w:rsidR="00A10F72" w:rsidRDefault="00A10F72" w:rsidP="0050672A"/>
    <w:p w14:paraId="62A36812" w14:textId="203051DB" w:rsidR="00A10F72" w:rsidRDefault="00A10F72" w:rsidP="0050672A"/>
    <w:p w14:paraId="6FA03C40" w14:textId="77068D04" w:rsidR="00A10F72" w:rsidRDefault="00A10F72" w:rsidP="0050672A"/>
    <w:p w14:paraId="7D3D9FE8" w14:textId="5E39C09D" w:rsidR="00A10F72" w:rsidRDefault="00A10F72" w:rsidP="0050672A"/>
    <w:p w14:paraId="0892A392" w14:textId="4EF597BE" w:rsidR="00A10F72" w:rsidRDefault="00A10F72" w:rsidP="0050672A"/>
    <w:p w14:paraId="3529A138" w14:textId="77777777" w:rsidR="00A10F72" w:rsidRDefault="00A10F72" w:rsidP="0050672A"/>
    <w:p w14:paraId="2EF0E9C0" w14:textId="14FDEAFD" w:rsidR="00A10F72" w:rsidRDefault="00A10F72" w:rsidP="0050672A"/>
    <w:p w14:paraId="3483EC7A" w14:textId="7DDA9CF0" w:rsidR="00A10F72" w:rsidRDefault="00A10F72" w:rsidP="0050672A"/>
    <w:p w14:paraId="48D72139" w14:textId="0D540AF4" w:rsidR="00A10F72" w:rsidRDefault="00A10F72" w:rsidP="0050672A"/>
    <w:p w14:paraId="4130531A" w14:textId="0031DBF0" w:rsidR="00A10F72" w:rsidRDefault="00A10F72" w:rsidP="0050672A"/>
    <w:p w14:paraId="356362B8" w14:textId="26862174" w:rsidR="00A10F72" w:rsidRDefault="00A10F72" w:rsidP="0050672A"/>
    <w:p w14:paraId="5D40E749" w14:textId="123A18C3" w:rsidR="00A10F72" w:rsidRDefault="00A10F72" w:rsidP="0050672A"/>
    <w:p w14:paraId="778E8CD5" w14:textId="77777777" w:rsidR="00A10F72" w:rsidRDefault="00A10F72" w:rsidP="0050672A"/>
    <w:p w14:paraId="31AA9E66" w14:textId="77777777" w:rsidR="00A10F72" w:rsidRDefault="00A10F72" w:rsidP="0050672A"/>
    <w:p w14:paraId="78F5AC06" w14:textId="769617A5" w:rsidR="00A10F72" w:rsidRDefault="00A10F72" w:rsidP="0050672A"/>
    <w:p w14:paraId="2BECDE32" w14:textId="06170D8A" w:rsidR="00A10F72" w:rsidRDefault="00B54855" w:rsidP="0050672A">
      <w:r>
        <w:rPr>
          <w:noProof/>
        </w:rPr>
        <mc:AlternateContent>
          <mc:Choice Requires="wps">
            <w:drawing>
              <wp:anchor distT="0" distB="0" distL="114300" distR="114300" simplePos="0" relativeHeight="251761664" behindDoc="0" locked="0" layoutInCell="1" allowOverlap="1" wp14:anchorId="4EC7CDA4" wp14:editId="74EB5B80">
                <wp:simplePos x="0" y="0"/>
                <wp:positionH relativeFrom="column">
                  <wp:posOffset>-1050925</wp:posOffset>
                </wp:positionH>
                <wp:positionV relativeFrom="paragraph">
                  <wp:posOffset>217805</wp:posOffset>
                </wp:positionV>
                <wp:extent cx="7356475" cy="257175"/>
                <wp:effectExtent l="0" t="0" r="0" b="9525"/>
                <wp:wrapNone/>
                <wp:docPr id="1845099953" name="Text Box 1"/>
                <wp:cNvGraphicFramePr/>
                <a:graphic xmlns:a="http://schemas.openxmlformats.org/drawingml/2006/main">
                  <a:graphicData uri="http://schemas.microsoft.com/office/word/2010/wordprocessingShape">
                    <wps:wsp>
                      <wps:cNvSpPr txBox="1"/>
                      <wps:spPr>
                        <a:xfrm>
                          <a:off x="0" y="0"/>
                          <a:ext cx="7356475" cy="257175"/>
                        </a:xfrm>
                        <a:prstGeom prst="rect">
                          <a:avLst/>
                        </a:prstGeom>
                        <a:solidFill>
                          <a:prstClr val="white"/>
                        </a:solidFill>
                        <a:ln>
                          <a:noFill/>
                        </a:ln>
                      </wps:spPr>
                      <wps:txbx>
                        <w:txbxContent>
                          <w:p w14:paraId="624FF100" w14:textId="5F247F9A" w:rsidR="00A10F72" w:rsidRPr="00351A7A" w:rsidRDefault="00A10F72" w:rsidP="00A10F72">
                            <w:pPr>
                              <w:pStyle w:val="Caption"/>
                              <w:rPr>
                                <w:sz w:val="24"/>
                                <w:szCs w:val="24"/>
                              </w:rPr>
                            </w:pPr>
                            <w:bookmarkStart w:id="211" w:name="_Toc183893696"/>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44</w:t>
                            </w:r>
                            <w:r w:rsidR="00456216">
                              <w:fldChar w:fldCharType="end"/>
                            </w:r>
                            <w:r>
                              <w:t>: Sơ đồ tuần tự xem danh sách sản phẩm</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C7CDA4" id="_x0000_s1075" type="#_x0000_t202" style="position:absolute;margin-left:-82.75pt;margin-top:17.15pt;width:579.25pt;height:20.2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" stroked="f">
                <v:textbox inset="0,0,0,0">
                  <w:txbxContent>
                    <w:p w14:paraId="624FF100" w14:textId="5F247F9A" w:rsidR="00A10F72" w:rsidRPr="00351A7A" w:rsidRDefault="00A10F72" w:rsidP="00A10F72">
                      <w:pPr>
                        <w:pStyle w:val="Caption"/>
                        <w:rPr>
                          <w:sz w:val="24"/>
                          <w:szCs w:val="24"/>
                        </w:rPr>
                      </w:pPr>
                      <w:bookmarkStart w:id="212" w:name="_Toc183893696"/>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44</w:t>
                      </w:r>
                      <w:r w:rsidR="00456216">
                        <w:fldChar w:fldCharType="end"/>
                      </w:r>
                      <w:r>
                        <w:t>: Sơ đồ tuần tự xem danh sách sản phẩm</w:t>
                      </w:r>
                      <w:bookmarkEnd w:id="212"/>
                    </w:p>
                  </w:txbxContent>
                </v:textbox>
              </v:shape>
            </w:pict>
          </mc:Fallback>
        </mc:AlternateContent>
      </w:r>
    </w:p>
    <w:p w14:paraId="72B23CF1" w14:textId="128AEE7E" w:rsidR="00A10F72" w:rsidRDefault="00A10F72" w:rsidP="0050672A"/>
    <w:p w14:paraId="4B163512" w14:textId="6831FD72" w:rsidR="00A10F72" w:rsidRDefault="00A10F72" w:rsidP="0050672A"/>
    <w:p w14:paraId="262A909B" w14:textId="3295BAC9" w:rsidR="00A10F72" w:rsidRDefault="00B54855" w:rsidP="00B54855">
      <w:pPr>
        <w:pStyle w:val="Heading3"/>
      </w:pPr>
      <w:bookmarkStart w:id="213" w:name="_Toc183893968"/>
      <w:r w:rsidRPr="00BC6BFB">
        <w:rPr>
          <w:noProof/>
        </w:rPr>
        <w:drawing>
          <wp:anchor distT="0" distB="0" distL="114300" distR="114300" simplePos="0" relativeHeight="251762688" behindDoc="0" locked="0" layoutInCell="1" allowOverlap="1" wp14:anchorId="47A64751" wp14:editId="61CC3806">
            <wp:simplePos x="0" y="0"/>
            <wp:positionH relativeFrom="page">
              <wp:align>center</wp:align>
            </wp:positionH>
            <wp:positionV relativeFrom="paragraph">
              <wp:posOffset>328295</wp:posOffset>
            </wp:positionV>
            <wp:extent cx="7237411" cy="2752725"/>
            <wp:effectExtent l="0" t="0" r="1905" b="0"/>
            <wp:wrapNone/>
            <wp:docPr id="189873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37558" name=""/>
                    <pic:cNvPicPr/>
                  </pic:nvPicPr>
                  <pic:blipFill>
                    <a:blip r:embed="rId61">
                      <a:extLst>
                        <a:ext uri="{28A0092B-C50C-407E-A947-70E740481C1C}">
                          <a14:useLocalDpi xmlns:a14="http://schemas.microsoft.com/office/drawing/2010/main" val="0"/>
                        </a:ext>
                      </a:extLst>
                    </a:blip>
                    <a:stretch>
                      <a:fillRect/>
                    </a:stretch>
                  </pic:blipFill>
                  <pic:spPr>
                    <a:xfrm>
                      <a:off x="0" y="0"/>
                      <a:ext cx="7237411" cy="2752725"/>
                    </a:xfrm>
                    <a:prstGeom prst="rect">
                      <a:avLst/>
                    </a:prstGeom>
                  </pic:spPr>
                </pic:pic>
              </a:graphicData>
            </a:graphic>
            <wp14:sizeRelH relativeFrom="margin">
              <wp14:pctWidth>0</wp14:pctWidth>
            </wp14:sizeRelH>
            <wp14:sizeRelV relativeFrom="margin">
              <wp14:pctHeight>0</wp14:pctHeight>
            </wp14:sizeRelV>
          </wp:anchor>
        </w:drawing>
      </w:r>
      <w:r>
        <w:t>Xóa sản phẩm</w:t>
      </w:r>
      <w:bookmarkEnd w:id="213"/>
    </w:p>
    <w:p w14:paraId="74E59F31" w14:textId="446A4458" w:rsidR="00B54855" w:rsidRPr="00B54855" w:rsidRDefault="00B54855" w:rsidP="00B54855"/>
    <w:p w14:paraId="23EF8DDA" w14:textId="77777777" w:rsidR="00A10F72" w:rsidRDefault="00A10F72" w:rsidP="0050672A"/>
    <w:p w14:paraId="7F0EAD43" w14:textId="7070CD82" w:rsidR="00A10F72" w:rsidRDefault="00A10F72" w:rsidP="0050672A"/>
    <w:p w14:paraId="066F5D86" w14:textId="77777777" w:rsidR="00A10F72" w:rsidRDefault="00A10F72" w:rsidP="0050672A"/>
    <w:p w14:paraId="7C59F67A" w14:textId="30AC2A8F" w:rsidR="00A10F72" w:rsidRDefault="00A10F72" w:rsidP="0050672A"/>
    <w:p w14:paraId="2E045BBE" w14:textId="14A561F5" w:rsidR="00A10F72" w:rsidRDefault="00A10F72" w:rsidP="0050672A"/>
    <w:p w14:paraId="57F75877" w14:textId="6AE959BC" w:rsidR="00A10F72" w:rsidRDefault="00A10F72" w:rsidP="0050672A"/>
    <w:p w14:paraId="5B85CABD" w14:textId="77777777" w:rsidR="00A10F72" w:rsidRDefault="00A10F72" w:rsidP="0050672A"/>
    <w:p w14:paraId="71C9E821" w14:textId="77777777" w:rsidR="00A10F72" w:rsidRDefault="00A10F72" w:rsidP="0050672A"/>
    <w:p w14:paraId="18DE8C5D" w14:textId="77777777" w:rsidR="00A10F72" w:rsidRDefault="00A10F72" w:rsidP="0050672A"/>
    <w:p w14:paraId="30D45617" w14:textId="77777777" w:rsidR="00A10F72" w:rsidRDefault="00A10F72" w:rsidP="0050672A"/>
    <w:p w14:paraId="1D0DADE7" w14:textId="77777777" w:rsidR="00A10F72" w:rsidRDefault="00A10F72" w:rsidP="0050672A"/>
    <w:p w14:paraId="7E800293" w14:textId="77777777" w:rsidR="00A10F72" w:rsidRDefault="00A10F72" w:rsidP="0050672A"/>
    <w:p w14:paraId="7950E6BE" w14:textId="77777777" w:rsidR="00A10F72" w:rsidRDefault="00A10F72" w:rsidP="0050672A"/>
    <w:p w14:paraId="35273120" w14:textId="2E93E772" w:rsidR="00A10F72" w:rsidRDefault="00A10F72" w:rsidP="0050672A"/>
    <w:p w14:paraId="492EAE72" w14:textId="78FEE77D" w:rsidR="00A10F72" w:rsidRDefault="00B54855" w:rsidP="0050672A">
      <w:r>
        <w:rPr>
          <w:noProof/>
        </w:rPr>
        <mc:AlternateContent>
          <mc:Choice Requires="wps">
            <w:drawing>
              <wp:anchor distT="0" distB="0" distL="114300" distR="114300" simplePos="0" relativeHeight="251764736" behindDoc="0" locked="0" layoutInCell="1" allowOverlap="1" wp14:anchorId="6246DC2B" wp14:editId="6603A7E2">
                <wp:simplePos x="0" y="0"/>
                <wp:positionH relativeFrom="page">
                  <wp:align>center</wp:align>
                </wp:positionH>
                <wp:positionV relativeFrom="paragraph">
                  <wp:posOffset>261620</wp:posOffset>
                </wp:positionV>
                <wp:extent cx="7237095" cy="635"/>
                <wp:effectExtent l="0" t="0" r="1905" b="6985"/>
                <wp:wrapNone/>
                <wp:docPr id="1866571272" name="Text Box 1"/>
                <wp:cNvGraphicFramePr/>
                <a:graphic xmlns:a="http://schemas.openxmlformats.org/drawingml/2006/main">
                  <a:graphicData uri="http://schemas.microsoft.com/office/word/2010/wordprocessingShape">
                    <wps:wsp>
                      <wps:cNvSpPr txBox="1"/>
                      <wps:spPr>
                        <a:xfrm>
                          <a:off x="0" y="0"/>
                          <a:ext cx="7237095" cy="635"/>
                        </a:xfrm>
                        <a:prstGeom prst="rect">
                          <a:avLst/>
                        </a:prstGeom>
                        <a:solidFill>
                          <a:prstClr val="white"/>
                        </a:solidFill>
                        <a:ln>
                          <a:noFill/>
                        </a:ln>
                      </wps:spPr>
                      <wps:txbx>
                        <w:txbxContent>
                          <w:p w14:paraId="1B0476BA" w14:textId="41C4E994" w:rsidR="00BC6BFB" w:rsidRPr="00E24BD9" w:rsidRDefault="00BC6BFB" w:rsidP="00BC6BFB">
                            <w:pPr>
                              <w:pStyle w:val="Caption"/>
                              <w:rPr>
                                <w:sz w:val="24"/>
                                <w:szCs w:val="24"/>
                              </w:rPr>
                            </w:pPr>
                            <w:bookmarkStart w:id="214" w:name="_Toc183893697"/>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45</w:t>
                            </w:r>
                            <w:r w:rsidR="00456216">
                              <w:fldChar w:fldCharType="end"/>
                            </w:r>
                            <w:r>
                              <w:t>: Sơ đồ tuần tự xóa sản phẩm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6DC2B" id="_x0000_s1076" type="#_x0000_t202" style="position:absolute;margin-left:0;margin-top:20.6pt;width:569.85pt;height:.05pt;z-index:251764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" stroked="f">
                <v:textbox style="mso-fit-shape-to-text:t" inset="0,0,0,0">
                  <w:txbxContent>
                    <w:p w14:paraId="1B0476BA" w14:textId="41C4E994" w:rsidR="00BC6BFB" w:rsidRPr="00E24BD9" w:rsidRDefault="00BC6BFB" w:rsidP="00BC6BFB">
                      <w:pPr>
                        <w:pStyle w:val="Caption"/>
                        <w:rPr>
                          <w:sz w:val="24"/>
                          <w:szCs w:val="24"/>
                        </w:rPr>
                      </w:pPr>
                      <w:bookmarkStart w:id="215" w:name="_Toc183893697"/>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45</w:t>
                      </w:r>
                      <w:r w:rsidR="00456216">
                        <w:fldChar w:fldCharType="end"/>
                      </w:r>
                      <w:r>
                        <w:t>: Sơ đồ tuần tự xóa sản phẩm</w:t>
                      </w:r>
                      <w:bookmarkEnd w:id="215"/>
                    </w:p>
                  </w:txbxContent>
                </v:textbox>
                <w10:wrap anchorx="page"/>
              </v:shape>
            </w:pict>
          </mc:Fallback>
        </mc:AlternateContent>
      </w:r>
    </w:p>
    <w:p w14:paraId="243F63C7" w14:textId="77777777" w:rsidR="00A10F72" w:rsidRDefault="00A10F72" w:rsidP="0050672A"/>
    <w:p w14:paraId="6D524864" w14:textId="77777777" w:rsidR="00A10F72" w:rsidRDefault="00A10F72" w:rsidP="0050672A"/>
    <w:p w14:paraId="05AAD814" w14:textId="42B7A1A4" w:rsidR="00346593" w:rsidRDefault="00EA0C92" w:rsidP="00346593">
      <w:pPr>
        <w:pStyle w:val="Heading3"/>
      </w:pPr>
      <w:bookmarkStart w:id="216" w:name="_Toc183893969"/>
      <w:r w:rsidRPr="002C00C3">
        <w:rPr>
          <w:noProof/>
        </w:rPr>
        <w:lastRenderedPageBreak/>
        <w:drawing>
          <wp:anchor distT="0" distB="0" distL="114300" distR="114300" simplePos="0" relativeHeight="251921408" behindDoc="0" locked="0" layoutInCell="1" allowOverlap="1" wp14:anchorId="381B9767" wp14:editId="19C0E360">
            <wp:simplePos x="0" y="0"/>
            <wp:positionH relativeFrom="page">
              <wp:align>center</wp:align>
            </wp:positionH>
            <wp:positionV relativeFrom="paragraph">
              <wp:posOffset>319405</wp:posOffset>
            </wp:positionV>
            <wp:extent cx="6874510" cy="5645785"/>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2">
                      <a:extLst>
                        <a:ext uri="{28A0092B-C50C-407E-A947-70E740481C1C}">
                          <a14:useLocalDpi xmlns:a14="http://schemas.microsoft.com/office/drawing/2010/main" val="0"/>
                        </a:ext>
                      </a:extLst>
                    </a:blip>
                    <a:stretch>
                      <a:fillRect/>
                    </a:stretch>
                  </pic:blipFill>
                  <pic:spPr>
                    <a:xfrm>
                      <a:off x="0" y="0"/>
                      <a:ext cx="6874510" cy="56457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42D92B4E" wp14:editId="34C3D332">
                <wp:simplePos x="0" y="0"/>
                <wp:positionH relativeFrom="column">
                  <wp:posOffset>-812800</wp:posOffset>
                </wp:positionH>
                <wp:positionV relativeFrom="paragraph">
                  <wp:posOffset>6012815</wp:posOffset>
                </wp:positionV>
                <wp:extent cx="6874510" cy="635"/>
                <wp:effectExtent l="0" t="0" r="0" b="0"/>
                <wp:wrapNone/>
                <wp:docPr id="1946677692" name="Text Box 1"/>
                <wp:cNvGraphicFramePr/>
                <a:graphic xmlns:a="http://schemas.openxmlformats.org/drawingml/2006/main">
                  <a:graphicData uri="http://schemas.microsoft.com/office/word/2010/wordprocessingShape">
                    <wps:wsp>
                      <wps:cNvSpPr txBox="1"/>
                      <wps:spPr>
                        <a:xfrm>
                          <a:off x="0" y="0"/>
                          <a:ext cx="6874510" cy="635"/>
                        </a:xfrm>
                        <a:prstGeom prst="rect">
                          <a:avLst/>
                        </a:prstGeom>
                        <a:solidFill>
                          <a:prstClr val="white"/>
                        </a:solidFill>
                        <a:ln>
                          <a:noFill/>
                        </a:ln>
                      </wps:spPr>
                      <wps:txbx>
                        <w:txbxContent>
                          <w:p w14:paraId="51B6E77E" w14:textId="6A5E5DDD" w:rsidR="00EA0C92" w:rsidRPr="00AD5E8F" w:rsidRDefault="00EA0C92" w:rsidP="00EA0C92">
                            <w:pPr>
                              <w:pStyle w:val="Caption"/>
                              <w:rPr>
                                <w:b/>
                                <w:noProof/>
                                <w:sz w:val="28"/>
                              </w:rPr>
                            </w:pPr>
                            <w:bookmarkStart w:id="217" w:name="_Toc183893698"/>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46</w:t>
                            </w:r>
                            <w:r w:rsidR="00456216">
                              <w:fldChar w:fldCharType="end"/>
                            </w:r>
                            <w:r>
                              <w:t>: Sơ đồ tuần tự xử lý giao dịch</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92B4E" id="_x0000_s1077" type="#_x0000_t202" style="position:absolute;left:0;text-align:left;margin-left:-64pt;margin-top:473.45pt;width:541.3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QGgIAAEAEAAAOAAAAZHJzL2Uyb0RvYy54bWysU8Fu2zAMvQ/YPwi6L066J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yz28+fphMKSYrNPk5j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" stroked="f">
                <v:textbox style="mso-fit-shape-to-text:t" inset="0,0,0,0">
                  <w:txbxContent>
                    <w:p w14:paraId="51B6E77E" w14:textId="6A5E5DDD" w:rsidR="00EA0C92" w:rsidRPr="00AD5E8F" w:rsidRDefault="00EA0C92" w:rsidP="00EA0C92">
                      <w:pPr>
                        <w:pStyle w:val="Caption"/>
                        <w:rPr>
                          <w:b/>
                          <w:noProof/>
                          <w:sz w:val="28"/>
                        </w:rPr>
                      </w:pPr>
                      <w:bookmarkStart w:id="218" w:name="_Toc183893698"/>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46</w:t>
                      </w:r>
                      <w:r w:rsidR="00456216">
                        <w:fldChar w:fldCharType="end"/>
                      </w:r>
                      <w:r>
                        <w:t>: Sơ đồ tuần tự xử lý giao dịch</w:t>
                      </w:r>
                      <w:bookmarkEnd w:id="218"/>
                    </w:p>
                  </w:txbxContent>
                </v:textbox>
              </v:shape>
            </w:pict>
          </mc:Fallback>
        </mc:AlternateContent>
      </w:r>
      <w:r>
        <w:t>Xử lý giao dịch</w:t>
      </w:r>
      <w:bookmarkEnd w:id="216"/>
      <w:r>
        <w:t xml:space="preserve"> </w:t>
      </w:r>
    </w:p>
    <w:p w14:paraId="7F1E6120" w14:textId="524B00AD" w:rsidR="00346593" w:rsidRDefault="00346593" w:rsidP="0050672A"/>
    <w:p w14:paraId="3003015A" w14:textId="5135348F" w:rsidR="00346593" w:rsidRDefault="00346593" w:rsidP="0050672A"/>
    <w:p w14:paraId="01A42D95" w14:textId="77777777" w:rsidR="00346593" w:rsidRDefault="00346593" w:rsidP="0050672A"/>
    <w:p w14:paraId="390B4E62" w14:textId="77777777" w:rsidR="00346593" w:rsidRDefault="00346593" w:rsidP="0050672A"/>
    <w:p w14:paraId="5E201CE0" w14:textId="77777777" w:rsidR="00346593" w:rsidRDefault="00346593" w:rsidP="0050672A"/>
    <w:p w14:paraId="62761675" w14:textId="77777777" w:rsidR="00346593" w:rsidRDefault="00346593" w:rsidP="0050672A"/>
    <w:p w14:paraId="63A9C7D4" w14:textId="77777777" w:rsidR="00346593" w:rsidRDefault="00346593" w:rsidP="0050672A"/>
    <w:p w14:paraId="30A3E7F5" w14:textId="77777777" w:rsidR="00346593" w:rsidRDefault="00346593" w:rsidP="0050672A"/>
    <w:p w14:paraId="607C99A7" w14:textId="77777777" w:rsidR="00346593" w:rsidRDefault="00346593" w:rsidP="0050672A"/>
    <w:p w14:paraId="7CFA2D40" w14:textId="77777777" w:rsidR="00346593" w:rsidRDefault="00346593" w:rsidP="0050672A"/>
    <w:p w14:paraId="303BA84E" w14:textId="77777777" w:rsidR="00346593" w:rsidRDefault="00346593" w:rsidP="0050672A"/>
    <w:p w14:paraId="56AF58AB" w14:textId="77777777" w:rsidR="00346593" w:rsidRDefault="00346593" w:rsidP="0050672A"/>
    <w:p w14:paraId="5C5ADE4B" w14:textId="77777777" w:rsidR="00346593" w:rsidRDefault="00346593" w:rsidP="0050672A"/>
    <w:p w14:paraId="4316B40B" w14:textId="77777777" w:rsidR="00346593" w:rsidRDefault="00346593" w:rsidP="0050672A"/>
    <w:p w14:paraId="4F3F3A3A" w14:textId="77777777" w:rsidR="00346593" w:rsidRDefault="00346593" w:rsidP="0050672A"/>
    <w:p w14:paraId="5356CCE6" w14:textId="77777777" w:rsidR="00346593" w:rsidRDefault="00346593" w:rsidP="0050672A"/>
    <w:p w14:paraId="3A50BF23" w14:textId="77777777" w:rsidR="00346593" w:rsidRDefault="00346593" w:rsidP="0050672A"/>
    <w:p w14:paraId="08AABCE1" w14:textId="77777777" w:rsidR="00346593" w:rsidRDefault="00346593" w:rsidP="0050672A"/>
    <w:p w14:paraId="00C12739" w14:textId="77777777" w:rsidR="00346593" w:rsidRDefault="00346593" w:rsidP="0050672A"/>
    <w:p w14:paraId="60E29F3B" w14:textId="77777777" w:rsidR="00346593" w:rsidRDefault="00346593" w:rsidP="0050672A"/>
    <w:p w14:paraId="310CCF79" w14:textId="77777777" w:rsidR="00346593" w:rsidRDefault="00346593" w:rsidP="0050672A"/>
    <w:p w14:paraId="78818EEA" w14:textId="77777777" w:rsidR="00346593" w:rsidRDefault="00346593" w:rsidP="0050672A"/>
    <w:p w14:paraId="536BD6B1" w14:textId="77777777" w:rsidR="00346593" w:rsidRDefault="00346593" w:rsidP="0050672A"/>
    <w:p w14:paraId="17E175E6" w14:textId="77777777" w:rsidR="00346593" w:rsidRDefault="00346593" w:rsidP="0050672A"/>
    <w:p w14:paraId="7BAD6CEB" w14:textId="77777777" w:rsidR="00346593" w:rsidRDefault="00346593" w:rsidP="0050672A"/>
    <w:p w14:paraId="59C276A7" w14:textId="77777777" w:rsidR="00346593" w:rsidRDefault="00346593" w:rsidP="0050672A"/>
    <w:p w14:paraId="2B233C15" w14:textId="77777777" w:rsidR="00346593" w:rsidRDefault="00346593" w:rsidP="0050672A"/>
    <w:p w14:paraId="738845BD" w14:textId="77777777" w:rsidR="00346593" w:rsidRDefault="00346593" w:rsidP="0050672A"/>
    <w:p w14:paraId="68295413" w14:textId="77777777" w:rsidR="00346593" w:rsidRDefault="00346593" w:rsidP="0050672A"/>
    <w:p w14:paraId="3F8E5CDB" w14:textId="77777777" w:rsidR="00346593" w:rsidRDefault="00346593" w:rsidP="0050672A"/>
    <w:p w14:paraId="6451F20C" w14:textId="77777777" w:rsidR="00346593" w:rsidRDefault="00346593" w:rsidP="0050672A"/>
    <w:p w14:paraId="70FFC42F" w14:textId="77777777" w:rsidR="00346593" w:rsidRDefault="00346593" w:rsidP="0050672A"/>
    <w:p w14:paraId="320249ED" w14:textId="77777777" w:rsidR="00346593" w:rsidRDefault="00346593" w:rsidP="0050672A"/>
    <w:p w14:paraId="1152A49E" w14:textId="77777777" w:rsidR="00346593" w:rsidRDefault="00346593" w:rsidP="0050672A"/>
    <w:p w14:paraId="56C1655D" w14:textId="77777777" w:rsidR="00346593" w:rsidRDefault="00346593" w:rsidP="0050672A"/>
    <w:p w14:paraId="3186169D" w14:textId="77777777" w:rsidR="00346593" w:rsidRDefault="00346593" w:rsidP="0050672A"/>
    <w:p w14:paraId="35157630" w14:textId="77777777" w:rsidR="00EA0C92" w:rsidRDefault="00EA0C92" w:rsidP="0050672A"/>
    <w:p w14:paraId="4AB71A76" w14:textId="77777777" w:rsidR="00197EC8" w:rsidRDefault="00197EC8" w:rsidP="0050672A"/>
    <w:p w14:paraId="30C369F8" w14:textId="77777777" w:rsidR="00197EC8" w:rsidRDefault="00197EC8" w:rsidP="0050672A"/>
    <w:p w14:paraId="4B6D2544" w14:textId="77777777" w:rsidR="00197EC8" w:rsidRDefault="00197EC8" w:rsidP="0050672A"/>
    <w:p w14:paraId="4749E64C" w14:textId="77777777" w:rsidR="00197EC8" w:rsidRDefault="00197EC8" w:rsidP="0050672A"/>
    <w:p w14:paraId="2BB444A2" w14:textId="77777777" w:rsidR="00197EC8" w:rsidRDefault="00197EC8" w:rsidP="0050672A"/>
    <w:p w14:paraId="1D9456CD" w14:textId="7067F56A" w:rsidR="00197EC8" w:rsidRDefault="00197EC8" w:rsidP="00197EC8">
      <w:pPr>
        <w:pStyle w:val="Heading3"/>
      </w:pPr>
      <w:bookmarkStart w:id="219" w:name="_Toc183893970"/>
      <w:r>
        <w:lastRenderedPageBreak/>
        <w:t>Xác nhận giao dịch</w:t>
      </w:r>
      <w:bookmarkEnd w:id="219"/>
      <w:r>
        <w:t xml:space="preserve"> </w:t>
      </w:r>
    </w:p>
    <w:p w14:paraId="56C8332B" w14:textId="5F3EE954" w:rsidR="00197EC8" w:rsidRDefault="00A10256" w:rsidP="0050672A">
      <w:r w:rsidRPr="007A77FF">
        <w:rPr>
          <w:noProof/>
        </w:rPr>
        <w:drawing>
          <wp:anchor distT="0" distB="0" distL="114300" distR="114300" simplePos="0" relativeHeight="251925504" behindDoc="0" locked="0" layoutInCell="1" allowOverlap="1" wp14:anchorId="2A94A633" wp14:editId="0B8A253E">
            <wp:simplePos x="0" y="0"/>
            <wp:positionH relativeFrom="page">
              <wp:align>center</wp:align>
            </wp:positionH>
            <wp:positionV relativeFrom="paragraph">
              <wp:posOffset>233045</wp:posOffset>
            </wp:positionV>
            <wp:extent cx="7414895" cy="446532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414895" cy="4465320"/>
                    </a:xfrm>
                    <a:prstGeom prst="rect">
                      <a:avLst/>
                    </a:prstGeom>
                  </pic:spPr>
                </pic:pic>
              </a:graphicData>
            </a:graphic>
            <wp14:sizeRelH relativeFrom="margin">
              <wp14:pctWidth>0</wp14:pctWidth>
            </wp14:sizeRelH>
            <wp14:sizeRelV relativeFrom="margin">
              <wp14:pctHeight>0</wp14:pctHeight>
            </wp14:sizeRelV>
          </wp:anchor>
        </w:drawing>
      </w:r>
    </w:p>
    <w:p w14:paraId="4BE04D20" w14:textId="2381C8E9" w:rsidR="00197EC8" w:rsidRDefault="00197EC8" w:rsidP="0050672A"/>
    <w:p w14:paraId="2EC443DA" w14:textId="717BC255" w:rsidR="00197EC8" w:rsidRDefault="00197EC8" w:rsidP="0050672A"/>
    <w:p w14:paraId="53D73A1E" w14:textId="77777777" w:rsidR="00197EC8" w:rsidRDefault="00197EC8" w:rsidP="0050672A"/>
    <w:p w14:paraId="048558A1" w14:textId="77777777" w:rsidR="00197EC8" w:rsidRDefault="00197EC8" w:rsidP="0050672A"/>
    <w:p w14:paraId="134445C8" w14:textId="77777777" w:rsidR="00197EC8" w:rsidRDefault="00197EC8" w:rsidP="0050672A"/>
    <w:p w14:paraId="53307544" w14:textId="77777777" w:rsidR="00197EC8" w:rsidRDefault="00197EC8" w:rsidP="0050672A"/>
    <w:p w14:paraId="41DED45B" w14:textId="77777777" w:rsidR="00197EC8" w:rsidRDefault="00197EC8" w:rsidP="0050672A"/>
    <w:p w14:paraId="48D147AD" w14:textId="77777777" w:rsidR="00197EC8" w:rsidRDefault="00197EC8" w:rsidP="0050672A"/>
    <w:p w14:paraId="5EA23286" w14:textId="77777777" w:rsidR="00197EC8" w:rsidRDefault="00197EC8" w:rsidP="0050672A"/>
    <w:p w14:paraId="36BC54D0" w14:textId="77777777" w:rsidR="00197EC8" w:rsidRDefault="00197EC8" w:rsidP="0050672A"/>
    <w:p w14:paraId="3166D55A" w14:textId="77777777" w:rsidR="00197EC8" w:rsidRDefault="00197EC8" w:rsidP="0050672A"/>
    <w:p w14:paraId="7A866AAF" w14:textId="77777777" w:rsidR="00197EC8" w:rsidRDefault="00197EC8" w:rsidP="0050672A"/>
    <w:p w14:paraId="4D97F679" w14:textId="77777777" w:rsidR="00197EC8" w:rsidRDefault="00197EC8" w:rsidP="0050672A"/>
    <w:p w14:paraId="3914F0D2" w14:textId="77777777" w:rsidR="00197EC8" w:rsidRDefault="00197EC8" w:rsidP="0050672A"/>
    <w:p w14:paraId="63CA2B3D" w14:textId="77777777" w:rsidR="00197EC8" w:rsidRDefault="00197EC8" w:rsidP="0050672A"/>
    <w:p w14:paraId="67C588D3" w14:textId="77777777" w:rsidR="00197EC8" w:rsidRDefault="00197EC8" w:rsidP="0050672A"/>
    <w:p w14:paraId="5C888895" w14:textId="77777777" w:rsidR="00197EC8" w:rsidRDefault="00197EC8" w:rsidP="0050672A"/>
    <w:p w14:paraId="1B0E5F19" w14:textId="77777777" w:rsidR="00197EC8" w:rsidRDefault="00197EC8" w:rsidP="0050672A"/>
    <w:p w14:paraId="1C0045CC" w14:textId="77777777" w:rsidR="00197EC8" w:rsidRDefault="00197EC8" w:rsidP="0050672A"/>
    <w:p w14:paraId="11E43749" w14:textId="77777777" w:rsidR="00197EC8" w:rsidRDefault="00197EC8" w:rsidP="0050672A"/>
    <w:p w14:paraId="0885DA23" w14:textId="77777777" w:rsidR="00197EC8" w:rsidRDefault="00197EC8" w:rsidP="0050672A"/>
    <w:p w14:paraId="44E82DF4" w14:textId="77777777" w:rsidR="00197EC8" w:rsidRDefault="00197EC8" w:rsidP="0050672A"/>
    <w:p w14:paraId="68E2D0E3" w14:textId="77777777" w:rsidR="00197EC8" w:rsidRDefault="00197EC8" w:rsidP="0050672A"/>
    <w:p w14:paraId="7144CF23" w14:textId="77777777" w:rsidR="00197EC8" w:rsidRDefault="00197EC8" w:rsidP="0050672A"/>
    <w:p w14:paraId="531D5346" w14:textId="6FF239CA" w:rsidR="00197EC8" w:rsidRDefault="00197EC8" w:rsidP="0050672A"/>
    <w:p w14:paraId="3DAF3B6A" w14:textId="033B6F76" w:rsidR="00197EC8" w:rsidRDefault="00A10256" w:rsidP="0050672A">
      <w:r>
        <w:rPr>
          <w:noProof/>
        </w:rPr>
        <mc:AlternateContent>
          <mc:Choice Requires="wps">
            <w:drawing>
              <wp:anchor distT="0" distB="0" distL="114300" distR="114300" simplePos="0" relativeHeight="251927552" behindDoc="0" locked="0" layoutInCell="1" allowOverlap="1" wp14:anchorId="44AFC517" wp14:editId="1A2FB0C6">
                <wp:simplePos x="0" y="0"/>
                <wp:positionH relativeFrom="page">
                  <wp:align>center</wp:align>
                </wp:positionH>
                <wp:positionV relativeFrom="paragraph">
                  <wp:posOffset>170815</wp:posOffset>
                </wp:positionV>
                <wp:extent cx="7414895" cy="635"/>
                <wp:effectExtent l="0" t="0" r="0" b="6985"/>
                <wp:wrapNone/>
                <wp:docPr id="1070217698" name="Text Box 1"/>
                <wp:cNvGraphicFramePr/>
                <a:graphic xmlns:a="http://schemas.openxmlformats.org/drawingml/2006/main">
                  <a:graphicData uri="http://schemas.microsoft.com/office/word/2010/wordprocessingShape">
                    <wps:wsp>
                      <wps:cNvSpPr txBox="1"/>
                      <wps:spPr>
                        <a:xfrm>
                          <a:off x="0" y="0"/>
                          <a:ext cx="7414895" cy="635"/>
                        </a:xfrm>
                        <a:prstGeom prst="rect">
                          <a:avLst/>
                        </a:prstGeom>
                        <a:solidFill>
                          <a:prstClr val="white"/>
                        </a:solidFill>
                        <a:ln>
                          <a:noFill/>
                        </a:ln>
                      </wps:spPr>
                      <wps:txbx>
                        <w:txbxContent>
                          <w:p w14:paraId="67B89E0F" w14:textId="5E0DC628" w:rsidR="00197EC8" w:rsidRPr="00D66B53" w:rsidRDefault="00197EC8" w:rsidP="00197EC8">
                            <w:pPr>
                              <w:pStyle w:val="Caption"/>
                              <w:rPr>
                                <w:b/>
                                <w:noProof/>
                                <w:sz w:val="28"/>
                              </w:rPr>
                            </w:pPr>
                            <w:bookmarkStart w:id="220" w:name="_Toc183893699"/>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47</w:t>
                            </w:r>
                            <w:r w:rsidR="00456216">
                              <w:fldChar w:fldCharType="end"/>
                            </w:r>
                            <w:r>
                              <w:t>: Sơ đồ tuần tự xác nhận giao dịch</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C517" id="_x0000_s1078" type="#_x0000_t202" style="position:absolute;margin-left:0;margin-top:13.45pt;width:583.85pt;height:.05pt;z-index:2519275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84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" stroked="f">
                <v:textbox style="mso-fit-shape-to-text:t" inset="0,0,0,0">
                  <w:txbxContent>
                    <w:p w14:paraId="67B89E0F" w14:textId="5E0DC628" w:rsidR="00197EC8" w:rsidRPr="00D66B53" w:rsidRDefault="00197EC8" w:rsidP="00197EC8">
                      <w:pPr>
                        <w:pStyle w:val="Caption"/>
                        <w:rPr>
                          <w:b/>
                          <w:noProof/>
                          <w:sz w:val="28"/>
                        </w:rPr>
                      </w:pPr>
                      <w:bookmarkStart w:id="221" w:name="_Toc183893699"/>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47</w:t>
                      </w:r>
                      <w:r w:rsidR="00456216">
                        <w:fldChar w:fldCharType="end"/>
                      </w:r>
                      <w:r>
                        <w:t>: Sơ đồ tuần tự xác nhận giao dịch</w:t>
                      </w:r>
                      <w:bookmarkEnd w:id="221"/>
                    </w:p>
                  </w:txbxContent>
                </v:textbox>
                <w10:wrap anchorx="page"/>
              </v:shape>
            </w:pict>
          </mc:Fallback>
        </mc:AlternateContent>
      </w:r>
    </w:p>
    <w:p w14:paraId="07CDE715" w14:textId="77777777" w:rsidR="00197EC8" w:rsidRDefault="00197EC8" w:rsidP="0050672A"/>
    <w:p w14:paraId="451BEA0D" w14:textId="77777777" w:rsidR="00197EC8" w:rsidRDefault="00197EC8" w:rsidP="0050672A"/>
    <w:p w14:paraId="18C1AD12" w14:textId="77777777" w:rsidR="00197EC8" w:rsidRDefault="00197EC8" w:rsidP="0050672A"/>
    <w:p w14:paraId="37CCF70D" w14:textId="77777777" w:rsidR="00197EC8" w:rsidRDefault="00197EC8" w:rsidP="0050672A"/>
    <w:p w14:paraId="09A0F8B1" w14:textId="77777777" w:rsidR="00197EC8" w:rsidRDefault="00197EC8" w:rsidP="0050672A"/>
    <w:p w14:paraId="392A332A" w14:textId="77777777" w:rsidR="00197EC8" w:rsidRDefault="00197EC8" w:rsidP="0050672A"/>
    <w:p w14:paraId="5E3DD8E9" w14:textId="77777777" w:rsidR="00197EC8" w:rsidRDefault="00197EC8" w:rsidP="0050672A"/>
    <w:p w14:paraId="6216AD07" w14:textId="77777777" w:rsidR="00197EC8" w:rsidRDefault="00197EC8" w:rsidP="0050672A"/>
    <w:p w14:paraId="555412F1" w14:textId="77777777" w:rsidR="00197EC8" w:rsidRDefault="00197EC8" w:rsidP="0050672A"/>
    <w:p w14:paraId="424583AF" w14:textId="77777777" w:rsidR="00197EC8" w:rsidRDefault="00197EC8" w:rsidP="0050672A"/>
    <w:p w14:paraId="5E542031" w14:textId="77777777" w:rsidR="00197EC8" w:rsidRDefault="00197EC8" w:rsidP="0050672A"/>
    <w:p w14:paraId="009BA225" w14:textId="77777777" w:rsidR="00197EC8" w:rsidRDefault="00197EC8" w:rsidP="0050672A"/>
    <w:p w14:paraId="64F8FF3B" w14:textId="77777777" w:rsidR="00197EC8" w:rsidRDefault="00197EC8" w:rsidP="0050672A"/>
    <w:p w14:paraId="0B855F1E" w14:textId="77777777" w:rsidR="00197EC8" w:rsidRDefault="00197EC8" w:rsidP="0050672A"/>
    <w:p w14:paraId="6081827A" w14:textId="77777777" w:rsidR="00197EC8" w:rsidRDefault="00197EC8" w:rsidP="0050672A"/>
    <w:p w14:paraId="5F383124" w14:textId="4A4876EA" w:rsidR="00A10256" w:rsidRDefault="00A10256" w:rsidP="00A10256">
      <w:pPr>
        <w:pStyle w:val="Heading3"/>
      </w:pPr>
      <w:bookmarkStart w:id="222" w:name="_Toc183893971"/>
      <w:r>
        <w:lastRenderedPageBreak/>
        <w:t>Xuất hóa đơn</w:t>
      </w:r>
      <w:bookmarkEnd w:id="222"/>
    </w:p>
    <w:p w14:paraId="78B9B537" w14:textId="6480A1BE" w:rsidR="00A10256" w:rsidRDefault="00A10256" w:rsidP="0050672A">
      <w:r>
        <w:rPr>
          <w:noProof/>
        </w:rPr>
        <mc:AlternateContent>
          <mc:Choice Requires="wps">
            <w:drawing>
              <wp:anchor distT="0" distB="0" distL="114300" distR="114300" simplePos="0" relativeHeight="251931648" behindDoc="0" locked="0" layoutInCell="1" allowOverlap="1" wp14:anchorId="35C9F241" wp14:editId="413B137E">
                <wp:simplePos x="0" y="0"/>
                <wp:positionH relativeFrom="column">
                  <wp:posOffset>-1184275</wp:posOffset>
                </wp:positionH>
                <wp:positionV relativeFrom="paragraph">
                  <wp:posOffset>3463925</wp:posOffset>
                </wp:positionV>
                <wp:extent cx="7609840" cy="635"/>
                <wp:effectExtent l="0" t="0" r="0" b="0"/>
                <wp:wrapNone/>
                <wp:docPr id="520923708" name="Text Box 1"/>
                <wp:cNvGraphicFramePr/>
                <a:graphic xmlns:a="http://schemas.openxmlformats.org/drawingml/2006/main">
                  <a:graphicData uri="http://schemas.microsoft.com/office/word/2010/wordprocessingShape">
                    <wps:wsp>
                      <wps:cNvSpPr txBox="1"/>
                      <wps:spPr>
                        <a:xfrm>
                          <a:off x="0" y="0"/>
                          <a:ext cx="7609840" cy="635"/>
                        </a:xfrm>
                        <a:prstGeom prst="rect">
                          <a:avLst/>
                        </a:prstGeom>
                        <a:solidFill>
                          <a:prstClr val="white"/>
                        </a:solidFill>
                        <a:ln>
                          <a:noFill/>
                        </a:ln>
                      </wps:spPr>
                      <wps:txbx>
                        <w:txbxContent>
                          <w:p w14:paraId="7B8FECA4" w14:textId="68F9F7F8" w:rsidR="00A10256" w:rsidRPr="0099326F" w:rsidRDefault="00A10256" w:rsidP="00A10256">
                            <w:pPr>
                              <w:pStyle w:val="Caption"/>
                              <w:rPr>
                                <w:noProof/>
                                <w:sz w:val="24"/>
                                <w:szCs w:val="24"/>
                              </w:rPr>
                            </w:pPr>
                            <w:bookmarkStart w:id="223" w:name="_Toc183893700"/>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48</w:t>
                            </w:r>
                            <w:r w:rsidR="00456216">
                              <w:fldChar w:fldCharType="end"/>
                            </w:r>
                            <w:r>
                              <w:t>: Sơ đồ tuần tự xuất hóa đơn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F241" id="_x0000_s1079" type="#_x0000_t202" style="position:absolute;margin-left:-93.25pt;margin-top:272.75pt;width:599.2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BEz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" stroked="f">
                <v:textbox style="mso-fit-shape-to-text:t" inset="0,0,0,0">
                  <w:txbxContent>
                    <w:p w14:paraId="7B8FECA4" w14:textId="68F9F7F8" w:rsidR="00A10256" w:rsidRPr="0099326F" w:rsidRDefault="00A10256" w:rsidP="00A10256">
                      <w:pPr>
                        <w:pStyle w:val="Caption"/>
                        <w:rPr>
                          <w:noProof/>
                          <w:sz w:val="24"/>
                          <w:szCs w:val="24"/>
                        </w:rPr>
                      </w:pPr>
                      <w:bookmarkStart w:id="224" w:name="_Toc183893700"/>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48</w:t>
                      </w:r>
                      <w:r w:rsidR="00456216">
                        <w:fldChar w:fldCharType="end"/>
                      </w:r>
                      <w:r>
                        <w:t>: Sơ đồ tuần tự xuất hóa đơn</w:t>
                      </w:r>
                      <w:bookmarkEnd w:id="224"/>
                    </w:p>
                  </w:txbxContent>
                </v:textbox>
              </v:shape>
            </w:pict>
          </mc:Fallback>
        </mc:AlternateContent>
      </w:r>
      <w:r w:rsidRPr="005E5B82">
        <w:rPr>
          <w:noProof/>
        </w:rPr>
        <w:drawing>
          <wp:anchor distT="0" distB="0" distL="114300" distR="114300" simplePos="0" relativeHeight="251929600" behindDoc="0" locked="0" layoutInCell="1" allowOverlap="1" wp14:anchorId="797B90FF" wp14:editId="7F3B9FFC">
            <wp:simplePos x="0" y="0"/>
            <wp:positionH relativeFrom="margin">
              <wp:posOffset>-1184275</wp:posOffset>
            </wp:positionH>
            <wp:positionV relativeFrom="paragraph">
              <wp:posOffset>185420</wp:posOffset>
            </wp:positionV>
            <wp:extent cx="7609840" cy="322135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609840" cy="3221355"/>
                    </a:xfrm>
                    <a:prstGeom prst="rect">
                      <a:avLst/>
                    </a:prstGeom>
                  </pic:spPr>
                </pic:pic>
              </a:graphicData>
            </a:graphic>
            <wp14:sizeRelH relativeFrom="margin">
              <wp14:pctWidth>0</wp14:pctWidth>
            </wp14:sizeRelH>
            <wp14:sizeRelV relativeFrom="margin">
              <wp14:pctHeight>0</wp14:pctHeight>
            </wp14:sizeRelV>
          </wp:anchor>
        </w:drawing>
      </w:r>
    </w:p>
    <w:p w14:paraId="071F2F08" w14:textId="71B7C2C8" w:rsidR="00A10256" w:rsidRDefault="00A10256" w:rsidP="0050672A"/>
    <w:p w14:paraId="2D051B94" w14:textId="526DCAFC" w:rsidR="00A10256" w:rsidRDefault="00A10256" w:rsidP="0050672A"/>
    <w:p w14:paraId="1184FD19" w14:textId="0CCE6BFD" w:rsidR="00A10256" w:rsidRDefault="00A10256" w:rsidP="0050672A"/>
    <w:p w14:paraId="224B72DC" w14:textId="1612F6EC" w:rsidR="00A10256" w:rsidRDefault="00A10256" w:rsidP="0050672A"/>
    <w:p w14:paraId="70EBD6AE" w14:textId="77777777" w:rsidR="00A10256" w:rsidRDefault="00A10256" w:rsidP="0050672A"/>
    <w:p w14:paraId="34218E80" w14:textId="261C0CE0" w:rsidR="00A10256" w:rsidRDefault="00A10256" w:rsidP="0050672A"/>
    <w:p w14:paraId="5D68DDC9" w14:textId="77777777" w:rsidR="00A10256" w:rsidRDefault="00A10256" w:rsidP="0050672A"/>
    <w:p w14:paraId="0099C0C7" w14:textId="3E4B8F10" w:rsidR="00A10256" w:rsidRDefault="00A10256" w:rsidP="0050672A"/>
    <w:p w14:paraId="695AD233" w14:textId="02C79698" w:rsidR="00A10256" w:rsidRDefault="00A10256" w:rsidP="0050672A"/>
    <w:p w14:paraId="71E11590" w14:textId="77777777" w:rsidR="00A10256" w:rsidRDefault="00A10256" w:rsidP="0050672A"/>
    <w:p w14:paraId="5AEE2E99" w14:textId="77777777" w:rsidR="00A10256" w:rsidRDefault="00A10256" w:rsidP="0050672A"/>
    <w:p w14:paraId="559B8A09" w14:textId="77777777" w:rsidR="00A10256" w:rsidRDefault="00A10256" w:rsidP="0050672A"/>
    <w:p w14:paraId="0D5C9E61" w14:textId="56AD6727" w:rsidR="00A10256" w:rsidRDefault="00A10256" w:rsidP="0050672A"/>
    <w:p w14:paraId="42DF6F49" w14:textId="77777777" w:rsidR="00A10256" w:rsidRDefault="00A10256" w:rsidP="0050672A"/>
    <w:p w14:paraId="425B6140" w14:textId="77777777" w:rsidR="00A10256" w:rsidRDefault="00A10256" w:rsidP="0050672A"/>
    <w:p w14:paraId="343192DC" w14:textId="77777777" w:rsidR="00A10256" w:rsidRDefault="00A10256" w:rsidP="0050672A"/>
    <w:p w14:paraId="4751731E" w14:textId="77777777" w:rsidR="00A10256" w:rsidRDefault="00A10256" w:rsidP="0050672A"/>
    <w:p w14:paraId="72DBD642" w14:textId="77777777" w:rsidR="00A10256" w:rsidRDefault="00A10256" w:rsidP="0050672A"/>
    <w:p w14:paraId="7CBBDD21" w14:textId="77777777" w:rsidR="00A10256" w:rsidRDefault="00A10256" w:rsidP="0050672A"/>
    <w:p w14:paraId="1D73EC77" w14:textId="77777777" w:rsidR="00A10256" w:rsidRDefault="00A10256" w:rsidP="0050672A"/>
    <w:p w14:paraId="4AC8D639" w14:textId="77777777" w:rsidR="00A10256" w:rsidRDefault="00A10256" w:rsidP="0050672A"/>
    <w:p w14:paraId="45286C26" w14:textId="77777777" w:rsidR="00A10256" w:rsidRDefault="00A10256" w:rsidP="0050672A"/>
    <w:p w14:paraId="695BDDDA" w14:textId="77777777" w:rsidR="00A10256" w:rsidRDefault="00A10256" w:rsidP="0050672A"/>
    <w:p w14:paraId="30647E78" w14:textId="77777777" w:rsidR="00A10256" w:rsidRDefault="00A10256" w:rsidP="0050672A"/>
    <w:p w14:paraId="398E5200" w14:textId="77777777" w:rsidR="00A10256" w:rsidRDefault="00A10256" w:rsidP="0050672A"/>
    <w:p w14:paraId="452BA53F" w14:textId="77777777" w:rsidR="00A10256" w:rsidRDefault="00A10256" w:rsidP="0050672A"/>
    <w:p w14:paraId="65F10D9E" w14:textId="77777777" w:rsidR="00A10256" w:rsidRDefault="00A10256" w:rsidP="0050672A"/>
    <w:p w14:paraId="1A3DD36F" w14:textId="77777777" w:rsidR="00A10256" w:rsidRDefault="00A10256" w:rsidP="0050672A"/>
    <w:p w14:paraId="7E247AB9" w14:textId="77777777" w:rsidR="00A10256" w:rsidRDefault="00A10256" w:rsidP="0050672A"/>
    <w:p w14:paraId="044FBEAB" w14:textId="77777777" w:rsidR="00A10256" w:rsidRDefault="00A10256" w:rsidP="0050672A"/>
    <w:p w14:paraId="2E4C5CD9" w14:textId="77777777" w:rsidR="00A10256" w:rsidRDefault="00A10256" w:rsidP="0050672A"/>
    <w:p w14:paraId="11D84F4C" w14:textId="77777777" w:rsidR="00A10256" w:rsidRDefault="00A10256" w:rsidP="0050672A"/>
    <w:p w14:paraId="2B218E26" w14:textId="77777777" w:rsidR="00A10256" w:rsidRDefault="00A10256" w:rsidP="0050672A"/>
    <w:p w14:paraId="46CF4752" w14:textId="77777777" w:rsidR="00A10256" w:rsidRDefault="00A10256" w:rsidP="0050672A"/>
    <w:p w14:paraId="4723EDDA" w14:textId="77777777" w:rsidR="00A10256" w:rsidRDefault="00A10256" w:rsidP="0050672A"/>
    <w:p w14:paraId="6EDFE3D2" w14:textId="77777777" w:rsidR="00A10256" w:rsidRDefault="00A10256" w:rsidP="0050672A"/>
    <w:p w14:paraId="47949C3F" w14:textId="77777777" w:rsidR="00A10256" w:rsidRDefault="00A10256" w:rsidP="0050672A"/>
    <w:p w14:paraId="115720E4" w14:textId="77777777" w:rsidR="00A10256" w:rsidRDefault="00A10256" w:rsidP="0050672A"/>
    <w:p w14:paraId="407A23BE" w14:textId="77777777" w:rsidR="00A10256" w:rsidRDefault="00A10256" w:rsidP="0050672A"/>
    <w:p w14:paraId="00E5F9D2" w14:textId="77777777" w:rsidR="00A10256" w:rsidRDefault="00A10256" w:rsidP="0050672A"/>
    <w:p w14:paraId="5C9155DA" w14:textId="77777777" w:rsidR="002D5E9B" w:rsidRPr="0050672A" w:rsidRDefault="002D5E9B" w:rsidP="0050672A"/>
    <w:p w14:paraId="519C485A" w14:textId="7F8A1AEA" w:rsidR="006D4842" w:rsidRDefault="0027627E" w:rsidP="006D4842">
      <w:pPr>
        <w:pStyle w:val="Heading2"/>
      </w:pPr>
      <w:bookmarkStart w:id="225" w:name="_Toc183893972"/>
      <w:r w:rsidRPr="0027627E">
        <w:rPr>
          <w:noProof/>
        </w:rPr>
        <w:lastRenderedPageBreak/>
        <w:drawing>
          <wp:anchor distT="0" distB="0" distL="114300" distR="114300" simplePos="0" relativeHeight="251693056" behindDoc="0" locked="0" layoutInCell="1" allowOverlap="1" wp14:anchorId="7C6F8065" wp14:editId="75057FB8">
            <wp:simplePos x="0" y="0"/>
            <wp:positionH relativeFrom="page">
              <wp:align>center</wp:align>
            </wp:positionH>
            <wp:positionV relativeFrom="paragraph">
              <wp:posOffset>400685</wp:posOffset>
            </wp:positionV>
            <wp:extent cx="7296150" cy="5054750"/>
            <wp:effectExtent l="0" t="0" r="0" b="0"/>
            <wp:wrapNone/>
            <wp:docPr id="147879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93499" name=""/>
                    <pic:cNvPicPr/>
                  </pic:nvPicPr>
                  <pic:blipFill>
                    <a:blip r:embed="rId65">
                      <a:extLst>
                        <a:ext uri="{28A0092B-C50C-407E-A947-70E740481C1C}">
                          <a14:useLocalDpi xmlns:a14="http://schemas.microsoft.com/office/drawing/2010/main" val="0"/>
                        </a:ext>
                      </a:extLst>
                    </a:blip>
                    <a:stretch>
                      <a:fillRect/>
                    </a:stretch>
                  </pic:blipFill>
                  <pic:spPr>
                    <a:xfrm>
                      <a:off x="0" y="0"/>
                      <a:ext cx="7296150" cy="5054750"/>
                    </a:xfrm>
                    <a:prstGeom prst="rect">
                      <a:avLst/>
                    </a:prstGeom>
                  </pic:spPr>
                </pic:pic>
              </a:graphicData>
            </a:graphic>
            <wp14:sizeRelH relativeFrom="margin">
              <wp14:pctWidth>0</wp14:pctWidth>
            </wp14:sizeRelH>
            <wp14:sizeRelV relativeFrom="margin">
              <wp14:pctHeight>0</wp14:pctHeight>
            </wp14:sizeRelV>
          </wp:anchor>
        </w:drawing>
      </w:r>
      <w:r w:rsidR="006D4842">
        <w:t>Sơ đồ lớp (Class Diagram)</w:t>
      </w:r>
      <w:bookmarkEnd w:id="225"/>
    </w:p>
    <w:p w14:paraId="118F8CE9" w14:textId="6E458B85" w:rsidR="00D30FBA" w:rsidRDefault="00D30FBA" w:rsidP="00D30FBA"/>
    <w:p w14:paraId="2158B335" w14:textId="39480E77" w:rsidR="00D30FBA" w:rsidRDefault="00D30FBA" w:rsidP="00D30FBA"/>
    <w:p w14:paraId="3C4FD9A3" w14:textId="706F1D4E" w:rsidR="00D30FBA" w:rsidRDefault="00D30FBA" w:rsidP="00D30FBA"/>
    <w:p w14:paraId="349CDBAC" w14:textId="67F876E9" w:rsidR="00D30FBA" w:rsidRDefault="00D30FBA" w:rsidP="00D30FBA"/>
    <w:p w14:paraId="361FD02B" w14:textId="4B1FF12D" w:rsidR="00D30FBA" w:rsidRDefault="00D30FBA" w:rsidP="00D30FBA"/>
    <w:p w14:paraId="7A7F52FB" w14:textId="77777777" w:rsidR="00D30FBA" w:rsidRDefault="00D30FBA" w:rsidP="00D30FBA"/>
    <w:p w14:paraId="5C004AB1" w14:textId="6F30B908" w:rsidR="00D30FBA" w:rsidRDefault="00D30FBA" w:rsidP="00D30FBA"/>
    <w:p w14:paraId="7C6A7A75" w14:textId="77777777" w:rsidR="00D30FBA" w:rsidRDefault="00D30FBA" w:rsidP="00D30FBA"/>
    <w:p w14:paraId="4D9FB492" w14:textId="77777777" w:rsidR="00D30FBA" w:rsidRDefault="00D30FBA" w:rsidP="00D30FBA"/>
    <w:p w14:paraId="46B2F843" w14:textId="77777777" w:rsidR="00D30FBA" w:rsidRDefault="00D30FBA" w:rsidP="00D30FBA"/>
    <w:p w14:paraId="0277C94C" w14:textId="77777777" w:rsidR="00D30FBA" w:rsidRDefault="00D30FBA" w:rsidP="00D30FBA"/>
    <w:p w14:paraId="5C788BFE" w14:textId="77777777" w:rsidR="00D30FBA" w:rsidRDefault="00D30FBA" w:rsidP="00D30FBA"/>
    <w:p w14:paraId="5C8FCCAD" w14:textId="77777777" w:rsidR="00D30FBA" w:rsidRDefault="00D30FBA" w:rsidP="00D30FBA"/>
    <w:p w14:paraId="45E7974E" w14:textId="77777777" w:rsidR="00D30FBA" w:rsidRDefault="00D30FBA" w:rsidP="00D30FBA"/>
    <w:p w14:paraId="1E7F58E0" w14:textId="77777777" w:rsidR="00D30FBA" w:rsidRDefault="00D30FBA" w:rsidP="00D30FBA"/>
    <w:p w14:paraId="784D1A40" w14:textId="77777777" w:rsidR="00D30FBA" w:rsidRDefault="00D30FBA" w:rsidP="00D30FBA"/>
    <w:p w14:paraId="129B22EC" w14:textId="77777777" w:rsidR="00D30FBA" w:rsidRDefault="00D30FBA" w:rsidP="00D30FBA"/>
    <w:p w14:paraId="238DBF09" w14:textId="77777777" w:rsidR="00D30FBA" w:rsidRDefault="00D30FBA" w:rsidP="00D30FBA"/>
    <w:p w14:paraId="1A7E7457" w14:textId="77777777" w:rsidR="00D30FBA" w:rsidRDefault="00D30FBA" w:rsidP="00D30FBA"/>
    <w:p w14:paraId="7C673D26" w14:textId="77777777" w:rsidR="00D30FBA" w:rsidRDefault="00D30FBA" w:rsidP="00D30FBA"/>
    <w:p w14:paraId="1DFA2BB2" w14:textId="77777777" w:rsidR="00D30FBA" w:rsidRDefault="00D30FBA" w:rsidP="00D30FBA"/>
    <w:p w14:paraId="213AF4B5" w14:textId="77777777" w:rsidR="00D30FBA" w:rsidRDefault="00D30FBA" w:rsidP="00D30FBA"/>
    <w:p w14:paraId="0FE48F37" w14:textId="77777777" w:rsidR="00D30FBA" w:rsidRDefault="00D30FBA" w:rsidP="00D30FBA"/>
    <w:p w14:paraId="76D7AA8D" w14:textId="77777777" w:rsidR="00D30FBA" w:rsidRDefault="00D30FBA" w:rsidP="00D30FBA"/>
    <w:p w14:paraId="6522DFA3" w14:textId="77777777" w:rsidR="00D30FBA" w:rsidRDefault="00D30FBA" w:rsidP="00D30FBA"/>
    <w:p w14:paraId="098F1C98" w14:textId="77777777" w:rsidR="00D30FBA" w:rsidRDefault="00D30FBA" w:rsidP="00D30FBA"/>
    <w:p w14:paraId="4B68C738" w14:textId="77777777" w:rsidR="00D30FBA" w:rsidRDefault="00D30FBA" w:rsidP="00D30FBA"/>
    <w:p w14:paraId="23177746" w14:textId="77777777" w:rsidR="00D30FBA" w:rsidRDefault="00D30FBA" w:rsidP="00D30FBA"/>
    <w:p w14:paraId="0EAA01F2" w14:textId="77777777" w:rsidR="00D30FBA" w:rsidRDefault="00D30FBA" w:rsidP="00D30FBA"/>
    <w:p w14:paraId="06E9A4F1" w14:textId="703781C9" w:rsidR="00D30FBA" w:rsidRDefault="00817DA7" w:rsidP="00D30FBA">
      <w:r>
        <w:rPr>
          <w:noProof/>
        </w:rPr>
        <mc:AlternateContent>
          <mc:Choice Requires="wps">
            <w:drawing>
              <wp:anchor distT="0" distB="0" distL="114300" distR="114300" simplePos="0" relativeHeight="251695104" behindDoc="0" locked="0" layoutInCell="1" allowOverlap="1" wp14:anchorId="3EB394F5" wp14:editId="1C7AE2C0">
                <wp:simplePos x="0" y="0"/>
                <wp:positionH relativeFrom="page">
                  <wp:align>center</wp:align>
                </wp:positionH>
                <wp:positionV relativeFrom="paragraph">
                  <wp:posOffset>247650</wp:posOffset>
                </wp:positionV>
                <wp:extent cx="7296150" cy="635"/>
                <wp:effectExtent l="0" t="0" r="0" b="6985"/>
                <wp:wrapNone/>
                <wp:docPr id="552864805" name="Text Box 1"/>
                <wp:cNvGraphicFramePr/>
                <a:graphic xmlns:a="http://schemas.openxmlformats.org/drawingml/2006/main">
                  <a:graphicData uri="http://schemas.microsoft.com/office/word/2010/wordprocessingShape">
                    <wps:wsp>
                      <wps:cNvSpPr txBox="1"/>
                      <wps:spPr>
                        <a:xfrm>
                          <a:off x="0" y="0"/>
                          <a:ext cx="7296150" cy="635"/>
                        </a:xfrm>
                        <a:prstGeom prst="rect">
                          <a:avLst/>
                        </a:prstGeom>
                        <a:solidFill>
                          <a:prstClr val="white"/>
                        </a:solidFill>
                        <a:ln>
                          <a:noFill/>
                        </a:ln>
                      </wps:spPr>
                      <wps:txbx>
                        <w:txbxContent>
                          <w:p w14:paraId="512B286E" w14:textId="1D568CAC" w:rsidR="0027627E" w:rsidRPr="003F4713" w:rsidRDefault="0027627E" w:rsidP="0027627E">
                            <w:pPr>
                              <w:pStyle w:val="Caption"/>
                              <w:rPr>
                                <w:b/>
                                <w:sz w:val="28"/>
                              </w:rPr>
                            </w:pPr>
                            <w:bookmarkStart w:id="226" w:name="_Toc183893701"/>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49</w:t>
                            </w:r>
                            <w:r w:rsidR="00456216">
                              <w:fldChar w:fldCharType="end"/>
                            </w:r>
                            <w:r>
                              <w:t>: Sơ đồ lớp (Class Diagram)</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394F5" id="_x0000_s1080" type="#_x0000_t202" style="position:absolute;margin-left:0;margin-top:19.5pt;width:574.5pt;height:.05pt;z-index:2516951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dpfGw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" stroked="f">
                <v:textbox style="mso-fit-shape-to-text:t" inset="0,0,0,0">
                  <w:txbxContent>
                    <w:p w14:paraId="512B286E" w14:textId="1D568CAC" w:rsidR="0027627E" w:rsidRPr="003F4713" w:rsidRDefault="0027627E" w:rsidP="0027627E">
                      <w:pPr>
                        <w:pStyle w:val="Caption"/>
                        <w:rPr>
                          <w:b/>
                          <w:sz w:val="28"/>
                        </w:rPr>
                      </w:pPr>
                      <w:bookmarkStart w:id="227" w:name="_Toc183893701"/>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49</w:t>
                      </w:r>
                      <w:r w:rsidR="00456216">
                        <w:fldChar w:fldCharType="end"/>
                      </w:r>
                      <w:r>
                        <w:t>: Sơ đồ lớp (Class Diagram)</w:t>
                      </w:r>
                      <w:bookmarkEnd w:id="227"/>
                    </w:p>
                  </w:txbxContent>
                </v:textbox>
                <w10:wrap anchorx="page"/>
              </v:shape>
            </w:pict>
          </mc:Fallback>
        </mc:AlternateContent>
      </w:r>
    </w:p>
    <w:p w14:paraId="0321A609" w14:textId="77777777" w:rsidR="00D30FBA" w:rsidRDefault="00D30FBA" w:rsidP="00D30FBA"/>
    <w:p w14:paraId="2E18EB23" w14:textId="77777777" w:rsidR="00D30FBA" w:rsidRDefault="00D30FBA" w:rsidP="00D30FBA"/>
    <w:p w14:paraId="0AB0A725" w14:textId="77777777" w:rsidR="00D30FBA" w:rsidRDefault="00D30FBA" w:rsidP="00D30FBA"/>
    <w:p w14:paraId="4413D23F" w14:textId="77777777" w:rsidR="00D30FBA" w:rsidRDefault="00D30FBA" w:rsidP="00D30FBA"/>
    <w:p w14:paraId="7D8D2832" w14:textId="77777777" w:rsidR="0050672A" w:rsidRDefault="0050672A" w:rsidP="00D30FBA"/>
    <w:p w14:paraId="4F04D539" w14:textId="77777777" w:rsidR="0050672A" w:rsidRDefault="0050672A" w:rsidP="00D30FBA"/>
    <w:p w14:paraId="68446740" w14:textId="77777777" w:rsidR="00FB70D8" w:rsidRDefault="00FB70D8" w:rsidP="00D30FBA"/>
    <w:p w14:paraId="012FA854" w14:textId="77777777" w:rsidR="00FB70D8" w:rsidRDefault="00FB70D8" w:rsidP="00D30FBA"/>
    <w:p w14:paraId="2572418B" w14:textId="77777777" w:rsidR="0050672A" w:rsidRDefault="0050672A" w:rsidP="00D30FBA"/>
    <w:p w14:paraId="033F479C" w14:textId="77777777" w:rsidR="00D30FBA" w:rsidRPr="00D30FBA" w:rsidRDefault="00D30FBA" w:rsidP="00D30FBA"/>
    <w:p w14:paraId="0E65A39A" w14:textId="7E392774" w:rsidR="006D4842" w:rsidRDefault="00F73799" w:rsidP="006D4842">
      <w:pPr>
        <w:pStyle w:val="Heading2"/>
      </w:pPr>
      <w:bookmarkStart w:id="228" w:name="_Toc183893973"/>
      <w:r>
        <w:rPr>
          <w:noProof/>
        </w:rPr>
        <w:lastRenderedPageBreak/>
        <mc:AlternateContent>
          <mc:Choice Requires="wps">
            <w:drawing>
              <wp:anchor distT="0" distB="0" distL="114300" distR="114300" simplePos="0" relativeHeight="251685888" behindDoc="0" locked="0" layoutInCell="1" allowOverlap="1" wp14:anchorId="71AB7FB4" wp14:editId="457AB87A">
                <wp:simplePos x="0" y="0"/>
                <wp:positionH relativeFrom="column">
                  <wp:posOffset>-1261110</wp:posOffset>
                </wp:positionH>
                <wp:positionV relativeFrom="paragraph">
                  <wp:posOffset>4065905</wp:posOffset>
                </wp:positionV>
                <wp:extent cx="7773035" cy="635"/>
                <wp:effectExtent l="0" t="0" r="0" b="0"/>
                <wp:wrapNone/>
                <wp:docPr id="1785969375" name="Text Box 1"/>
                <wp:cNvGraphicFramePr/>
                <a:graphic xmlns:a="http://schemas.openxmlformats.org/drawingml/2006/main">
                  <a:graphicData uri="http://schemas.microsoft.com/office/word/2010/wordprocessingShape">
                    <wps:wsp>
                      <wps:cNvSpPr txBox="1"/>
                      <wps:spPr>
                        <a:xfrm>
                          <a:off x="0" y="0"/>
                          <a:ext cx="7773035" cy="635"/>
                        </a:xfrm>
                        <a:prstGeom prst="rect">
                          <a:avLst/>
                        </a:prstGeom>
                        <a:solidFill>
                          <a:prstClr val="white"/>
                        </a:solidFill>
                        <a:ln>
                          <a:noFill/>
                        </a:ln>
                      </wps:spPr>
                      <wps:txbx>
                        <w:txbxContent>
                          <w:p w14:paraId="49B080F4" w14:textId="20F53E0B" w:rsidR="00F73799" w:rsidRPr="000A7312" w:rsidRDefault="00F73799" w:rsidP="00F73799">
                            <w:pPr>
                              <w:pStyle w:val="Caption"/>
                              <w:rPr>
                                <w:b/>
                                <w:sz w:val="28"/>
                              </w:rPr>
                            </w:pPr>
                            <w:bookmarkStart w:id="229" w:name="_Toc183893702"/>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50</w:t>
                            </w:r>
                            <w:r w:rsidR="00456216">
                              <w:fldChar w:fldCharType="end"/>
                            </w:r>
                            <w:r>
                              <w:t>: Mô hình thực thể ERD</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B7FB4" id="_x0000_s1081" type="#_x0000_t202" style="position:absolute;left:0;text-align:left;margin-left:-99.3pt;margin-top:320.15pt;width:612.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" stroked="f">
                <v:textbox style="mso-fit-shape-to-text:t" inset="0,0,0,0">
                  <w:txbxContent>
                    <w:p w14:paraId="49B080F4" w14:textId="20F53E0B" w:rsidR="00F73799" w:rsidRPr="000A7312" w:rsidRDefault="00F73799" w:rsidP="00F73799">
                      <w:pPr>
                        <w:pStyle w:val="Caption"/>
                        <w:rPr>
                          <w:b/>
                          <w:sz w:val="28"/>
                        </w:rPr>
                      </w:pPr>
                      <w:bookmarkStart w:id="230" w:name="_Toc183893702"/>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50</w:t>
                      </w:r>
                      <w:r w:rsidR="00456216">
                        <w:fldChar w:fldCharType="end"/>
                      </w:r>
                      <w:r>
                        <w:t>: Mô hình thực thể ERD</w:t>
                      </w:r>
                      <w:bookmarkEnd w:id="230"/>
                    </w:p>
                  </w:txbxContent>
                </v:textbox>
              </v:shape>
            </w:pict>
          </mc:Fallback>
        </mc:AlternateContent>
      </w:r>
      <w:r w:rsidRPr="00F73799">
        <w:rPr>
          <w:noProof/>
        </w:rPr>
        <w:drawing>
          <wp:anchor distT="0" distB="0" distL="114300" distR="114300" simplePos="0" relativeHeight="251683840" behindDoc="0" locked="0" layoutInCell="1" allowOverlap="1" wp14:anchorId="7AC91D37" wp14:editId="2E2DC787">
            <wp:simplePos x="0" y="0"/>
            <wp:positionH relativeFrom="page">
              <wp:align>right</wp:align>
            </wp:positionH>
            <wp:positionV relativeFrom="paragraph">
              <wp:posOffset>436880</wp:posOffset>
            </wp:positionV>
            <wp:extent cx="7773222" cy="3571875"/>
            <wp:effectExtent l="0" t="0" r="0" b="0"/>
            <wp:wrapNone/>
            <wp:docPr id="20433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59718" name=""/>
                    <pic:cNvPicPr/>
                  </pic:nvPicPr>
                  <pic:blipFill>
                    <a:blip r:embed="rId66">
                      <a:extLst>
                        <a:ext uri="{28A0092B-C50C-407E-A947-70E740481C1C}">
                          <a14:useLocalDpi xmlns:a14="http://schemas.microsoft.com/office/drawing/2010/main" val="0"/>
                        </a:ext>
                      </a:extLst>
                    </a:blip>
                    <a:stretch>
                      <a:fillRect/>
                    </a:stretch>
                  </pic:blipFill>
                  <pic:spPr>
                    <a:xfrm>
                      <a:off x="0" y="0"/>
                      <a:ext cx="7773222" cy="3571875"/>
                    </a:xfrm>
                    <a:prstGeom prst="rect">
                      <a:avLst/>
                    </a:prstGeom>
                  </pic:spPr>
                </pic:pic>
              </a:graphicData>
            </a:graphic>
            <wp14:sizeRelH relativeFrom="margin">
              <wp14:pctWidth>0</wp14:pctWidth>
            </wp14:sizeRelH>
            <wp14:sizeRelV relativeFrom="margin">
              <wp14:pctHeight>0</wp14:pctHeight>
            </wp14:sizeRelV>
          </wp:anchor>
        </w:drawing>
      </w:r>
      <w:r w:rsidR="006D4842">
        <w:t>Mô hình thực thể ERD</w:t>
      </w:r>
      <w:bookmarkEnd w:id="228"/>
    </w:p>
    <w:p w14:paraId="2B253D73" w14:textId="24292164" w:rsidR="0016084A" w:rsidRDefault="0016084A" w:rsidP="0016084A"/>
    <w:p w14:paraId="4BACF9A2" w14:textId="0E9C6586" w:rsidR="0016084A" w:rsidRDefault="0016084A" w:rsidP="0016084A"/>
    <w:p w14:paraId="606D1472" w14:textId="77777777" w:rsidR="0016084A" w:rsidRDefault="0016084A" w:rsidP="0016084A"/>
    <w:p w14:paraId="11296728" w14:textId="77777777" w:rsidR="0016084A" w:rsidRDefault="0016084A" w:rsidP="0016084A"/>
    <w:p w14:paraId="1D3AAB99" w14:textId="77777777" w:rsidR="0016084A" w:rsidRDefault="0016084A" w:rsidP="0016084A"/>
    <w:p w14:paraId="189A981B" w14:textId="77777777" w:rsidR="0016084A" w:rsidRDefault="0016084A" w:rsidP="0016084A"/>
    <w:p w14:paraId="4CA9C8F1" w14:textId="77777777" w:rsidR="0016084A" w:rsidRDefault="0016084A" w:rsidP="0016084A"/>
    <w:p w14:paraId="05EF69B0" w14:textId="77777777" w:rsidR="0016084A" w:rsidRDefault="0016084A" w:rsidP="0016084A"/>
    <w:p w14:paraId="0787B633" w14:textId="77777777" w:rsidR="0016084A" w:rsidRDefault="0016084A" w:rsidP="0016084A"/>
    <w:p w14:paraId="59DA6824" w14:textId="77777777" w:rsidR="0016084A" w:rsidRDefault="0016084A" w:rsidP="0016084A"/>
    <w:p w14:paraId="097634FA" w14:textId="77777777" w:rsidR="0016084A" w:rsidRDefault="0016084A" w:rsidP="0016084A"/>
    <w:p w14:paraId="6E4CF96F" w14:textId="77777777" w:rsidR="0016084A" w:rsidRDefault="0016084A" w:rsidP="0016084A"/>
    <w:p w14:paraId="0B671F25" w14:textId="77777777" w:rsidR="0016084A" w:rsidRDefault="0016084A" w:rsidP="0016084A"/>
    <w:p w14:paraId="5DB67C58" w14:textId="77777777" w:rsidR="0016084A" w:rsidRDefault="0016084A" w:rsidP="0016084A"/>
    <w:p w14:paraId="2265DC66" w14:textId="77777777" w:rsidR="0016084A" w:rsidRDefault="0016084A" w:rsidP="0016084A"/>
    <w:p w14:paraId="7966698B" w14:textId="77777777" w:rsidR="0016084A" w:rsidRDefault="0016084A" w:rsidP="0016084A"/>
    <w:p w14:paraId="3EF403EB" w14:textId="77777777" w:rsidR="0016084A" w:rsidRDefault="0016084A" w:rsidP="0016084A"/>
    <w:p w14:paraId="6BD93413" w14:textId="77777777" w:rsidR="0016084A" w:rsidRDefault="0016084A" w:rsidP="0016084A"/>
    <w:p w14:paraId="1E4CEE1D" w14:textId="77777777" w:rsidR="0016084A" w:rsidRDefault="0016084A" w:rsidP="0016084A"/>
    <w:p w14:paraId="2203892B" w14:textId="77777777" w:rsidR="0016084A" w:rsidRDefault="0016084A" w:rsidP="0016084A"/>
    <w:p w14:paraId="50B66F85" w14:textId="77777777" w:rsidR="0016084A" w:rsidRDefault="0016084A" w:rsidP="0016084A"/>
    <w:p w14:paraId="359C0B07" w14:textId="77777777" w:rsidR="0016084A" w:rsidRDefault="0016084A" w:rsidP="0016084A"/>
    <w:p w14:paraId="0142FA05" w14:textId="77777777" w:rsidR="0016084A" w:rsidRDefault="0016084A" w:rsidP="0016084A"/>
    <w:p w14:paraId="64A53AE0" w14:textId="77777777" w:rsidR="0016084A" w:rsidRDefault="0016084A" w:rsidP="0016084A"/>
    <w:p w14:paraId="26F18B28" w14:textId="77777777" w:rsidR="0016084A" w:rsidRDefault="0016084A" w:rsidP="0016084A"/>
    <w:p w14:paraId="58A7B06D" w14:textId="77777777" w:rsidR="0016084A" w:rsidRDefault="0016084A" w:rsidP="0016084A"/>
    <w:p w14:paraId="02509D1B" w14:textId="77777777" w:rsidR="0016084A" w:rsidRDefault="0016084A" w:rsidP="0016084A"/>
    <w:p w14:paraId="636DF932" w14:textId="77777777" w:rsidR="0016084A" w:rsidRDefault="0016084A" w:rsidP="0016084A"/>
    <w:p w14:paraId="7FF64DCC" w14:textId="77777777" w:rsidR="0016084A" w:rsidRDefault="0016084A" w:rsidP="0016084A"/>
    <w:p w14:paraId="3591D9D7" w14:textId="77777777" w:rsidR="0016084A" w:rsidRDefault="0016084A" w:rsidP="0016084A"/>
    <w:p w14:paraId="4D16D75F" w14:textId="77777777" w:rsidR="0016084A" w:rsidRDefault="0016084A" w:rsidP="0016084A"/>
    <w:p w14:paraId="484EDF4E" w14:textId="77777777" w:rsidR="0016084A" w:rsidRDefault="0016084A" w:rsidP="0016084A"/>
    <w:p w14:paraId="52BF3A9E" w14:textId="77777777" w:rsidR="00EC7578" w:rsidRDefault="00EC7578" w:rsidP="0016084A"/>
    <w:p w14:paraId="52BFA3C6" w14:textId="77777777" w:rsidR="00EC7578" w:rsidRDefault="00EC7578" w:rsidP="0016084A"/>
    <w:p w14:paraId="5D4D7F07" w14:textId="77777777" w:rsidR="00EC7578" w:rsidRDefault="00EC7578" w:rsidP="0016084A"/>
    <w:p w14:paraId="38638C39" w14:textId="77777777" w:rsidR="00EC7578" w:rsidRDefault="00EC7578" w:rsidP="0016084A"/>
    <w:p w14:paraId="56DC9CA6" w14:textId="77777777" w:rsidR="00EC7578" w:rsidRDefault="00EC7578" w:rsidP="0016084A"/>
    <w:p w14:paraId="0B7CE04F" w14:textId="77777777" w:rsidR="00EC7578" w:rsidRDefault="00EC7578" w:rsidP="0016084A"/>
    <w:p w14:paraId="7060D570" w14:textId="77777777" w:rsidR="00EC7578" w:rsidRDefault="00EC7578" w:rsidP="0016084A"/>
    <w:p w14:paraId="772F8CBE" w14:textId="77777777" w:rsidR="0016084A" w:rsidRPr="0016084A" w:rsidRDefault="0016084A" w:rsidP="0016084A"/>
    <w:p w14:paraId="1770BA4E" w14:textId="6D859872" w:rsidR="006D4842" w:rsidRPr="006D4842" w:rsidRDefault="0091762C" w:rsidP="006D4842">
      <w:pPr>
        <w:pStyle w:val="Heading2"/>
      </w:pPr>
      <w:bookmarkStart w:id="231" w:name="_Toc183893974"/>
      <w:r w:rsidRPr="00C56673">
        <w:rPr>
          <w:noProof/>
          <w:sz w:val="32"/>
          <w:szCs w:val="32"/>
        </w:rPr>
        <w:lastRenderedPageBreak/>
        <w:drawing>
          <wp:anchor distT="0" distB="0" distL="114300" distR="114300" simplePos="0" relativeHeight="251686912" behindDoc="0" locked="0" layoutInCell="1" allowOverlap="1" wp14:anchorId="62522023" wp14:editId="00388383">
            <wp:simplePos x="0" y="0"/>
            <wp:positionH relativeFrom="page">
              <wp:align>center</wp:align>
            </wp:positionH>
            <wp:positionV relativeFrom="paragraph">
              <wp:posOffset>320040</wp:posOffset>
            </wp:positionV>
            <wp:extent cx="7286625" cy="4236485"/>
            <wp:effectExtent l="0" t="0" r="0" b="0"/>
            <wp:wrapNone/>
            <wp:docPr id="103295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51345" name=""/>
                    <pic:cNvPicPr/>
                  </pic:nvPicPr>
                  <pic:blipFill>
                    <a:blip r:embed="rId67">
                      <a:extLst>
                        <a:ext uri="{28A0092B-C50C-407E-A947-70E740481C1C}">
                          <a14:useLocalDpi xmlns:a14="http://schemas.microsoft.com/office/drawing/2010/main" val="0"/>
                        </a:ext>
                      </a:extLst>
                    </a:blip>
                    <a:stretch>
                      <a:fillRect/>
                    </a:stretch>
                  </pic:blipFill>
                  <pic:spPr>
                    <a:xfrm>
                      <a:off x="0" y="0"/>
                      <a:ext cx="7286625" cy="4236485"/>
                    </a:xfrm>
                    <a:prstGeom prst="rect">
                      <a:avLst/>
                    </a:prstGeom>
                  </pic:spPr>
                </pic:pic>
              </a:graphicData>
            </a:graphic>
            <wp14:sizeRelH relativeFrom="margin">
              <wp14:pctWidth>0</wp14:pctWidth>
            </wp14:sizeRelH>
            <wp14:sizeRelV relativeFrom="margin">
              <wp14:pctHeight>0</wp14:pctHeight>
            </wp14:sizeRelV>
          </wp:anchor>
        </w:drawing>
      </w:r>
      <w:r w:rsidR="00556341">
        <w:t>Lược đồ cơ sở dữ liệu</w:t>
      </w:r>
      <w:bookmarkEnd w:id="231"/>
    </w:p>
    <w:p w14:paraId="0EDD1435" w14:textId="385271FF" w:rsidR="006D4842" w:rsidRPr="006D4842" w:rsidRDefault="006D4842" w:rsidP="006D4842"/>
    <w:p w14:paraId="260CC89F" w14:textId="277FBF30" w:rsidR="00785BD4" w:rsidRDefault="00785BD4" w:rsidP="007E7FF7">
      <w:pPr>
        <w:tabs>
          <w:tab w:val="center" w:pos="6379"/>
        </w:tabs>
        <w:spacing w:after="200" w:line="276" w:lineRule="auto"/>
        <w:jc w:val="center"/>
        <w:rPr>
          <w:b/>
          <w:sz w:val="32"/>
          <w:szCs w:val="32"/>
        </w:rPr>
      </w:pPr>
    </w:p>
    <w:p w14:paraId="6F93D519" w14:textId="77777777" w:rsidR="00785BD4" w:rsidRDefault="00785BD4" w:rsidP="007E7FF7">
      <w:pPr>
        <w:tabs>
          <w:tab w:val="center" w:pos="6379"/>
        </w:tabs>
        <w:spacing w:after="200" w:line="276" w:lineRule="auto"/>
        <w:jc w:val="center"/>
        <w:rPr>
          <w:b/>
          <w:sz w:val="32"/>
          <w:szCs w:val="32"/>
        </w:rPr>
      </w:pPr>
    </w:p>
    <w:p w14:paraId="3D34F198" w14:textId="77777777" w:rsidR="00785A86" w:rsidRDefault="00785A86" w:rsidP="007E7FF7">
      <w:pPr>
        <w:tabs>
          <w:tab w:val="center" w:pos="6379"/>
        </w:tabs>
        <w:spacing w:after="200" w:line="276" w:lineRule="auto"/>
        <w:jc w:val="center"/>
        <w:rPr>
          <w:b/>
          <w:sz w:val="32"/>
          <w:szCs w:val="32"/>
        </w:rPr>
      </w:pPr>
    </w:p>
    <w:p w14:paraId="29BB26CA" w14:textId="77777777" w:rsidR="00785A86" w:rsidRDefault="00785A86" w:rsidP="007E7FF7">
      <w:pPr>
        <w:tabs>
          <w:tab w:val="center" w:pos="6379"/>
        </w:tabs>
        <w:spacing w:after="200" w:line="276" w:lineRule="auto"/>
        <w:jc w:val="center"/>
        <w:rPr>
          <w:b/>
          <w:sz w:val="32"/>
          <w:szCs w:val="32"/>
        </w:rPr>
      </w:pPr>
    </w:p>
    <w:p w14:paraId="16F720FA" w14:textId="77777777" w:rsidR="00785BD4" w:rsidRDefault="00785BD4" w:rsidP="007E7FF7">
      <w:pPr>
        <w:tabs>
          <w:tab w:val="center" w:pos="6379"/>
        </w:tabs>
        <w:spacing w:after="200" w:line="276" w:lineRule="auto"/>
        <w:jc w:val="center"/>
        <w:rPr>
          <w:b/>
          <w:sz w:val="32"/>
          <w:szCs w:val="32"/>
        </w:rPr>
      </w:pPr>
    </w:p>
    <w:p w14:paraId="794F8E7D" w14:textId="77777777" w:rsidR="004C3F10" w:rsidRDefault="004C3F10" w:rsidP="007E7FF7">
      <w:pPr>
        <w:tabs>
          <w:tab w:val="center" w:pos="6379"/>
        </w:tabs>
        <w:spacing w:after="200" w:line="276" w:lineRule="auto"/>
        <w:jc w:val="center"/>
        <w:rPr>
          <w:b/>
          <w:sz w:val="32"/>
          <w:szCs w:val="32"/>
        </w:rPr>
      </w:pPr>
    </w:p>
    <w:p w14:paraId="6114C7C3" w14:textId="77777777" w:rsidR="004F0404" w:rsidRDefault="004F0404" w:rsidP="007E7FF7">
      <w:pPr>
        <w:tabs>
          <w:tab w:val="center" w:pos="6379"/>
        </w:tabs>
        <w:spacing w:after="200" w:line="276" w:lineRule="auto"/>
        <w:jc w:val="center"/>
        <w:rPr>
          <w:b/>
          <w:sz w:val="32"/>
          <w:szCs w:val="32"/>
        </w:rPr>
      </w:pPr>
    </w:p>
    <w:p w14:paraId="4695117D" w14:textId="77777777" w:rsidR="004F0404" w:rsidRDefault="004F0404" w:rsidP="007E7FF7">
      <w:pPr>
        <w:tabs>
          <w:tab w:val="center" w:pos="6379"/>
        </w:tabs>
        <w:spacing w:after="200" w:line="276" w:lineRule="auto"/>
        <w:jc w:val="center"/>
        <w:rPr>
          <w:b/>
          <w:sz w:val="32"/>
          <w:szCs w:val="32"/>
        </w:rPr>
      </w:pPr>
    </w:p>
    <w:p w14:paraId="4C422E90" w14:textId="77777777" w:rsidR="004F0404" w:rsidRDefault="004F0404" w:rsidP="007E7FF7">
      <w:pPr>
        <w:tabs>
          <w:tab w:val="center" w:pos="6379"/>
        </w:tabs>
        <w:spacing w:after="200" w:line="276" w:lineRule="auto"/>
        <w:jc w:val="center"/>
        <w:rPr>
          <w:b/>
          <w:sz w:val="32"/>
          <w:szCs w:val="32"/>
        </w:rPr>
      </w:pPr>
    </w:p>
    <w:p w14:paraId="1EDAD49A" w14:textId="20456F4A" w:rsidR="004F0404" w:rsidRDefault="004F0404" w:rsidP="007E7FF7">
      <w:pPr>
        <w:tabs>
          <w:tab w:val="center" w:pos="6379"/>
        </w:tabs>
        <w:spacing w:after="200" w:line="276" w:lineRule="auto"/>
        <w:jc w:val="center"/>
        <w:rPr>
          <w:b/>
          <w:sz w:val="32"/>
          <w:szCs w:val="32"/>
        </w:rPr>
      </w:pPr>
    </w:p>
    <w:p w14:paraId="075AA566" w14:textId="53847A3D" w:rsidR="00F67328" w:rsidRDefault="0091762C" w:rsidP="00471B8A">
      <w:pPr>
        <w:tabs>
          <w:tab w:val="center" w:pos="6379"/>
        </w:tabs>
        <w:spacing w:after="200" w:line="276" w:lineRule="auto"/>
        <w:jc w:val="center"/>
        <w:rPr>
          <w:b/>
          <w:sz w:val="32"/>
          <w:szCs w:val="32"/>
        </w:rPr>
      </w:pPr>
      <w:r>
        <w:rPr>
          <w:noProof/>
        </w:rPr>
        <mc:AlternateContent>
          <mc:Choice Requires="wps">
            <w:drawing>
              <wp:anchor distT="0" distB="0" distL="114300" distR="114300" simplePos="0" relativeHeight="251688960" behindDoc="0" locked="0" layoutInCell="1" allowOverlap="1" wp14:anchorId="7263113A" wp14:editId="71E52862">
                <wp:simplePos x="0" y="0"/>
                <wp:positionH relativeFrom="page">
                  <wp:align>center</wp:align>
                </wp:positionH>
                <wp:positionV relativeFrom="paragraph">
                  <wp:posOffset>283845</wp:posOffset>
                </wp:positionV>
                <wp:extent cx="7162800" cy="635"/>
                <wp:effectExtent l="0" t="0" r="0" b="6985"/>
                <wp:wrapNone/>
                <wp:docPr id="526685626" name="Text Box 1"/>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wps:spPr>
                      <wps:txbx>
                        <w:txbxContent>
                          <w:p w14:paraId="4234E23C" w14:textId="755B1E1C" w:rsidR="00C56673" w:rsidRPr="00C51E01" w:rsidRDefault="00C56673" w:rsidP="00C56673">
                            <w:pPr>
                              <w:pStyle w:val="Caption"/>
                              <w:rPr>
                                <w:b/>
                                <w:sz w:val="32"/>
                                <w:szCs w:val="32"/>
                              </w:rPr>
                            </w:pPr>
                            <w:bookmarkStart w:id="232" w:name="_Toc183893703"/>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51</w:t>
                            </w:r>
                            <w:r w:rsidR="00456216">
                              <w:fldChar w:fldCharType="end"/>
                            </w:r>
                            <w:r>
                              <w:t>: Lược đồ cơ sở dữ liệu</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3113A" id="_x0000_s1082" type="#_x0000_t202" style="position:absolute;left:0;text-align:left;margin-left:0;margin-top:22.35pt;width:564pt;height:.05pt;z-index:251688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juvGgIAAEA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5Ps8X8dkohSbHFx5t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" stroked="f">
                <v:textbox style="mso-fit-shape-to-text:t" inset="0,0,0,0">
                  <w:txbxContent>
                    <w:p w14:paraId="4234E23C" w14:textId="755B1E1C" w:rsidR="00C56673" w:rsidRPr="00C51E01" w:rsidRDefault="00C56673" w:rsidP="00C56673">
                      <w:pPr>
                        <w:pStyle w:val="Caption"/>
                        <w:rPr>
                          <w:b/>
                          <w:sz w:val="32"/>
                          <w:szCs w:val="32"/>
                        </w:rPr>
                      </w:pPr>
                      <w:bookmarkStart w:id="233" w:name="_Toc183893703"/>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51</w:t>
                      </w:r>
                      <w:r w:rsidR="00456216">
                        <w:fldChar w:fldCharType="end"/>
                      </w:r>
                      <w:r>
                        <w:t>: Lược đồ cơ sở dữ liệu</w:t>
                      </w:r>
                      <w:bookmarkEnd w:id="233"/>
                    </w:p>
                  </w:txbxContent>
                </v:textbox>
                <w10:wrap anchorx="page"/>
              </v:shape>
            </w:pict>
          </mc:Fallback>
        </mc:AlternateContent>
      </w:r>
    </w:p>
    <w:p w14:paraId="1FA84116" w14:textId="77777777" w:rsidR="00471B8A" w:rsidRDefault="00471B8A" w:rsidP="00471B8A">
      <w:pPr>
        <w:tabs>
          <w:tab w:val="center" w:pos="6379"/>
        </w:tabs>
        <w:spacing w:after="200" w:line="276" w:lineRule="auto"/>
        <w:jc w:val="center"/>
        <w:rPr>
          <w:b/>
          <w:sz w:val="32"/>
          <w:szCs w:val="32"/>
        </w:rPr>
      </w:pPr>
    </w:p>
    <w:p w14:paraId="1E6B311F" w14:textId="71BF509D" w:rsidR="00471B8A" w:rsidRDefault="00471B8A" w:rsidP="00471B8A">
      <w:pPr>
        <w:pStyle w:val="Heading2"/>
      </w:pPr>
      <w:bookmarkStart w:id="234" w:name="_Toc183893975"/>
      <w:r>
        <w:t>Mô hình phát triển phần mềm</w:t>
      </w:r>
      <w:bookmarkEnd w:id="234"/>
    </w:p>
    <w:p w14:paraId="3B6B4017" w14:textId="776D576B" w:rsidR="00471B8A" w:rsidRPr="00593894" w:rsidRDefault="00471B8A" w:rsidP="00471B8A">
      <w:pPr>
        <w:pStyle w:val="Nidungvnbn"/>
        <w:rPr>
          <w:lang w:val="vi-VN"/>
        </w:rPr>
      </w:pPr>
      <w:r w:rsidRPr="00593894">
        <w:rPr>
          <w:lang w:val="vi-VN"/>
        </w:rPr>
        <w:t>Do hướng phát triển phần mềm nhóm thỏa mãn các yêu cầu: yêu cầu ổn định</w:t>
      </w:r>
      <w:r>
        <w:t xml:space="preserve"> và rõ ràng</w:t>
      </w:r>
      <w:r w:rsidRPr="00593894">
        <w:rPr>
          <w:lang w:val="vi-VN"/>
        </w:rPr>
        <w:t>, ứng dụng nhỏ, và nhân lực sẵn sàng nên nhóm quyết định chọn mô hình thác nước (WaterFall Model) để phát triển.</w:t>
      </w:r>
    </w:p>
    <w:p w14:paraId="5F718EFD" w14:textId="77777777" w:rsidR="00084F36" w:rsidRDefault="00084F36" w:rsidP="00471B8A">
      <w:pPr>
        <w:pStyle w:val="Nidungvnbn"/>
      </w:pPr>
    </w:p>
    <w:p w14:paraId="3D4E8F23" w14:textId="38BF99A9" w:rsidR="00084F36" w:rsidRDefault="00471B8A" w:rsidP="007E7FF7">
      <w:pPr>
        <w:tabs>
          <w:tab w:val="center" w:pos="6379"/>
        </w:tabs>
        <w:spacing w:after="200" w:line="276" w:lineRule="auto"/>
        <w:jc w:val="center"/>
        <w:rPr>
          <w:b/>
          <w:sz w:val="32"/>
          <w:szCs w:val="32"/>
        </w:rPr>
      </w:pPr>
      <w:r>
        <w:rPr>
          <w:b/>
          <w:sz w:val="32"/>
          <w:szCs w:val="32"/>
        </w:rPr>
        <w:t xml:space="preserve"> </w:t>
      </w:r>
    </w:p>
    <w:p w14:paraId="74ED6817" w14:textId="77777777" w:rsidR="00084F36" w:rsidRDefault="00084F36" w:rsidP="007E7FF7">
      <w:pPr>
        <w:tabs>
          <w:tab w:val="center" w:pos="6379"/>
        </w:tabs>
        <w:spacing w:after="200" w:line="276" w:lineRule="auto"/>
        <w:jc w:val="center"/>
        <w:rPr>
          <w:b/>
          <w:sz w:val="32"/>
          <w:szCs w:val="32"/>
        </w:rPr>
      </w:pPr>
    </w:p>
    <w:p w14:paraId="0AAF8EDF" w14:textId="77777777" w:rsidR="00084F36" w:rsidRDefault="00084F36" w:rsidP="007E7FF7">
      <w:pPr>
        <w:tabs>
          <w:tab w:val="center" w:pos="6379"/>
        </w:tabs>
        <w:spacing w:after="200" w:line="276" w:lineRule="auto"/>
        <w:jc w:val="center"/>
        <w:rPr>
          <w:b/>
          <w:sz w:val="32"/>
          <w:szCs w:val="32"/>
        </w:rPr>
      </w:pPr>
    </w:p>
    <w:p w14:paraId="3547B5A1" w14:textId="3535B8DA" w:rsidR="00471B8A" w:rsidRDefault="00471B8A" w:rsidP="007E7FF7">
      <w:pPr>
        <w:tabs>
          <w:tab w:val="center" w:pos="6379"/>
        </w:tabs>
        <w:spacing w:after="200" w:line="276" w:lineRule="auto"/>
        <w:jc w:val="center"/>
        <w:rPr>
          <w:b/>
          <w:sz w:val="32"/>
          <w:szCs w:val="32"/>
        </w:rPr>
      </w:pPr>
      <w:r>
        <w:rPr>
          <w:noProof/>
        </w:rPr>
        <w:lastRenderedPageBreak/>
        <mc:AlternateContent>
          <mc:Choice Requires="wps">
            <w:drawing>
              <wp:anchor distT="0" distB="0" distL="114300" distR="114300" simplePos="0" relativeHeight="251692032" behindDoc="0" locked="0" layoutInCell="1" allowOverlap="1" wp14:anchorId="69015517" wp14:editId="25E994CE">
                <wp:simplePos x="0" y="0"/>
                <wp:positionH relativeFrom="column">
                  <wp:posOffset>0</wp:posOffset>
                </wp:positionH>
                <wp:positionV relativeFrom="paragraph">
                  <wp:posOffset>3204210</wp:posOffset>
                </wp:positionV>
                <wp:extent cx="5791835" cy="635"/>
                <wp:effectExtent l="0" t="0" r="0" b="0"/>
                <wp:wrapNone/>
                <wp:docPr id="86587142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1EA54CC" w14:textId="779DF0B9" w:rsidR="00471B8A" w:rsidRPr="00A86950" w:rsidRDefault="00471B8A" w:rsidP="00471B8A">
                            <w:pPr>
                              <w:pStyle w:val="Caption"/>
                              <w:rPr>
                                <w:noProof/>
                                <w:sz w:val="24"/>
                                <w:szCs w:val="24"/>
                              </w:rPr>
                            </w:pPr>
                            <w:bookmarkStart w:id="235" w:name="_Toc18389370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52</w:t>
                            </w:r>
                            <w:r w:rsidR="00456216">
                              <w:fldChar w:fldCharType="end"/>
                            </w:r>
                            <w:r>
                              <w:t>: Các giai đoạn trong mô hình Waterfall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15517" id="_x0000_s1083" type="#_x0000_t202" style="position:absolute;left:0;text-align:left;margin-left:0;margin-top:252.3pt;width:456.0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sJjGgIAAEA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" stroked="f">
                <v:textbox style="mso-fit-shape-to-text:t" inset="0,0,0,0">
                  <w:txbxContent>
                    <w:p w14:paraId="21EA54CC" w14:textId="779DF0B9" w:rsidR="00471B8A" w:rsidRPr="00A86950" w:rsidRDefault="00471B8A" w:rsidP="00471B8A">
                      <w:pPr>
                        <w:pStyle w:val="Caption"/>
                        <w:rPr>
                          <w:noProof/>
                          <w:sz w:val="24"/>
                          <w:szCs w:val="24"/>
                        </w:rPr>
                      </w:pPr>
                      <w:bookmarkStart w:id="236" w:name="_Toc183893704"/>
                      <w:r>
                        <w:t xml:space="preserve">Hình </w:t>
                      </w:r>
                      <w:r w:rsidR="00456216">
                        <w:fldChar w:fldCharType="begin"/>
                      </w:r>
                      <w:r w:rsidR="00456216">
                        <w:instrText xml:space="preserve"> STYLEREF 1 \s </w:instrText>
                      </w:r>
                      <w:r w:rsidR="00456216">
                        <w:fldChar w:fldCharType="separate"/>
                      </w:r>
                      <w:r w:rsidR="00456216">
                        <w:rPr>
                          <w:noProof/>
                        </w:rPr>
                        <w:t>3</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52</w:t>
                      </w:r>
                      <w:r w:rsidR="00456216">
                        <w:fldChar w:fldCharType="end"/>
                      </w:r>
                      <w:r>
                        <w:t>: Các giai đoạn trong mô hình Waterfall</w:t>
                      </w:r>
                      <w:bookmarkEnd w:id="236"/>
                    </w:p>
                  </w:txbxContent>
                </v:textbox>
              </v:shape>
            </w:pict>
          </mc:Fallback>
        </mc:AlternateContent>
      </w:r>
      <w:r>
        <w:rPr>
          <w:noProof/>
        </w:rPr>
        <w:drawing>
          <wp:anchor distT="0" distB="0" distL="114300" distR="114300" simplePos="0" relativeHeight="251689984" behindDoc="0" locked="0" layoutInCell="1" allowOverlap="1" wp14:anchorId="58F1DFCB" wp14:editId="3BB5D83A">
            <wp:simplePos x="0" y="0"/>
            <wp:positionH relativeFrom="margin">
              <wp:align>right</wp:align>
            </wp:positionH>
            <wp:positionV relativeFrom="paragraph">
              <wp:posOffset>-3175</wp:posOffset>
            </wp:positionV>
            <wp:extent cx="5791835" cy="3150235"/>
            <wp:effectExtent l="0" t="0" r="0" b="0"/>
            <wp:wrapNone/>
            <wp:docPr id="436196422" name="Picture 8" descr="Waterfall model in software testing - elearningsolutions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odel in software testing - elearningsolutionstest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3150235"/>
                    </a:xfrm>
                    <a:prstGeom prst="rect">
                      <a:avLst/>
                    </a:prstGeom>
                    <a:noFill/>
                    <a:ln>
                      <a:noFill/>
                    </a:ln>
                  </pic:spPr>
                </pic:pic>
              </a:graphicData>
            </a:graphic>
          </wp:anchor>
        </w:drawing>
      </w:r>
    </w:p>
    <w:p w14:paraId="46C3097B" w14:textId="77777777" w:rsidR="00471B8A" w:rsidRDefault="00471B8A" w:rsidP="007E7FF7">
      <w:pPr>
        <w:tabs>
          <w:tab w:val="center" w:pos="6379"/>
        </w:tabs>
        <w:spacing w:after="200" w:line="276" w:lineRule="auto"/>
        <w:jc w:val="center"/>
        <w:rPr>
          <w:b/>
          <w:sz w:val="32"/>
          <w:szCs w:val="32"/>
        </w:rPr>
      </w:pPr>
    </w:p>
    <w:p w14:paraId="5BAAB9BC" w14:textId="77777777" w:rsidR="00471B8A" w:rsidRDefault="00471B8A" w:rsidP="007E7FF7">
      <w:pPr>
        <w:tabs>
          <w:tab w:val="center" w:pos="6379"/>
        </w:tabs>
        <w:spacing w:after="200" w:line="276" w:lineRule="auto"/>
        <w:jc w:val="center"/>
        <w:rPr>
          <w:b/>
          <w:sz w:val="32"/>
          <w:szCs w:val="32"/>
        </w:rPr>
      </w:pPr>
    </w:p>
    <w:p w14:paraId="19EDC5DB" w14:textId="77777777" w:rsidR="00471B8A" w:rsidRDefault="00471B8A" w:rsidP="007E7FF7">
      <w:pPr>
        <w:tabs>
          <w:tab w:val="center" w:pos="6379"/>
        </w:tabs>
        <w:spacing w:after="200" w:line="276" w:lineRule="auto"/>
        <w:jc w:val="center"/>
        <w:rPr>
          <w:b/>
          <w:sz w:val="32"/>
          <w:szCs w:val="32"/>
        </w:rPr>
      </w:pPr>
    </w:p>
    <w:p w14:paraId="1F871126" w14:textId="77777777" w:rsidR="00471B8A" w:rsidRDefault="00471B8A" w:rsidP="007E7FF7">
      <w:pPr>
        <w:tabs>
          <w:tab w:val="center" w:pos="6379"/>
        </w:tabs>
        <w:spacing w:after="200" w:line="276" w:lineRule="auto"/>
        <w:jc w:val="center"/>
        <w:rPr>
          <w:b/>
          <w:sz w:val="32"/>
          <w:szCs w:val="32"/>
        </w:rPr>
      </w:pPr>
    </w:p>
    <w:p w14:paraId="54A55716" w14:textId="77777777" w:rsidR="00471B8A" w:rsidRDefault="00471B8A" w:rsidP="007E7FF7">
      <w:pPr>
        <w:tabs>
          <w:tab w:val="center" w:pos="6379"/>
        </w:tabs>
        <w:spacing w:after="200" w:line="276" w:lineRule="auto"/>
        <w:jc w:val="center"/>
        <w:rPr>
          <w:b/>
          <w:sz w:val="32"/>
          <w:szCs w:val="32"/>
        </w:rPr>
      </w:pPr>
    </w:p>
    <w:p w14:paraId="44190E1F" w14:textId="77777777" w:rsidR="00471B8A" w:rsidRDefault="00471B8A" w:rsidP="007E7FF7">
      <w:pPr>
        <w:tabs>
          <w:tab w:val="center" w:pos="6379"/>
        </w:tabs>
        <w:spacing w:after="200" w:line="276" w:lineRule="auto"/>
        <w:jc w:val="center"/>
        <w:rPr>
          <w:b/>
          <w:sz w:val="32"/>
          <w:szCs w:val="32"/>
        </w:rPr>
      </w:pPr>
    </w:p>
    <w:p w14:paraId="733F0CFE" w14:textId="77777777" w:rsidR="00471B8A" w:rsidRDefault="00471B8A" w:rsidP="007E7FF7">
      <w:pPr>
        <w:tabs>
          <w:tab w:val="center" w:pos="6379"/>
        </w:tabs>
        <w:spacing w:after="200" w:line="276" w:lineRule="auto"/>
        <w:jc w:val="center"/>
        <w:rPr>
          <w:b/>
          <w:sz w:val="32"/>
          <w:szCs w:val="32"/>
        </w:rPr>
      </w:pPr>
    </w:p>
    <w:p w14:paraId="0BF866A0" w14:textId="77777777" w:rsidR="00471B8A" w:rsidRDefault="00471B8A" w:rsidP="007E7FF7">
      <w:pPr>
        <w:tabs>
          <w:tab w:val="center" w:pos="6379"/>
        </w:tabs>
        <w:spacing w:after="200" w:line="276" w:lineRule="auto"/>
        <w:jc w:val="center"/>
        <w:rPr>
          <w:b/>
          <w:sz w:val="32"/>
          <w:szCs w:val="32"/>
        </w:rPr>
      </w:pPr>
    </w:p>
    <w:p w14:paraId="3930A182" w14:textId="77777777" w:rsidR="00471B8A" w:rsidRPr="00593894" w:rsidRDefault="00471B8A" w:rsidP="00471B8A">
      <w:pPr>
        <w:pStyle w:val="Nidungvnbn"/>
        <w:rPr>
          <w:lang w:val="vi-VN"/>
        </w:rPr>
      </w:pPr>
      <w:r w:rsidRPr="00593894">
        <w:rPr>
          <w:lang w:val="vi-VN"/>
        </w:rPr>
        <w:t>Dựa theo mô hình có các giai đoạn phát triển sau:</w:t>
      </w:r>
    </w:p>
    <w:p w14:paraId="19B0D6DD" w14:textId="77777777" w:rsidR="00471B8A" w:rsidRDefault="00471B8A">
      <w:pPr>
        <w:pStyle w:val="Nidungvnbn"/>
        <w:numPr>
          <w:ilvl w:val="0"/>
          <w:numId w:val="15"/>
        </w:numPr>
        <w:rPr>
          <w:lang w:val="vi-VN"/>
        </w:rPr>
      </w:pPr>
      <w:r w:rsidRPr="00471B8A">
        <w:rPr>
          <w:b/>
          <w:bCs/>
          <w:lang w:val="vi-VN"/>
        </w:rPr>
        <w:t>Xác định các yêu cầu</w:t>
      </w:r>
      <w:r w:rsidRPr="00593894">
        <w:rPr>
          <w:lang w:val="vi-VN"/>
        </w:rPr>
        <w:t>: Với pha đầu tiên, những yêu cầu có thể có của một ứng dụng được phân tích một cách có hệ thống nhằm mục đích tạo ra một tài liệu cụ thể phục vụ cho quá trình phát triển trong tương lai. Kết quả cần đạt được trong pha này một tài liệu mô tả các yêu cầu xác định ứng dụng sẽ hoạt động những gì, nhưng không cụ thể nó sẽ hoạt động như thế nào.</w:t>
      </w:r>
    </w:p>
    <w:p w14:paraId="302F9F92" w14:textId="77777777" w:rsidR="00471B8A" w:rsidRDefault="00471B8A">
      <w:pPr>
        <w:pStyle w:val="Nidungvnbn"/>
        <w:numPr>
          <w:ilvl w:val="0"/>
          <w:numId w:val="15"/>
        </w:numPr>
        <w:rPr>
          <w:lang w:val="vi-VN"/>
        </w:rPr>
      </w:pPr>
      <w:r w:rsidRPr="00471B8A">
        <w:rPr>
          <w:b/>
          <w:bCs/>
          <w:lang w:val="vi-VN"/>
        </w:rPr>
        <w:t>Phân tích</w:t>
      </w:r>
      <w:r w:rsidRPr="00593894">
        <w:rPr>
          <w:lang w:val="vi-VN"/>
        </w:rPr>
        <w:t>: Trong pha tiếp theo, hệ thống được phân tích để có thể tạo ra một mô hình và logic của hệ thống phù hợp mà sẽ được sử dụng trong ứng dụng.</w:t>
      </w:r>
    </w:p>
    <w:p w14:paraId="2E09823A" w14:textId="77777777" w:rsidR="00471B8A" w:rsidRPr="00471B8A" w:rsidRDefault="00471B8A">
      <w:pPr>
        <w:pStyle w:val="Nidungvnbn"/>
        <w:numPr>
          <w:ilvl w:val="0"/>
          <w:numId w:val="15"/>
        </w:numPr>
        <w:rPr>
          <w:lang w:val="vi-VN"/>
        </w:rPr>
      </w:pPr>
      <w:r w:rsidRPr="00471B8A">
        <w:rPr>
          <w:b/>
          <w:bCs/>
          <w:lang w:val="vi-VN"/>
        </w:rPr>
        <w:t>Thiết kế</w:t>
      </w:r>
      <w:r w:rsidRPr="00593894">
        <w:rPr>
          <w:lang w:val="vi-VN"/>
        </w:rPr>
        <w:t>: Pha này phần lớn giải quyết các yêu cầu thiết kế về kỹ thuật, như ngôn ngữ lập trình, tầng dữ liệu, dịch vụ,…Một bản thiết kế điển hình sẽ được hoàn thành một cách càng cụ thể càng tốt. Nó sẽ mô tả chính xác logic của hệ thống được đề cập trong phần phân tích sẽ được thực thi như nào.</w:t>
      </w:r>
    </w:p>
    <w:p w14:paraId="56FCB6F1" w14:textId="77777777" w:rsidR="00471B8A" w:rsidRDefault="00471B8A">
      <w:pPr>
        <w:pStyle w:val="Nidungvnbn"/>
        <w:numPr>
          <w:ilvl w:val="0"/>
          <w:numId w:val="15"/>
        </w:numPr>
        <w:rPr>
          <w:lang w:val="vi-VN"/>
        </w:rPr>
      </w:pPr>
      <w:r w:rsidRPr="00471B8A">
        <w:rPr>
          <w:b/>
          <w:bCs/>
          <w:lang w:val="vi-VN"/>
        </w:rPr>
        <w:lastRenderedPageBreak/>
        <w:t>Viết mã</w:t>
      </w:r>
      <w:r w:rsidRPr="00593894">
        <w:rPr>
          <w:lang w:val="vi-VN"/>
        </w:rPr>
        <w:t>: Công việc viết mã cuối cùng được thực hiện ở pha thứ tư này, nó sẽ thực thi toàn bộ các mô hình, logic của hệ thống, và các dịch vụ tích hợp đã được làm rõ trong các pha trước.</w:t>
      </w:r>
    </w:p>
    <w:p w14:paraId="38031145" w14:textId="77777777" w:rsidR="00471B8A" w:rsidRDefault="00471B8A">
      <w:pPr>
        <w:pStyle w:val="Nidungvnbn"/>
        <w:numPr>
          <w:ilvl w:val="0"/>
          <w:numId w:val="15"/>
        </w:numPr>
        <w:rPr>
          <w:lang w:val="vi-VN"/>
        </w:rPr>
      </w:pPr>
      <w:r w:rsidRPr="00471B8A">
        <w:rPr>
          <w:b/>
          <w:bCs/>
          <w:lang w:val="vi-VN"/>
        </w:rPr>
        <w:t>Kiểm thử</w:t>
      </w:r>
      <w:r w:rsidRPr="00593894">
        <w:rPr>
          <w:lang w:val="vi-VN"/>
        </w:rPr>
        <w:t>: Tại pha thứ năm, QA, Beta tester, và tất cả các Tester sẽ tìm kiếm vào báo cáo các lỗi trong hệ thống mà cần được xử lý. Thông thường khi pha này sẽ có một vài công việc lặp lại (nhưng cần thiết) của pha. Viết mã, nhằm mục đích các lỗi kỹ thuật được phát hiện sẽ được giải quyết triệt để.</w:t>
      </w:r>
    </w:p>
    <w:p w14:paraId="1B20DE4C" w14:textId="61DE4599" w:rsidR="00471B8A" w:rsidRPr="00196697" w:rsidRDefault="00471B8A">
      <w:pPr>
        <w:pStyle w:val="Nidungvnbn"/>
        <w:numPr>
          <w:ilvl w:val="0"/>
          <w:numId w:val="15"/>
        </w:numPr>
        <w:rPr>
          <w:lang w:val="vi-VN"/>
        </w:rPr>
      </w:pPr>
      <w:r>
        <w:rPr>
          <w:b/>
          <w:bCs/>
        </w:rPr>
        <w:t>Triển khai và v</w:t>
      </w:r>
      <w:r w:rsidRPr="00471B8A">
        <w:rPr>
          <w:b/>
          <w:bCs/>
          <w:lang w:val="vi-VN"/>
        </w:rPr>
        <w:t>ận hành</w:t>
      </w:r>
      <w:r w:rsidRPr="00593894">
        <w:rPr>
          <w:lang w:val="vi-VN"/>
        </w:rPr>
        <w:t>: Cuối cùng, ứng dụng sẽ được triển khai trong môi trường thực tế. Tuy nhiên, pha vận hành không chỉ là công việc đưa dự án ra triển khai, nó còn bao gồm việc hỗ trợ và bảo trì để giữ ứng dụng luôn hoạt động tốt và được cập nhật.</w:t>
      </w:r>
    </w:p>
    <w:p w14:paraId="788667EF" w14:textId="77777777" w:rsidR="00196697" w:rsidRPr="00196697" w:rsidRDefault="00196697" w:rsidP="00196697">
      <w:pPr>
        <w:pStyle w:val="Nidungvnbn"/>
        <w:rPr>
          <w:b/>
          <w:bCs/>
          <w:lang w:val="vi-VN"/>
        </w:rPr>
      </w:pPr>
      <w:r w:rsidRPr="00196697">
        <w:rPr>
          <w:b/>
          <w:bCs/>
          <w:lang w:val="vi-VN"/>
        </w:rPr>
        <w:t>Ưu điểm:</w:t>
      </w:r>
    </w:p>
    <w:p w14:paraId="574E3AAD" w14:textId="77777777" w:rsidR="00196697" w:rsidRDefault="00196697">
      <w:pPr>
        <w:pStyle w:val="Nidungvnbn"/>
        <w:numPr>
          <w:ilvl w:val="0"/>
          <w:numId w:val="16"/>
        </w:numPr>
        <w:rPr>
          <w:lang w:val="vi-VN"/>
        </w:rPr>
      </w:pPr>
      <w:r w:rsidRPr="00593894">
        <w:rPr>
          <w:lang w:val="vi-VN"/>
        </w:rPr>
        <w:t>Cấu trúc đơn giản, dễ hiểu, dễ sử dụng.</w:t>
      </w:r>
    </w:p>
    <w:p w14:paraId="6F2DEC9D" w14:textId="77777777" w:rsidR="00196697" w:rsidRDefault="00196697">
      <w:pPr>
        <w:pStyle w:val="Nidungvnbn"/>
        <w:numPr>
          <w:ilvl w:val="0"/>
          <w:numId w:val="16"/>
        </w:numPr>
        <w:rPr>
          <w:lang w:val="vi-VN"/>
        </w:rPr>
      </w:pPr>
      <w:r w:rsidRPr="00593894">
        <w:rPr>
          <w:lang w:val="vi-VN"/>
        </w:rPr>
        <w:t>Mang lại hiệu quả cao cho các mô hình phát triển quy mô nhỏ.</w:t>
      </w:r>
    </w:p>
    <w:p w14:paraId="4FDB4735" w14:textId="77777777" w:rsidR="00196697" w:rsidRDefault="00196697">
      <w:pPr>
        <w:pStyle w:val="Nidungvnbn"/>
        <w:numPr>
          <w:ilvl w:val="0"/>
          <w:numId w:val="16"/>
        </w:numPr>
        <w:rPr>
          <w:lang w:val="vi-VN"/>
        </w:rPr>
      </w:pPr>
      <w:r w:rsidRPr="00593894">
        <w:rPr>
          <w:lang w:val="vi-VN"/>
        </w:rPr>
        <w:t>Vì các giai đoạn của mô hình thác nước (Waterfall Model) theo nguyên tắc và chính xác, một pha được thực hiện một lần do đó nó rất dễ dàng để duy trì.</w:t>
      </w:r>
    </w:p>
    <w:p w14:paraId="2A47A5FB" w14:textId="77777777" w:rsidR="00196697" w:rsidRDefault="00196697">
      <w:pPr>
        <w:pStyle w:val="Nidungvnbn"/>
        <w:numPr>
          <w:ilvl w:val="0"/>
          <w:numId w:val="16"/>
        </w:numPr>
        <w:rPr>
          <w:lang w:val="vi-VN"/>
        </w:rPr>
      </w:pPr>
      <w:r w:rsidRPr="00593894">
        <w:rPr>
          <w:lang w:val="vi-VN"/>
        </w:rPr>
        <w:t>Các tiêu chí đầu vào và đầu ra được xác định rõ ràng, do đó có hệ thống được tiến hành chất lượng.</w:t>
      </w:r>
    </w:p>
    <w:p w14:paraId="19B74CFA" w14:textId="77777777" w:rsidR="00196697" w:rsidRPr="00593894" w:rsidRDefault="00196697">
      <w:pPr>
        <w:pStyle w:val="Nidungvnbn"/>
        <w:numPr>
          <w:ilvl w:val="0"/>
          <w:numId w:val="16"/>
        </w:numPr>
        <w:rPr>
          <w:lang w:val="vi-VN"/>
        </w:rPr>
      </w:pPr>
      <w:r w:rsidRPr="00593894">
        <w:rPr>
          <w:lang w:val="vi-VN"/>
        </w:rPr>
        <w:t>Ghi lại đầy quá trình và kết quả.</w:t>
      </w:r>
    </w:p>
    <w:p w14:paraId="2810CE8A" w14:textId="77777777" w:rsidR="00196697" w:rsidRPr="00196697" w:rsidRDefault="00196697" w:rsidP="00196697">
      <w:pPr>
        <w:pStyle w:val="Nidungvnbn"/>
        <w:rPr>
          <w:b/>
          <w:bCs/>
          <w:lang w:val="vi-VN"/>
        </w:rPr>
      </w:pPr>
      <w:r w:rsidRPr="00196697">
        <w:rPr>
          <w:b/>
          <w:bCs/>
          <w:lang w:val="vi-VN"/>
        </w:rPr>
        <w:t>Nhược điểm:</w:t>
      </w:r>
    </w:p>
    <w:p w14:paraId="27D0550F" w14:textId="77777777" w:rsidR="00196697" w:rsidRDefault="00196697">
      <w:pPr>
        <w:pStyle w:val="Nidungvnbn"/>
        <w:numPr>
          <w:ilvl w:val="0"/>
          <w:numId w:val="17"/>
        </w:numPr>
        <w:rPr>
          <w:lang w:val="vi-VN"/>
        </w:rPr>
      </w:pPr>
      <w:r w:rsidRPr="00593894">
        <w:rPr>
          <w:lang w:val="vi-VN"/>
        </w:rPr>
        <w:t>Khó trở lại giai đoạn trước do yêu cầu đã được xác định rõ từ trước.</w:t>
      </w:r>
    </w:p>
    <w:p w14:paraId="7E5BDA84" w14:textId="77777777" w:rsidR="00196697" w:rsidRDefault="00196697">
      <w:pPr>
        <w:pStyle w:val="Nidungvnbn"/>
        <w:numPr>
          <w:ilvl w:val="0"/>
          <w:numId w:val="17"/>
        </w:numPr>
        <w:rPr>
          <w:lang w:val="vi-VN"/>
        </w:rPr>
      </w:pPr>
      <w:r w:rsidRPr="00593894">
        <w:rPr>
          <w:lang w:val="vi-VN"/>
        </w:rPr>
        <w:t>Không đáp ứng yêu cầu thay đổi.</w:t>
      </w:r>
    </w:p>
    <w:p w14:paraId="24DAF164" w14:textId="77777777" w:rsidR="00196697" w:rsidRDefault="00196697">
      <w:pPr>
        <w:pStyle w:val="Nidungvnbn"/>
        <w:numPr>
          <w:ilvl w:val="0"/>
          <w:numId w:val="17"/>
        </w:numPr>
        <w:rPr>
          <w:lang w:val="vi-VN"/>
        </w:rPr>
      </w:pPr>
      <w:r w:rsidRPr="00593894">
        <w:rPr>
          <w:lang w:val="vi-VN"/>
        </w:rPr>
        <w:t>Không áp dụng cho dự án quy mô dài và đang diễn ra.</w:t>
      </w:r>
    </w:p>
    <w:p w14:paraId="7E6B517B" w14:textId="77777777" w:rsidR="00196697" w:rsidRDefault="00196697">
      <w:pPr>
        <w:pStyle w:val="Nidungvnbn"/>
        <w:numPr>
          <w:ilvl w:val="0"/>
          <w:numId w:val="17"/>
        </w:numPr>
        <w:rPr>
          <w:lang w:val="vi-VN"/>
        </w:rPr>
      </w:pPr>
      <w:r w:rsidRPr="00593894">
        <w:rPr>
          <w:lang w:val="vi-VN"/>
        </w:rPr>
        <w:t>Không phù hợp với dự án thay đổi thường xuyên.</w:t>
      </w:r>
    </w:p>
    <w:p w14:paraId="35E94B24" w14:textId="77777777" w:rsidR="004F0404" w:rsidRDefault="004F0404" w:rsidP="00AA04FE">
      <w:pPr>
        <w:tabs>
          <w:tab w:val="center" w:pos="6379"/>
        </w:tabs>
        <w:spacing w:after="200" w:line="276" w:lineRule="auto"/>
        <w:rPr>
          <w:b/>
          <w:sz w:val="32"/>
          <w:szCs w:val="32"/>
        </w:rPr>
      </w:pPr>
    </w:p>
    <w:p w14:paraId="179148C1" w14:textId="120B2591" w:rsidR="00785BD4" w:rsidRDefault="00810B78" w:rsidP="00785BD4">
      <w:pPr>
        <w:pStyle w:val="Heading1"/>
      </w:pPr>
      <w:bookmarkStart w:id="237" w:name="_Toc183893976"/>
      <w:r>
        <w:lastRenderedPageBreak/>
        <w:t>HIỆN THỰC HỆ THỐNG</w:t>
      </w:r>
      <w:bookmarkEnd w:id="237"/>
      <w:r w:rsidR="00740765">
        <w:t xml:space="preserve"> </w:t>
      </w:r>
    </w:p>
    <w:p w14:paraId="02CA11D9" w14:textId="7D3FBFBA" w:rsidR="00900C60" w:rsidRPr="00900C60" w:rsidRDefault="00321C0D" w:rsidP="00900C60">
      <w:pPr>
        <w:pStyle w:val="Heading2"/>
      </w:pPr>
      <w:bookmarkStart w:id="238" w:name="_Toc183893977"/>
      <w:r>
        <w:t>Chức năng đăng nhập</w:t>
      </w:r>
      <w:bookmarkEnd w:id="238"/>
    </w:p>
    <w:p w14:paraId="5DF116CD" w14:textId="44165CB3" w:rsidR="00785BD4" w:rsidRDefault="00321C0D" w:rsidP="008059A1">
      <w:pPr>
        <w:pStyle w:val="Nidungvnbn"/>
      </w:pPr>
      <w:r w:rsidRPr="00D62116">
        <w:rPr>
          <w:noProof/>
        </w:rPr>
        <w:drawing>
          <wp:anchor distT="0" distB="0" distL="114300" distR="114300" simplePos="0" relativeHeight="251932672" behindDoc="0" locked="0" layoutInCell="1" allowOverlap="1" wp14:anchorId="7BEB15BB" wp14:editId="26012E48">
            <wp:simplePos x="0" y="0"/>
            <wp:positionH relativeFrom="margin">
              <wp:align>right</wp:align>
            </wp:positionH>
            <wp:positionV relativeFrom="paragraph">
              <wp:posOffset>168275</wp:posOffset>
            </wp:positionV>
            <wp:extent cx="5791835" cy="890270"/>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91835" cy="890270"/>
                    </a:xfrm>
                    <a:prstGeom prst="rect">
                      <a:avLst/>
                    </a:prstGeom>
                  </pic:spPr>
                </pic:pic>
              </a:graphicData>
            </a:graphic>
          </wp:anchor>
        </w:drawing>
      </w:r>
    </w:p>
    <w:p w14:paraId="389D68C7" w14:textId="77777777" w:rsidR="00121A61" w:rsidRDefault="00121A61" w:rsidP="008059A1">
      <w:pPr>
        <w:pStyle w:val="Nidungvnbn"/>
      </w:pPr>
    </w:p>
    <w:p w14:paraId="0DF80ADE" w14:textId="77777777" w:rsidR="00121A61" w:rsidRDefault="00121A61" w:rsidP="008059A1">
      <w:pPr>
        <w:pStyle w:val="Nidungvnbn"/>
      </w:pPr>
    </w:p>
    <w:p w14:paraId="74F6E8BB" w14:textId="3F4B3CE7" w:rsidR="00321C0D" w:rsidRPr="00321C0D" w:rsidRDefault="00321C0D" w:rsidP="00321C0D">
      <w:pPr>
        <w:pStyle w:val="Nidungvnbn"/>
        <w:ind w:firstLine="0"/>
      </w:pPr>
      <w:r>
        <w:rPr>
          <w:noProof/>
        </w:rPr>
        <mc:AlternateContent>
          <mc:Choice Requires="wps">
            <w:drawing>
              <wp:anchor distT="0" distB="0" distL="114300" distR="114300" simplePos="0" relativeHeight="251934720" behindDoc="0" locked="0" layoutInCell="1" allowOverlap="1" wp14:anchorId="387F58D6" wp14:editId="1D60EE2E">
                <wp:simplePos x="0" y="0"/>
                <wp:positionH relativeFrom="margin">
                  <wp:align>right</wp:align>
                </wp:positionH>
                <wp:positionV relativeFrom="paragraph">
                  <wp:posOffset>247650</wp:posOffset>
                </wp:positionV>
                <wp:extent cx="5791835" cy="333375"/>
                <wp:effectExtent l="0" t="0" r="0" b="9525"/>
                <wp:wrapNone/>
                <wp:docPr id="623687454" name="Text Box 1"/>
                <wp:cNvGraphicFramePr/>
                <a:graphic xmlns:a="http://schemas.openxmlformats.org/drawingml/2006/main">
                  <a:graphicData uri="http://schemas.microsoft.com/office/word/2010/wordprocessingShape">
                    <wps:wsp>
                      <wps:cNvSpPr txBox="1"/>
                      <wps:spPr>
                        <a:xfrm>
                          <a:off x="0" y="0"/>
                          <a:ext cx="5791835" cy="333375"/>
                        </a:xfrm>
                        <a:prstGeom prst="rect">
                          <a:avLst/>
                        </a:prstGeom>
                        <a:solidFill>
                          <a:prstClr val="white"/>
                        </a:solidFill>
                        <a:ln>
                          <a:noFill/>
                        </a:ln>
                      </wps:spPr>
                      <wps:txbx>
                        <w:txbxContent>
                          <w:p w14:paraId="788DC8B5" w14:textId="788512FF" w:rsidR="00321C0D" w:rsidRPr="0073025B" w:rsidRDefault="00321C0D" w:rsidP="00321C0D">
                            <w:pPr>
                              <w:pStyle w:val="Caption"/>
                              <w:rPr>
                                <w:noProof/>
                              </w:rPr>
                            </w:pPr>
                            <w:bookmarkStart w:id="239" w:name="_Toc183893705"/>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w:t>
                            </w:r>
                            <w:r w:rsidR="00456216">
                              <w:fldChar w:fldCharType="end"/>
                            </w:r>
                            <w:r>
                              <w:t xml:space="preserve">: </w:t>
                            </w:r>
                            <w:r>
                              <w:t>Hàm khởi tạo login và xử lý lấy dữ liệu từ request</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F58D6" id="_x0000_s1084" type="#_x0000_t202" style="position:absolute;left:0;text-align:left;margin-left:404.85pt;margin-top:19.5pt;width:456.05pt;height:26.25pt;z-index:251934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" stroked="f">
                <v:textbox inset="0,0,0,0">
                  <w:txbxContent>
                    <w:p w14:paraId="788DC8B5" w14:textId="788512FF" w:rsidR="00321C0D" w:rsidRPr="0073025B" w:rsidRDefault="00321C0D" w:rsidP="00321C0D">
                      <w:pPr>
                        <w:pStyle w:val="Caption"/>
                        <w:rPr>
                          <w:noProof/>
                        </w:rPr>
                      </w:pPr>
                      <w:bookmarkStart w:id="240" w:name="_Toc183893705"/>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w:t>
                      </w:r>
                      <w:r w:rsidR="00456216">
                        <w:fldChar w:fldCharType="end"/>
                      </w:r>
                      <w:r>
                        <w:t xml:space="preserve">: </w:t>
                      </w:r>
                      <w:r>
                        <w:t>Hàm khởi tạo login và xử lý lấy dữ liệu từ request</w:t>
                      </w:r>
                      <w:bookmarkEnd w:id="240"/>
                    </w:p>
                  </w:txbxContent>
                </v:textbox>
                <w10:wrap anchorx="margin"/>
              </v:shape>
            </w:pict>
          </mc:Fallback>
        </mc:AlternateContent>
      </w:r>
    </w:p>
    <w:p w14:paraId="1F95E998" w14:textId="77777777" w:rsidR="00321C0D" w:rsidRDefault="00321C0D" w:rsidP="00321C0D">
      <w:pPr>
        <w:pStyle w:val="Nidungvnbn"/>
      </w:pPr>
    </w:p>
    <w:p w14:paraId="2106C3BF" w14:textId="71135DB1" w:rsidR="00321C0D" w:rsidRDefault="00321C0D" w:rsidP="00321C0D">
      <w:pPr>
        <w:pStyle w:val="Nidungvnbn"/>
      </w:pPr>
      <w:r>
        <w:t xml:space="preserve">Chức năng này </w:t>
      </w:r>
      <w:r>
        <w:t xml:space="preserve">được thực hiện bởi một hàm async tên là </w:t>
      </w:r>
      <w:r w:rsidRPr="0072345A">
        <w:rPr>
          <w:i/>
          <w:iCs/>
        </w:rPr>
        <w:t>login</w:t>
      </w:r>
      <w:r>
        <w:t xml:space="preserve">, được bao bọc bởi </w:t>
      </w:r>
      <w:r w:rsidRPr="0072345A">
        <w:rPr>
          <w:i/>
          <w:iCs/>
        </w:rPr>
        <w:t>catchAsync</w:t>
      </w:r>
      <w:r>
        <w:t xml:space="preserve"> để xử lý những lỗi có thể xảy ra trong quá trình thực thi. Hàm này trích xuất </w:t>
      </w:r>
      <w:r w:rsidRPr="00F631F8">
        <w:rPr>
          <w:b/>
          <w:bCs/>
        </w:rPr>
        <w:t>username</w:t>
      </w:r>
      <w:r>
        <w:t xml:space="preserve"> và </w:t>
      </w:r>
      <w:r w:rsidRPr="00F631F8">
        <w:rPr>
          <w:b/>
          <w:bCs/>
        </w:rPr>
        <w:t>password</w:t>
      </w:r>
      <w:r>
        <w:t xml:space="preserve"> từ body của request. Nếu thiếu một trong hai, chương trình sẽ gọi </w:t>
      </w:r>
      <w:r w:rsidRPr="00D62116">
        <w:t>next</w:t>
      </w:r>
      <w:r>
        <w:t xml:space="preserve"> với một </w:t>
      </w:r>
      <w:r w:rsidRPr="0072345A">
        <w:t>AppError</w:t>
      </w:r>
      <w:r>
        <w:rPr>
          <w:b/>
          <w:bCs/>
        </w:rPr>
        <w:t xml:space="preserve"> </w:t>
      </w:r>
      <w:r w:rsidRPr="00D62116">
        <w:t>được</w:t>
      </w:r>
      <w:r>
        <w:t xml:space="preserve"> xây dựng trước đó và báo rằng cần cung cấp cả hai trường, sau đó trả về mã trạng thái </w:t>
      </w:r>
      <w:r w:rsidRPr="00F631F8">
        <w:rPr>
          <w:b/>
          <w:bCs/>
        </w:rPr>
        <w:t>400</w:t>
      </w:r>
      <w:r>
        <w:rPr>
          <w:b/>
          <w:bCs/>
        </w:rPr>
        <w:t>.</w:t>
      </w:r>
    </w:p>
    <w:p w14:paraId="75F1E08B" w14:textId="1EC07194" w:rsidR="00121A61" w:rsidRPr="00321C0D" w:rsidRDefault="00321C0D" w:rsidP="00321C0D">
      <w:pPr>
        <w:pStyle w:val="Nidungvnbn"/>
      </w:pPr>
      <w:r w:rsidRPr="00D62116">
        <w:rPr>
          <w:noProof/>
        </w:rPr>
        <w:drawing>
          <wp:anchor distT="0" distB="0" distL="114300" distR="114300" simplePos="0" relativeHeight="251935744" behindDoc="0" locked="0" layoutInCell="1" allowOverlap="1" wp14:anchorId="361E5204" wp14:editId="684E2EC2">
            <wp:simplePos x="0" y="0"/>
            <wp:positionH relativeFrom="margin">
              <wp:align>right</wp:align>
            </wp:positionH>
            <wp:positionV relativeFrom="paragraph">
              <wp:posOffset>120650</wp:posOffset>
            </wp:positionV>
            <wp:extent cx="5791835" cy="145351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91835" cy="1453515"/>
                    </a:xfrm>
                    <a:prstGeom prst="rect">
                      <a:avLst/>
                    </a:prstGeom>
                  </pic:spPr>
                </pic:pic>
              </a:graphicData>
            </a:graphic>
          </wp:anchor>
        </w:drawing>
      </w:r>
    </w:p>
    <w:p w14:paraId="475B1DFC" w14:textId="77777777" w:rsidR="00121A61" w:rsidRDefault="00121A61" w:rsidP="008059A1">
      <w:pPr>
        <w:pStyle w:val="Nidungvnbn"/>
      </w:pPr>
    </w:p>
    <w:p w14:paraId="6C8623BB" w14:textId="77777777" w:rsidR="00121A61" w:rsidRDefault="00121A61" w:rsidP="008059A1">
      <w:pPr>
        <w:pStyle w:val="Nidungvnbn"/>
      </w:pPr>
    </w:p>
    <w:p w14:paraId="68482D6E" w14:textId="77777777" w:rsidR="00121A61" w:rsidRDefault="00121A61" w:rsidP="008059A1">
      <w:pPr>
        <w:pStyle w:val="Nidungvnbn"/>
      </w:pPr>
    </w:p>
    <w:p w14:paraId="100495BB" w14:textId="77777777" w:rsidR="00121A61" w:rsidRDefault="00121A61" w:rsidP="008059A1">
      <w:pPr>
        <w:pStyle w:val="Nidungvnbn"/>
      </w:pPr>
    </w:p>
    <w:p w14:paraId="587F0E1A" w14:textId="57D1F296" w:rsidR="00121A61" w:rsidRDefault="00F12D7E" w:rsidP="00F12D7E">
      <w:pPr>
        <w:pStyle w:val="Nidungvnbn"/>
        <w:ind w:firstLine="0"/>
      </w:pPr>
      <w:r>
        <w:rPr>
          <w:noProof/>
        </w:rPr>
        <mc:AlternateContent>
          <mc:Choice Requires="wps">
            <w:drawing>
              <wp:anchor distT="0" distB="0" distL="114300" distR="114300" simplePos="0" relativeHeight="251937792" behindDoc="0" locked="0" layoutInCell="1" allowOverlap="1" wp14:anchorId="4EA6221F" wp14:editId="2C544AB2">
                <wp:simplePos x="0" y="0"/>
                <wp:positionH relativeFrom="margin">
                  <wp:align>right</wp:align>
                </wp:positionH>
                <wp:positionV relativeFrom="paragraph">
                  <wp:posOffset>226695</wp:posOffset>
                </wp:positionV>
                <wp:extent cx="5791835" cy="635"/>
                <wp:effectExtent l="0" t="0" r="0" b="6985"/>
                <wp:wrapNone/>
                <wp:docPr id="164175509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BFE3795" w14:textId="0D93AD44" w:rsidR="00321C0D" w:rsidRPr="00C0205F" w:rsidRDefault="00321C0D" w:rsidP="00321C0D">
                            <w:pPr>
                              <w:pStyle w:val="Caption"/>
                              <w:rPr>
                                <w:noProof/>
                              </w:rPr>
                            </w:pPr>
                            <w:bookmarkStart w:id="241" w:name="_Toc183893706"/>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w:t>
                            </w:r>
                            <w:r w:rsidR="00456216">
                              <w:fldChar w:fldCharType="end"/>
                            </w:r>
                            <w:r>
                              <w:t xml:space="preserve">: </w:t>
                            </w:r>
                            <w:r>
                              <w:t>Đoạn code tìm kiếm staff và kiểm tra username và password</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6221F" id="_x0000_s1085" type="#_x0000_t202" style="position:absolute;left:0;text-align:left;margin-left:404.85pt;margin-top:17.85pt;width:456.05pt;height:.05pt;z-index:251937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U1PGwIAAEA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" stroked="f">
                <v:textbox style="mso-fit-shape-to-text:t" inset="0,0,0,0">
                  <w:txbxContent>
                    <w:p w14:paraId="6BFE3795" w14:textId="0D93AD44" w:rsidR="00321C0D" w:rsidRPr="00C0205F" w:rsidRDefault="00321C0D" w:rsidP="00321C0D">
                      <w:pPr>
                        <w:pStyle w:val="Caption"/>
                        <w:rPr>
                          <w:noProof/>
                        </w:rPr>
                      </w:pPr>
                      <w:bookmarkStart w:id="242" w:name="_Toc183893706"/>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w:t>
                      </w:r>
                      <w:r w:rsidR="00456216">
                        <w:fldChar w:fldCharType="end"/>
                      </w:r>
                      <w:r>
                        <w:t xml:space="preserve">: </w:t>
                      </w:r>
                      <w:r>
                        <w:t>Đoạn code tìm kiếm staff và kiểm tra username và password</w:t>
                      </w:r>
                      <w:bookmarkEnd w:id="242"/>
                    </w:p>
                  </w:txbxContent>
                </v:textbox>
                <w10:wrap anchorx="margin"/>
              </v:shape>
            </w:pict>
          </mc:Fallback>
        </mc:AlternateContent>
      </w:r>
    </w:p>
    <w:p w14:paraId="348458C9" w14:textId="77777777" w:rsidR="00F12D7E" w:rsidRPr="00F12D7E" w:rsidRDefault="00F12D7E" w:rsidP="00F12D7E">
      <w:pPr>
        <w:pStyle w:val="Nidungvnbn"/>
        <w:ind w:firstLine="0"/>
      </w:pPr>
    </w:p>
    <w:p w14:paraId="2152BDCE" w14:textId="77777777" w:rsidR="00F12D7E" w:rsidRDefault="00F12D7E" w:rsidP="00F12D7E">
      <w:pPr>
        <w:pStyle w:val="Nidungvnbn"/>
      </w:pPr>
      <w:r>
        <w:t xml:space="preserve">Sau đó, hàm này bắt đầu tìm kiếm một </w:t>
      </w:r>
      <w:r w:rsidRPr="00D62116">
        <w:rPr>
          <w:b/>
          <w:bCs/>
        </w:rPr>
        <w:t xml:space="preserve">Staff </w:t>
      </w:r>
      <w:r>
        <w:t xml:space="preserve">với tên người dùng từ </w:t>
      </w:r>
      <w:r w:rsidRPr="00D62116">
        <w:t>username</w:t>
      </w:r>
      <w:r>
        <w:t xml:space="preserve">, từ đó trả về một object </w:t>
      </w:r>
      <w:r w:rsidRPr="00365613">
        <w:t>staff</w:t>
      </w:r>
      <w:r>
        <w:t xml:space="preserve"> trong đó có chứa mật khẩu trong kết quả. Nếu không tìm thấy </w:t>
      </w:r>
      <w:r w:rsidRPr="00D62116">
        <w:t>staff</w:t>
      </w:r>
      <w:r>
        <w:t xml:space="preserve"> từ </w:t>
      </w:r>
      <w:r w:rsidRPr="007B5C6E">
        <w:rPr>
          <w:b/>
          <w:bCs/>
        </w:rPr>
        <w:t>username</w:t>
      </w:r>
      <w:r>
        <w:t xml:space="preserve"> hoặc </w:t>
      </w:r>
      <w:r w:rsidRPr="007B5C6E">
        <w:rPr>
          <w:b/>
          <w:bCs/>
        </w:rPr>
        <w:t>password</w:t>
      </w:r>
      <w:r>
        <w:t xml:space="preserve"> không khớp, hàm sẽ gọi </w:t>
      </w:r>
      <w:r w:rsidRPr="00D62116">
        <w:t>next</w:t>
      </w:r>
      <w:r>
        <w:t xml:space="preserve"> với </w:t>
      </w:r>
      <w:r w:rsidRPr="00D62116">
        <w:t>AppError</w:t>
      </w:r>
      <w:r>
        <w:t xml:space="preserve"> báo rằng thông tin đăng nhập không chính xác và trả về mã trạng thái </w:t>
      </w:r>
      <w:r w:rsidRPr="00F631F8">
        <w:rPr>
          <w:b/>
          <w:bCs/>
        </w:rPr>
        <w:t>401</w:t>
      </w:r>
      <w:r>
        <w:t>.</w:t>
      </w:r>
    </w:p>
    <w:p w14:paraId="28C45600" w14:textId="5994BBC8" w:rsidR="00121A61" w:rsidRDefault="00121A61" w:rsidP="008059A1">
      <w:pPr>
        <w:pStyle w:val="Nidungvnbn"/>
      </w:pPr>
    </w:p>
    <w:p w14:paraId="76E162B4" w14:textId="77777777" w:rsidR="00121A61" w:rsidRDefault="00121A61" w:rsidP="008059A1">
      <w:pPr>
        <w:pStyle w:val="Nidungvnbn"/>
      </w:pPr>
    </w:p>
    <w:p w14:paraId="437BAE1E" w14:textId="77777777" w:rsidR="00121A61" w:rsidRDefault="00121A61" w:rsidP="008059A1">
      <w:pPr>
        <w:pStyle w:val="Nidungvnbn"/>
      </w:pPr>
    </w:p>
    <w:p w14:paraId="23148372" w14:textId="77777777" w:rsidR="00121A61" w:rsidRDefault="00121A61" w:rsidP="008059A1">
      <w:pPr>
        <w:pStyle w:val="Nidungvnbn"/>
      </w:pPr>
    </w:p>
    <w:p w14:paraId="41D335B0" w14:textId="3A1AAA4E" w:rsidR="0070629E" w:rsidRDefault="0070629E" w:rsidP="008059A1">
      <w:pPr>
        <w:pStyle w:val="Nidungvnbn"/>
      </w:pPr>
      <w:r>
        <w:rPr>
          <w:noProof/>
        </w:rPr>
        <w:lastRenderedPageBreak/>
        <mc:AlternateContent>
          <mc:Choice Requires="wps">
            <w:drawing>
              <wp:anchor distT="0" distB="0" distL="114300" distR="114300" simplePos="0" relativeHeight="251940864" behindDoc="0" locked="0" layoutInCell="1" allowOverlap="1" wp14:anchorId="2C04431C" wp14:editId="7C96CEC9">
                <wp:simplePos x="0" y="0"/>
                <wp:positionH relativeFrom="column">
                  <wp:posOffset>0</wp:posOffset>
                </wp:positionH>
                <wp:positionV relativeFrom="paragraph">
                  <wp:posOffset>3971925</wp:posOffset>
                </wp:positionV>
                <wp:extent cx="5791835" cy="635"/>
                <wp:effectExtent l="0" t="0" r="0" b="0"/>
                <wp:wrapNone/>
                <wp:docPr id="191078191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E5638D3" w14:textId="65C9C552" w:rsidR="0070629E" w:rsidRPr="00466A6C" w:rsidRDefault="0070629E" w:rsidP="0070629E">
                            <w:pPr>
                              <w:pStyle w:val="Caption"/>
                              <w:rPr>
                                <w:noProof/>
                              </w:rPr>
                            </w:pPr>
                            <w:bookmarkStart w:id="243" w:name="_Toc183893707"/>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w:t>
                            </w:r>
                            <w:r w:rsidR="00456216">
                              <w:fldChar w:fldCharType="end"/>
                            </w:r>
                            <w:r>
                              <w:t>: Đoạn code kiểm tra trường hợp đăng nhập khác</w:t>
                            </w:r>
                            <w:bookmarkEnd w:id="243"/>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4431C" id="_x0000_s1086" type="#_x0000_t202" style="position:absolute;left:0;text-align:left;margin-left:0;margin-top:312.75pt;width:456.0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PsGQ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" stroked="f">
                <v:textbox style="mso-fit-shape-to-text:t" inset="0,0,0,0">
                  <w:txbxContent>
                    <w:p w14:paraId="7E5638D3" w14:textId="65C9C552" w:rsidR="0070629E" w:rsidRPr="00466A6C" w:rsidRDefault="0070629E" w:rsidP="0070629E">
                      <w:pPr>
                        <w:pStyle w:val="Caption"/>
                        <w:rPr>
                          <w:noProof/>
                        </w:rPr>
                      </w:pPr>
                      <w:bookmarkStart w:id="244" w:name="_Toc183893707"/>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w:t>
                      </w:r>
                      <w:r w:rsidR="00456216">
                        <w:fldChar w:fldCharType="end"/>
                      </w:r>
                      <w:r>
                        <w:t>: Đoạn code kiểm tra trường hợp đăng nhập khác</w:t>
                      </w:r>
                      <w:bookmarkEnd w:id="244"/>
                      <w:r>
                        <w:tab/>
                      </w:r>
                    </w:p>
                  </w:txbxContent>
                </v:textbox>
              </v:shape>
            </w:pict>
          </mc:Fallback>
        </mc:AlternateContent>
      </w:r>
      <w:r w:rsidRPr="00A001D1">
        <w:rPr>
          <w:noProof/>
        </w:rPr>
        <w:drawing>
          <wp:anchor distT="0" distB="0" distL="114300" distR="114300" simplePos="0" relativeHeight="251938816" behindDoc="0" locked="0" layoutInCell="1" allowOverlap="1" wp14:anchorId="441725CC" wp14:editId="149D0951">
            <wp:simplePos x="0" y="0"/>
            <wp:positionH relativeFrom="margin">
              <wp:align>right</wp:align>
            </wp:positionH>
            <wp:positionV relativeFrom="paragraph">
              <wp:posOffset>-3175</wp:posOffset>
            </wp:positionV>
            <wp:extent cx="5791835" cy="39179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91835" cy="3917950"/>
                    </a:xfrm>
                    <a:prstGeom prst="rect">
                      <a:avLst/>
                    </a:prstGeom>
                  </pic:spPr>
                </pic:pic>
              </a:graphicData>
            </a:graphic>
          </wp:anchor>
        </w:drawing>
      </w:r>
    </w:p>
    <w:p w14:paraId="74098820" w14:textId="77777777" w:rsidR="0070629E" w:rsidRDefault="0070629E" w:rsidP="008059A1">
      <w:pPr>
        <w:pStyle w:val="Nidungvnbn"/>
      </w:pPr>
    </w:p>
    <w:p w14:paraId="2EC09F2F" w14:textId="77777777" w:rsidR="0070629E" w:rsidRDefault="0070629E" w:rsidP="008059A1">
      <w:pPr>
        <w:pStyle w:val="Nidungvnbn"/>
      </w:pPr>
    </w:p>
    <w:p w14:paraId="6FCABA39" w14:textId="77777777" w:rsidR="0070629E" w:rsidRDefault="0070629E" w:rsidP="008059A1">
      <w:pPr>
        <w:pStyle w:val="Nidungvnbn"/>
      </w:pPr>
    </w:p>
    <w:p w14:paraId="5895EF80" w14:textId="77777777" w:rsidR="0070629E" w:rsidRDefault="0070629E" w:rsidP="008059A1">
      <w:pPr>
        <w:pStyle w:val="Nidungvnbn"/>
      </w:pPr>
    </w:p>
    <w:p w14:paraId="4A2EE6B6" w14:textId="77777777" w:rsidR="0070629E" w:rsidRDefault="0070629E" w:rsidP="008059A1">
      <w:pPr>
        <w:pStyle w:val="Nidungvnbn"/>
      </w:pPr>
    </w:p>
    <w:p w14:paraId="6891A40F" w14:textId="77777777" w:rsidR="0070629E" w:rsidRDefault="0070629E" w:rsidP="008059A1">
      <w:pPr>
        <w:pStyle w:val="Nidungvnbn"/>
      </w:pPr>
    </w:p>
    <w:p w14:paraId="2BF3C7D2" w14:textId="77777777" w:rsidR="0070629E" w:rsidRDefault="0070629E" w:rsidP="008059A1">
      <w:pPr>
        <w:pStyle w:val="Nidungvnbn"/>
      </w:pPr>
    </w:p>
    <w:p w14:paraId="016DC666" w14:textId="77777777" w:rsidR="0070629E" w:rsidRDefault="0070629E" w:rsidP="008059A1">
      <w:pPr>
        <w:pStyle w:val="Nidungvnbn"/>
      </w:pPr>
    </w:p>
    <w:p w14:paraId="022BBCE6" w14:textId="77777777" w:rsidR="0070629E" w:rsidRDefault="0070629E" w:rsidP="008059A1">
      <w:pPr>
        <w:pStyle w:val="Nidungvnbn"/>
      </w:pPr>
    </w:p>
    <w:p w14:paraId="3EE03222" w14:textId="77777777" w:rsidR="0070629E" w:rsidRDefault="0070629E" w:rsidP="008059A1">
      <w:pPr>
        <w:pStyle w:val="Nidungvnbn"/>
      </w:pPr>
    </w:p>
    <w:p w14:paraId="481ADC24" w14:textId="77777777" w:rsidR="0070629E" w:rsidRDefault="0070629E" w:rsidP="008059A1">
      <w:pPr>
        <w:pStyle w:val="Nidungvnbn"/>
      </w:pPr>
    </w:p>
    <w:p w14:paraId="3C2563EE" w14:textId="77777777" w:rsidR="0070629E" w:rsidRDefault="0070629E" w:rsidP="008059A1">
      <w:pPr>
        <w:pStyle w:val="Nidungvnbn"/>
      </w:pPr>
    </w:p>
    <w:p w14:paraId="6037E557" w14:textId="77777777" w:rsidR="0070629E" w:rsidRDefault="0070629E" w:rsidP="008059A1">
      <w:pPr>
        <w:pStyle w:val="Nidungvnbn"/>
      </w:pPr>
    </w:p>
    <w:p w14:paraId="7986AFE1" w14:textId="77777777" w:rsidR="0070629E" w:rsidRDefault="0070629E" w:rsidP="008059A1">
      <w:pPr>
        <w:pStyle w:val="Nidungvnbn"/>
      </w:pPr>
    </w:p>
    <w:p w14:paraId="06746446" w14:textId="77777777" w:rsidR="0070629E" w:rsidRDefault="0070629E" w:rsidP="0070629E">
      <w:pPr>
        <w:pStyle w:val="Nidungvnbn"/>
      </w:pPr>
      <w:r>
        <w:t xml:space="preserve">Ba đoạn code if tiếp theo đảm bảo rằng nếu tài khoản người dùng có </w:t>
      </w:r>
      <w:r w:rsidRPr="0026511B">
        <w:rPr>
          <w:b/>
          <w:bCs/>
        </w:rPr>
        <w:t>loginToken</w:t>
      </w:r>
      <w:r>
        <w:t xml:space="preserve">, khi đăng nhập phải được cung cấp. Nếu </w:t>
      </w:r>
      <w:r w:rsidRPr="003D43D4">
        <w:t>loginToken</w:t>
      </w:r>
      <w:r>
        <w:t xml:space="preserve"> thiếu, không chính xác hoặc hết hạn, nó sẽ gọi </w:t>
      </w:r>
      <w:r w:rsidRPr="00F631F8">
        <w:t>next</w:t>
      </w:r>
      <w:r>
        <w:t xml:space="preserve"> với một </w:t>
      </w:r>
      <w:r w:rsidRPr="003D43D4">
        <w:t>AppError</w:t>
      </w:r>
      <w:r>
        <w:t xml:space="preserve"> thích hợp và trả về mã trạng thái </w:t>
      </w:r>
      <w:r w:rsidRPr="00F631F8">
        <w:rPr>
          <w:b/>
          <w:bCs/>
        </w:rPr>
        <w:t>401</w:t>
      </w:r>
      <w:r>
        <w:t>.</w:t>
      </w:r>
    </w:p>
    <w:p w14:paraId="3A3795EA" w14:textId="77777777" w:rsidR="0070629E" w:rsidRDefault="0070629E" w:rsidP="0070629E">
      <w:pPr>
        <w:pStyle w:val="Nidungvnbn"/>
      </w:pPr>
      <w:r>
        <w:t xml:space="preserve">Câu điều kiện cuối cùng kiểm tra thuộc tính </w:t>
      </w:r>
      <w:r w:rsidRPr="00A001D1">
        <w:rPr>
          <w:b/>
          <w:bCs/>
        </w:rPr>
        <w:t>is_locked</w:t>
      </w:r>
      <w:r>
        <w:t xml:space="preserve"> của tài khoản. Nếu là ‘True’, nó sẽ gọi </w:t>
      </w:r>
      <w:r w:rsidRPr="003D43D4">
        <w:t>next</w:t>
      </w:r>
      <w:r>
        <w:t xml:space="preserve"> với một </w:t>
      </w:r>
      <w:r w:rsidRPr="003D43D4">
        <w:t>AppError</w:t>
      </w:r>
      <w:r>
        <w:t xml:space="preserve"> báo rằng tài khoản bị khóa và trả về mã trạng thái 401. Nếu tất cả các kiểm tra đều qua, đoạn code cuối sẽ xóa loginToken và loginTokenExpires của nó, sau đó lưu dữ liệu của staff lại.</w:t>
      </w:r>
    </w:p>
    <w:p w14:paraId="5351A7CD" w14:textId="77777777" w:rsidR="0070629E" w:rsidRPr="0070629E" w:rsidRDefault="0070629E" w:rsidP="0070629E">
      <w:pPr>
        <w:pStyle w:val="Nidungvnbn"/>
      </w:pPr>
    </w:p>
    <w:p w14:paraId="3D33E0EB" w14:textId="77777777" w:rsidR="0070629E" w:rsidRDefault="0070629E" w:rsidP="008059A1">
      <w:pPr>
        <w:pStyle w:val="Nidungvnbn"/>
      </w:pPr>
    </w:p>
    <w:p w14:paraId="15F88FA4" w14:textId="77777777" w:rsidR="0070629E" w:rsidRDefault="0070629E" w:rsidP="008059A1">
      <w:pPr>
        <w:pStyle w:val="Nidungvnbn"/>
      </w:pPr>
    </w:p>
    <w:p w14:paraId="731E39E9" w14:textId="77777777" w:rsidR="0070629E" w:rsidRDefault="0070629E" w:rsidP="008059A1">
      <w:pPr>
        <w:pStyle w:val="Nidungvnbn"/>
      </w:pPr>
    </w:p>
    <w:p w14:paraId="4FF93269" w14:textId="77777777" w:rsidR="0070629E" w:rsidRDefault="0070629E" w:rsidP="008059A1">
      <w:pPr>
        <w:pStyle w:val="Nidungvnbn"/>
      </w:pPr>
    </w:p>
    <w:p w14:paraId="207DB9D1" w14:textId="124E4CE9" w:rsidR="0070629E" w:rsidRDefault="0070629E" w:rsidP="0070629E">
      <w:pPr>
        <w:pStyle w:val="Nidungvnbn"/>
        <w:ind w:firstLine="0"/>
      </w:pPr>
      <w:r>
        <w:rPr>
          <w:noProof/>
        </w:rPr>
        <w:lastRenderedPageBreak/>
        <mc:AlternateContent>
          <mc:Choice Requires="wps">
            <w:drawing>
              <wp:anchor distT="0" distB="0" distL="114300" distR="114300" simplePos="0" relativeHeight="251943936" behindDoc="0" locked="0" layoutInCell="1" allowOverlap="1" wp14:anchorId="63E5C0BA" wp14:editId="151187EF">
                <wp:simplePos x="0" y="0"/>
                <wp:positionH relativeFrom="column">
                  <wp:posOffset>0</wp:posOffset>
                </wp:positionH>
                <wp:positionV relativeFrom="paragraph">
                  <wp:posOffset>1651000</wp:posOffset>
                </wp:positionV>
                <wp:extent cx="5791835" cy="635"/>
                <wp:effectExtent l="0" t="0" r="0" b="0"/>
                <wp:wrapNone/>
                <wp:docPr id="43532146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469470F" w14:textId="3F9957EA" w:rsidR="0070629E" w:rsidRPr="001F523D" w:rsidRDefault="0070629E" w:rsidP="0070629E">
                            <w:pPr>
                              <w:pStyle w:val="Caption"/>
                              <w:rPr>
                                <w:noProof/>
                              </w:rPr>
                            </w:pPr>
                            <w:bookmarkStart w:id="245" w:name="_Toc183893708"/>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w:t>
                            </w:r>
                            <w:r w:rsidR="00456216">
                              <w:fldChar w:fldCharType="end"/>
                            </w:r>
                            <w:r>
                              <w:t xml:space="preserve">: </w:t>
                            </w:r>
                            <w:r>
                              <w:t>Đoạn code sinh ra token và trả về kết quả cho phía Front end</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3E5C0BA" id="_x0000_s1087" type="#_x0000_t202" style="position:absolute;left:0;text-align:left;margin-left:0;margin-top:130pt;width:456.05pt;height:.0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fJGgIAAEA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" stroked="f">
                <v:textbox style="mso-fit-shape-to-text:t" inset="0,0,0,0">
                  <w:txbxContent>
                    <w:p w14:paraId="4469470F" w14:textId="3F9957EA" w:rsidR="0070629E" w:rsidRPr="001F523D" w:rsidRDefault="0070629E" w:rsidP="0070629E">
                      <w:pPr>
                        <w:pStyle w:val="Caption"/>
                        <w:rPr>
                          <w:noProof/>
                        </w:rPr>
                      </w:pPr>
                      <w:bookmarkStart w:id="246" w:name="_Toc183893708"/>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w:t>
                      </w:r>
                      <w:r w:rsidR="00456216">
                        <w:fldChar w:fldCharType="end"/>
                      </w:r>
                      <w:r>
                        <w:t xml:space="preserve">: </w:t>
                      </w:r>
                      <w:r>
                        <w:t>Đoạn code sinh ra token và trả về kết quả cho phía Front end</w:t>
                      </w:r>
                      <w:bookmarkEnd w:id="246"/>
                    </w:p>
                  </w:txbxContent>
                </v:textbox>
              </v:shape>
            </w:pict>
          </mc:Fallback>
        </mc:AlternateContent>
      </w:r>
      <w:r w:rsidRPr="00A001D1">
        <w:rPr>
          <w:noProof/>
        </w:rPr>
        <w:drawing>
          <wp:anchor distT="0" distB="0" distL="114300" distR="114300" simplePos="0" relativeHeight="251941888" behindDoc="0" locked="0" layoutInCell="1" allowOverlap="1" wp14:anchorId="712D329B" wp14:editId="0A506AEF">
            <wp:simplePos x="0" y="0"/>
            <wp:positionH relativeFrom="margin">
              <wp:align>right</wp:align>
            </wp:positionH>
            <wp:positionV relativeFrom="paragraph">
              <wp:posOffset>-3175</wp:posOffset>
            </wp:positionV>
            <wp:extent cx="5791835" cy="1597025"/>
            <wp:effectExtent l="0" t="0" r="0" b="31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91835" cy="1597025"/>
                    </a:xfrm>
                    <a:prstGeom prst="rect">
                      <a:avLst/>
                    </a:prstGeom>
                  </pic:spPr>
                </pic:pic>
              </a:graphicData>
            </a:graphic>
          </wp:anchor>
        </w:drawing>
      </w:r>
    </w:p>
    <w:p w14:paraId="72279DBC" w14:textId="77777777" w:rsidR="0070629E" w:rsidRDefault="0070629E" w:rsidP="0070629E">
      <w:pPr>
        <w:pStyle w:val="Nidungvnbn"/>
        <w:ind w:firstLine="0"/>
      </w:pPr>
    </w:p>
    <w:p w14:paraId="19413A02" w14:textId="77777777" w:rsidR="0070629E" w:rsidRDefault="0070629E" w:rsidP="0070629E">
      <w:pPr>
        <w:pStyle w:val="Nidungvnbn"/>
        <w:ind w:firstLine="0"/>
      </w:pPr>
    </w:p>
    <w:p w14:paraId="1FBC1C38" w14:textId="77777777" w:rsidR="0070629E" w:rsidRDefault="0070629E" w:rsidP="0070629E">
      <w:pPr>
        <w:pStyle w:val="Nidungvnbn"/>
        <w:ind w:firstLine="0"/>
      </w:pPr>
    </w:p>
    <w:p w14:paraId="44E80694" w14:textId="77777777" w:rsidR="0070629E" w:rsidRDefault="0070629E" w:rsidP="0070629E">
      <w:pPr>
        <w:pStyle w:val="Nidungvnbn"/>
        <w:ind w:firstLine="0"/>
      </w:pPr>
    </w:p>
    <w:p w14:paraId="0AEF8812" w14:textId="77777777" w:rsidR="0070629E" w:rsidRDefault="0070629E" w:rsidP="0070629E">
      <w:pPr>
        <w:pStyle w:val="Nidungvnbn"/>
        <w:ind w:firstLine="0"/>
      </w:pPr>
    </w:p>
    <w:p w14:paraId="1DB94756" w14:textId="77777777" w:rsidR="0070629E" w:rsidRDefault="0070629E" w:rsidP="0070629E">
      <w:pPr>
        <w:pStyle w:val="Nidungvnbn"/>
        <w:ind w:firstLine="0"/>
      </w:pPr>
    </w:p>
    <w:p w14:paraId="45EABA40" w14:textId="77777777" w:rsidR="0070629E" w:rsidRDefault="0070629E" w:rsidP="0070629E">
      <w:pPr>
        <w:pStyle w:val="Nidungvnbn"/>
      </w:pPr>
      <w:r>
        <w:t xml:space="preserve">Hàm </w:t>
      </w:r>
      <w:r w:rsidRPr="00772150">
        <w:rPr>
          <w:i/>
          <w:iCs/>
        </w:rPr>
        <w:t>jwtToken()</w:t>
      </w:r>
      <w:r>
        <w:t xml:space="preserve"> trong staff tạo ra một </w:t>
      </w:r>
      <w:r w:rsidRPr="00F631F8">
        <w:rPr>
          <w:b/>
          <w:bCs/>
        </w:rPr>
        <w:t>token JWT</w:t>
      </w:r>
      <w:r>
        <w:t xml:space="preserve"> cho nhân viên, sau đó ẩn mật khẩu và xác định </w:t>
      </w:r>
      <w:r w:rsidRPr="00A001D1">
        <w:rPr>
          <w:b/>
          <w:bCs/>
        </w:rPr>
        <w:t>role</w:t>
      </w:r>
      <w:r>
        <w:t xml:space="preserve"> dựa trên tên người dùng. Cuối cùng, hàm này trả về response là một </w:t>
      </w:r>
      <w:r w:rsidRPr="00F631F8">
        <w:rPr>
          <w:b/>
          <w:bCs/>
        </w:rPr>
        <w:t>JSON</w:t>
      </w:r>
      <w:r>
        <w:t xml:space="preserve"> với các thuộc tính </w:t>
      </w:r>
      <w:r w:rsidRPr="00F86768">
        <w:t>là status: ‘success’</w:t>
      </w:r>
      <w:r>
        <w:t xml:space="preserve"> và </w:t>
      </w:r>
      <w:r w:rsidRPr="005335F7">
        <w:t>token</w:t>
      </w:r>
      <w:r>
        <w:t xml:space="preserve"> đã tạo.</w:t>
      </w:r>
    </w:p>
    <w:p w14:paraId="597057F2" w14:textId="5F1AC351" w:rsidR="0070629E" w:rsidRDefault="0070629E" w:rsidP="0070629E">
      <w:pPr>
        <w:pStyle w:val="Heading2"/>
      </w:pPr>
      <w:bookmarkStart w:id="247" w:name="_Toc183893978"/>
      <w:r>
        <w:t>Mã hóa bằng bycryp</w:t>
      </w:r>
      <w:r w:rsidR="001A4F62">
        <w:t>t</w:t>
      </w:r>
      <w:r>
        <w:t xml:space="preserve"> và crypto</w:t>
      </w:r>
      <w:bookmarkEnd w:id="247"/>
    </w:p>
    <w:p w14:paraId="24436EEA" w14:textId="6B5E84AC" w:rsidR="0070629E" w:rsidRDefault="0070629E" w:rsidP="0070629E">
      <w:pPr>
        <w:pStyle w:val="Nidungvnbn"/>
      </w:pPr>
      <w:r>
        <w:rPr>
          <w:noProof/>
        </w:rPr>
        <mc:AlternateContent>
          <mc:Choice Requires="wps">
            <w:drawing>
              <wp:anchor distT="0" distB="0" distL="114300" distR="114300" simplePos="0" relativeHeight="251947008" behindDoc="0" locked="0" layoutInCell="1" allowOverlap="1" wp14:anchorId="2414AB8E" wp14:editId="62BFE80D">
                <wp:simplePos x="0" y="0"/>
                <wp:positionH relativeFrom="column">
                  <wp:posOffset>0</wp:posOffset>
                </wp:positionH>
                <wp:positionV relativeFrom="paragraph">
                  <wp:posOffset>1235710</wp:posOffset>
                </wp:positionV>
                <wp:extent cx="5791835" cy="635"/>
                <wp:effectExtent l="0" t="0" r="0" b="0"/>
                <wp:wrapNone/>
                <wp:docPr id="153080175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1CE95B9" w14:textId="02E66DF1" w:rsidR="0070629E" w:rsidRPr="00817BA6" w:rsidRDefault="0070629E" w:rsidP="0070629E">
                            <w:pPr>
                              <w:pStyle w:val="Caption"/>
                              <w:rPr>
                                <w:noProof/>
                              </w:rPr>
                            </w:pPr>
                            <w:bookmarkStart w:id="248" w:name="_Toc183893709"/>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w:t>
                            </w:r>
                            <w:r w:rsidR="00456216">
                              <w:fldChar w:fldCharType="end"/>
                            </w:r>
                            <w:r>
                              <w:t>: Đoạn code Event trước khi lưu lại Document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4AB8E" id="_x0000_s1088" type="#_x0000_t202" style="position:absolute;left:0;text-align:left;margin-left:0;margin-top:97.3pt;width:456.0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qmGwIAAEA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" stroked="f">
                <v:textbox style="mso-fit-shape-to-text:t" inset="0,0,0,0">
                  <w:txbxContent>
                    <w:p w14:paraId="51CE95B9" w14:textId="02E66DF1" w:rsidR="0070629E" w:rsidRPr="00817BA6" w:rsidRDefault="0070629E" w:rsidP="0070629E">
                      <w:pPr>
                        <w:pStyle w:val="Caption"/>
                        <w:rPr>
                          <w:noProof/>
                        </w:rPr>
                      </w:pPr>
                      <w:bookmarkStart w:id="249" w:name="_Toc183893709"/>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w:t>
                      </w:r>
                      <w:r w:rsidR="00456216">
                        <w:fldChar w:fldCharType="end"/>
                      </w:r>
                      <w:r>
                        <w:t>: Đoạn code Event trước khi lưu lại Document</w:t>
                      </w:r>
                      <w:bookmarkEnd w:id="249"/>
                    </w:p>
                  </w:txbxContent>
                </v:textbox>
              </v:shape>
            </w:pict>
          </mc:Fallback>
        </mc:AlternateContent>
      </w:r>
      <w:r w:rsidRPr="00694480">
        <w:rPr>
          <w:noProof/>
        </w:rPr>
        <w:drawing>
          <wp:anchor distT="0" distB="0" distL="114300" distR="114300" simplePos="0" relativeHeight="251944960" behindDoc="0" locked="0" layoutInCell="1" allowOverlap="1" wp14:anchorId="3D643C79" wp14:editId="33FCCA1A">
            <wp:simplePos x="0" y="0"/>
            <wp:positionH relativeFrom="margin">
              <wp:align>right</wp:align>
            </wp:positionH>
            <wp:positionV relativeFrom="paragraph">
              <wp:posOffset>13970</wp:posOffset>
            </wp:positionV>
            <wp:extent cx="5791835" cy="116459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91835" cy="1164590"/>
                    </a:xfrm>
                    <a:prstGeom prst="rect">
                      <a:avLst/>
                    </a:prstGeom>
                  </pic:spPr>
                </pic:pic>
              </a:graphicData>
            </a:graphic>
          </wp:anchor>
        </w:drawing>
      </w:r>
    </w:p>
    <w:p w14:paraId="2C17A11B" w14:textId="77777777" w:rsidR="0070629E" w:rsidRDefault="0070629E" w:rsidP="0070629E">
      <w:pPr>
        <w:pStyle w:val="Nidungvnbn"/>
      </w:pPr>
    </w:p>
    <w:p w14:paraId="6770C4EE" w14:textId="77777777" w:rsidR="0070629E" w:rsidRDefault="0070629E" w:rsidP="00785BD4"/>
    <w:p w14:paraId="66BBAF0B" w14:textId="77777777" w:rsidR="0070629E" w:rsidRDefault="0070629E" w:rsidP="00785BD4"/>
    <w:p w14:paraId="643E865B" w14:textId="77777777" w:rsidR="0070629E" w:rsidRDefault="0070629E" w:rsidP="00785BD4"/>
    <w:p w14:paraId="3D606704" w14:textId="77777777" w:rsidR="0070629E" w:rsidRDefault="0070629E" w:rsidP="00785BD4"/>
    <w:p w14:paraId="17C2C1BE" w14:textId="77777777" w:rsidR="0070629E" w:rsidRDefault="0070629E" w:rsidP="0070629E">
      <w:pPr>
        <w:pStyle w:val="Nidungvnbn"/>
        <w:ind w:firstLine="0"/>
      </w:pPr>
    </w:p>
    <w:p w14:paraId="042ECEBF" w14:textId="76723296" w:rsidR="0070629E" w:rsidRDefault="0070629E" w:rsidP="0070629E">
      <w:pPr>
        <w:pStyle w:val="Nidungvnbn"/>
      </w:pPr>
      <w:r>
        <w:t xml:space="preserve">Đây là một </w:t>
      </w:r>
      <w:r w:rsidRPr="003D181E">
        <w:rPr>
          <w:b/>
          <w:bCs/>
        </w:rPr>
        <w:t>Event</w:t>
      </w:r>
      <w:r>
        <w:t xml:space="preserve"> trước khi ta lưu một document của thư viện </w:t>
      </w:r>
      <w:r w:rsidRPr="003D181E">
        <w:rPr>
          <w:b/>
          <w:bCs/>
        </w:rPr>
        <w:t>Mongoose</w:t>
      </w:r>
      <w:r>
        <w:t xml:space="preserve">, đoạn code này được thực thi trước khi Document Staff được lưu lại vào database. Nó kiểm tra xem trường </w:t>
      </w:r>
      <w:r w:rsidRPr="003D181E">
        <w:rPr>
          <w:b/>
          <w:bCs/>
        </w:rPr>
        <w:t>account.password</w:t>
      </w:r>
      <w:r>
        <w:t xml:space="preserve"> có bị thay đổi hay không. Nếu có, mật khẩu sẽ được băm bằng </w:t>
      </w:r>
      <w:r w:rsidRPr="003D181E">
        <w:rPr>
          <w:b/>
          <w:bCs/>
        </w:rPr>
        <w:t>bcrypt</w:t>
      </w:r>
      <w:r>
        <w:t xml:space="preserve"> với </w:t>
      </w:r>
      <w:r>
        <w:rPr>
          <w:b/>
          <w:bCs/>
        </w:rPr>
        <w:t>S</w:t>
      </w:r>
      <w:r w:rsidRPr="003D181E">
        <w:rPr>
          <w:b/>
          <w:bCs/>
        </w:rPr>
        <w:t xml:space="preserve">alt </w:t>
      </w:r>
      <w:r>
        <w:rPr>
          <w:b/>
          <w:bCs/>
        </w:rPr>
        <w:t>F</w:t>
      </w:r>
      <w:r w:rsidRPr="003D181E">
        <w:rPr>
          <w:b/>
          <w:bCs/>
        </w:rPr>
        <w:t>actor</w:t>
      </w:r>
      <w:r>
        <w:t xml:space="preserve"> là 12. Hàm </w:t>
      </w:r>
      <w:r w:rsidRPr="003D181E">
        <w:t>next()</w:t>
      </w:r>
      <w:r>
        <w:t xml:space="preserve"> được gọi để có thể chuyển sang middleware lưu Document.</w:t>
      </w:r>
    </w:p>
    <w:p w14:paraId="23D67C19" w14:textId="77777777" w:rsidR="0070629E" w:rsidRDefault="0070629E" w:rsidP="00785BD4"/>
    <w:p w14:paraId="646DA96D" w14:textId="77777777" w:rsidR="0070629E" w:rsidRDefault="0070629E" w:rsidP="00785BD4"/>
    <w:p w14:paraId="33D7B899" w14:textId="77777777" w:rsidR="0070629E" w:rsidRDefault="0070629E" w:rsidP="00785BD4"/>
    <w:p w14:paraId="03B01D00" w14:textId="77777777" w:rsidR="0070629E" w:rsidRDefault="0070629E" w:rsidP="00785BD4"/>
    <w:p w14:paraId="5E00F15F" w14:textId="77777777" w:rsidR="0070629E" w:rsidRDefault="0070629E" w:rsidP="00785BD4"/>
    <w:p w14:paraId="4B692824" w14:textId="77777777" w:rsidR="0070629E" w:rsidRDefault="0070629E" w:rsidP="00785BD4"/>
    <w:p w14:paraId="54738A2F" w14:textId="77777777" w:rsidR="0070629E" w:rsidRDefault="0070629E" w:rsidP="00785BD4"/>
    <w:p w14:paraId="7634582D" w14:textId="77777777" w:rsidR="0070629E" w:rsidRDefault="0070629E" w:rsidP="00785BD4"/>
    <w:p w14:paraId="7CD5027B" w14:textId="77777777" w:rsidR="0070629E" w:rsidRDefault="0070629E" w:rsidP="00785BD4"/>
    <w:p w14:paraId="09980187" w14:textId="6FF43326" w:rsidR="001A4F62" w:rsidRDefault="001A4F62" w:rsidP="00785BD4">
      <w:r>
        <w:rPr>
          <w:noProof/>
        </w:rPr>
        <w:lastRenderedPageBreak/>
        <mc:AlternateContent>
          <mc:Choice Requires="wps">
            <w:drawing>
              <wp:anchor distT="0" distB="0" distL="114300" distR="114300" simplePos="0" relativeHeight="251950080" behindDoc="0" locked="0" layoutInCell="1" allowOverlap="1" wp14:anchorId="065B3557" wp14:editId="17D2CE66">
                <wp:simplePos x="0" y="0"/>
                <wp:positionH relativeFrom="column">
                  <wp:posOffset>0</wp:posOffset>
                </wp:positionH>
                <wp:positionV relativeFrom="paragraph">
                  <wp:posOffset>706755</wp:posOffset>
                </wp:positionV>
                <wp:extent cx="5791835" cy="635"/>
                <wp:effectExtent l="0" t="0" r="0" b="0"/>
                <wp:wrapNone/>
                <wp:docPr id="92120194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D59BCA5" w14:textId="615DB9A2" w:rsidR="001A4F62" w:rsidRPr="00861113" w:rsidRDefault="001A4F62" w:rsidP="001A4F62">
                            <w:pPr>
                              <w:pStyle w:val="Caption"/>
                              <w:rPr>
                                <w:noProof/>
                                <w:sz w:val="24"/>
                                <w:szCs w:val="24"/>
                              </w:rPr>
                            </w:pPr>
                            <w:bookmarkStart w:id="250" w:name="_Toc183893710"/>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6</w:t>
                            </w:r>
                            <w:r w:rsidR="00456216">
                              <w:fldChar w:fldCharType="end"/>
                            </w:r>
                            <w:r>
                              <w:t>: Đoạn code thực hiện so sánh mật khẩu bằng bcrypt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B3557" id="_x0000_s1089" type="#_x0000_t202" style="position:absolute;margin-left:0;margin-top:55.65pt;width:456.0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46DGgIAAEA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" stroked="f">
                <v:textbox style="mso-fit-shape-to-text:t" inset="0,0,0,0">
                  <w:txbxContent>
                    <w:p w14:paraId="6D59BCA5" w14:textId="615DB9A2" w:rsidR="001A4F62" w:rsidRPr="00861113" w:rsidRDefault="001A4F62" w:rsidP="001A4F62">
                      <w:pPr>
                        <w:pStyle w:val="Caption"/>
                        <w:rPr>
                          <w:noProof/>
                          <w:sz w:val="24"/>
                          <w:szCs w:val="24"/>
                        </w:rPr>
                      </w:pPr>
                      <w:bookmarkStart w:id="251" w:name="_Toc183893710"/>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6</w:t>
                      </w:r>
                      <w:r w:rsidR="00456216">
                        <w:fldChar w:fldCharType="end"/>
                      </w:r>
                      <w:r>
                        <w:t>: Đoạn code thực hiện so sánh mật khẩu bằng bcrypt</w:t>
                      </w:r>
                      <w:bookmarkEnd w:id="251"/>
                    </w:p>
                  </w:txbxContent>
                </v:textbox>
              </v:shape>
            </w:pict>
          </mc:Fallback>
        </mc:AlternateContent>
      </w:r>
      <w:r w:rsidRPr="00E94D3D">
        <w:rPr>
          <w:noProof/>
        </w:rPr>
        <w:drawing>
          <wp:anchor distT="0" distB="0" distL="114300" distR="114300" simplePos="0" relativeHeight="251948032" behindDoc="0" locked="0" layoutInCell="1" allowOverlap="1" wp14:anchorId="06718FD9" wp14:editId="652B6BBC">
            <wp:simplePos x="0" y="0"/>
            <wp:positionH relativeFrom="margin">
              <wp:align>right</wp:align>
            </wp:positionH>
            <wp:positionV relativeFrom="paragraph">
              <wp:posOffset>-3175</wp:posOffset>
            </wp:positionV>
            <wp:extent cx="5791835" cy="65278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91835" cy="652780"/>
                    </a:xfrm>
                    <a:prstGeom prst="rect">
                      <a:avLst/>
                    </a:prstGeom>
                  </pic:spPr>
                </pic:pic>
              </a:graphicData>
            </a:graphic>
          </wp:anchor>
        </w:drawing>
      </w:r>
    </w:p>
    <w:p w14:paraId="5B63E943" w14:textId="77777777" w:rsidR="001A4F62" w:rsidRDefault="001A4F62" w:rsidP="00785BD4"/>
    <w:p w14:paraId="335D3F43" w14:textId="77777777" w:rsidR="001A4F62" w:rsidRDefault="001A4F62" w:rsidP="00785BD4"/>
    <w:p w14:paraId="062C736B" w14:textId="77777777" w:rsidR="001A4F62" w:rsidRDefault="001A4F62" w:rsidP="00785BD4"/>
    <w:p w14:paraId="3178E566" w14:textId="42FD172C" w:rsidR="001A4F62" w:rsidRDefault="001A4F62" w:rsidP="00785BD4"/>
    <w:p w14:paraId="24A4A9E0" w14:textId="5A2242E5" w:rsidR="001A4F62" w:rsidRDefault="001A4F62" w:rsidP="00785BD4"/>
    <w:p w14:paraId="3EFB5BBD" w14:textId="1F5DBA66" w:rsidR="001A4F62" w:rsidRDefault="001A4F62" w:rsidP="001A4F62">
      <w:pPr>
        <w:pStyle w:val="Nidungvnbn"/>
      </w:pPr>
      <w:r>
        <w:t xml:space="preserve">Phương thức </w:t>
      </w:r>
      <w:r w:rsidRPr="00835DF6">
        <w:rPr>
          <w:i/>
          <w:iCs/>
        </w:rPr>
        <w:t>comparePassword(enteredPassword, userPassword)</w:t>
      </w:r>
      <w:r>
        <w:t xml:space="preserve"> được dùng để so sánh mật khẩu được cung cấp (</w:t>
      </w:r>
      <w:r w:rsidRPr="003D181E">
        <w:t>enteredPassword</w:t>
      </w:r>
      <w:r>
        <w:t>) với mật khẩu đã hash trong Document của staff (</w:t>
      </w:r>
      <w:r w:rsidRPr="003D181E">
        <w:t>userPassword</w:t>
      </w:r>
      <w:r>
        <w:t xml:space="preserve">). Phương thức này sử dụng </w:t>
      </w:r>
      <w:r w:rsidRPr="00F85FFE">
        <w:rPr>
          <w:i/>
          <w:iCs/>
        </w:rPr>
        <w:t>bcrypt.compare</w:t>
      </w:r>
      <w:r>
        <w:t xml:space="preserve"> để thực hiện so sánh và trả về giá trị boolean cho biết mật khẩu có khớp hay không.</w:t>
      </w:r>
    </w:p>
    <w:p w14:paraId="4B07297B" w14:textId="786CC36A" w:rsidR="001A4F62" w:rsidRDefault="001A4F62" w:rsidP="00785BD4">
      <w:r w:rsidRPr="00A861F7">
        <w:rPr>
          <w:noProof/>
        </w:rPr>
        <w:drawing>
          <wp:anchor distT="0" distB="0" distL="114300" distR="114300" simplePos="0" relativeHeight="251951104" behindDoc="0" locked="0" layoutInCell="1" allowOverlap="1" wp14:anchorId="51B2048D" wp14:editId="53F9DF11">
            <wp:simplePos x="0" y="0"/>
            <wp:positionH relativeFrom="margin">
              <wp:align>center</wp:align>
            </wp:positionH>
            <wp:positionV relativeFrom="paragraph">
              <wp:posOffset>12065</wp:posOffset>
            </wp:positionV>
            <wp:extent cx="5553710" cy="2171700"/>
            <wp:effectExtent l="0" t="0" r="889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53710" cy="2171700"/>
                    </a:xfrm>
                    <a:prstGeom prst="rect">
                      <a:avLst/>
                    </a:prstGeom>
                  </pic:spPr>
                </pic:pic>
              </a:graphicData>
            </a:graphic>
          </wp:anchor>
        </w:drawing>
      </w:r>
      <w:r>
        <w:tab/>
      </w:r>
    </w:p>
    <w:p w14:paraId="63F27543" w14:textId="3C98D685" w:rsidR="001A4F62" w:rsidRDefault="001A4F62" w:rsidP="00785BD4"/>
    <w:p w14:paraId="207C3F09" w14:textId="1FC33645" w:rsidR="001A4F62" w:rsidRDefault="001A4F62" w:rsidP="00785BD4"/>
    <w:p w14:paraId="139B345D" w14:textId="77777777" w:rsidR="001A4F62" w:rsidRDefault="001A4F62" w:rsidP="00785BD4"/>
    <w:p w14:paraId="61834B03" w14:textId="08B733C5" w:rsidR="001A4F62" w:rsidRDefault="001A4F62" w:rsidP="00785BD4"/>
    <w:p w14:paraId="6569CBD7" w14:textId="77777777" w:rsidR="001A4F62" w:rsidRDefault="001A4F62" w:rsidP="00785BD4"/>
    <w:p w14:paraId="5B088575" w14:textId="77777777" w:rsidR="001A4F62" w:rsidRDefault="001A4F62" w:rsidP="00785BD4"/>
    <w:p w14:paraId="75E1B087" w14:textId="77777777" w:rsidR="001A4F62" w:rsidRDefault="001A4F62" w:rsidP="00785BD4"/>
    <w:p w14:paraId="5F6D3FE5" w14:textId="77777777" w:rsidR="001A4F62" w:rsidRDefault="001A4F62" w:rsidP="00785BD4"/>
    <w:p w14:paraId="12A24626" w14:textId="77777777" w:rsidR="001A4F62" w:rsidRDefault="001A4F62" w:rsidP="00785BD4"/>
    <w:p w14:paraId="5E9C1A48" w14:textId="77777777" w:rsidR="001A4F62" w:rsidRDefault="001A4F62" w:rsidP="00785BD4"/>
    <w:p w14:paraId="1C017F53" w14:textId="77777777" w:rsidR="001A4F62" w:rsidRDefault="001A4F62" w:rsidP="00785BD4"/>
    <w:p w14:paraId="0794D2A9" w14:textId="7F91B151" w:rsidR="001A4F62" w:rsidRDefault="001A4F62" w:rsidP="00785BD4">
      <w:r>
        <w:rPr>
          <w:noProof/>
        </w:rPr>
        <mc:AlternateContent>
          <mc:Choice Requires="wps">
            <w:drawing>
              <wp:anchor distT="0" distB="0" distL="114300" distR="114300" simplePos="0" relativeHeight="251953152" behindDoc="0" locked="0" layoutInCell="1" allowOverlap="1" wp14:anchorId="5FAFB263" wp14:editId="45C709E5">
                <wp:simplePos x="0" y="0"/>
                <wp:positionH relativeFrom="column">
                  <wp:posOffset>111125</wp:posOffset>
                </wp:positionH>
                <wp:positionV relativeFrom="paragraph">
                  <wp:posOffset>142241</wp:posOffset>
                </wp:positionV>
                <wp:extent cx="5553710" cy="247650"/>
                <wp:effectExtent l="0" t="0" r="8890" b="0"/>
                <wp:wrapNone/>
                <wp:docPr id="1281922323" name="Text Box 1"/>
                <wp:cNvGraphicFramePr/>
                <a:graphic xmlns:a="http://schemas.openxmlformats.org/drawingml/2006/main">
                  <a:graphicData uri="http://schemas.microsoft.com/office/word/2010/wordprocessingShape">
                    <wps:wsp>
                      <wps:cNvSpPr txBox="1"/>
                      <wps:spPr>
                        <a:xfrm>
                          <a:off x="0" y="0"/>
                          <a:ext cx="5553710" cy="247650"/>
                        </a:xfrm>
                        <a:prstGeom prst="rect">
                          <a:avLst/>
                        </a:prstGeom>
                        <a:solidFill>
                          <a:prstClr val="white"/>
                        </a:solidFill>
                        <a:ln>
                          <a:noFill/>
                        </a:ln>
                      </wps:spPr>
                      <wps:txbx>
                        <w:txbxContent>
                          <w:p w14:paraId="2F4A30A4" w14:textId="54546881" w:rsidR="001A4F62" w:rsidRDefault="001A4F62" w:rsidP="001A4F62">
                            <w:pPr>
                              <w:pStyle w:val="Caption"/>
                            </w:pPr>
                            <w:bookmarkStart w:id="252" w:name="_Toc183893711"/>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7</w:t>
                            </w:r>
                            <w:r w:rsidR="00456216">
                              <w:fldChar w:fldCharType="end"/>
                            </w:r>
                            <w:r>
                              <w:t xml:space="preserve">: </w:t>
                            </w:r>
                            <w:r>
                              <w:t>Đoạn code thực thi quá trình tạo LoginToken và LoginTokenExpires</w:t>
                            </w:r>
                            <w:bookmarkEnd w:id="252"/>
                          </w:p>
                          <w:p w14:paraId="241381CE" w14:textId="4C38C690" w:rsidR="001A4F62" w:rsidRPr="00643B2A" w:rsidRDefault="001A4F62" w:rsidP="001A4F62">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FB263" id="_x0000_s1090" type="#_x0000_t202" style="position:absolute;margin-left:8.75pt;margin-top:11.2pt;width:437.3pt;height:1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" stroked="f">
                <v:textbox inset="0,0,0,0">
                  <w:txbxContent>
                    <w:p w14:paraId="2F4A30A4" w14:textId="54546881" w:rsidR="001A4F62" w:rsidRDefault="001A4F62" w:rsidP="001A4F62">
                      <w:pPr>
                        <w:pStyle w:val="Caption"/>
                      </w:pPr>
                      <w:bookmarkStart w:id="253" w:name="_Toc183893711"/>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7</w:t>
                      </w:r>
                      <w:r w:rsidR="00456216">
                        <w:fldChar w:fldCharType="end"/>
                      </w:r>
                      <w:r>
                        <w:t xml:space="preserve">: </w:t>
                      </w:r>
                      <w:r>
                        <w:t>Đoạn code thực thi quá trình tạo LoginToken và LoginTokenExpires</w:t>
                      </w:r>
                      <w:bookmarkEnd w:id="253"/>
                    </w:p>
                    <w:p w14:paraId="241381CE" w14:textId="4C38C690" w:rsidR="001A4F62" w:rsidRPr="00643B2A" w:rsidRDefault="001A4F62" w:rsidP="001A4F62">
                      <w:pPr>
                        <w:pStyle w:val="Caption"/>
                        <w:rPr>
                          <w:noProof/>
                          <w:sz w:val="24"/>
                          <w:szCs w:val="24"/>
                        </w:rPr>
                      </w:pPr>
                    </w:p>
                  </w:txbxContent>
                </v:textbox>
              </v:shape>
            </w:pict>
          </mc:Fallback>
        </mc:AlternateContent>
      </w:r>
    </w:p>
    <w:p w14:paraId="1BF96161" w14:textId="77777777" w:rsidR="001A4F62" w:rsidRDefault="001A4F62" w:rsidP="00785BD4"/>
    <w:p w14:paraId="400566E7" w14:textId="77777777" w:rsidR="001A4F62" w:rsidRDefault="001A4F62" w:rsidP="00785BD4"/>
    <w:p w14:paraId="60C7B9B8" w14:textId="3656AACC" w:rsidR="001A4F62" w:rsidRDefault="001A4F62" w:rsidP="001A4F62">
      <w:pPr>
        <w:pStyle w:val="Nidungvnbn"/>
      </w:pPr>
      <w:r w:rsidRPr="001A4F62">
        <w:t>Hàm</w:t>
      </w:r>
      <w:r>
        <w:rPr>
          <w:i/>
          <w:iCs/>
        </w:rPr>
        <w:t xml:space="preserve"> </w:t>
      </w:r>
      <w:r w:rsidRPr="00956084">
        <w:rPr>
          <w:i/>
          <w:iCs/>
        </w:rPr>
        <w:t>createLoginToken()</w:t>
      </w:r>
      <w:r>
        <w:t xml:space="preserve"> tạo một token đăng nhập cho người dùng. Đầu tiên, đoạn code này tạo một token ngẫu nhiên bằng </w:t>
      </w:r>
      <w:r w:rsidRPr="00C54F99">
        <w:rPr>
          <w:i/>
          <w:iCs/>
        </w:rPr>
        <w:t>crypto.randomBytes(32).toString(‘hex’)</w:t>
      </w:r>
      <w:r w:rsidRPr="00570996">
        <w:t>,</w:t>
      </w:r>
      <w:r>
        <w:t xml:space="preserve"> sau đó băm nó bằng </w:t>
      </w:r>
      <w:r w:rsidRPr="00D063B1">
        <w:rPr>
          <w:i/>
          <w:iCs/>
        </w:rPr>
        <w:t>crypto.createHash('sha256').</w:t>
      </w:r>
      <w:r>
        <w:t xml:space="preserve"> Token đã được băm được lưu trữ trong trường </w:t>
      </w:r>
      <w:r w:rsidRPr="00B81FF3">
        <w:t>loginToken</w:t>
      </w:r>
      <w:r>
        <w:t xml:space="preserve">, và </w:t>
      </w:r>
      <w:r w:rsidRPr="00B81FF3">
        <w:t>loginTokenExpires</w:t>
      </w:r>
      <w:r>
        <w:t xml:space="preserve"> được đặt là 60 giây kể từ thời điểm hiện tại. Phương thức này trả về token đăng nhập đã được băm.</w:t>
      </w:r>
    </w:p>
    <w:p w14:paraId="66C87AC0" w14:textId="77777777" w:rsidR="001A4F62" w:rsidRDefault="001A4F62" w:rsidP="00785BD4"/>
    <w:p w14:paraId="44D3E4C3" w14:textId="77777777" w:rsidR="001A4F62" w:rsidRDefault="001A4F62" w:rsidP="00785BD4"/>
    <w:p w14:paraId="4DC1F366" w14:textId="77777777" w:rsidR="001A4F62" w:rsidRDefault="001A4F62" w:rsidP="00785BD4"/>
    <w:p w14:paraId="2E896C30" w14:textId="77777777" w:rsidR="001A4F62" w:rsidRDefault="001A4F62" w:rsidP="00785BD4"/>
    <w:p w14:paraId="7DA34076" w14:textId="77777777" w:rsidR="001A4F62" w:rsidRDefault="001A4F62" w:rsidP="00785BD4"/>
    <w:p w14:paraId="6E8B180F" w14:textId="77777777" w:rsidR="001A4F62" w:rsidRDefault="001A4F62" w:rsidP="00785BD4"/>
    <w:p w14:paraId="15E95F93" w14:textId="77777777" w:rsidR="001A4F62" w:rsidRDefault="001A4F62" w:rsidP="00785BD4"/>
    <w:p w14:paraId="005080B2" w14:textId="77777777" w:rsidR="001A4F62" w:rsidRDefault="001A4F62" w:rsidP="00785BD4"/>
    <w:p w14:paraId="7FE424C6" w14:textId="62F2C362" w:rsidR="001A4F62" w:rsidRDefault="0091667C" w:rsidP="0091667C">
      <w:pPr>
        <w:pStyle w:val="Heading2"/>
      </w:pPr>
      <w:bookmarkStart w:id="254" w:name="_Toc183893979"/>
      <w:r>
        <w:lastRenderedPageBreak/>
        <w:t>Tạo JWT Token</w:t>
      </w:r>
      <w:bookmarkEnd w:id="254"/>
      <w:r>
        <w:t xml:space="preserve"> </w:t>
      </w:r>
    </w:p>
    <w:p w14:paraId="071B20F8" w14:textId="6491BB79" w:rsidR="0091667C" w:rsidRDefault="0091667C" w:rsidP="00785BD4">
      <w:r>
        <w:rPr>
          <w:noProof/>
        </w:rPr>
        <mc:AlternateContent>
          <mc:Choice Requires="wps">
            <w:drawing>
              <wp:anchor distT="0" distB="0" distL="114300" distR="114300" simplePos="0" relativeHeight="251956224" behindDoc="0" locked="0" layoutInCell="1" allowOverlap="1" wp14:anchorId="45D20253" wp14:editId="0B796B5D">
                <wp:simplePos x="0" y="0"/>
                <wp:positionH relativeFrom="column">
                  <wp:posOffset>0</wp:posOffset>
                </wp:positionH>
                <wp:positionV relativeFrom="paragraph">
                  <wp:posOffset>3190875</wp:posOffset>
                </wp:positionV>
                <wp:extent cx="5791835" cy="635"/>
                <wp:effectExtent l="0" t="0" r="0" b="0"/>
                <wp:wrapNone/>
                <wp:docPr id="5286354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74C3BEE" w14:textId="78587312" w:rsidR="0091667C" w:rsidRPr="00355C41" w:rsidRDefault="0091667C" w:rsidP="0091667C">
                            <w:pPr>
                              <w:pStyle w:val="Caption"/>
                              <w:rPr>
                                <w:noProof/>
                                <w:sz w:val="24"/>
                                <w:szCs w:val="24"/>
                              </w:rPr>
                            </w:pPr>
                            <w:bookmarkStart w:id="255" w:name="_Toc183893712"/>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8</w:t>
                            </w:r>
                            <w:r w:rsidR="00456216">
                              <w:fldChar w:fldCharType="end"/>
                            </w:r>
                            <w:r>
                              <w:t>: Đoạn code tạo JWT Token cho Staff</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20253" id="_x0000_s1091" type="#_x0000_t202" style="position:absolute;margin-left:0;margin-top:251.25pt;width:456.0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" stroked="f">
                <v:textbox style="mso-fit-shape-to-text:t" inset="0,0,0,0">
                  <w:txbxContent>
                    <w:p w14:paraId="374C3BEE" w14:textId="78587312" w:rsidR="0091667C" w:rsidRPr="00355C41" w:rsidRDefault="0091667C" w:rsidP="0091667C">
                      <w:pPr>
                        <w:pStyle w:val="Caption"/>
                        <w:rPr>
                          <w:noProof/>
                          <w:sz w:val="24"/>
                          <w:szCs w:val="24"/>
                        </w:rPr>
                      </w:pPr>
                      <w:bookmarkStart w:id="256" w:name="_Toc183893712"/>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8</w:t>
                      </w:r>
                      <w:r w:rsidR="00456216">
                        <w:fldChar w:fldCharType="end"/>
                      </w:r>
                      <w:r>
                        <w:t>: Đoạn code tạo JWT Token cho Staff</w:t>
                      </w:r>
                      <w:bookmarkEnd w:id="256"/>
                    </w:p>
                  </w:txbxContent>
                </v:textbox>
              </v:shape>
            </w:pict>
          </mc:Fallback>
        </mc:AlternateContent>
      </w:r>
      <w:r w:rsidRPr="0066036E">
        <w:rPr>
          <w:noProof/>
        </w:rPr>
        <w:drawing>
          <wp:anchor distT="0" distB="0" distL="114300" distR="114300" simplePos="0" relativeHeight="251954176" behindDoc="0" locked="0" layoutInCell="1" allowOverlap="1" wp14:anchorId="65F393B9" wp14:editId="4406B269">
            <wp:simplePos x="0" y="0"/>
            <wp:positionH relativeFrom="margin">
              <wp:align>right</wp:align>
            </wp:positionH>
            <wp:positionV relativeFrom="paragraph">
              <wp:posOffset>13970</wp:posOffset>
            </wp:positionV>
            <wp:extent cx="5791835" cy="3119755"/>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91835" cy="3119755"/>
                    </a:xfrm>
                    <a:prstGeom prst="rect">
                      <a:avLst/>
                    </a:prstGeom>
                  </pic:spPr>
                </pic:pic>
              </a:graphicData>
            </a:graphic>
          </wp:anchor>
        </w:drawing>
      </w:r>
    </w:p>
    <w:p w14:paraId="5EC91266" w14:textId="77777777" w:rsidR="0091667C" w:rsidRDefault="0091667C" w:rsidP="00785BD4"/>
    <w:p w14:paraId="6F124E0C" w14:textId="77777777" w:rsidR="0091667C" w:rsidRDefault="0091667C" w:rsidP="00785BD4"/>
    <w:p w14:paraId="0CE23E83" w14:textId="77777777" w:rsidR="0091667C" w:rsidRDefault="0091667C" w:rsidP="00785BD4"/>
    <w:p w14:paraId="292594BD" w14:textId="77777777" w:rsidR="0091667C" w:rsidRDefault="0091667C" w:rsidP="00785BD4"/>
    <w:p w14:paraId="0BBEAE91" w14:textId="77777777" w:rsidR="0091667C" w:rsidRDefault="0091667C" w:rsidP="00785BD4"/>
    <w:p w14:paraId="656B4E73" w14:textId="77777777" w:rsidR="0091667C" w:rsidRDefault="0091667C" w:rsidP="00785BD4"/>
    <w:p w14:paraId="7934307D" w14:textId="77777777" w:rsidR="0091667C" w:rsidRDefault="0091667C" w:rsidP="00785BD4"/>
    <w:p w14:paraId="2B2AAB21" w14:textId="77777777" w:rsidR="0091667C" w:rsidRDefault="0091667C" w:rsidP="00785BD4"/>
    <w:p w14:paraId="0AD2E33D" w14:textId="77777777" w:rsidR="0091667C" w:rsidRDefault="0091667C" w:rsidP="00785BD4"/>
    <w:p w14:paraId="400F5F08" w14:textId="77777777" w:rsidR="0091667C" w:rsidRDefault="0091667C" w:rsidP="00785BD4"/>
    <w:p w14:paraId="0A4C0F0E" w14:textId="77777777" w:rsidR="0091667C" w:rsidRDefault="0091667C" w:rsidP="00785BD4"/>
    <w:p w14:paraId="1044A119" w14:textId="77777777" w:rsidR="0091667C" w:rsidRDefault="0091667C" w:rsidP="00785BD4"/>
    <w:p w14:paraId="734815C7" w14:textId="77777777" w:rsidR="0091667C" w:rsidRDefault="0091667C" w:rsidP="00785BD4"/>
    <w:p w14:paraId="3B247E9C" w14:textId="77777777" w:rsidR="0091667C" w:rsidRDefault="0091667C" w:rsidP="00785BD4"/>
    <w:p w14:paraId="3B810887" w14:textId="77777777" w:rsidR="0091667C" w:rsidRDefault="0091667C" w:rsidP="00785BD4"/>
    <w:p w14:paraId="52CCADFE" w14:textId="77777777" w:rsidR="0091667C" w:rsidRDefault="0091667C" w:rsidP="00785BD4"/>
    <w:p w14:paraId="3B714FF3" w14:textId="77777777" w:rsidR="0091667C" w:rsidRDefault="0091667C" w:rsidP="00785BD4"/>
    <w:p w14:paraId="11B1FC0E" w14:textId="77777777" w:rsidR="0091667C" w:rsidRDefault="0091667C" w:rsidP="00785BD4"/>
    <w:p w14:paraId="7B92209F" w14:textId="4E4A413F" w:rsidR="0091667C" w:rsidRDefault="0091667C" w:rsidP="00785BD4"/>
    <w:p w14:paraId="13D1A3F0" w14:textId="77777777" w:rsidR="00D8403D" w:rsidRDefault="00D8403D" w:rsidP="00D8403D">
      <w:pPr>
        <w:pStyle w:val="Nidungvnbn"/>
      </w:pPr>
      <w:r>
        <w:t xml:space="preserve">Hàm này tạo một JSON Web Token (JWT) cho người dùng. Đầu tiên hàm này tạo một object </w:t>
      </w:r>
      <w:r w:rsidRPr="00E7157A">
        <w:rPr>
          <w:b/>
          <w:bCs/>
        </w:rPr>
        <w:t>user</w:t>
      </w:r>
      <w:r>
        <w:t xml:space="preserve"> bằng </w:t>
      </w:r>
      <w:r w:rsidRPr="00890657">
        <w:rPr>
          <w:b/>
          <w:bCs/>
        </w:rPr>
        <w:t>this</w:t>
      </w:r>
      <w:r>
        <w:t xml:space="preserve">, do đây là function bình thường nên this ở đây sẽ là ở trong function hay nói cách khác là từ </w:t>
      </w:r>
      <w:r w:rsidRPr="00E7157A">
        <w:rPr>
          <w:b/>
          <w:bCs/>
        </w:rPr>
        <w:t>staffSchema</w:t>
      </w:r>
      <w:r>
        <w:t>.</w:t>
      </w:r>
    </w:p>
    <w:p w14:paraId="6C8AE1E3" w14:textId="77777777" w:rsidR="00D8403D" w:rsidRDefault="00D8403D" w:rsidP="00D8403D">
      <w:pPr>
        <w:pStyle w:val="Nidungvnbn"/>
      </w:pPr>
      <w:r>
        <w:t xml:space="preserve">Sau đó ta sẽ lấy role của user ra và trả về </w:t>
      </w:r>
      <w:r w:rsidRPr="00E7157A">
        <w:rPr>
          <w:b/>
          <w:bCs/>
        </w:rPr>
        <w:t>jwt token</w:t>
      </w:r>
      <w:r>
        <w:t xml:space="preserve"> bằng hàm </w:t>
      </w:r>
      <w:r w:rsidRPr="002155EA">
        <w:rPr>
          <w:i/>
          <w:iCs/>
        </w:rPr>
        <w:t>jwt.sign({payload}, secretKey, {option})</w:t>
      </w:r>
      <w:r>
        <w:t xml:space="preserve"> với payload là object: </w:t>
      </w:r>
      <w:r w:rsidRPr="00023F72">
        <w:t>{id, role, username, email, fullname, is_locked, never_login, loginToken}.</w:t>
      </w:r>
    </w:p>
    <w:p w14:paraId="2708A80B" w14:textId="77777777" w:rsidR="00D8403D" w:rsidRDefault="00D8403D" w:rsidP="00D8403D">
      <w:pPr>
        <w:pStyle w:val="Nidungvnbn"/>
      </w:pPr>
      <w:r>
        <w:t xml:space="preserve">Token có </w:t>
      </w:r>
      <w:r w:rsidRPr="00E7157A">
        <w:rPr>
          <w:b/>
          <w:bCs/>
        </w:rPr>
        <w:t>SecretKey</w:t>
      </w:r>
      <w:r>
        <w:t xml:space="preserve"> lấy từ </w:t>
      </w:r>
      <w:r w:rsidRPr="00ED76EC">
        <w:t>(process.env.JWT_SECRET</w:t>
      </w:r>
      <w:r>
        <w:t xml:space="preserve">) và có thời gian hết hạn </w:t>
      </w:r>
      <w:r w:rsidRPr="00B16108">
        <w:t>(process.env.JWT_EXPIRES_IN).</w:t>
      </w:r>
    </w:p>
    <w:p w14:paraId="378A2DAE" w14:textId="77777777" w:rsidR="0091667C" w:rsidRDefault="0091667C" w:rsidP="00785BD4"/>
    <w:p w14:paraId="71145285" w14:textId="77777777" w:rsidR="0091667C" w:rsidRDefault="0091667C" w:rsidP="00785BD4"/>
    <w:p w14:paraId="517671A7" w14:textId="77777777" w:rsidR="0091667C" w:rsidRDefault="0091667C" w:rsidP="00785BD4"/>
    <w:p w14:paraId="008A2FA9" w14:textId="77777777" w:rsidR="001A4F62" w:rsidRDefault="001A4F62" w:rsidP="00785BD4"/>
    <w:p w14:paraId="20844122" w14:textId="77777777" w:rsidR="001A4F62" w:rsidRDefault="001A4F62" w:rsidP="00785BD4"/>
    <w:p w14:paraId="42AFDB1F" w14:textId="77777777" w:rsidR="001A4F62" w:rsidRDefault="001A4F62" w:rsidP="00785BD4"/>
    <w:p w14:paraId="219A0F81" w14:textId="77777777" w:rsidR="001A4F62" w:rsidRDefault="001A4F62" w:rsidP="00785BD4"/>
    <w:p w14:paraId="0934706A" w14:textId="77777777" w:rsidR="001A4F62" w:rsidRDefault="001A4F62" w:rsidP="00785BD4"/>
    <w:p w14:paraId="6472751A" w14:textId="77777777" w:rsidR="0070629E" w:rsidRDefault="0070629E" w:rsidP="00785BD4"/>
    <w:p w14:paraId="0BF78BB1" w14:textId="43C07D42" w:rsidR="00D8403D" w:rsidRDefault="00610540" w:rsidP="00D8403D">
      <w:pPr>
        <w:pStyle w:val="Heading2"/>
      </w:pPr>
      <w:bookmarkStart w:id="257" w:name="_Toc183893980"/>
      <w:r>
        <w:rPr>
          <w:noProof/>
        </w:rPr>
        <w:lastRenderedPageBreak/>
        <mc:AlternateContent>
          <mc:Choice Requires="wps">
            <w:drawing>
              <wp:anchor distT="0" distB="0" distL="114300" distR="114300" simplePos="0" relativeHeight="251959296" behindDoc="0" locked="0" layoutInCell="1" allowOverlap="1" wp14:anchorId="4A9217FB" wp14:editId="097D8345">
                <wp:simplePos x="0" y="0"/>
                <wp:positionH relativeFrom="column">
                  <wp:posOffset>-3175</wp:posOffset>
                </wp:positionH>
                <wp:positionV relativeFrom="paragraph">
                  <wp:posOffset>3218815</wp:posOffset>
                </wp:positionV>
                <wp:extent cx="5661660" cy="635"/>
                <wp:effectExtent l="0" t="0" r="0" b="0"/>
                <wp:wrapNone/>
                <wp:docPr id="54968631"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5CF6A5FF" w14:textId="2E37C3FD" w:rsidR="00610540" w:rsidRPr="00532DB0" w:rsidRDefault="00610540" w:rsidP="00610540">
                            <w:pPr>
                              <w:pStyle w:val="Caption"/>
                              <w:rPr>
                                <w:b/>
                                <w:noProof/>
                                <w:sz w:val="28"/>
                              </w:rPr>
                            </w:pPr>
                            <w:bookmarkStart w:id="258" w:name="_Toc183893713"/>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9</w:t>
                            </w:r>
                            <w:r w:rsidR="00456216">
                              <w:fldChar w:fldCharType="end"/>
                            </w:r>
                            <w:r>
                              <w:t xml:space="preserve">: </w:t>
                            </w:r>
                            <w:r>
                              <w:t>Đoạn code thực hiện kiểm tra tính hợp lệ của JWT Token</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217FB" id="_x0000_s1092" type="#_x0000_t202" style="position:absolute;left:0;text-align:left;margin-left:-.25pt;margin-top:253.45pt;width:445.8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" stroked="f">
                <v:textbox style="mso-fit-shape-to-text:t" inset="0,0,0,0">
                  <w:txbxContent>
                    <w:p w14:paraId="5CF6A5FF" w14:textId="2E37C3FD" w:rsidR="00610540" w:rsidRPr="00532DB0" w:rsidRDefault="00610540" w:rsidP="00610540">
                      <w:pPr>
                        <w:pStyle w:val="Caption"/>
                        <w:rPr>
                          <w:b/>
                          <w:noProof/>
                          <w:sz w:val="28"/>
                        </w:rPr>
                      </w:pPr>
                      <w:bookmarkStart w:id="259" w:name="_Toc183893713"/>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9</w:t>
                      </w:r>
                      <w:r w:rsidR="00456216">
                        <w:fldChar w:fldCharType="end"/>
                      </w:r>
                      <w:r>
                        <w:t xml:space="preserve">: </w:t>
                      </w:r>
                      <w:r>
                        <w:t>Đoạn code thực hiện kiểm tra tính hợp lệ của JWT Token</w:t>
                      </w:r>
                      <w:bookmarkEnd w:id="259"/>
                    </w:p>
                  </w:txbxContent>
                </v:textbox>
              </v:shape>
            </w:pict>
          </mc:Fallback>
        </mc:AlternateContent>
      </w:r>
      <w:r w:rsidRPr="00745983">
        <w:rPr>
          <w:noProof/>
        </w:rPr>
        <w:drawing>
          <wp:anchor distT="0" distB="0" distL="114300" distR="114300" simplePos="0" relativeHeight="251957248" behindDoc="0" locked="0" layoutInCell="1" allowOverlap="1" wp14:anchorId="5ECEBE79" wp14:editId="5D97C7A4">
            <wp:simplePos x="0" y="0"/>
            <wp:positionH relativeFrom="column">
              <wp:posOffset>-3175</wp:posOffset>
            </wp:positionH>
            <wp:positionV relativeFrom="paragraph">
              <wp:posOffset>311150</wp:posOffset>
            </wp:positionV>
            <wp:extent cx="5661660" cy="2850515"/>
            <wp:effectExtent l="0" t="0" r="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7">
                      <a:extLst>
                        <a:ext uri="{28A0092B-C50C-407E-A947-70E740481C1C}">
                          <a14:useLocalDpi xmlns:a14="http://schemas.microsoft.com/office/drawing/2010/main" val="0"/>
                        </a:ext>
                      </a:extLst>
                    </a:blip>
                    <a:stretch>
                      <a:fillRect/>
                    </a:stretch>
                  </pic:blipFill>
                  <pic:spPr>
                    <a:xfrm>
                      <a:off x="0" y="0"/>
                      <a:ext cx="5661660" cy="2850515"/>
                    </a:xfrm>
                    <a:prstGeom prst="rect">
                      <a:avLst/>
                    </a:prstGeom>
                  </pic:spPr>
                </pic:pic>
              </a:graphicData>
            </a:graphic>
          </wp:anchor>
        </w:drawing>
      </w:r>
      <w:r>
        <w:t>Kiểm tra JWT Token và kiểm tra quyền truy cập</w:t>
      </w:r>
      <w:bookmarkEnd w:id="257"/>
    </w:p>
    <w:p w14:paraId="283A2C30" w14:textId="5853E33D" w:rsidR="00D8403D" w:rsidRDefault="00D8403D" w:rsidP="00785BD4"/>
    <w:p w14:paraId="467D8839" w14:textId="77777777" w:rsidR="00D8403D" w:rsidRDefault="00D8403D" w:rsidP="00785BD4"/>
    <w:p w14:paraId="1F350BD3" w14:textId="77777777" w:rsidR="00D8403D" w:rsidRDefault="00D8403D" w:rsidP="00785BD4"/>
    <w:p w14:paraId="6DEB2759" w14:textId="77777777" w:rsidR="00D8403D" w:rsidRDefault="00D8403D" w:rsidP="00785BD4"/>
    <w:p w14:paraId="5A9927EB" w14:textId="77777777" w:rsidR="00D8403D" w:rsidRDefault="00D8403D" w:rsidP="00785BD4"/>
    <w:p w14:paraId="6C4C6794" w14:textId="77777777" w:rsidR="00D8403D" w:rsidRDefault="00D8403D" w:rsidP="00785BD4"/>
    <w:p w14:paraId="7664CE38" w14:textId="77777777" w:rsidR="00D8403D" w:rsidRDefault="00D8403D" w:rsidP="00785BD4"/>
    <w:p w14:paraId="3276791F" w14:textId="77777777" w:rsidR="00D8403D" w:rsidRDefault="00D8403D" w:rsidP="00785BD4"/>
    <w:p w14:paraId="65160CD5" w14:textId="77777777" w:rsidR="00D8403D" w:rsidRDefault="00D8403D" w:rsidP="00785BD4"/>
    <w:p w14:paraId="3CCFE454" w14:textId="77777777" w:rsidR="00D8403D" w:rsidRDefault="00D8403D" w:rsidP="00785BD4"/>
    <w:p w14:paraId="11B9BAE5" w14:textId="77777777" w:rsidR="00D8403D" w:rsidRDefault="00D8403D" w:rsidP="00785BD4"/>
    <w:p w14:paraId="47CF2F13" w14:textId="77777777" w:rsidR="00D8403D" w:rsidRDefault="00D8403D" w:rsidP="00785BD4"/>
    <w:p w14:paraId="2B91083E" w14:textId="77777777" w:rsidR="00D8403D" w:rsidRDefault="00D8403D" w:rsidP="00785BD4"/>
    <w:p w14:paraId="77E10483" w14:textId="77777777" w:rsidR="00D8403D" w:rsidRDefault="00D8403D" w:rsidP="00785BD4"/>
    <w:p w14:paraId="06448443" w14:textId="77777777" w:rsidR="00D8403D" w:rsidRDefault="00D8403D" w:rsidP="00785BD4"/>
    <w:p w14:paraId="4D132F3F" w14:textId="77777777" w:rsidR="00D8403D" w:rsidRDefault="00D8403D" w:rsidP="00785BD4"/>
    <w:p w14:paraId="0292BCA1" w14:textId="77777777" w:rsidR="00D8403D" w:rsidRDefault="00D8403D" w:rsidP="00785BD4"/>
    <w:p w14:paraId="0F24FE8B" w14:textId="77777777" w:rsidR="00D8403D" w:rsidRDefault="00D8403D" w:rsidP="00785BD4"/>
    <w:p w14:paraId="2693F447" w14:textId="77777777" w:rsidR="00D8403D" w:rsidRDefault="00D8403D" w:rsidP="00785BD4"/>
    <w:p w14:paraId="546D10EB" w14:textId="77777777" w:rsidR="00610540" w:rsidRDefault="00610540" w:rsidP="00610540">
      <w:pPr>
        <w:pStyle w:val="Nidungvnbn"/>
      </w:pPr>
      <w:r>
        <w:t xml:space="preserve">Hàm </w:t>
      </w:r>
      <w:r w:rsidRPr="009610DC">
        <w:rPr>
          <w:i/>
          <w:iCs/>
        </w:rPr>
        <w:t>VerifyJWT</w:t>
      </w:r>
      <w:r>
        <w:t xml:space="preserve"> được dùng như một </w:t>
      </w:r>
      <w:r w:rsidRPr="000E4572">
        <w:t>middleware</w:t>
      </w:r>
      <w:r>
        <w:t xml:space="preserve"> cho các route của express để xác thực </w:t>
      </w:r>
      <w:r w:rsidRPr="003354BC">
        <w:t>JWT Token</w:t>
      </w:r>
      <w:r>
        <w:t xml:space="preserve"> trong các </w:t>
      </w:r>
      <w:r w:rsidRPr="00CE31F3">
        <w:t>Request</w:t>
      </w:r>
      <w:r>
        <w:t xml:space="preserve">. Đầu tiên, hàm lấy </w:t>
      </w:r>
      <w:r w:rsidRPr="00C15162">
        <w:rPr>
          <w:i/>
          <w:iCs/>
        </w:rPr>
        <w:t>Header Authorization</w:t>
      </w:r>
      <w:r>
        <w:t xml:space="preserve"> hoặc </w:t>
      </w:r>
      <w:r w:rsidRPr="00C15162">
        <w:rPr>
          <w:i/>
          <w:iCs/>
        </w:rPr>
        <w:t xml:space="preserve">Header authorization </w:t>
      </w:r>
      <w:r>
        <w:t xml:space="preserve">từ </w:t>
      </w:r>
      <w:r w:rsidRPr="00450D9F">
        <w:t>Request</w:t>
      </w:r>
      <w:r>
        <w:t xml:space="preserve"> và lưu vào biến </w:t>
      </w:r>
      <w:r w:rsidRPr="00C15162">
        <w:rPr>
          <w:i/>
          <w:iCs/>
        </w:rPr>
        <w:t>authHeader</w:t>
      </w:r>
      <w:r>
        <w:t xml:space="preserve">. Nếu trên Header không có một trong hai hoặc không bắt đầu bằng </w:t>
      </w:r>
      <w:r w:rsidRPr="007B589E">
        <w:rPr>
          <w:b/>
          <w:bCs/>
        </w:rPr>
        <w:t>"Bearer "</w:t>
      </w:r>
      <w:r w:rsidRPr="007B589E">
        <w:t>,</w:t>
      </w:r>
      <w:r>
        <w:t xml:space="preserve"> middleware này sẽ gọi </w:t>
      </w:r>
      <w:r w:rsidRPr="007B589E">
        <w:t>next</w:t>
      </w:r>
      <w:r>
        <w:t xml:space="preserve"> với một </w:t>
      </w:r>
      <w:r w:rsidRPr="007B589E">
        <w:t>AppError</w:t>
      </w:r>
      <w:r>
        <w:t xml:space="preserve"> báo rằng người dùng không có quyền truy cập vào tuyến đường này và trả về mã trạng thái </w:t>
      </w:r>
      <w:r w:rsidRPr="007B589E">
        <w:rPr>
          <w:b/>
          <w:bCs/>
        </w:rPr>
        <w:t>403</w:t>
      </w:r>
      <w:r>
        <w:t xml:space="preserve">. Sau đó, token được lấy từ Header Authorization bằng cách dùng </w:t>
      </w:r>
      <w:r w:rsidRPr="00C01137">
        <w:rPr>
          <w:i/>
          <w:iCs/>
        </w:rPr>
        <w:t>authHeader.split(‘ ‘)[1].</w:t>
      </w:r>
      <w:r>
        <w:t xml:space="preserve"> Token được xác thực bằng cách sử dụng hàm </w:t>
      </w:r>
      <w:r w:rsidRPr="007E079D">
        <w:rPr>
          <w:i/>
          <w:iCs/>
        </w:rPr>
        <w:t>jwt.verify()</w:t>
      </w:r>
      <w:r>
        <w:rPr>
          <w:b/>
          <w:bCs/>
        </w:rPr>
        <w:t xml:space="preserve"> </w:t>
      </w:r>
      <w:r>
        <w:t xml:space="preserve">với SecretKey lấy từ </w:t>
      </w:r>
      <w:r w:rsidRPr="000E787A">
        <w:t>process.env.JWT_SECRET</w:t>
      </w:r>
      <w:r>
        <w:t>.</w:t>
      </w:r>
    </w:p>
    <w:p w14:paraId="772EEBD9" w14:textId="77777777" w:rsidR="00610540" w:rsidRDefault="00610540" w:rsidP="00610540">
      <w:pPr>
        <w:pStyle w:val="Nidungvnbn"/>
      </w:pPr>
      <w:r>
        <w:t xml:space="preserve">Nếu có lỗi trong quá trình xác thực, hàm sẽ trả về mã trạng thái </w:t>
      </w:r>
      <w:r w:rsidRPr="006258F5">
        <w:rPr>
          <w:b/>
          <w:bCs/>
        </w:rPr>
        <w:t>403</w:t>
      </w:r>
      <w:r>
        <w:t xml:space="preserve"> với thông báo "Forbidden". Nếu xác thực thành công, </w:t>
      </w:r>
      <w:r w:rsidRPr="00485992">
        <w:t>req.roles</w:t>
      </w:r>
      <w:r>
        <w:t xml:space="preserve"> sẽ được tạo ra và lưu role từ </w:t>
      </w:r>
      <w:r w:rsidRPr="00485992">
        <w:t>decoded.role</w:t>
      </w:r>
      <w:r>
        <w:t xml:space="preserve">, hàm </w:t>
      </w:r>
      <w:r w:rsidRPr="008C0F06">
        <w:t>next()</w:t>
      </w:r>
      <w:r>
        <w:t xml:space="preserve"> được gọi để tiếp tục xử lý yêu cầu.</w:t>
      </w:r>
    </w:p>
    <w:p w14:paraId="7C7C6435" w14:textId="77777777" w:rsidR="00D8403D" w:rsidRDefault="00D8403D" w:rsidP="00785BD4"/>
    <w:p w14:paraId="3BA85A91" w14:textId="77777777" w:rsidR="00D8403D" w:rsidRDefault="00D8403D" w:rsidP="00785BD4"/>
    <w:p w14:paraId="5EF8B6C1" w14:textId="77777777" w:rsidR="00D8403D" w:rsidRDefault="00D8403D" w:rsidP="00785BD4"/>
    <w:p w14:paraId="29741475" w14:textId="77777777" w:rsidR="00D8403D" w:rsidRDefault="00D8403D" w:rsidP="00785BD4"/>
    <w:p w14:paraId="1EFC9928" w14:textId="77777777" w:rsidR="00D8403D" w:rsidRDefault="00D8403D" w:rsidP="00785BD4"/>
    <w:p w14:paraId="3241AA3B" w14:textId="3C56C004" w:rsidR="00D8403D" w:rsidRDefault="00610540" w:rsidP="00785BD4">
      <w:r>
        <w:rPr>
          <w:noProof/>
        </w:rPr>
        <w:lastRenderedPageBreak/>
        <mc:AlternateContent>
          <mc:Choice Requires="wps">
            <w:drawing>
              <wp:anchor distT="0" distB="0" distL="114300" distR="114300" simplePos="0" relativeHeight="251962368" behindDoc="0" locked="0" layoutInCell="1" allowOverlap="1" wp14:anchorId="671121AF" wp14:editId="323CA84A">
                <wp:simplePos x="0" y="0"/>
                <wp:positionH relativeFrom="column">
                  <wp:posOffset>-3175</wp:posOffset>
                </wp:positionH>
                <wp:positionV relativeFrom="paragraph">
                  <wp:posOffset>2506345</wp:posOffset>
                </wp:positionV>
                <wp:extent cx="5791835" cy="635"/>
                <wp:effectExtent l="0" t="0" r="0" b="0"/>
                <wp:wrapNone/>
                <wp:docPr id="145940075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93B2712" w14:textId="18C38009" w:rsidR="00610540" w:rsidRPr="002C56EE" w:rsidRDefault="00610540" w:rsidP="00610540">
                            <w:pPr>
                              <w:pStyle w:val="Caption"/>
                              <w:rPr>
                                <w:noProof/>
                                <w:sz w:val="24"/>
                                <w:szCs w:val="24"/>
                              </w:rPr>
                            </w:pPr>
                            <w:bookmarkStart w:id="260" w:name="_Toc183893714"/>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10</w:t>
                            </w:r>
                            <w:r w:rsidR="00456216">
                              <w:fldChar w:fldCharType="end"/>
                            </w:r>
                            <w:r>
                              <w:t xml:space="preserve">: </w:t>
                            </w:r>
                            <w:r>
                              <w:t>Đoạn code thực thi kiểm tra quyền hạn của người dùng</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21AF" id="_x0000_s1093" type="#_x0000_t202" style="position:absolute;margin-left:-.25pt;margin-top:197.35pt;width:456.0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" stroked="f">
                <v:textbox style="mso-fit-shape-to-text:t" inset="0,0,0,0">
                  <w:txbxContent>
                    <w:p w14:paraId="093B2712" w14:textId="18C38009" w:rsidR="00610540" w:rsidRPr="002C56EE" w:rsidRDefault="00610540" w:rsidP="00610540">
                      <w:pPr>
                        <w:pStyle w:val="Caption"/>
                        <w:rPr>
                          <w:noProof/>
                          <w:sz w:val="24"/>
                          <w:szCs w:val="24"/>
                        </w:rPr>
                      </w:pPr>
                      <w:bookmarkStart w:id="261" w:name="_Toc183893714"/>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10</w:t>
                      </w:r>
                      <w:r w:rsidR="00456216">
                        <w:fldChar w:fldCharType="end"/>
                      </w:r>
                      <w:r>
                        <w:t xml:space="preserve">: </w:t>
                      </w:r>
                      <w:r>
                        <w:t>Đoạn code thực thi kiểm tra quyền hạn của người dùng</w:t>
                      </w:r>
                      <w:bookmarkEnd w:id="261"/>
                    </w:p>
                  </w:txbxContent>
                </v:textbox>
              </v:shape>
            </w:pict>
          </mc:Fallback>
        </mc:AlternateContent>
      </w:r>
      <w:r w:rsidRPr="00FD6D25">
        <w:rPr>
          <w:noProof/>
        </w:rPr>
        <w:drawing>
          <wp:anchor distT="0" distB="0" distL="114300" distR="114300" simplePos="0" relativeHeight="251960320" behindDoc="0" locked="0" layoutInCell="1" allowOverlap="1" wp14:anchorId="18766FFC" wp14:editId="4652356A">
            <wp:simplePos x="0" y="0"/>
            <wp:positionH relativeFrom="column">
              <wp:posOffset>-3175</wp:posOffset>
            </wp:positionH>
            <wp:positionV relativeFrom="paragraph">
              <wp:posOffset>-3175</wp:posOffset>
            </wp:positionV>
            <wp:extent cx="5791835" cy="2452370"/>
            <wp:effectExtent l="0" t="0" r="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91835" cy="2452370"/>
                    </a:xfrm>
                    <a:prstGeom prst="rect">
                      <a:avLst/>
                    </a:prstGeom>
                  </pic:spPr>
                </pic:pic>
              </a:graphicData>
            </a:graphic>
          </wp:anchor>
        </w:drawing>
      </w:r>
    </w:p>
    <w:p w14:paraId="70E1AF81" w14:textId="77777777" w:rsidR="00D8403D" w:rsidRDefault="00D8403D" w:rsidP="00785BD4"/>
    <w:p w14:paraId="10002650" w14:textId="77777777" w:rsidR="00D8403D" w:rsidRDefault="00D8403D" w:rsidP="00785BD4"/>
    <w:p w14:paraId="231D690A" w14:textId="77777777" w:rsidR="00D8403D" w:rsidRDefault="00D8403D" w:rsidP="00785BD4"/>
    <w:p w14:paraId="2E4A8F19" w14:textId="77777777" w:rsidR="00D8403D" w:rsidRDefault="00D8403D" w:rsidP="00785BD4"/>
    <w:p w14:paraId="7ADC3A4D" w14:textId="77777777" w:rsidR="00D8403D" w:rsidRDefault="00D8403D" w:rsidP="00785BD4"/>
    <w:p w14:paraId="6A7D445E" w14:textId="77777777" w:rsidR="00D8403D" w:rsidRDefault="00D8403D" w:rsidP="00785BD4"/>
    <w:p w14:paraId="4D08AD43" w14:textId="77777777" w:rsidR="00D8403D" w:rsidRDefault="00D8403D" w:rsidP="00785BD4"/>
    <w:p w14:paraId="51210439" w14:textId="77777777" w:rsidR="00D8403D" w:rsidRDefault="00D8403D" w:rsidP="00785BD4"/>
    <w:p w14:paraId="3017A815" w14:textId="77777777" w:rsidR="00D8403D" w:rsidRDefault="00D8403D" w:rsidP="00785BD4"/>
    <w:p w14:paraId="5DB482AF" w14:textId="77777777" w:rsidR="00D8403D" w:rsidRDefault="00D8403D" w:rsidP="00785BD4"/>
    <w:p w14:paraId="1B1C5E70" w14:textId="77777777" w:rsidR="00D8403D" w:rsidRDefault="00D8403D" w:rsidP="00785BD4"/>
    <w:p w14:paraId="362145C9" w14:textId="77777777" w:rsidR="00D8403D" w:rsidRDefault="00D8403D" w:rsidP="00785BD4"/>
    <w:p w14:paraId="66A14378" w14:textId="77777777" w:rsidR="00D8403D" w:rsidRDefault="00D8403D" w:rsidP="00785BD4"/>
    <w:p w14:paraId="2D533E56" w14:textId="77777777" w:rsidR="00D8403D" w:rsidRDefault="00D8403D" w:rsidP="00785BD4"/>
    <w:p w14:paraId="11181FA2" w14:textId="77777777" w:rsidR="00D8403D" w:rsidRDefault="00D8403D" w:rsidP="00785BD4"/>
    <w:p w14:paraId="78624B14" w14:textId="77777777" w:rsidR="00610540" w:rsidRDefault="00610540" w:rsidP="00610540">
      <w:pPr>
        <w:pStyle w:val="Nidungvnbn"/>
      </w:pPr>
      <w:r>
        <w:t xml:space="preserve">Hàm </w:t>
      </w:r>
      <w:r w:rsidRPr="009610DC">
        <w:rPr>
          <w:i/>
          <w:iCs/>
        </w:rPr>
        <w:t>RestrictTo</w:t>
      </w:r>
      <w:r w:rsidRPr="004D000A">
        <w:t xml:space="preserve"> </w:t>
      </w:r>
      <w:r>
        <w:t>này được dùng</w:t>
      </w:r>
      <w:r w:rsidRPr="004D000A">
        <w:t xml:space="preserve"> để hạn chế quyền truy cập vào </w:t>
      </w:r>
      <w:r>
        <w:t>các routes dựa trên tham số roles và role của người dùng, tức là chỉ những có quyền thì mới được truy cập vào route này</w:t>
      </w:r>
      <w:r w:rsidRPr="004D000A">
        <w:t xml:space="preserve">. </w:t>
      </w:r>
      <w:r>
        <w:t>Đầu tiên, h</w:t>
      </w:r>
      <w:r w:rsidRPr="004D000A">
        <w:t xml:space="preserve">àm nhận vào </w:t>
      </w:r>
      <w:r>
        <w:t xml:space="preserve">một spreads operation của roles (...roles) </w:t>
      </w:r>
      <w:r w:rsidRPr="004D000A">
        <w:t>và trả về một hàm middleware.</w:t>
      </w:r>
    </w:p>
    <w:p w14:paraId="6DE73613" w14:textId="77777777" w:rsidR="00610540" w:rsidRDefault="00610540" w:rsidP="00610540">
      <w:pPr>
        <w:pStyle w:val="Nidungvnbn"/>
      </w:pPr>
      <w:r w:rsidRPr="004D000A">
        <w:t xml:space="preserve">Hàm middleware này sẽ kiểm tra vai trò của người dùng trong các </w:t>
      </w:r>
      <w:r>
        <w:t>Request</w:t>
      </w:r>
      <w:r w:rsidRPr="004D000A">
        <w:t>. Nếu</w:t>
      </w:r>
      <w:r>
        <w:t xml:space="preserve"> roles.includes(req.roles) không trả về True</w:t>
      </w:r>
      <w:r w:rsidRPr="004D000A">
        <w:t xml:space="preserve">, </w:t>
      </w:r>
      <w:r>
        <w:t>hàm này</w:t>
      </w:r>
      <w:r w:rsidRPr="004D000A">
        <w:t xml:space="preserve"> sẽ gọi </w:t>
      </w:r>
      <w:r w:rsidRPr="00421313">
        <w:t>next</w:t>
      </w:r>
      <w:r w:rsidRPr="004D000A">
        <w:t xml:space="preserve"> với một </w:t>
      </w:r>
      <w:r w:rsidRPr="00421313">
        <w:t>AppError</w:t>
      </w:r>
      <w:r w:rsidRPr="004D000A">
        <w:t xml:space="preserve"> báo rằng người dùng không có quyền thực hiện hành động này và trả về mã trạng thái </w:t>
      </w:r>
      <w:r w:rsidRPr="00421313">
        <w:rPr>
          <w:b/>
          <w:bCs/>
        </w:rPr>
        <w:t>403</w:t>
      </w:r>
      <w:r w:rsidRPr="004D000A">
        <w:t xml:space="preserve">. Nếu vai trò của người dùng hợp lệ, hàm </w:t>
      </w:r>
      <w:r w:rsidRPr="00421313">
        <w:t>next()</w:t>
      </w:r>
      <w:r w:rsidRPr="004D000A">
        <w:t xml:space="preserve"> sẽ được gọi để tiếp tục xử lý yêu cầu</w:t>
      </w:r>
      <w:r>
        <w:t>.</w:t>
      </w:r>
    </w:p>
    <w:p w14:paraId="52AAF7D7" w14:textId="77777777" w:rsidR="00D8403D" w:rsidRDefault="00D8403D" w:rsidP="00785BD4"/>
    <w:p w14:paraId="77BFB789" w14:textId="77777777" w:rsidR="00610540" w:rsidRDefault="00610540" w:rsidP="00785BD4"/>
    <w:p w14:paraId="06657ABB" w14:textId="77777777" w:rsidR="00610540" w:rsidRDefault="00610540" w:rsidP="00785BD4"/>
    <w:p w14:paraId="785C4C80" w14:textId="77777777" w:rsidR="00610540" w:rsidRDefault="00610540" w:rsidP="00785BD4"/>
    <w:p w14:paraId="11469AEC" w14:textId="77777777" w:rsidR="00610540" w:rsidRDefault="00610540" w:rsidP="00785BD4"/>
    <w:p w14:paraId="3554533A" w14:textId="77777777" w:rsidR="00610540" w:rsidRDefault="00610540" w:rsidP="00785BD4"/>
    <w:p w14:paraId="32C72023" w14:textId="77777777" w:rsidR="00610540" w:rsidRDefault="00610540" w:rsidP="00785BD4"/>
    <w:p w14:paraId="5D93DB6B" w14:textId="77777777" w:rsidR="00610540" w:rsidRDefault="00610540" w:rsidP="00785BD4"/>
    <w:p w14:paraId="4503A446" w14:textId="77777777" w:rsidR="00610540" w:rsidRDefault="00610540" w:rsidP="00785BD4"/>
    <w:p w14:paraId="22E1E4F8" w14:textId="77777777" w:rsidR="00610540" w:rsidRDefault="00610540" w:rsidP="00785BD4"/>
    <w:p w14:paraId="2944EE20" w14:textId="77777777" w:rsidR="00610540" w:rsidRDefault="00610540" w:rsidP="00785BD4"/>
    <w:p w14:paraId="68485F07" w14:textId="77777777" w:rsidR="00610540" w:rsidRDefault="00610540" w:rsidP="00785BD4"/>
    <w:p w14:paraId="301C1C72" w14:textId="77777777" w:rsidR="00610540" w:rsidRDefault="00610540" w:rsidP="00785BD4"/>
    <w:p w14:paraId="502BA9EC" w14:textId="77777777" w:rsidR="00610540" w:rsidRDefault="00610540" w:rsidP="00785BD4"/>
    <w:p w14:paraId="6CA3599E" w14:textId="77777777" w:rsidR="00610540" w:rsidRDefault="00610540" w:rsidP="00785BD4"/>
    <w:p w14:paraId="347F66AD" w14:textId="78B99B86" w:rsidR="00610540" w:rsidRDefault="00610540" w:rsidP="00610540">
      <w:pPr>
        <w:pStyle w:val="Heading2"/>
      </w:pPr>
      <w:bookmarkStart w:id="262" w:name="_Toc183893981"/>
      <w:r>
        <w:lastRenderedPageBreak/>
        <w:t>Cấu hình dịch vụ gửi Email</w:t>
      </w:r>
      <w:bookmarkEnd w:id="262"/>
    </w:p>
    <w:p w14:paraId="19CB178D" w14:textId="79B75527" w:rsidR="00610540" w:rsidRDefault="00610540" w:rsidP="00785BD4">
      <w:r>
        <w:rPr>
          <w:noProof/>
        </w:rPr>
        <mc:AlternateContent>
          <mc:Choice Requires="wps">
            <w:drawing>
              <wp:anchor distT="0" distB="0" distL="114300" distR="114300" simplePos="0" relativeHeight="251965440" behindDoc="0" locked="0" layoutInCell="1" allowOverlap="1" wp14:anchorId="094AA0A6" wp14:editId="02418EB2">
                <wp:simplePos x="0" y="0"/>
                <wp:positionH relativeFrom="column">
                  <wp:posOffset>0</wp:posOffset>
                </wp:positionH>
                <wp:positionV relativeFrom="paragraph">
                  <wp:posOffset>4583430</wp:posOffset>
                </wp:positionV>
                <wp:extent cx="5791835" cy="635"/>
                <wp:effectExtent l="0" t="0" r="0" b="0"/>
                <wp:wrapNone/>
                <wp:docPr id="137055503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E87D7CF" w14:textId="701D143A" w:rsidR="00610540" w:rsidRPr="000B1CE0" w:rsidRDefault="00610540" w:rsidP="00610540">
                            <w:pPr>
                              <w:pStyle w:val="Caption"/>
                              <w:rPr>
                                <w:noProof/>
                                <w:sz w:val="24"/>
                                <w:szCs w:val="24"/>
                              </w:rPr>
                            </w:pPr>
                            <w:bookmarkStart w:id="263" w:name="_Toc183893715"/>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11</w:t>
                            </w:r>
                            <w:r w:rsidR="00456216">
                              <w:fldChar w:fldCharType="end"/>
                            </w:r>
                            <w:r>
                              <w:t xml:space="preserve">: </w:t>
                            </w:r>
                            <w:r>
                              <w:t>Đoạn code cấu hình dịch vụ gửi Email</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AA0A6" id="_x0000_s1094" type="#_x0000_t202" style="position:absolute;margin-left:0;margin-top:360.9pt;width:456.0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bceGwIAAEA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" stroked="f">
                <v:textbox style="mso-fit-shape-to-text:t" inset="0,0,0,0">
                  <w:txbxContent>
                    <w:p w14:paraId="6E87D7CF" w14:textId="701D143A" w:rsidR="00610540" w:rsidRPr="000B1CE0" w:rsidRDefault="00610540" w:rsidP="00610540">
                      <w:pPr>
                        <w:pStyle w:val="Caption"/>
                        <w:rPr>
                          <w:noProof/>
                          <w:sz w:val="24"/>
                          <w:szCs w:val="24"/>
                        </w:rPr>
                      </w:pPr>
                      <w:bookmarkStart w:id="264" w:name="_Toc183893715"/>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11</w:t>
                      </w:r>
                      <w:r w:rsidR="00456216">
                        <w:fldChar w:fldCharType="end"/>
                      </w:r>
                      <w:r>
                        <w:t xml:space="preserve">: </w:t>
                      </w:r>
                      <w:r>
                        <w:t>Đoạn code cấu hình dịch vụ gửi Email</w:t>
                      </w:r>
                      <w:bookmarkEnd w:id="264"/>
                    </w:p>
                  </w:txbxContent>
                </v:textbox>
              </v:shape>
            </w:pict>
          </mc:Fallback>
        </mc:AlternateContent>
      </w:r>
      <w:r w:rsidRPr="00214C02">
        <w:rPr>
          <w:noProof/>
        </w:rPr>
        <w:drawing>
          <wp:anchor distT="0" distB="0" distL="114300" distR="114300" simplePos="0" relativeHeight="251963392" behindDoc="0" locked="0" layoutInCell="1" allowOverlap="1" wp14:anchorId="40B2340E" wp14:editId="55ECFFEB">
            <wp:simplePos x="0" y="0"/>
            <wp:positionH relativeFrom="margin">
              <wp:align>right</wp:align>
            </wp:positionH>
            <wp:positionV relativeFrom="paragraph">
              <wp:posOffset>52070</wp:posOffset>
            </wp:positionV>
            <wp:extent cx="5791835" cy="4474210"/>
            <wp:effectExtent l="0" t="0" r="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91835" cy="4474210"/>
                    </a:xfrm>
                    <a:prstGeom prst="rect">
                      <a:avLst/>
                    </a:prstGeom>
                  </pic:spPr>
                </pic:pic>
              </a:graphicData>
            </a:graphic>
          </wp:anchor>
        </w:drawing>
      </w:r>
    </w:p>
    <w:p w14:paraId="58CC2FFF" w14:textId="022F1F41" w:rsidR="00610540" w:rsidRDefault="00610540" w:rsidP="00785BD4"/>
    <w:p w14:paraId="191E3059" w14:textId="77777777" w:rsidR="00610540" w:rsidRDefault="00610540" w:rsidP="00785BD4"/>
    <w:p w14:paraId="25B2CE00" w14:textId="77777777" w:rsidR="00610540" w:rsidRDefault="00610540" w:rsidP="00785BD4"/>
    <w:p w14:paraId="1FC7B37C" w14:textId="77777777" w:rsidR="00610540" w:rsidRDefault="00610540" w:rsidP="00785BD4"/>
    <w:p w14:paraId="0C961D08" w14:textId="77777777" w:rsidR="00610540" w:rsidRDefault="00610540" w:rsidP="00785BD4"/>
    <w:p w14:paraId="5A3B159F" w14:textId="77777777" w:rsidR="00610540" w:rsidRDefault="00610540" w:rsidP="00785BD4"/>
    <w:p w14:paraId="0E171872" w14:textId="77777777" w:rsidR="00610540" w:rsidRDefault="00610540" w:rsidP="00785BD4"/>
    <w:p w14:paraId="64374BC2" w14:textId="77777777" w:rsidR="00610540" w:rsidRDefault="00610540" w:rsidP="00785BD4"/>
    <w:p w14:paraId="2CF5E821" w14:textId="77777777" w:rsidR="00610540" w:rsidRDefault="00610540" w:rsidP="00785BD4"/>
    <w:p w14:paraId="030CE120" w14:textId="77777777" w:rsidR="00610540" w:rsidRDefault="00610540" w:rsidP="00785BD4"/>
    <w:p w14:paraId="51EC672F" w14:textId="77777777" w:rsidR="00610540" w:rsidRDefault="00610540" w:rsidP="00785BD4"/>
    <w:p w14:paraId="1B1FDC34" w14:textId="77777777" w:rsidR="00610540" w:rsidRDefault="00610540" w:rsidP="00785BD4"/>
    <w:p w14:paraId="767332FC" w14:textId="77777777" w:rsidR="00610540" w:rsidRDefault="00610540" w:rsidP="00785BD4"/>
    <w:p w14:paraId="5CB2957C" w14:textId="77777777" w:rsidR="00610540" w:rsidRDefault="00610540" w:rsidP="00785BD4"/>
    <w:p w14:paraId="6A87B03F" w14:textId="77777777" w:rsidR="00610540" w:rsidRDefault="00610540" w:rsidP="00785BD4"/>
    <w:p w14:paraId="67DE27E1" w14:textId="77777777" w:rsidR="00610540" w:rsidRDefault="00610540" w:rsidP="00785BD4"/>
    <w:p w14:paraId="11B95E2D" w14:textId="77777777" w:rsidR="00610540" w:rsidRDefault="00610540" w:rsidP="00785BD4"/>
    <w:p w14:paraId="3D323176" w14:textId="77777777" w:rsidR="00610540" w:rsidRDefault="00610540" w:rsidP="00785BD4"/>
    <w:p w14:paraId="242AB347" w14:textId="77777777" w:rsidR="00610540" w:rsidRDefault="00610540" w:rsidP="00785BD4"/>
    <w:p w14:paraId="63BBBCA1" w14:textId="77777777" w:rsidR="00610540" w:rsidRDefault="00610540" w:rsidP="00785BD4"/>
    <w:p w14:paraId="264BD756" w14:textId="77777777" w:rsidR="00610540" w:rsidRDefault="00610540" w:rsidP="00785BD4"/>
    <w:p w14:paraId="3C7C7DC9" w14:textId="77777777" w:rsidR="00610540" w:rsidRDefault="00610540" w:rsidP="00785BD4"/>
    <w:p w14:paraId="03BDC54E" w14:textId="77777777" w:rsidR="00610540" w:rsidRDefault="00610540" w:rsidP="00785BD4"/>
    <w:p w14:paraId="16AC26ED" w14:textId="77777777" w:rsidR="00610540" w:rsidRDefault="00610540" w:rsidP="00785BD4"/>
    <w:p w14:paraId="6724BABD" w14:textId="77777777" w:rsidR="00610540" w:rsidRDefault="00610540" w:rsidP="00785BD4"/>
    <w:p w14:paraId="78A1D9AE" w14:textId="77777777" w:rsidR="00610540" w:rsidRDefault="00610540" w:rsidP="00785BD4"/>
    <w:p w14:paraId="609CB9ED" w14:textId="77777777" w:rsidR="00610540" w:rsidRDefault="00610540" w:rsidP="00785BD4"/>
    <w:p w14:paraId="0519D178" w14:textId="77777777" w:rsidR="00610540" w:rsidRDefault="00610540" w:rsidP="00610540">
      <w:pPr>
        <w:pStyle w:val="Nidungvnbn"/>
      </w:pPr>
      <w:r>
        <w:t xml:space="preserve">Đoạn code này được dùng để gửi email bằng cách sử dụng thư viện </w:t>
      </w:r>
      <w:r w:rsidRPr="00FB76C1">
        <w:rPr>
          <w:b/>
          <w:bCs/>
        </w:rPr>
        <w:t>nodemailer</w:t>
      </w:r>
      <w:r>
        <w:t xml:space="preserve">. Đầu tiên, hàm tạo một biến </w:t>
      </w:r>
      <w:r>
        <w:rPr>
          <w:b/>
          <w:bCs/>
        </w:rPr>
        <w:t>transport</w:t>
      </w:r>
      <w:r>
        <w:t xml:space="preserve"> bằng cách sử dụng </w:t>
      </w:r>
      <w:r w:rsidRPr="00FB76C1">
        <w:rPr>
          <w:i/>
          <w:iCs/>
        </w:rPr>
        <w:t>nodemailer.createTransport</w:t>
      </w:r>
      <w:r>
        <w:t>, được cấu hình như sau:</w:t>
      </w:r>
    </w:p>
    <w:p w14:paraId="4A8590AE" w14:textId="77777777" w:rsidR="00610540" w:rsidRDefault="00610540" w:rsidP="00610540">
      <w:pPr>
        <w:pStyle w:val="Nidungvnbn"/>
        <w:numPr>
          <w:ilvl w:val="0"/>
          <w:numId w:val="23"/>
        </w:numPr>
      </w:pPr>
      <w:r>
        <w:t>Host: ‘smtp.gmail.com’</w:t>
      </w:r>
    </w:p>
    <w:p w14:paraId="010C43DF" w14:textId="77777777" w:rsidR="00610540" w:rsidRDefault="00610540" w:rsidP="00610540">
      <w:pPr>
        <w:pStyle w:val="Nidungvnbn"/>
        <w:numPr>
          <w:ilvl w:val="0"/>
          <w:numId w:val="23"/>
        </w:numPr>
      </w:pPr>
      <w:r>
        <w:t>Port: 587</w:t>
      </w:r>
    </w:p>
    <w:p w14:paraId="4E9481A0" w14:textId="77777777" w:rsidR="00610540" w:rsidRDefault="00610540" w:rsidP="00610540">
      <w:pPr>
        <w:pStyle w:val="Nidungvnbn"/>
        <w:numPr>
          <w:ilvl w:val="0"/>
          <w:numId w:val="23"/>
        </w:numPr>
      </w:pPr>
      <w:r>
        <w:t xml:space="preserve">Auth: {user: </w:t>
      </w:r>
      <w:hyperlink r:id="rId80" w:history="1">
        <w:r w:rsidRPr="00525CE3">
          <w:rPr>
            <w:rStyle w:val="Hyperlink"/>
          </w:rPr>
          <w:t>poscaesar@gmail.com</w:t>
        </w:r>
      </w:hyperlink>
      <w:r>
        <w:t>, pass: app-pass}</w:t>
      </w:r>
    </w:p>
    <w:p w14:paraId="323DB922" w14:textId="77777777" w:rsidR="00610540" w:rsidRDefault="00610540" w:rsidP="00610540">
      <w:pPr>
        <w:pStyle w:val="Nidungvnbn"/>
      </w:pPr>
      <w:r>
        <w:t>Biến transport này có chức năng dùng để cấu hình và khởi tạo dịch vụ email, tức là ta có thể gửi email hoặc nhận email thông qua biến transport này.</w:t>
      </w:r>
    </w:p>
    <w:p w14:paraId="41918315" w14:textId="77777777" w:rsidR="00610540" w:rsidRDefault="00610540" w:rsidP="00785BD4"/>
    <w:p w14:paraId="367AAAA2" w14:textId="77777777" w:rsidR="00610540" w:rsidRDefault="00610540" w:rsidP="00610540">
      <w:pPr>
        <w:pStyle w:val="Nidungvnbn"/>
      </w:pPr>
      <w:r w:rsidRPr="002B1A2A">
        <w:lastRenderedPageBreak/>
        <w:t>Sau đó</w:t>
      </w:r>
      <w:r>
        <w:t xml:space="preserve">, tạo một biến tên </w:t>
      </w:r>
      <w:r w:rsidRPr="00C32814">
        <w:rPr>
          <w:b/>
          <w:bCs/>
        </w:rPr>
        <w:t>mailOptions</w:t>
      </w:r>
      <w:r>
        <w:t xml:space="preserve"> dùng để cấu hình thông tin gửi email</w:t>
      </w:r>
      <w:r w:rsidRPr="002B1A2A">
        <w:t>, bao gồm địa chỉ email người gửi, địa chỉ email người nhận, chủ đề email và nội dung email</w:t>
      </w:r>
      <w:r>
        <w:t>(from, to, subject, text)</w:t>
      </w:r>
      <w:r w:rsidRPr="002B1A2A">
        <w:t>.</w:t>
      </w:r>
      <w:r>
        <w:t xml:space="preserve"> </w:t>
      </w:r>
      <w:r w:rsidRPr="002B1A2A">
        <w:t xml:space="preserve">Tiếp theo, hàm sử dụng </w:t>
      </w:r>
      <w:r w:rsidRPr="00C32814">
        <w:rPr>
          <w:i/>
          <w:iCs/>
        </w:rPr>
        <w:t>transport.sendMail</w:t>
      </w:r>
      <w:r>
        <w:t xml:space="preserve"> </w:t>
      </w:r>
      <w:r w:rsidRPr="002B1A2A">
        <w:t>với các tùy chọn đã định nghĩa. Nếu có lỗi xảy ra trong quá trình gửi email, lỗi sẽ được ghi ra console.</w:t>
      </w:r>
    </w:p>
    <w:p w14:paraId="1AF0D654" w14:textId="77777777" w:rsidR="00610540" w:rsidRPr="001C13A9" w:rsidRDefault="00610540" w:rsidP="00610540">
      <w:pPr>
        <w:pStyle w:val="Nidungvnbn"/>
      </w:pPr>
      <w:r w:rsidRPr="002B1A2A">
        <w:t>Nếu email được gửi thành công, thông tin về email sẽ được ghi ra console. Cuối cùng, hàm</w:t>
      </w:r>
      <w:r w:rsidRPr="001C13A9">
        <w:rPr>
          <w:i/>
          <w:iCs/>
        </w:rPr>
        <w:t xml:space="preserve"> </w:t>
      </w:r>
      <w:r w:rsidRPr="001C13A9">
        <w:rPr>
          <w:rStyle w:val="HTMLCode"/>
          <w:rFonts w:ascii="Times New Roman" w:hAnsi="Times New Roman" w:cs="Times New Roman"/>
          <w:i/>
          <w:iCs/>
          <w:sz w:val="26"/>
          <w:szCs w:val="26"/>
        </w:rPr>
        <w:t>sendEmail</w:t>
      </w:r>
      <w:r w:rsidRPr="002B1A2A">
        <w:t xml:space="preserve"> được xuất để có thể sử dụng trong các </w:t>
      </w:r>
      <w:r>
        <w:t>file khác.</w:t>
      </w:r>
    </w:p>
    <w:p w14:paraId="144B75FC" w14:textId="479DCBAD" w:rsidR="00D8403D" w:rsidRDefault="00610540" w:rsidP="00610540">
      <w:pPr>
        <w:pStyle w:val="Heading2"/>
      </w:pPr>
      <w:bookmarkStart w:id="265" w:name="_Toc183893982"/>
      <w:r>
        <w:t>Chức năng gửi lại Email xác thực cho Staff</w:t>
      </w:r>
      <w:bookmarkEnd w:id="265"/>
    </w:p>
    <w:p w14:paraId="6D5BA56E" w14:textId="3D2AAB3F" w:rsidR="00D8403D" w:rsidRDefault="00610540" w:rsidP="00785BD4">
      <w:r>
        <w:rPr>
          <w:noProof/>
        </w:rPr>
        <mc:AlternateContent>
          <mc:Choice Requires="wps">
            <w:drawing>
              <wp:anchor distT="0" distB="0" distL="114300" distR="114300" simplePos="0" relativeHeight="251968512" behindDoc="0" locked="0" layoutInCell="1" allowOverlap="1" wp14:anchorId="28F86C33" wp14:editId="64A838B9">
                <wp:simplePos x="0" y="0"/>
                <wp:positionH relativeFrom="column">
                  <wp:posOffset>0</wp:posOffset>
                </wp:positionH>
                <wp:positionV relativeFrom="paragraph">
                  <wp:posOffset>1889760</wp:posOffset>
                </wp:positionV>
                <wp:extent cx="5791835" cy="635"/>
                <wp:effectExtent l="0" t="0" r="0" b="0"/>
                <wp:wrapNone/>
                <wp:docPr id="92800248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375D1BC" w14:textId="603DB5F4" w:rsidR="00610540" w:rsidRPr="0049156D" w:rsidRDefault="00610540" w:rsidP="00610540">
                            <w:pPr>
                              <w:pStyle w:val="Caption"/>
                              <w:rPr>
                                <w:noProof/>
                                <w:sz w:val="24"/>
                                <w:szCs w:val="24"/>
                              </w:rPr>
                            </w:pPr>
                            <w:bookmarkStart w:id="266" w:name="_Toc183893716"/>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12</w:t>
                            </w:r>
                            <w:r w:rsidR="00456216">
                              <w:fldChar w:fldCharType="end"/>
                            </w:r>
                            <w:r>
                              <w:t xml:space="preserve">: </w:t>
                            </w:r>
                            <w:r>
                              <w:t>Đoạn code tìm tài khoản, tạo token cho tài khoản gửi mail</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86C33" id="_x0000_s1095" type="#_x0000_t202" style="position:absolute;margin-left:0;margin-top:148.8pt;width:456.0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pM7GwIAAEA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" stroked="f">
                <v:textbox style="mso-fit-shape-to-text:t" inset="0,0,0,0">
                  <w:txbxContent>
                    <w:p w14:paraId="1375D1BC" w14:textId="603DB5F4" w:rsidR="00610540" w:rsidRPr="0049156D" w:rsidRDefault="00610540" w:rsidP="00610540">
                      <w:pPr>
                        <w:pStyle w:val="Caption"/>
                        <w:rPr>
                          <w:noProof/>
                          <w:sz w:val="24"/>
                          <w:szCs w:val="24"/>
                        </w:rPr>
                      </w:pPr>
                      <w:bookmarkStart w:id="267" w:name="_Toc183893716"/>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12</w:t>
                      </w:r>
                      <w:r w:rsidR="00456216">
                        <w:fldChar w:fldCharType="end"/>
                      </w:r>
                      <w:r>
                        <w:t xml:space="preserve">: </w:t>
                      </w:r>
                      <w:r>
                        <w:t>Đoạn code tìm tài khoản, tạo token cho tài khoản gửi mail</w:t>
                      </w:r>
                      <w:bookmarkEnd w:id="267"/>
                    </w:p>
                  </w:txbxContent>
                </v:textbox>
              </v:shape>
            </w:pict>
          </mc:Fallback>
        </mc:AlternateContent>
      </w:r>
      <w:r w:rsidRPr="007A6064">
        <w:rPr>
          <w:noProof/>
        </w:rPr>
        <w:drawing>
          <wp:anchor distT="0" distB="0" distL="114300" distR="114300" simplePos="0" relativeHeight="251966464" behindDoc="0" locked="0" layoutInCell="1" allowOverlap="1" wp14:anchorId="324BAB5D" wp14:editId="24231B8E">
            <wp:simplePos x="0" y="0"/>
            <wp:positionH relativeFrom="margin">
              <wp:align>right</wp:align>
            </wp:positionH>
            <wp:positionV relativeFrom="paragraph">
              <wp:posOffset>11430</wp:posOffset>
            </wp:positionV>
            <wp:extent cx="5791835" cy="1821180"/>
            <wp:effectExtent l="0" t="0" r="0" b="76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91835" cy="1821180"/>
                    </a:xfrm>
                    <a:prstGeom prst="rect">
                      <a:avLst/>
                    </a:prstGeom>
                  </pic:spPr>
                </pic:pic>
              </a:graphicData>
            </a:graphic>
          </wp:anchor>
        </w:drawing>
      </w:r>
    </w:p>
    <w:p w14:paraId="6F7B1ACA" w14:textId="77777777" w:rsidR="00610540" w:rsidRDefault="00610540" w:rsidP="00785BD4"/>
    <w:p w14:paraId="34633924" w14:textId="77777777" w:rsidR="00610540" w:rsidRDefault="00610540" w:rsidP="00785BD4"/>
    <w:p w14:paraId="0F8B7559" w14:textId="77777777" w:rsidR="00610540" w:rsidRDefault="00610540" w:rsidP="00785BD4"/>
    <w:p w14:paraId="4818BEE0" w14:textId="77777777" w:rsidR="00610540" w:rsidRDefault="00610540" w:rsidP="00785BD4"/>
    <w:p w14:paraId="02D18246" w14:textId="77777777" w:rsidR="00610540" w:rsidRDefault="00610540" w:rsidP="00785BD4"/>
    <w:p w14:paraId="45A812C8" w14:textId="77777777" w:rsidR="00610540" w:rsidRDefault="00610540" w:rsidP="00785BD4"/>
    <w:p w14:paraId="0AC6928B" w14:textId="77777777" w:rsidR="00610540" w:rsidRDefault="00610540" w:rsidP="00785BD4"/>
    <w:p w14:paraId="6E02F04A" w14:textId="77777777" w:rsidR="00610540" w:rsidRDefault="00610540" w:rsidP="00785BD4"/>
    <w:p w14:paraId="2179AB96" w14:textId="77777777" w:rsidR="00610540" w:rsidRDefault="00610540" w:rsidP="00785BD4"/>
    <w:p w14:paraId="637E6B76" w14:textId="77777777" w:rsidR="00610540" w:rsidRDefault="00610540" w:rsidP="00785BD4"/>
    <w:p w14:paraId="4823003C" w14:textId="77777777" w:rsidR="00610540" w:rsidRDefault="00610540" w:rsidP="00785BD4"/>
    <w:p w14:paraId="2800F657" w14:textId="77777777" w:rsidR="00610540" w:rsidRDefault="00610540" w:rsidP="00785BD4"/>
    <w:p w14:paraId="350863B3" w14:textId="77777777" w:rsidR="00610540" w:rsidRDefault="00610540" w:rsidP="00610540">
      <w:pPr>
        <w:pStyle w:val="Nidungvnbn"/>
        <w:rPr>
          <w:i/>
          <w:iCs/>
        </w:rPr>
      </w:pPr>
      <w:r>
        <w:t xml:space="preserve">Hàm </w:t>
      </w:r>
      <w:r w:rsidRPr="003F79FC">
        <w:rPr>
          <w:i/>
          <w:iCs/>
        </w:rPr>
        <w:t>resendLoginEmail</w:t>
      </w:r>
      <w:r>
        <w:t xml:space="preserve"> này được sử dụng để gửi lại email đính kèm link đăng nhập cho nhân viên. Đầu tiên, hàm tìm kiếm tài khoản Staff với địa chỉ email lấy từ Request. Nếu không tìm thấy nhân viên, hàm sẽ gọi next với một AppError báo rằng không có người dùng với địa chỉ email này và trả về mã trạng thái </w:t>
      </w:r>
      <w:r w:rsidRPr="003F79FC">
        <w:rPr>
          <w:b/>
          <w:bCs/>
        </w:rPr>
        <w:t>404</w:t>
      </w:r>
      <w:r>
        <w:t xml:space="preserve">. Sau đó, ta tạo loginToken thông qua một phương thức được định nghĩa của staff là </w:t>
      </w:r>
      <w:r w:rsidRPr="003F79FC">
        <w:rPr>
          <w:i/>
          <w:iCs/>
        </w:rPr>
        <w:t>createLoginToken()</w:t>
      </w:r>
      <w:r>
        <w:t xml:space="preserve"> và lưu lại vào database</w:t>
      </w:r>
      <w:r>
        <w:rPr>
          <w:i/>
          <w:iCs/>
        </w:rPr>
        <w:t>.</w:t>
      </w:r>
    </w:p>
    <w:p w14:paraId="7168F42D" w14:textId="77777777" w:rsidR="00610540" w:rsidRDefault="00610540" w:rsidP="00785BD4"/>
    <w:p w14:paraId="70B4C812" w14:textId="77777777" w:rsidR="00610540" w:rsidRDefault="00610540" w:rsidP="00785BD4"/>
    <w:p w14:paraId="70BFA9E8" w14:textId="77777777" w:rsidR="00610540" w:rsidRDefault="00610540" w:rsidP="00785BD4"/>
    <w:p w14:paraId="2B3AA0C4" w14:textId="77777777" w:rsidR="00610540" w:rsidRDefault="00610540" w:rsidP="00785BD4"/>
    <w:p w14:paraId="52E99BDF" w14:textId="77777777" w:rsidR="00610540" w:rsidRDefault="00610540" w:rsidP="00785BD4"/>
    <w:p w14:paraId="10104DD0" w14:textId="77777777" w:rsidR="00610540" w:rsidRDefault="00610540" w:rsidP="00785BD4"/>
    <w:p w14:paraId="152E0FC6" w14:textId="77777777" w:rsidR="00610540" w:rsidRDefault="00610540" w:rsidP="00785BD4"/>
    <w:p w14:paraId="18E899A9" w14:textId="77777777" w:rsidR="00610540" w:rsidRDefault="00610540" w:rsidP="00785BD4"/>
    <w:p w14:paraId="0CBF3CF2" w14:textId="56E04F95" w:rsidR="00610540" w:rsidRDefault="00610540" w:rsidP="00785BD4">
      <w:r>
        <w:rPr>
          <w:noProof/>
        </w:rPr>
        <w:lastRenderedPageBreak/>
        <mc:AlternateContent>
          <mc:Choice Requires="wps">
            <w:drawing>
              <wp:anchor distT="0" distB="0" distL="114300" distR="114300" simplePos="0" relativeHeight="251971584" behindDoc="0" locked="0" layoutInCell="1" allowOverlap="1" wp14:anchorId="7659E2B0" wp14:editId="4AF5646A">
                <wp:simplePos x="0" y="0"/>
                <wp:positionH relativeFrom="column">
                  <wp:posOffset>0</wp:posOffset>
                </wp:positionH>
                <wp:positionV relativeFrom="paragraph">
                  <wp:posOffset>2809240</wp:posOffset>
                </wp:positionV>
                <wp:extent cx="5791835" cy="635"/>
                <wp:effectExtent l="0" t="0" r="0" b="0"/>
                <wp:wrapNone/>
                <wp:docPr id="195112609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E545DE4" w14:textId="2D92000A" w:rsidR="00610540" w:rsidRPr="00556DB3" w:rsidRDefault="00610540" w:rsidP="00610540">
                            <w:pPr>
                              <w:pStyle w:val="Caption"/>
                              <w:rPr>
                                <w:noProof/>
                                <w:sz w:val="24"/>
                                <w:szCs w:val="24"/>
                              </w:rPr>
                            </w:pPr>
                            <w:bookmarkStart w:id="268" w:name="_Toc183893717"/>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13</w:t>
                            </w:r>
                            <w:r w:rsidR="00456216">
                              <w:fldChar w:fldCharType="end"/>
                            </w:r>
                            <w:r>
                              <w:t xml:space="preserve">: </w:t>
                            </w:r>
                            <w:r>
                              <w:t>Đoạn code gửi mail và kiểm soát lỗi khi gửi mail</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9E2B0" id="_x0000_s1096" type="#_x0000_t202" style="position:absolute;margin-left:0;margin-top:221.2pt;width:456.05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l2Gg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" stroked="f">
                <v:textbox style="mso-fit-shape-to-text:t" inset="0,0,0,0">
                  <w:txbxContent>
                    <w:p w14:paraId="7E545DE4" w14:textId="2D92000A" w:rsidR="00610540" w:rsidRPr="00556DB3" w:rsidRDefault="00610540" w:rsidP="00610540">
                      <w:pPr>
                        <w:pStyle w:val="Caption"/>
                        <w:rPr>
                          <w:noProof/>
                          <w:sz w:val="24"/>
                          <w:szCs w:val="24"/>
                        </w:rPr>
                      </w:pPr>
                      <w:bookmarkStart w:id="269" w:name="_Toc183893717"/>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13</w:t>
                      </w:r>
                      <w:r w:rsidR="00456216">
                        <w:fldChar w:fldCharType="end"/>
                      </w:r>
                      <w:r>
                        <w:t xml:space="preserve">: </w:t>
                      </w:r>
                      <w:r>
                        <w:t>Đoạn code gửi mail và kiểm soát lỗi khi gửi mail</w:t>
                      </w:r>
                      <w:bookmarkEnd w:id="269"/>
                    </w:p>
                  </w:txbxContent>
                </v:textbox>
              </v:shape>
            </w:pict>
          </mc:Fallback>
        </mc:AlternateContent>
      </w:r>
      <w:r w:rsidRPr="007A6064">
        <w:rPr>
          <w:noProof/>
        </w:rPr>
        <w:drawing>
          <wp:anchor distT="0" distB="0" distL="114300" distR="114300" simplePos="0" relativeHeight="251969536" behindDoc="0" locked="0" layoutInCell="1" allowOverlap="1" wp14:anchorId="074688E5" wp14:editId="4EB00490">
            <wp:simplePos x="0" y="0"/>
            <wp:positionH relativeFrom="margin">
              <wp:align>right</wp:align>
            </wp:positionH>
            <wp:positionV relativeFrom="paragraph">
              <wp:posOffset>-3175</wp:posOffset>
            </wp:positionV>
            <wp:extent cx="5791835" cy="2755265"/>
            <wp:effectExtent l="0" t="0" r="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91835" cy="2755265"/>
                    </a:xfrm>
                    <a:prstGeom prst="rect">
                      <a:avLst/>
                    </a:prstGeom>
                  </pic:spPr>
                </pic:pic>
              </a:graphicData>
            </a:graphic>
          </wp:anchor>
        </w:drawing>
      </w:r>
    </w:p>
    <w:p w14:paraId="4C6C894F" w14:textId="77777777" w:rsidR="00610540" w:rsidRDefault="00610540" w:rsidP="00785BD4"/>
    <w:p w14:paraId="79B7FCB8" w14:textId="77777777" w:rsidR="00610540" w:rsidRDefault="00610540" w:rsidP="00785BD4"/>
    <w:p w14:paraId="693B9FD0" w14:textId="77777777" w:rsidR="00610540" w:rsidRDefault="00610540" w:rsidP="00785BD4"/>
    <w:p w14:paraId="4897C2C1" w14:textId="77777777" w:rsidR="00610540" w:rsidRDefault="00610540" w:rsidP="00785BD4"/>
    <w:p w14:paraId="7267F78B" w14:textId="77777777" w:rsidR="00610540" w:rsidRDefault="00610540" w:rsidP="00785BD4"/>
    <w:p w14:paraId="5AABFA50" w14:textId="77777777" w:rsidR="00610540" w:rsidRDefault="00610540" w:rsidP="00785BD4"/>
    <w:p w14:paraId="54BA3340" w14:textId="77777777" w:rsidR="00610540" w:rsidRDefault="00610540" w:rsidP="00785BD4"/>
    <w:p w14:paraId="50B40917" w14:textId="77777777" w:rsidR="00610540" w:rsidRDefault="00610540" w:rsidP="00785BD4"/>
    <w:p w14:paraId="59596792" w14:textId="77777777" w:rsidR="00610540" w:rsidRDefault="00610540" w:rsidP="00785BD4"/>
    <w:p w14:paraId="1F1820C0" w14:textId="77777777" w:rsidR="00610540" w:rsidRDefault="00610540" w:rsidP="00785BD4"/>
    <w:p w14:paraId="3C20670F" w14:textId="77777777" w:rsidR="00610540" w:rsidRDefault="00610540" w:rsidP="00785BD4"/>
    <w:p w14:paraId="288953C3" w14:textId="77777777" w:rsidR="00610540" w:rsidRDefault="00610540" w:rsidP="00785BD4"/>
    <w:p w14:paraId="5962EED5" w14:textId="77777777" w:rsidR="00610540" w:rsidRDefault="00610540" w:rsidP="00785BD4"/>
    <w:p w14:paraId="6C388B26" w14:textId="77777777" w:rsidR="00610540" w:rsidRDefault="00610540" w:rsidP="00785BD4"/>
    <w:p w14:paraId="206DCC53" w14:textId="77777777" w:rsidR="00610540" w:rsidRDefault="00610540" w:rsidP="00785BD4"/>
    <w:p w14:paraId="6AE79706" w14:textId="77777777" w:rsidR="00610540" w:rsidRDefault="00610540" w:rsidP="00785BD4"/>
    <w:p w14:paraId="12604124" w14:textId="77777777" w:rsidR="00610540" w:rsidRDefault="00610540" w:rsidP="00785BD4"/>
    <w:p w14:paraId="761BD305" w14:textId="77777777" w:rsidR="00610540" w:rsidRDefault="00610540" w:rsidP="00610540">
      <w:pPr>
        <w:pStyle w:val="Nidungvnbn"/>
      </w:pPr>
      <w:r>
        <w:t xml:space="preserve">Tiếp theo, khởi tạo một biến </w:t>
      </w:r>
      <w:r w:rsidRPr="00C527C3">
        <w:rPr>
          <w:b/>
          <w:bCs/>
        </w:rPr>
        <w:t>url</w:t>
      </w:r>
      <w:r>
        <w:t xml:space="preserve"> chứa token đăng nhập và biến </w:t>
      </w:r>
      <w:r w:rsidRPr="00C527C3">
        <w:rPr>
          <w:b/>
          <w:bCs/>
        </w:rPr>
        <w:t>message</w:t>
      </w:r>
      <w:r>
        <w:t xml:space="preserve"> để gửi qua email cho nhân viên. Sau đó, sử dụng try-catch block và thực hiện hàm </w:t>
      </w:r>
      <w:r w:rsidRPr="00C527C3">
        <w:rPr>
          <w:i/>
          <w:iCs/>
        </w:rPr>
        <w:t>sendEmail</w:t>
      </w:r>
      <w:r>
        <w:t xml:space="preserve">. Nếu gửi email thành công, nó sẽ trả về mã trạng thái 200 với thông báo thành công. Nếu có lỗi xảy ra trong quá trình gửi email, LoginToken và LoginTokenExpires của staff sẽ được xóa, và hàm sẽ gọi next với một AppError báo rằng có lỗi xảy ra khi gửi email và trả về mã trạng thái </w:t>
      </w:r>
      <w:r w:rsidRPr="00E81496">
        <w:rPr>
          <w:b/>
          <w:bCs/>
        </w:rPr>
        <w:t>500</w:t>
      </w:r>
      <w:r>
        <w:t>.</w:t>
      </w:r>
    </w:p>
    <w:p w14:paraId="2052D20A" w14:textId="4F2C752E" w:rsidR="00610540" w:rsidRDefault="00610540" w:rsidP="00610540">
      <w:pPr>
        <w:pStyle w:val="Heading2"/>
      </w:pPr>
      <w:bookmarkStart w:id="270" w:name="_Toc183893983"/>
      <w:r>
        <w:t>Tạo tài khoản cho nhân viên</w:t>
      </w:r>
      <w:bookmarkEnd w:id="270"/>
    </w:p>
    <w:p w14:paraId="4232266F" w14:textId="5B04E50B" w:rsidR="00610540" w:rsidRDefault="00610540" w:rsidP="00785BD4">
      <w:r>
        <w:rPr>
          <w:noProof/>
        </w:rPr>
        <mc:AlternateContent>
          <mc:Choice Requires="wps">
            <w:drawing>
              <wp:anchor distT="0" distB="0" distL="114300" distR="114300" simplePos="0" relativeHeight="251974656" behindDoc="0" locked="0" layoutInCell="1" allowOverlap="1" wp14:anchorId="65D3D0D4" wp14:editId="125501F9">
                <wp:simplePos x="0" y="0"/>
                <wp:positionH relativeFrom="column">
                  <wp:posOffset>0</wp:posOffset>
                </wp:positionH>
                <wp:positionV relativeFrom="paragraph">
                  <wp:posOffset>1925320</wp:posOffset>
                </wp:positionV>
                <wp:extent cx="5791835" cy="635"/>
                <wp:effectExtent l="0" t="0" r="0" b="0"/>
                <wp:wrapNone/>
                <wp:docPr id="75363623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8D2EB20" w14:textId="738CD53F" w:rsidR="00610540" w:rsidRPr="0018584E" w:rsidRDefault="00610540" w:rsidP="00610540">
                            <w:pPr>
                              <w:pStyle w:val="Caption"/>
                              <w:rPr>
                                <w:noProof/>
                                <w:sz w:val="24"/>
                                <w:szCs w:val="24"/>
                              </w:rPr>
                            </w:pPr>
                            <w:bookmarkStart w:id="271" w:name="_Toc183893718"/>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14</w:t>
                            </w:r>
                            <w:r w:rsidR="00456216">
                              <w:fldChar w:fldCharType="end"/>
                            </w:r>
                            <w:r>
                              <w:t xml:space="preserve">: </w:t>
                            </w:r>
                            <w:r>
                              <w:t>Đoạn code khởi tạo hàm và tạo staff</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D0D4" id="_x0000_s1097" type="#_x0000_t202" style="position:absolute;margin-left:0;margin-top:151.6pt;width:456.0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11TGgIAAEAEAAAOAAAAZHJzL2Uyb0RvYy54bWysU01v2zAMvQ/YfxB0X5x06M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" stroked="f">
                <v:textbox style="mso-fit-shape-to-text:t" inset="0,0,0,0">
                  <w:txbxContent>
                    <w:p w14:paraId="58D2EB20" w14:textId="738CD53F" w:rsidR="00610540" w:rsidRPr="0018584E" w:rsidRDefault="00610540" w:rsidP="00610540">
                      <w:pPr>
                        <w:pStyle w:val="Caption"/>
                        <w:rPr>
                          <w:noProof/>
                          <w:sz w:val="24"/>
                          <w:szCs w:val="24"/>
                        </w:rPr>
                      </w:pPr>
                      <w:bookmarkStart w:id="272" w:name="_Toc183893718"/>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14</w:t>
                      </w:r>
                      <w:r w:rsidR="00456216">
                        <w:fldChar w:fldCharType="end"/>
                      </w:r>
                      <w:r>
                        <w:t xml:space="preserve">: </w:t>
                      </w:r>
                      <w:r>
                        <w:t>Đoạn code khởi tạo hàm và tạo staff</w:t>
                      </w:r>
                      <w:bookmarkEnd w:id="272"/>
                    </w:p>
                  </w:txbxContent>
                </v:textbox>
              </v:shape>
            </w:pict>
          </mc:Fallback>
        </mc:AlternateContent>
      </w:r>
      <w:r w:rsidRPr="00535515">
        <w:rPr>
          <w:noProof/>
        </w:rPr>
        <w:drawing>
          <wp:anchor distT="0" distB="0" distL="114300" distR="114300" simplePos="0" relativeHeight="251972608" behindDoc="0" locked="0" layoutInCell="1" allowOverlap="1" wp14:anchorId="5B1CD95E" wp14:editId="664A4EDD">
            <wp:simplePos x="0" y="0"/>
            <wp:positionH relativeFrom="margin">
              <wp:align>right</wp:align>
            </wp:positionH>
            <wp:positionV relativeFrom="paragraph">
              <wp:posOffset>8890</wp:posOffset>
            </wp:positionV>
            <wp:extent cx="5791835" cy="1859280"/>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91835" cy="1859280"/>
                    </a:xfrm>
                    <a:prstGeom prst="rect">
                      <a:avLst/>
                    </a:prstGeom>
                  </pic:spPr>
                </pic:pic>
              </a:graphicData>
            </a:graphic>
          </wp:anchor>
        </w:drawing>
      </w:r>
    </w:p>
    <w:p w14:paraId="2F1A995F" w14:textId="5C707627" w:rsidR="00610540" w:rsidRDefault="00610540" w:rsidP="00785BD4"/>
    <w:p w14:paraId="3B6BF724" w14:textId="5D593ECD" w:rsidR="00610540" w:rsidRDefault="00610540" w:rsidP="00785BD4"/>
    <w:p w14:paraId="4A55B2DD" w14:textId="77777777" w:rsidR="00610540" w:rsidRDefault="00610540" w:rsidP="00785BD4"/>
    <w:p w14:paraId="3EE8448C" w14:textId="77777777" w:rsidR="00610540" w:rsidRDefault="00610540" w:rsidP="00785BD4"/>
    <w:p w14:paraId="1319D3A1" w14:textId="77777777" w:rsidR="00610540" w:rsidRDefault="00610540" w:rsidP="00785BD4"/>
    <w:p w14:paraId="6DCF51EF" w14:textId="77777777" w:rsidR="00610540" w:rsidRDefault="00610540" w:rsidP="00785BD4"/>
    <w:p w14:paraId="6B899C28" w14:textId="77777777" w:rsidR="00610540" w:rsidRDefault="00610540" w:rsidP="00785BD4"/>
    <w:p w14:paraId="2B8AFC2F" w14:textId="77777777" w:rsidR="00610540" w:rsidRDefault="00610540" w:rsidP="00785BD4"/>
    <w:p w14:paraId="337C490E" w14:textId="77777777" w:rsidR="00610540" w:rsidRDefault="00610540" w:rsidP="00785BD4"/>
    <w:p w14:paraId="4A8F0D17" w14:textId="77777777" w:rsidR="00610540" w:rsidRDefault="00610540" w:rsidP="00785BD4"/>
    <w:p w14:paraId="38261ED3" w14:textId="77777777" w:rsidR="00610540" w:rsidRDefault="00610540" w:rsidP="00785BD4"/>
    <w:p w14:paraId="2EA9AAC7" w14:textId="77777777" w:rsidR="00610540" w:rsidRDefault="00610540" w:rsidP="00785BD4"/>
    <w:p w14:paraId="34863612" w14:textId="77777777" w:rsidR="00610540" w:rsidRDefault="00610540" w:rsidP="00785BD4"/>
    <w:p w14:paraId="17C6A2B5" w14:textId="77777777" w:rsidR="00610540" w:rsidRDefault="00610540" w:rsidP="00610540">
      <w:pPr>
        <w:pStyle w:val="Nidungvnbn"/>
      </w:pPr>
      <w:r>
        <w:lastRenderedPageBreak/>
        <w:t xml:space="preserve">Đoạn code này định nghĩa một hàm tên </w:t>
      </w:r>
      <w:r w:rsidRPr="00535515">
        <w:rPr>
          <w:i/>
          <w:iCs/>
        </w:rPr>
        <w:t>createStaff</w:t>
      </w:r>
      <w:r>
        <w:t xml:space="preserve"> để tạo mới một nhân viên. Đầu tiên, hàm tạo một biến </w:t>
      </w:r>
      <w:r w:rsidRPr="00535515">
        <w:rPr>
          <w:b/>
          <w:bCs/>
        </w:rPr>
        <w:t>avatar</w:t>
      </w:r>
      <w:r>
        <w:t xml:space="preserve"> từ </w:t>
      </w:r>
      <w:r w:rsidRPr="00535515">
        <w:rPr>
          <w:b/>
          <w:bCs/>
        </w:rPr>
        <w:t>req.file</w:t>
      </w:r>
      <w:r>
        <w:t xml:space="preserve"> hoặc ‘default-avatar.png’. Sau đó, tạo username từ địa chỉ email và đặt mật khẩu bằng với username. Tiếp theo, hàm tạo một đối tượng nhân viên mới (</w:t>
      </w:r>
      <w:r w:rsidRPr="00DC45BF">
        <w:t>newStaff</w:t>
      </w:r>
      <w:r>
        <w:t>) với các thông tin từ req.body, thông tin account (username, password) và avatar.</w:t>
      </w:r>
    </w:p>
    <w:p w14:paraId="5CBED1C9" w14:textId="728C2B20" w:rsidR="00610540" w:rsidRDefault="00610540" w:rsidP="00785BD4">
      <w:r>
        <w:rPr>
          <w:noProof/>
        </w:rPr>
        <mc:AlternateContent>
          <mc:Choice Requires="wps">
            <w:drawing>
              <wp:anchor distT="0" distB="0" distL="114300" distR="114300" simplePos="0" relativeHeight="251977728" behindDoc="0" locked="0" layoutInCell="1" allowOverlap="1" wp14:anchorId="065F5D7E" wp14:editId="442C625F">
                <wp:simplePos x="0" y="0"/>
                <wp:positionH relativeFrom="column">
                  <wp:posOffset>0</wp:posOffset>
                </wp:positionH>
                <wp:positionV relativeFrom="paragraph">
                  <wp:posOffset>3188970</wp:posOffset>
                </wp:positionV>
                <wp:extent cx="5791835" cy="635"/>
                <wp:effectExtent l="0" t="0" r="0" b="0"/>
                <wp:wrapNone/>
                <wp:docPr id="207076663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1560319" w14:textId="3DF76BB6" w:rsidR="00610540" w:rsidRPr="006432FD" w:rsidRDefault="00610540" w:rsidP="00610540">
                            <w:pPr>
                              <w:pStyle w:val="Caption"/>
                              <w:rPr>
                                <w:noProof/>
                                <w:sz w:val="24"/>
                                <w:szCs w:val="24"/>
                              </w:rPr>
                            </w:pPr>
                            <w:bookmarkStart w:id="273" w:name="_Toc183893719"/>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15</w:t>
                            </w:r>
                            <w:r w:rsidR="00456216">
                              <w:fldChar w:fldCharType="end"/>
                            </w:r>
                            <w:r>
                              <w:t xml:space="preserve">: </w:t>
                            </w:r>
                            <w:r>
                              <w:t>Đoạn code xoá avatar nếu lỗi, tạo token nếu thành công</w:t>
                            </w:r>
                            <w:bookmarkEnd w:id="27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F5D7E" id="_x0000_s1098" type="#_x0000_t202" style="position:absolute;margin-left:0;margin-top:251.1pt;width:456.05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zA8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" stroked="f">
                <v:textbox style="mso-fit-shape-to-text:t" inset="0,0,0,0">
                  <w:txbxContent>
                    <w:p w14:paraId="41560319" w14:textId="3DF76BB6" w:rsidR="00610540" w:rsidRPr="006432FD" w:rsidRDefault="00610540" w:rsidP="00610540">
                      <w:pPr>
                        <w:pStyle w:val="Caption"/>
                        <w:rPr>
                          <w:noProof/>
                          <w:sz w:val="24"/>
                          <w:szCs w:val="24"/>
                        </w:rPr>
                      </w:pPr>
                      <w:bookmarkStart w:id="274" w:name="_Toc183893719"/>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15</w:t>
                      </w:r>
                      <w:r w:rsidR="00456216">
                        <w:fldChar w:fldCharType="end"/>
                      </w:r>
                      <w:r>
                        <w:t xml:space="preserve">: </w:t>
                      </w:r>
                      <w:r>
                        <w:t>Đoạn code xoá avatar nếu lỗi, tạo token nếu thành công</w:t>
                      </w:r>
                      <w:bookmarkEnd w:id="274"/>
                      <w:r>
                        <w:t xml:space="preserve"> </w:t>
                      </w:r>
                    </w:p>
                  </w:txbxContent>
                </v:textbox>
              </v:shape>
            </w:pict>
          </mc:Fallback>
        </mc:AlternateContent>
      </w:r>
      <w:r w:rsidRPr="00824965">
        <w:rPr>
          <w:noProof/>
        </w:rPr>
        <w:drawing>
          <wp:anchor distT="0" distB="0" distL="114300" distR="114300" simplePos="0" relativeHeight="251975680" behindDoc="0" locked="0" layoutInCell="1" allowOverlap="1" wp14:anchorId="7A76CFBE" wp14:editId="4D34B930">
            <wp:simplePos x="0" y="0"/>
            <wp:positionH relativeFrom="margin">
              <wp:align>right</wp:align>
            </wp:positionH>
            <wp:positionV relativeFrom="paragraph">
              <wp:posOffset>11430</wp:posOffset>
            </wp:positionV>
            <wp:extent cx="5791835" cy="3120390"/>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91835" cy="3120390"/>
                    </a:xfrm>
                    <a:prstGeom prst="rect">
                      <a:avLst/>
                    </a:prstGeom>
                  </pic:spPr>
                </pic:pic>
              </a:graphicData>
            </a:graphic>
          </wp:anchor>
        </w:drawing>
      </w:r>
    </w:p>
    <w:p w14:paraId="0008C8F0" w14:textId="77777777" w:rsidR="00610540" w:rsidRDefault="00610540" w:rsidP="00785BD4"/>
    <w:p w14:paraId="6E1BE6C2" w14:textId="77777777" w:rsidR="00610540" w:rsidRDefault="00610540" w:rsidP="00785BD4"/>
    <w:p w14:paraId="5D559607" w14:textId="77777777" w:rsidR="00610540" w:rsidRDefault="00610540" w:rsidP="00785BD4"/>
    <w:p w14:paraId="41C4006B" w14:textId="77777777" w:rsidR="00610540" w:rsidRDefault="00610540" w:rsidP="00785BD4"/>
    <w:p w14:paraId="168EC0DA" w14:textId="77777777" w:rsidR="00610540" w:rsidRDefault="00610540" w:rsidP="00785BD4"/>
    <w:p w14:paraId="0FEEE3B8" w14:textId="77777777" w:rsidR="00610540" w:rsidRDefault="00610540" w:rsidP="00785BD4"/>
    <w:p w14:paraId="33C69C1D" w14:textId="77777777" w:rsidR="00610540" w:rsidRDefault="00610540" w:rsidP="00785BD4"/>
    <w:p w14:paraId="26DABD77" w14:textId="77777777" w:rsidR="00610540" w:rsidRDefault="00610540" w:rsidP="00785BD4"/>
    <w:p w14:paraId="056AFCBB" w14:textId="77777777" w:rsidR="00610540" w:rsidRDefault="00610540" w:rsidP="00785BD4"/>
    <w:p w14:paraId="47D0C324" w14:textId="77777777" w:rsidR="00610540" w:rsidRDefault="00610540" w:rsidP="00785BD4"/>
    <w:p w14:paraId="25E4AA0B" w14:textId="77777777" w:rsidR="00610540" w:rsidRDefault="00610540" w:rsidP="00785BD4"/>
    <w:p w14:paraId="7E454130" w14:textId="77777777" w:rsidR="00610540" w:rsidRDefault="00610540" w:rsidP="00785BD4"/>
    <w:p w14:paraId="3301D3A4" w14:textId="77777777" w:rsidR="00610540" w:rsidRDefault="00610540" w:rsidP="00785BD4"/>
    <w:p w14:paraId="5472E893" w14:textId="77777777" w:rsidR="00610540" w:rsidRDefault="00610540" w:rsidP="00785BD4"/>
    <w:p w14:paraId="5F1567CA" w14:textId="77777777" w:rsidR="00610540" w:rsidRDefault="00610540" w:rsidP="00785BD4"/>
    <w:p w14:paraId="30E17F79" w14:textId="77777777" w:rsidR="00610540" w:rsidRDefault="00610540" w:rsidP="00785BD4"/>
    <w:p w14:paraId="278D572D" w14:textId="77777777" w:rsidR="00610540" w:rsidRDefault="00610540" w:rsidP="00785BD4"/>
    <w:p w14:paraId="28333E6A" w14:textId="77777777" w:rsidR="00610540" w:rsidRDefault="00610540" w:rsidP="00785BD4"/>
    <w:p w14:paraId="5E9F6B93" w14:textId="77777777" w:rsidR="00610540" w:rsidRDefault="00610540" w:rsidP="00785BD4"/>
    <w:p w14:paraId="31D91B51" w14:textId="77777777" w:rsidR="00610540" w:rsidRDefault="00610540" w:rsidP="00610540">
      <w:pPr>
        <w:pStyle w:val="Nidungvnbn"/>
      </w:pPr>
      <w:r>
        <w:t xml:space="preserve">Nếu tạo nhân viên mới thất bại, hàm sẽ xóa file ảnh đại diện trong thư mục và trả về lỗi với mã trạng thái </w:t>
      </w:r>
      <w:r w:rsidRPr="00EC3FBE">
        <w:rPr>
          <w:b/>
          <w:bCs/>
        </w:rPr>
        <w:t>400</w:t>
      </w:r>
      <w:r>
        <w:t>. Nếu thành công, hàm tạo một loginToken cho newStaff và save loginToken vào database.</w:t>
      </w:r>
    </w:p>
    <w:p w14:paraId="75F5E055" w14:textId="77777777" w:rsidR="00610540" w:rsidRDefault="00610540" w:rsidP="00785BD4"/>
    <w:p w14:paraId="06976667" w14:textId="77777777" w:rsidR="00610540" w:rsidRDefault="00610540" w:rsidP="00785BD4"/>
    <w:p w14:paraId="2D366329" w14:textId="77777777" w:rsidR="00610540" w:rsidRDefault="00610540" w:rsidP="00785BD4"/>
    <w:p w14:paraId="43D09E86" w14:textId="77777777" w:rsidR="00610540" w:rsidRDefault="00610540" w:rsidP="00785BD4"/>
    <w:p w14:paraId="000276CD" w14:textId="77777777" w:rsidR="00610540" w:rsidRDefault="00610540" w:rsidP="00785BD4"/>
    <w:p w14:paraId="4913BEE2" w14:textId="77777777" w:rsidR="00610540" w:rsidRDefault="00610540" w:rsidP="00785BD4"/>
    <w:p w14:paraId="1DFD308A" w14:textId="77777777" w:rsidR="00610540" w:rsidRDefault="00610540" w:rsidP="00785BD4"/>
    <w:p w14:paraId="33F35330" w14:textId="77777777" w:rsidR="00610540" w:rsidRDefault="00610540" w:rsidP="00785BD4"/>
    <w:p w14:paraId="45B3A6B5" w14:textId="77777777" w:rsidR="00610540" w:rsidRDefault="00610540" w:rsidP="00785BD4"/>
    <w:p w14:paraId="1D4023A2" w14:textId="77777777" w:rsidR="00610540" w:rsidRDefault="00610540" w:rsidP="00785BD4"/>
    <w:p w14:paraId="674901F9" w14:textId="77777777" w:rsidR="00610540" w:rsidRDefault="00610540" w:rsidP="00785BD4"/>
    <w:p w14:paraId="2E31628A" w14:textId="11F5E9EC" w:rsidR="00610540" w:rsidRDefault="00610540" w:rsidP="00785BD4">
      <w:r>
        <w:rPr>
          <w:noProof/>
        </w:rPr>
        <w:lastRenderedPageBreak/>
        <mc:AlternateContent>
          <mc:Choice Requires="wps">
            <w:drawing>
              <wp:anchor distT="0" distB="0" distL="114300" distR="114300" simplePos="0" relativeHeight="251980800" behindDoc="0" locked="0" layoutInCell="1" allowOverlap="1" wp14:anchorId="221BCF03" wp14:editId="22FA41EC">
                <wp:simplePos x="0" y="0"/>
                <wp:positionH relativeFrom="column">
                  <wp:posOffset>-3175</wp:posOffset>
                </wp:positionH>
                <wp:positionV relativeFrom="paragraph">
                  <wp:posOffset>2351405</wp:posOffset>
                </wp:positionV>
                <wp:extent cx="5791835" cy="635"/>
                <wp:effectExtent l="0" t="0" r="0" b="0"/>
                <wp:wrapNone/>
                <wp:docPr id="58209960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AA7ACA9" w14:textId="1AE73F09" w:rsidR="00610540" w:rsidRPr="00AB2FF5" w:rsidRDefault="00610540" w:rsidP="00610540">
                            <w:pPr>
                              <w:pStyle w:val="Caption"/>
                              <w:rPr>
                                <w:noProof/>
                                <w:sz w:val="24"/>
                                <w:szCs w:val="24"/>
                              </w:rPr>
                            </w:pPr>
                            <w:bookmarkStart w:id="275" w:name="_Toc183893720"/>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16</w:t>
                            </w:r>
                            <w:r w:rsidR="00456216">
                              <w:fldChar w:fldCharType="end"/>
                            </w:r>
                            <w:r>
                              <w:t xml:space="preserve">: </w:t>
                            </w:r>
                            <w:r>
                              <w:t>Đoạn code gửi email vào tài khoản mới được tạo</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BCF03" id="_x0000_s1099" type="#_x0000_t202" style="position:absolute;margin-left:-.25pt;margin-top:185.15pt;width:456.0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" stroked="f">
                <v:textbox style="mso-fit-shape-to-text:t" inset="0,0,0,0">
                  <w:txbxContent>
                    <w:p w14:paraId="7AA7ACA9" w14:textId="1AE73F09" w:rsidR="00610540" w:rsidRPr="00AB2FF5" w:rsidRDefault="00610540" w:rsidP="00610540">
                      <w:pPr>
                        <w:pStyle w:val="Caption"/>
                        <w:rPr>
                          <w:noProof/>
                          <w:sz w:val="24"/>
                          <w:szCs w:val="24"/>
                        </w:rPr>
                      </w:pPr>
                      <w:bookmarkStart w:id="276" w:name="_Toc183893720"/>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16</w:t>
                      </w:r>
                      <w:r w:rsidR="00456216">
                        <w:fldChar w:fldCharType="end"/>
                      </w:r>
                      <w:r>
                        <w:t xml:space="preserve">: </w:t>
                      </w:r>
                      <w:r>
                        <w:t>Đoạn code gửi email vào tài khoản mới được tạo</w:t>
                      </w:r>
                      <w:bookmarkEnd w:id="276"/>
                    </w:p>
                  </w:txbxContent>
                </v:textbox>
              </v:shape>
            </w:pict>
          </mc:Fallback>
        </mc:AlternateContent>
      </w:r>
      <w:r w:rsidRPr="00A36F09">
        <w:rPr>
          <w:noProof/>
        </w:rPr>
        <w:drawing>
          <wp:anchor distT="0" distB="0" distL="114300" distR="114300" simplePos="0" relativeHeight="251978752" behindDoc="0" locked="0" layoutInCell="1" allowOverlap="1" wp14:anchorId="74DC7E93" wp14:editId="28E7E09D">
            <wp:simplePos x="0" y="0"/>
            <wp:positionH relativeFrom="column">
              <wp:posOffset>-3175</wp:posOffset>
            </wp:positionH>
            <wp:positionV relativeFrom="paragraph">
              <wp:posOffset>-3175</wp:posOffset>
            </wp:positionV>
            <wp:extent cx="5791835" cy="229743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91835" cy="2297430"/>
                    </a:xfrm>
                    <a:prstGeom prst="rect">
                      <a:avLst/>
                    </a:prstGeom>
                  </pic:spPr>
                </pic:pic>
              </a:graphicData>
            </a:graphic>
          </wp:anchor>
        </w:drawing>
      </w:r>
    </w:p>
    <w:p w14:paraId="09CDBA09" w14:textId="77777777" w:rsidR="00610540" w:rsidRDefault="00610540" w:rsidP="00785BD4"/>
    <w:p w14:paraId="60D08C74" w14:textId="77777777" w:rsidR="00610540" w:rsidRDefault="00610540" w:rsidP="00785BD4"/>
    <w:p w14:paraId="62123DF5" w14:textId="77777777" w:rsidR="00610540" w:rsidRDefault="00610540" w:rsidP="00785BD4"/>
    <w:p w14:paraId="52849E28" w14:textId="2C2E39B0" w:rsidR="00610540" w:rsidRDefault="00610540" w:rsidP="00785BD4"/>
    <w:p w14:paraId="52DD87C4" w14:textId="77777777" w:rsidR="00610540" w:rsidRDefault="00610540" w:rsidP="00785BD4"/>
    <w:p w14:paraId="1757BEED" w14:textId="77777777" w:rsidR="00610540" w:rsidRDefault="00610540" w:rsidP="00785BD4"/>
    <w:p w14:paraId="7FF28DF8" w14:textId="77777777" w:rsidR="00610540" w:rsidRDefault="00610540" w:rsidP="00785BD4"/>
    <w:p w14:paraId="285974E5" w14:textId="77777777" w:rsidR="00610540" w:rsidRDefault="00610540" w:rsidP="00785BD4"/>
    <w:p w14:paraId="3C314898" w14:textId="77777777" w:rsidR="00610540" w:rsidRDefault="00610540" w:rsidP="00785BD4"/>
    <w:p w14:paraId="1C0849E9" w14:textId="68CEBE9A" w:rsidR="00610540" w:rsidRDefault="00610540" w:rsidP="00785BD4"/>
    <w:p w14:paraId="26A7F1DF" w14:textId="77777777" w:rsidR="00610540" w:rsidRDefault="00610540" w:rsidP="00785BD4"/>
    <w:p w14:paraId="7D031F34" w14:textId="77777777" w:rsidR="00610540" w:rsidRDefault="00610540" w:rsidP="00785BD4"/>
    <w:p w14:paraId="1C6FF367" w14:textId="77777777" w:rsidR="00610540" w:rsidRDefault="00610540" w:rsidP="00785BD4"/>
    <w:p w14:paraId="21238642" w14:textId="65BDDEF4" w:rsidR="00610540" w:rsidRDefault="00610540" w:rsidP="00785BD4"/>
    <w:p w14:paraId="05A4A715" w14:textId="60D64898" w:rsidR="00610540" w:rsidRDefault="00610540" w:rsidP="00610540">
      <w:pPr>
        <w:pStyle w:val="Nidungvnbn"/>
      </w:pPr>
      <w:r>
        <w:t xml:space="preserve">Sau đó, hàm tạo một URL chứa token đăng nhập và message để gửi qua email cho nhân viên. Nếu gửi email thành công, hàm trả về một JSON với thông báo thành công và data là </w:t>
      </w:r>
      <w:r w:rsidRPr="00FB7CEF">
        <w:rPr>
          <w:b/>
          <w:bCs/>
        </w:rPr>
        <w:t>newStaff</w:t>
      </w:r>
      <w:r>
        <w:t xml:space="preserve">. Nếu có lỗi xảy ra trong quá trình gửi email, hàm sẽ trả về lỗi với mã trạng thái </w:t>
      </w:r>
      <w:r w:rsidRPr="000D4C61">
        <w:rPr>
          <w:b/>
          <w:bCs/>
        </w:rPr>
        <w:t>500</w:t>
      </w:r>
      <w:r>
        <w:t>.</w:t>
      </w:r>
    </w:p>
    <w:p w14:paraId="061C29FB" w14:textId="75D36ABB" w:rsidR="00610540" w:rsidRDefault="00610540" w:rsidP="00610540">
      <w:pPr>
        <w:pStyle w:val="Heading2"/>
      </w:pPr>
      <w:bookmarkStart w:id="277" w:name="_Toc183893984"/>
      <w:r>
        <w:t>Thống kê đơn hàng theo thời gian tùy chọn</w:t>
      </w:r>
      <w:bookmarkEnd w:id="277"/>
    </w:p>
    <w:p w14:paraId="224F5ED4" w14:textId="731322AB" w:rsidR="00610540" w:rsidRDefault="00610540" w:rsidP="00785BD4">
      <w:r>
        <w:rPr>
          <w:noProof/>
        </w:rPr>
        <mc:AlternateContent>
          <mc:Choice Requires="wps">
            <w:drawing>
              <wp:anchor distT="0" distB="0" distL="114300" distR="114300" simplePos="0" relativeHeight="251983872" behindDoc="0" locked="0" layoutInCell="1" allowOverlap="1" wp14:anchorId="4025DE27" wp14:editId="49FD0EEB">
                <wp:simplePos x="0" y="0"/>
                <wp:positionH relativeFrom="column">
                  <wp:posOffset>-3175</wp:posOffset>
                </wp:positionH>
                <wp:positionV relativeFrom="paragraph">
                  <wp:posOffset>2942590</wp:posOffset>
                </wp:positionV>
                <wp:extent cx="5648960" cy="635"/>
                <wp:effectExtent l="0" t="0" r="0" b="0"/>
                <wp:wrapNone/>
                <wp:docPr id="139896690" name="Text Box 1"/>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291030E4" w14:textId="705A3991" w:rsidR="00610540" w:rsidRPr="00F0610D" w:rsidRDefault="00610540" w:rsidP="00610540">
                            <w:pPr>
                              <w:pStyle w:val="Caption"/>
                              <w:rPr>
                                <w:noProof/>
                                <w:sz w:val="24"/>
                                <w:szCs w:val="24"/>
                              </w:rPr>
                            </w:pPr>
                            <w:bookmarkStart w:id="278" w:name="_Toc183893721"/>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17</w:t>
                            </w:r>
                            <w:r w:rsidR="00456216">
                              <w:fldChar w:fldCharType="end"/>
                            </w:r>
                            <w:r>
                              <w:t xml:space="preserve">: </w:t>
                            </w:r>
                            <w:r>
                              <w:t>Đoạn code thực hiện lấy đơn hàng theo thời gian</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5DE27" id="_x0000_s1100" type="#_x0000_t202" style="position:absolute;margin-left:-.25pt;margin-top:231.7pt;width:444.8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l5GwIAAEAEAAAOAAAAZHJzL2Uyb0RvYy54bWysU8Fu2zAMvQ/YPwi6L066Nu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" stroked="f">
                <v:textbox style="mso-fit-shape-to-text:t" inset="0,0,0,0">
                  <w:txbxContent>
                    <w:p w14:paraId="291030E4" w14:textId="705A3991" w:rsidR="00610540" w:rsidRPr="00F0610D" w:rsidRDefault="00610540" w:rsidP="00610540">
                      <w:pPr>
                        <w:pStyle w:val="Caption"/>
                        <w:rPr>
                          <w:noProof/>
                          <w:sz w:val="24"/>
                          <w:szCs w:val="24"/>
                        </w:rPr>
                      </w:pPr>
                      <w:bookmarkStart w:id="279" w:name="_Toc183893721"/>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17</w:t>
                      </w:r>
                      <w:r w:rsidR="00456216">
                        <w:fldChar w:fldCharType="end"/>
                      </w:r>
                      <w:r>
                        <w:t xml:space="preserve">: </w:t>
                      </w:r>
                      <w:r>
                        <w:t>Đoạn code thực hiện lấy đơn hàng theo thời gian</w:t>
                      </w:r>
                      <w:bookmarkEnd w:id="279"/>
                    </w:p>
                  </w:txbxContent>
                </v:textbox>
              </v:shape>
            </w:pict>
          </mc:Fallback>
        </mc:AlternateContent>
      </w:r>
      <w:r w:rsidRPr="00285F0B">
        <w:rPr>
          <w:noProof/>
        </w:rPr>
        <w:drawing>
          <wp:anchor distT="0" distB="0" distL="114300" distR="114300" simplePos="0" relativeHeight="251981824" behindDoc="0" locked="0" layoutInCell="1" allowOverlap="1" wp14:anchorId="79B8F59D" wp14:editId="70DEC8FA">
            <wp:simplePos x="0" y="0"/>
            <wp:positionH relativeFrom="column">
              <wp:posOffset>-3175</wp:posOffset>
            </wp:positionH>
            <wp:positionV relativeFrom="paragraph">
              <wp:posOffset>-635</wp:posOffset>
            </wp:positionV>
            <wp:extent cx="5649113" cy="2886478"/>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49113" cy="2886478"/>
                    </a:xfrm>
                    <a:prstGeom prst="rect">
                      <a:avLst/>
                    </a:prstGeom>
                  </pic:spPr>
                </pic:pic>
              </a:graphicData>
            </a:graphic>
          </wp:anchor>
        </w:drawing>
      </w:r>
    </w:p>
    <w:p w14:paraId="3EA5E6C2" w14:textId="77777777" w:rsidR="00610540" w:rsidRDefault="00610540" w:rsidP="00785BD4"/>
    <w:p w14:paraId="76B06F80" w14:textId="77777777" w:rsidR="00610540" w:rsidRDefault="00610540" w:rsidP="00785BD4"/>
    <w:p w14:paraId="7FFE69F2" w14:textId="77777777" w:rsidR="00610540" w:rsidRDefault="00610540" w:rsidP="00785BD4"/>
    <w:p w14:paraId="73746B2A" w14:textId="77777777" w:rsidR="00610540" w:rsidRDefault="00610540" w:rsidP="00785BD4"/>
    <w:p w14:paraId="3C3F6779" w14:textId="77777777" w:rsidR="00610540" w:rsidRDefault="00610540" w:rsidP="00785BD4"/>
    <w:p w14:paraId="06617C30" w14:textId="77777777" w:rsidR="00610540" w:rsidRDefault="00610540" w:rsidP="00785BD4"/>
    <w:p w14:paraId="649FEF72" w14:textId="77777777" w:rsidR="00610540" w:rsidRDefault="00610540" w:rsidP="00785BD4"/>
    <w:p w14:paraId="4E33953D" w14:textId="77777777" w:rsidR="00610540" w:rsidRDefault="00610540" w:rsidP="00785BD4"/>
    <w:p w14:paraId="5E305E4C" w14:textId="77777777" w:rsidR="00610540" w:rsidRDefault="00610540" w:rsidP="00785BD4"/>
    <w:p w14:paraId="59AD09AD" w14:textId="77777777" w:rsidR="00610540" w:rsidRDefault="00610540" w:rsidP="00785BD4"/>
    <w:p w14:paraId="1D74EA49" w14:textId="77777777" w:rsidR="00610540" w:rsidRDefault="00610540" w:rsidP="00785BD4"/>
    <w:p w14:paraId="7EF5DD5F" w14:textId="77777777" w:rsidR="00610540" w:rsidRDefault="00610540" w:rsidP="00785BD4"/>
    <w:p w14:paraId="13EC5D75" w14:textId="77777777" w:rsidR="00610540" w:rsidRDefault="00610540" w:rsidP="00785BD4"/>
    <w:p w14:paraId="7A19C3C2" w14:textId="77777777" w:rsidR="00610540" w:rsidRDefault="00610540" w:rsidP="00785BD4"/>
    <w:p w14:paraId="16D11B08" w14:textId="77777777" w:rsidR="00610540" w:rsidRDefault="00610540" w:rsidP="00785BD4"/>
    <w:p w14:paraId="716BCB1F" w14:textId="77777777" w:rsidR="00610540" w:rsidRDefault="00610540" w:rsidP="00785BD4"/>
    <w:p w14:paraId="25284AC2" w14:textId="77777777" w:rsidR="00610540" w:rsidRDefault="00610540" w:rsidP="00785BD4"/>
    <w:p w14:paraId="4F755B14" w14:textId="77777777" w:rsidR="00610540" w:rsidRDefault="00610540" w:rsidP="00785BD4"/>
    <w:p w14:paraId="440211F1" w14:textId="77777777" w:rsidR="00610540" w:rsidRDefault="00610540" w:rsidP="00785BD4"/>
    <w:p w14:paraId="6DC778AD" w14:textId="7A129780" w:rsidR="00610540" w:rsidRDefault="00610540" w:rsidP="00610540">
      <w:pPr>
        <w:pStyle w:val="Nidungvnbn"/>
      </w:pPr>
      <w:r>
        <w:lastRenderedPageBreak/>
        <w:t xml:space="preserve">Chức năng này được thực hiện từ một </w:t>
      </w:r>
      <w:r w:rsidRPr="007043ED">
        <w:t xml:space="preserve">hàm </w:t>
      </w:r>
      <w:r w:rsidRPr="00E405BF">
        <w:rPr>
          <w:i/>
          <w:iCs/>
        </w:rPr>
        <w:t>getOrderStatistics</w:t>
      </w:r>
      <w:r w:rsidRPr="007043ED">
        <w:t xml:space="preserve"> để lấy thống kê đơn hàng trong một khoảng thời gian nhất định. Dưới đây là giải thích chi tiết từng phần của đoạn mã</w:t>
      </w:r>
      <w:r>
        <w:t xml:space="preserve"> trên.</w:t>
      </w:r>
    </w:p>
    <w:p w14:paraId="738969C9" w14:textId="10796424" w:rsidR="00610540" w:rsidRDefault="00610540" w:rsidP="00610540">
      <w:pPr>
        <w:pStyle w:val="Nidungvnbn"/>
      </w:pPr>
      <w:r>
        <w:t>H</w:t>
      </w:r>
      <w:r>
        <w:t xml:space="preserve">àm lấy giá trị </w:t>
      </w:r>
      <w:r w:rsidRPr="00F67EC5">
        <w:rPr>
          <w:b/>
          <w:bCs/>
        </w:rPr>
        <w:t>startDate</w:t>
      </w:r>
      <w:r>
        <w:t xml:space="preserve"> và </w:t>
      </w:r>
      <w:r w:rsidRPr="00F67EC5">
        <w:rPr>
          <w:b/>
          <w:bCs/>
        </w:rPr>
        <w:t>endDate</w:t>
      </w:r>
      <w:r>
        <w:t xml:space="preserve"> từ query string trong req.query và chuyển đổi thành các đối tượng </w:t>
      </w:r>
      <w:r w:rsidRPr="007334AE">
        <w:rPr>
          <w:b/>
          <w:bCs/>
        </w:rPr>
        <w:t>Date</w:t>
      </w:r>
      <w:r>
        <w:t xml:space="preserve">, thiết lập giờ cho ngày bắt đầu và kết thúc để bao gồm toàn bộ ngày. Sau đó, hàm tìm các đơn hàng có </w:t>
      </w:r>
      <w:r w:rsidRPr="002D5043">
        <w:rPr>
          <w:b/>
          <w:bCs/>
        </w:rPr>
        <w:t>createdAt</w:t>
      </w:r>
      <w:r>
        <w:t xml:space="preserve"> nằm trong khoảng từ </w:t>
      </w:r>
      <w:r w:rsidRPr="00006A65">
        <w:t>start</w:t>
      </w:r>
      <w:r>
        <w:t xml:space="preserve"> đến </w:t>
      </w:r>
      <w:r w:rsidRPr="00006A65">
        <w:t>end</w:t>
      </w:r>
      <w:r>
        <w:t xml:space="preserve"> và thêm 2 trường </w:t>
      </w:r>
      <w:r w:rsidRPr="00006A65">
        <w:t>customer_id</w:t>
      </w:r>
      <w:r>
        <w:t xml:space="preserve"> với </w:t>
      </w:r>
      <w:r w:rsidRPr="00006A65">
        <w:t>fullname</w:t>
      </w:r>
      <w:r>
        <w:t xml:space="preserve"> sau đó lưu vào biến </w:t>
      </w:r>
      <w:r w:rsidRPr="00B633EA">
        <w:rPr>
          <w:b/>
          <w:bCs/>
        </w:rPr>
        <w:t>orders</w:t>
      </w:r>
      <w:r>
        <w:t>, Nếu không có đơn hàng nào được tìm thấy, hàm sẽ trả về phản hồi với danh sách đơn hàng rỗng và các giá trị thống kê bằng 0.</w:t>
      </w:r>
    </w:p>
    <w:p w14:paraId="79AC4BB6" w14:textId="77777777" w:rsidR="00610540" w:rsidRDefault="00610540" w:rsidP="00610540">
      <w:pPr>
        <w:pStyle w:val="Nidungvnbn"/>
      </w:pPr>
      <w:r>
        <w:t xml:space="preserve">Nếu có </w:t>
      </w:r>
      <w:r w:rsidRPr="006D126D">
        <w:rPr>
          <w:b/>
          <w:bCs/>
        </w:rPr>
        <w:t>orders</w:t>
      </w:r>
      <w:r>
        <w:t>, ta sẽ tính tổng số tiền của các đơn hàng (</w:t>
      </w:r>
      <w:r w:rsidRPr="00B76298">
        <w:t>totalAmountOrders</w:t>
      </w:r>
      <w:r>
        <w:t>), tổng số lượng sản phẩm trong các đơn hàng (</w:t>
      </w:r>
      <w:r w:rsidRPr="00B76298">
        <w:t>totalQuantityOrders</w:t>
      </w:r>
      <w:r>
        <w:t>), và tổng số đơn hàng (</w:t>
      </w:r>
      <w:r w:rsidRPr="00B76298">
        <w:t>totalOrders</w:t>
      </w:r>
      <w:r>
        <w:t xml:space="preserve">). Cuối cùng, hàm trả về một json với các thông tin như orders, totalAmountOrders, totalQuantityOrders. Nếu có lỗi xảy ra trong quá trình thực thi, hàm sẽ trả về phản hồi với mã trạng thái </w:t>
      </w:r>
      <w:r w:rsidRPr="002A7E5C">
        <w:rPr>
          <w:b/>
          <w:bCs/>
        </w:rPr>
        <w:t>500</w:t>
      </w:r>
      <w:r>
        <w:t xml:space="preserve"> và thông báo lỗi.</w:t>
      </w:r>
    </w:p>
    <w:p w14:paraId="5A29741B" w14:textId="46CEBE5A" w:rsidR="00610540" w:rsidRDefault="00677B2A" w:rsidP="00677B2A">
      <w:pPr>
        <w:pStyle w:val="Heading2"/>
      </w:pPr>
      <w:bookmarkStart w:id="280" w:name="_Toc183893985"/>
      <w:r>
        <w:t>Thống kê sản phẩm 12 tháng gần nhất</w:t>
      </w:r>
      <w:bookmarkEnd w:id="280"/>
    </w:p>
    <w:p w14:paraId="5FA17BB4" w14:textId="4F5068D2" w:rsidR="00610540" w:rsidRDefault="001E5714" w:rsidP="001E5714">
      <w:pPr>
        <w:pStyle w:val="Nidungvnbn"/>
      </w:pPr>
      <w:r w:rsidRPr="001E5714">
        <w:t>Đoạn code này định nghĩa hàm getTotalProductLast12Months để lấy tổng số sản phẩm đã bán trong 12 tháng qua.</w:t>
      </w:r>
    </w:p>
    <w:p w14:paraId="230160AB" w14:textId="77777777" w:rsidR="001E5714" w:rsidRDefault="001E5714" w:rsidP="001E5714">
      <w:pPr>
        <w:pStyle w:val="Nidungvnbn"/>
      </w:pPr>
      <w:r>
        <w:t xml:space="preserve">Đầu tiên, hàm xác định ngày hiện tại và ngày bắt đầu từ 12 tháng trước. Sau đó, hàm tìm các đơn hàng có </w:t>
      </w:r>
      <w:r w:rsidRPr="005F5302">
        <w:rPr>
          <w:b/>
          <w:bCs/>
        </w:rPr>
        <w:t>createdAt</w:t>
      </w:r>
      <w:r>
        <w:t xml:space="preserve"> nằm trong khoảng từ ngày bắt đầu đến ngày hiện tại.</w:t>
      </w:r>
    </w:p>
    <w:p w14:paraId="06E63C98" w14:textId="77777777" w:rsidR="001E5714" w:rsidRDefault="001E5714" w:rsidP="001E5714">
      <w:pPr>
        <w:pStyle w:val="Nidungvnbn"/>
        <w:rPr>
          <w:i/>
          <w:iCs/>
        </w:rPr>
      </w:pPr>
      <w:r>
        <w:t xml:space="preserve">Hàm tạo một mảng </w:t>
      </w:r>
      <w:r w:rsidRPr="00F57987">
        <w:rPr>
          <w:b/>
          <w:bCs/>
        </w:rPr>
        <w:t>totalProductByMonth</w:t>
      </w:r>
      <w:r>
        <w:t xml:space="preserve"> với 13 phần tử, mỗi phần tử đại diện cho tổng số sản phẩm bán được trong một tháng. Hàm cũng tạo một mảng </w:t>
      </w:r>
      <w:r w:rsidRPr="000B5F51">
        <w:t>months</w:t>
      </w:r>
      <w:r>
        <w:t xml:space="preserve"> để lưu trữ các tháng trong định dạng </w:t>
      </w:r>
      <w:r w:rsidRPr="008647FE">
        <w:rPr>
          <w:b/>
          <w:bCs/>
        </w:rPr>
        <w:t>MM/YY</w:t>
      </w:r>
      <w:r w:rsidRPr="000B5F51">
        <w:rPr>
          <w:i/>
          <w:iCs/>
        </w:rPr>
        <w:t>.</w:t>
      </w:r>
    </w:p>
    <w:p w14:paraId="44684EB9" w14:textId="77777777" w:rsidR="00610540" w:rsidRDefault="00610540" w:rsidP="00785BD4"/>
    <w:p w14:paraId="655622D8" w14:textId="77777777" w:rsidR="00610540" w:rsidRDefault="00610540" w:rsidP="00785BD4"/>
    <w:p w14:paraId="38F216F4" w14:textId="77777777" w:rsidR="00610540" w:rsidRDefault="00610540" w:rsidP="00785BD4"/>
    <w:p w14:paraId="2D5C3A22" w14:textId="77777777" w:rsidR="00610540" w:rsidRDefault="00610540" w:rsidP="00785BD4"/>
    <w:p w14:paraId="08A10141" w14:textId="77777777" w:rsidR="00850B7F" w:rsidRDefault="00850B7F" w:rsidP="00785BD4">
      <w:pPr>
        <w:rPr>
          <w:noProof/>
        </w:rPr>
      </w:pPr>
    </w:p>
    <w:p w14:paraId="2924458A" w14:textId="7407E2CF" w:rsidR="00850B7F" w:rsidRDefault="00850B7F" w:rsidP="00785BD4">
      <w:pPr>
        <w:rPr>
          <w:noProof/>
        </w:rPr>
      </w:pPr>
    </w:p>
    <w:p w14:paraId="3E1EECF3" w14:textId="1389F8D4" w:rsidR="00FC2ED0" w:rsidRDefault="00FC2ED0" w:rsidP="00785BD4">
      <w:pPr>
        <w:rPr>
          <w:noProof/>
        </w:rPr>
      </w:pPr>
      <w:r w:rsidRPr="00A32094">
        <w:rPr>
          <w:noProof/>
        </w:rPr>
        <w:lastRenderedPageBreak/>
        <w:drawing>
          <wp:anchor distT="0" distB="0" distL="114300" distR="114300" simplePos="0" relativeHeight="251984896" behindDoc="0" locked="0" layoutInCell="1" allowOverlap="1" wp14:anchorId="7D9BB564" wp14:editId="1D5C5261">
            <wp:simplePos x="0" y="0"/>
            <wp:positionH relativeFrom="margin">
              <wp:align>right</wp:align>
            </wp:positionH>
            <wp:positionV relativeFrom="paragraph">
              <wp:posOffset>-5715</wp:posOffset>
            </wp:positionV>
            <wp:extent cx="5791835" cy="4226560"/>
            <wp:effectExtent l="0" t="0" r="0"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91835" cy="4226560"/>
                    </a:xfrm>
                    <a:prstGeom prst="rect">
                      <a:avLst/>
                    </a:prstGeom>
                  </pic:spPr>
                </pic:pic>
              </a:graphicData>
            </a:graphic>
          </wp:anchor>
        </w:drawing>
      </w:r>
    </w:p>
    <w:p w14:paraId="7D3D5800" w14:textId="2C1A99C6" w:rsidR="00850B7F" w:rsidRDefault="00850B7F" w:rsidP="00785BD4">
      <w:pPr>
        <w:rPr>
          <w:noProof/>
        </w:rPr>
      </w:pPr>
    </w:p>
    <w:p w14:paraId="22D04192" w14:textId="4C85F6E0" w:rsidR="00850B7F" w:rsidRDefault="00850B7F" w:rsidP="00785BD4">
      <w:pPr>
        <w:rPr>
          <w:noProof/>
        </w:rPr>
      </w:pPr>
    </w:p>
    <w:p w14:paraId="3266CA3B" w14:textId="27AA70C5" w:rsidR="00850B7F" w:rsidRDefault="00850B7F" w:rsidP="00785BD4">
      <w:pPr>
        <w:rPr>
          <w:noProof/>
        </w:rPr>
      </w:pPr>
    </w:p>
    <w:p w14:paraId="550FA1DF" w14:textId="0CA483E8" w:rsidR="00850B7F" w:rsidRDefault="00850B7F" w:rsidP="00785BD4">
      <w:pPr>
        <w:rPr>
          <w:noProof/>
        </w:rPr>
      </w:pPr>
    </w:p>
    <w:p w14:paraId="49DAC984" w14:textId="77777777" w:rsidR="00850B7F" w:rsidRDefault="00850B7F" w:rsidP="00785BD4">
      <w:pPr>
        <w:rPr>
          <w:noProof/>
        </w:rPr>
      </w:pPr>
    </w:p>
    <w:p w14:paraId="48046C53" w14:textId="77777777" w:rsidR="00850B7F" w:rsidRDefault="00850B7F" w:rsidP="00785BD4">
      <w:pPr>
        <w:rPr>
          <w:noProof/>
        </w:rPr>
      </w:pPr>
    </w:p>
    <w:p w14:paraId="15EEE426" w14:textId="77777777" w:rsidR="00850B7F" w:rsidRDefault="00850B7F" w:rsidP="00785BD4">
      <w:pPr>
        <w:rPr>
          <w:noProof/>
        </w:rPr>
      </w:pPr>
    </w:p>
    <w:p w14:paraId="60417E76" w14:textId="77777777" w:rsidR="00850B7F" w:rsidRDefault="00850B7F" w:rsidP="00785BD4">
      <w:pPr>
        <w:rPr>
          <w:noProof/>
        </w:rPr>
      </w:pPr>
    </w:p>
    <w:p w14:paraId="711A16CC" w14:textId="77777777" w:rsidR="00850B7F" w:rsidRDefault="00850B7F" w:rsidP="00785BD4">
      <w:pPr>
        <w:rPr>
          <w:noProof/>
        </w:rPr>
      </w:pPr>
    </w:p>
    <w:p w14:paraId="6901F973" w14:textId="4DE75634" w:rsidR="00850B7F" w:rsidRDefault="00850B7F" w:rsidP="00785BD4">
      <w:pPr>
        <w:rPr>
          <w:noProof/>
        </w:rPr>
      </w:pPr>
    </w:p>
    <w:p w14:paraId="1C496D49" w14:textId="77777777" w:rsidR="00850B7F" w:rsidRDefault="00850B7F" w:rsidP="00785BD4">
      <w:pPr>
        <w:rPr>
          <w:noProof/>
        </w:rPr>
      </w:pPr>
    </w:p>
    <w:p w14:paraId="36484FB6" w14:textId="65C1F2D8" w:rsidR="00850B7F" w:rsidRDefault="00850B7F" w:rsidP="00785BD4">
      <w:pPr>
        <w:rPr>
          <w:noProof/>
        </w:rPr>
      </w:pPr>
    </w:p>
    <w:p w14:paraId="5D194DF6" w14:textId="0402DC0C" w:rsidR="00850B7F" w:rsidRDefault="00850B7F" w:rsidP="00785BD4">
      <w:pPr>
        <w:rPr>
          <w:noProof/>
        </w:rPr>
      </w:pPr>
    </w:p>
    <w:p w14:paraId="1AC7A79B" w14:textId="1B79B627" w:rsidR="00850B7F" w:rsidRDefault="00850B7F" w:rsidP="00785BD4">
      <w:pPr>
        <w:rPr>
          <w:noProof/>
        </w:rPr>
      </w:pPr>
    </w:p>
    <w:p w14:paraId="52760890" w14:textId="49A04B22" w:rsidR="00850B7F" w:rsidRDefault="00850B7F" w:rsidP="00785BD4">
      <w:pPr>
        <w:rPr>
          <w:noProof/>
        </w:rPr>
      </w:pPr>
    </w:p>
    <w:p w14:paraId="6CD06F99" w14:textId="77777777" w:rsidR="00850B7F" w:rsidRDefault="00850B7F" w:rsidP="00785BD4">
      <w:pPr>
        <w:rPr>
          <w:noProof/>
        </w:rPr>
      </w:pPr>
    </w:p>
    <w:p w14:paraId="6BBE9645" w14:textId="77777777" w:rsidR="00850B7F" w:rsidRDefault="00850B7F" w:rsidP="00785BD4">
      <w:pPr>
        <w:rPr>
          <w:noProof/>
        </w:rPr>
      </w:pPr>
    </w:p>
    <w:p w14:paraId="1CF8169E" w14:textId="77777777" w:rsidR="00850B7F" w:rsidRDefault="00850B7F" w:rsidP="00785BD4">
      <w:pPr>
        <w:rPr>
          <w:noProof/>
        </w:rPr>
      </w:pPr>
    </w:p>
    <w:p w14:paraId="30309797" w14:textId="47E2CA65" w:rsidR="00850B7F" w:rsidRDefault="00850B7F" w:rsidP="00785BD4">
      <w:pPr>
        <w:rPr>
          <w:noProof/>
        </w:rPr>
      </w:pPr>
    </w:p>
    <w:p w14:paraId="16D74139" w14:textId="77777777" w:rsidR="00850B7F" w:rsidRDefault="00850B7F" w:rsidP="00785BD4">
      <w:pPr>
        <w:rPr>
          <w:noProof/>
        </w:rPr>
      </w:pPr>
    </w:p>
    <w:p w14:paraId="72C1E2F3" w14:textId="77777777" w:rsidR="00850B7F" w:rsidRDefault="00850B7F" w:rsidP="00785BD4">
      <w:pPr>
        <w:rPr>
          <w:noProof/>
        </w:rPr>
      </w:pPr>
    </w:p>
    <w:p w14:paraId="2C118962" w14:textId="308C5599" w:rsidR="00850B7F" w:rsidRDefault="00850B7F" w:rsidP="00785BD4">
      <w:pPr>
        <w:rPr>
          <w:noProof/>
        </w:rPr>
      </w:pPr>
    </w:p>
    <w:p w14:paraId="4AE8930B" w14:textId="60CD3174" w:rsidR="00850B7F" w:rsidRDefault="00850B7F" w:rsidP="00785BD4">
      <w:pPr>
        <w:rPr>
          <w:noProof/>
        </w:rPr>
      </w:pPr>
    </w:p>
    <w:p w14:paraId="4B616F67" w14:textId="5F45DFF9" w:rsidR="00850B7F" w:rsidRDefault="009041C3" w:rsidP="00785BD4">
      <w:pPr>
        <w:rPr>
          <w:noProof/>
        </w:rPr>
      </w:pPr>
      <w:r>
        <w:rPr>
          <w:noProof/>
        </w:rPr>
        <mc:AlternateContent>
          <mc:Choice Requires="wps">
            <w:drawing>
              <wp:anchor distT="0" distB="0" distL="114300" distR="114300" simplePos="0" relativeHeight="251986944" behindDoc="0" locked="0" layoutInCell="1" allowOverlap="1" wp14:anchorId="3C687C74" wp14:editId="16AE36BD">
                <wp:simplePos x="0" y="0"/>
                <wp:positionH relativeFrom="margin">
                  <wp:align>right</wp:align>
                </wp:positionH>
                <wp:positionV relativeFrom="paragraph">
                  <wp:posOffset>86996</wp:posOffset>
                </wp:positionV>
                <wp:extent cx="5791835" cy="247650"/>
                <wp:effectExtent l="0" t="0" r="0" b="0"/>
                <wp:wrapNone/>
                <wp:docPr id="1044046149" name="Text Box 1"/>
                <wp:cNvGraphicFramePr/>
                <a:graphic xmlns:a="http://schemas.openxmlformats.org/drawingml/2006/main">
                  <a:graphicData uri="http://schemas.microsoft.com/office/word/2010/wordprocessingShape">
                    <wps:wsp>
                      <wps:cNvSpPr txBox="1"/>
                      <wps:spPr>
                        <a:xfrm>
                          <a:off x="0" y="0"/>
                          <a:ext cx="5791835" cy="247650"/>
                        </a:xfrm>
                        <a:prstGeom prst="rect">
                          <a:avLst/>
                        </a:prstGeom>
                        <a:solidFill>
                          <a:prstClr val="white"/>
                        </a:solidFill>
                        <a:ln>
                          <a:noFill/>
                        </a:ln>
                      </wps:spPr>
                      <wps:txbx>
                        <w:txbxContent>
                          <w:p w14:paraId="35971AD4" w14:textId="30836F7D" w:rsidR="00850B7F" w:rsidRPr="00A05B72" w:rsidRDefault="00850B7F" w:rsidP="00850B7F">
                            <w:pPr>
                              <w:pStyle w:val="Caption"/>
                              <w:rPr>
                                <w:noProof/>
                                <w:sz w:val="24"/>
                                <w:szCs w:val="24"/>
                              </w:rPr>
                            </w:pPr>
                            <w:bookmarkStart w:id="281" w:name="_Toc183893722"/>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18</w:t>
                            </w:r>
                            <w:r w:rsidR="00456216">
                              <w:fldChar w:fldCharType="end"/>
                            </w:r>
                            <w:r>
                              <w:t xml:space="preserve">: </w:t>
                            </w:r>
                            <w:r>
                              <w:t>Đoạn code thực thi tìm kiếm orders.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87C74" id="_x0000_s1101" type="#_x0000_t202" style="position:absolute;margin-left:404.85pt;margin-top:6.85pt;width:456.05pt;height:19.5pt;z-index:251986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" stroked="f">
                <v:textbox inset="0,0,0,0">
                  <w:txbxContent>
                    <w:p w14:paraId="35971AD4" w14:textId="30836F7D" w:rsidR="00850B7F" w:rsidRPr="00A05B72" w:rsidRDefault="00850B7F" w:rsidP="00850B7F">
                      <w:pPr>
                        <w:pStyle w:val="Caption"/>
                        <w:rPr>
                          <w:noProof/>
                          <w:sz w:val="24"/>
                          <w:szCs w:val="24"/>
                        </w:rPr>
                      </w:pPr>
                      <w:bookmarkStart w:id="282" w:name="_Toc183893722"/>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18</w:t>
                      </w:r>
                      <w:r w:rsidR="00456216">
                        <w:fldChar w:fldCharType="end"/>
                      </w:r>
                      <w:r>
                        <w:t xml:space="preserve">: </w:t>
                      </w:r>
                      <w:r>
                        <w:t>Đoạn code thực thi tìm kiếm orders.</w:t>
                      </w:r>
                      <w:bookmarkEnd w:id="282"/>
                    </w:p>
                  </w:txbxContent>
                </v:textbox>
                <w10:wrap anchorx="margin"/>
              </v:shape>
            </w:pict>
          </mc:Fallback>
        </mc:AlternateContent>
      </w:r>
    </w:p>
    <w:p w14:paraId="51556D63" w14:textId="5F9B405D" w:rsidR="00850B7F" w:rsidRDefault="00850B7F" w:rsidP="009041C3">
      <w:pPr>
        <w:pStyle w:val="Nidungvnbn"/>
        <w:ind w:firstLine="0"/>
        <w:rPr>
          <w:noProof/>
        </w:rPr>
      </w:pPr>
    </w:p>
    <w:p w14:paraId="05C5784E" w14:textId="77777777" w:rsidR="00850B7F" w:rsidRDefault="00850B7F" w:rsidP="00850B7F">
      <w:pPr>
        <w:pStyle w:val="Nidungvnbn"/>
      </w:pPr>
      <w:r>
        <w:t xml:space="preserve">Tiếp theo, hàm duyệt qua biến orders và tính tổng số sản phẩm bán được trong mỗi tháng. Đối với mỗi order, lấy ra </w:t>
      </w:r>
      <w:r w:rsidRPr="00563055">
        <w:rPr>
          <w:b/>
          <w:bCs/>
        </w:rPr>
        <w:t>month</w:t>
      </w:r>
      <w:r>
        <w:t xml:space="preserve"> và</w:t>
      </w:r>
      <w:r w:rsidRPr="00BE221D">
        <w:rPr>
          <w:i/>
          <w:iCs/>
        </w:rPr>
        <w:t xml:space="preserve"> </w:t>
      </w:r>
      <w:r w:rsidRPr="00563055">
        <w:rPr>
          <w:b/>
          <w:bCs/>
        </w:rPr>
        <w:t>year</w:t>
      </w:r>
      <w:r>
        <w:t xml:space="preserve"> của order đấy, sau đó tính chỉ số của tháng trong mảng </w:t>
      </w:r>
      <w:r w:rsidRPr="00BC6309">
        <w:rPr>
          <w:b/>
          <w:bCs/>
        </w:rPr>
        <w:t>totalProductByMonth</w:t>
      </w:r>
      <w:r>
        <w:t xml:space="preserve">. Nếu chỉ số hợp lệ, hàm sẽ cộng số lượng sản phẩm của đơn hàng vào phần tử tương ứng trong mảng </w:t>
      </w:r>
      <w:r w:rsidRPr="002140D5">
        <w:rPr>
          <w:b/>
          <w:bCs/>
        </w:rPr>
        <w:t>totalProductByMonth</w:t>
      </w:r>
      <w:r>
        <w:t>.</w:t>
      </w:r>
    </w:p>
    <w:p w14:paraId="03A4FEAA" w14:textId="77777777" w:rsidR="00850B7F" w:rsidRDefault="00850B7F" w:rsidP="00850B7F">
      <w:pPr>
        <w:pStyle w:val="Nidungvnbn"/>
      </w:pPr>
      <w:r>
        <w:t xml:space="preserve">Cuối cùng, hàm trả về phản hồi với mã trạng thái 200, bao gồm mảng </w:t>
      </w:r>
      <w:r w:rsidRPr="007035C4">
        <w:t>totalProductByMonth</w:t>
      </w:r>
      <w:r>
        <w:t xml:space="preserve"> và mảng </w:t>
      </w:r>
      <w:r w:rsidRPr="008458CB">
        <w:t>months</w:t>
      </w:r>
      <w:r>
        <w:t>.</w:t>
      </w:r>
    </w:p>
    <w:p w14:paraId="3C46DE28" w14:textId="77777777" w:rsidR="00850B7F" w:rsidRDefault="00850B7F" w:rsidP="00850B7F">
      <w:pPr>
        <w:pStyle w:val="Nidungvnbn"/>
        <w:rPr>
          <w:noProof/>
        </w:rPr>
      </w:pPr>
    </w:p>
    <w:p w14:paraId="50471DF0" w14:textId="43921C3D" w:rsidR="00850B7F" w:rsidRDefault="00850B7F" w:rsidP="00785BD4">
      <w:pPr>
        <w:rPr>
          <w:noProof/>
        </w:rPr>
      </w:pPr>
    </w:p>
    <w:p w14:paraId="68EE6F1B" w14:textId="77777777" w:rsidR="00850B7F" w:rsidRDefault="00850B7F" w:rsidP="00785BD4">
      <w:pPr>
        <w:rPr>
          <w:noProof/>
        </w:rPr>
      </w:pPr>
    </w:p>
    <w:p w14:paraId="313DA9A5" w14:textId="77777777" w:rsidR="00850B7F" w:rsidRDefault="00850B7F" w:rsidP="00785BD4">
      <w:pPr>
        <w:rPr>
          <w:noProof/>
        </w:rPr>
      </w:pPr>
    </w:p>
    <w:p w14:paraId="52955988" w14:textId="77777777" w:rsidR="00850B7F" w:rsidRDefault="00850B7F" w:rsidP="00785BD4">
      <w:pPr>
        <w:rPr>
          <w:noProof/>
        </w:rPr>
      </w:pPr>
    </w:p>
    <w:p w14:paraId="748C864C" w14:textId="1AA0A2AB" w:rsidR="00D8403D" w:rsidRDefault="00D8403D" w:rsidP="00785BD4"/>
    <w:p w14:paraId="5CE9997F" w14:textId="637DFA8E" w:rsidR="00677B2A" w:rsidRDefault="00677B2A" w:rsidP="00785BD4"/>
    <w:p w14:paraId="459E978C" w14:textId="3EC24072" w:rsidR="00677B2A" w:rsidRDefault="004D3028" w:rsidP="00785BD4">
      <w:r>
        <w:rPr>
          <w:noProof/>
        </w:rPr>
        <w:lastRenderedPageBreak/>
        <mc:AlternateContent>
          <mc:Choice Requires="wps">
            <w:drawing>
              <wp:anchor distT="0" distB="0" distL="114300" distR="114300" simplePos="0" relativeHeight="251990016" behindDoc="0" locked="0" layoutInCell="1" allowOverlap="1" wp14:anchorId="3D2F3027" wp14:editId="00072232">
                <wp:simplePos x="0" y="0"/>
                <wp:positionH relativeFrom="column">
                  <wp:posOffset>-3175</wp:posOffset>
                </wp:positionH>
                <wp:positionV relativeFrom="paragraph">
                  <wp:posOffset>3140710</wp:posOffset>
                </wp:positionV>
                <wp:extent cx="5791835" cy="635"/>
                <wp:effectExtent l="0" t="0" r="0" b="0"/>
                <wp:wrapNone/>
                <wp:docPr id="3713266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43CE24B" w14:textId="2A276C6B" w:rsidR="004D3028" w:rsidRPr="0014318D" w:rsidRDefault="004D3028" w:rsidP="004D3028">
                            <w:pPr>
                              <w:pStyle w:val="Caption"/>
                              <w:rPr>
                                <w:noProof/>
                                <w:sz w:val="24"/>
                                <w:szCs w:val="24"/>
                              </w:rPr>
                            </w:pPr>
                            <w:bookmarkStart w:id="283" w:name="_Toc183893723"/>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19</w:t>
                            </w:r>
                            <w:r w:rsidR="00456216">
                              <w:fldChar w:fldCharType="end"/>
                            </w:r>
                            <w:r>
                              <w:t xml:space="preserve">: </w:t>
                            </w:r>
                            <w:r>
                              <w:t>Đoạn code duyệt qua các order và trả về kết quả</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F3027" id="_x0000_s1102" type="#_x0000_t202" style="position:absolute;margin-left:-.25pt;margin-top:247.3pt;width:456.0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KoGwIAAEAEAAAOAAAAZHJzL2Uyb0RvYy54bWysU8Fu2zAMvQ/YPwi6L046NO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" stroked="f">
                <v:textbox style="mso-fit-shape-to-text:t" inset="0,0,0,0">
                  <w:txbxContent>
                    <w:p w14:paraId="543CE24B" w14:textId="2A276C6B" w:rsidR="004D3028" w:rsidRPr="0014318D" w:rsidRDefault="004D3028" w:rsidP="004D3028">
                      <w:pPr>
                        <w:pStyle w:val="Caption"/>
                        <w:rPr>
                          <w:noProof/>
                          <w:sz w:val="24"/>
                          <w:szCs w:val="24"/>
                        </w:rPr>
                      </w:pPr>
                      <w:bookmarkStart w:id="284" w:name="_Toc183893723"/>
                      <w:r>
                        <w:t xml:space="preserve">Hình </w:t>
                      </w:r>
                      <w:r w:rsidR="00456216">
                        <w:fldChar w:fldCharType="begin"/>
                      </w:r>
                      <w:r w:rsidR="00456216">
                        <w:instrText xml:space="preserve"> STYLEREF 1 \s </w:instrText>
                      </w:r>
                      <w:r w:rsidR="00456216">
                        <w:fldChar w:fldCharType="separate"/>
                      </w:r>
                      <w:r w:rsidR="00456216">
                        <w:rPr>
                          <w:noProof/>
                        </w:rPr>
                        <w:t>4</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19</w:t>
                      </w:r>
                      <w:r w:rsidR="00456216">
                        <w:fldChar w:fldCharType="end"/>
                      </w:r>
                      <w:r>
                        <w:t xml:space="preserve">: </w:t>
                      </w:r>
                      <w:r>
                        <w:t>Đoạn code duyệt qua các order và trả về kết quả</w:t>
                      </w:r>
                      <w:bookmarkEnd w:id="284"/>
                    </w:p>
                  </w:txbxContent>
                </v:textbox>
              </v:shape>
            </w:pict>
          </mc:Fallback>
        </mc:AlternateContent>
      </w:r>
      <w:r w:rsidRPr="008458CB">
        <w:rPr>
          <w:noProof/>
        </w:rPr>
        <w:drawing>
          <wp:anchor distT="0" distB="0" distL="114300" distR="114300" simplePos="0" relativeHeight="251987968" behindDoc="0" locked="0" layoutInCell="1" allowOverlap="1" wp14:anchorId="70428EC4" wp14:editId="09AEE3ED">
            <wp:simplePos x="0" y="0"/>
            <wp:positionH relativeFrom="column">
              <wp:posOffset>-3175</wp:posOffset>
            </wp:positionH>
            <wp:positionV relativeFrom="paragraph">
              <wp:posOffset>-3175</wp:posOffset>
            </wp:positionV>
            <wp:extent cx="5791835" cy="308673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91835" cy="3086735"/>
                    </a:xfrm>
                    <a:prstGeom prst="rect">
                      <a:avLst/>
                    </a:prstGeom>
                  </pic:spPr>
                </pic:pic>
              </a:graphicData>
            </a:graphic>
          </wp:anchor>
        </w:drawing>
      </w:r>
    </w:p>
    <w:p w14:paraId="6D83643F" w14:textId="77777777" w:rsidR="004D3028" w:rsidRDefault="004D3028" w:rsidP="00785BD4"/>
    <w:p w14:paraId="5FA1B909" w14:textId="77777777" w:rsidR="004D3028" w:rsidRDefault="004D3028" w:rsidP="00785BD4"/>
    <w:p w14:paraId="0F2F56C4" w14:textId="77777777" w:rsidR="004D3028" w:rsidRDefault="004D3028" w:rsidP="00785BD4"/>
    <w:p w14:paraId="43843533" w14:textId="089A04DC" w:rsidR="004D3028" w:rsidRDefault="004D3028" w:rsidP="00785BD4"/>
    <w:p w14:paraId="234980AE" w14:textId="77777777" w:rsidR="004D3028" w:rsidRDefault="004D3028" w:rsidP="00785BD4"/>
    <w:p w14:paraId="32A8762B" w14:textId="39A2739F" w:rsidR="004D3028" w:rsidRDefault="004D3028" w:rsidP="00785BD4"/>
    <w:p w14:paraId="7E7CFBD6" w14:textId="0328D2A0" w:rsidR="004D3028" w:rsidRDefault="004D3028" w:rsidP="00785BD4"/>
    <w:p w14:paraId="0521BA1E" w14:textId="3F862BEE" w:rsidR="004D3028" w:rsidRDefault="004D3028" w:rsidP="00785BD4"/>
    <w:p w14:paraId="3020993B" w14:textId="77777777" w:rsidR="004D3028" w:rsidRDefault="004D3028" w:rsidP="00785BD4"/>
    <w:p w14:paraId="2AEB8731" w14:textId="6D492B85" w:rsidR="004D3028" w:rsidRDefault="004D3028" w:rsidP="00785BD4"/>
    <w:p w14:paraId="3BB5DB27" w14:textId="0B705079" w:rsidR="004D3028" w:rsidRDefault="004D3028" w:rsidP="00785BD4"/>
    <w:p w14:paraId="3F8B091B" w14:textId="58A12B96" w:rsidR="004D3028" w:rsidRDefault="004D3028" w:rsidP="00785BD4"/>
    <w:p w14:paraId="353DDB26" w14:textId="540EA5C3" w:rsidR="004D3028" w:rsidRDefault="004D3028" w:rsidP="00785BD4"/>
    <w:p w14:paraId="0B1AE7C7" w14:textId="6A7B5320" w:rsidR="004D3028" w:rsidRDefault="004D3028" w:rsidP="00785BD4"/>
    <w:p w14:paraId="371086B9" w14:textId="2AD72228" w:rsidR="004D3028" w:rsidRDefault="004D3028" w:rsidP="00785BD4"/>
    <w:p w14:paraId="64FB9842" w14:textId="182BC063" w:rsidR="004D3028" w:rsidRDefault="004D3028" w:rsidP="00785BD4"/>
    <w:p w14:paraId="44C61302" w14:textId="77777777" w:rsidR="004D3028" w:rsidRDefault="004D3028" w:rsidP="00785BD4"/>
    <w:p w14:paraId="4D46EC42" w14:textId="33CEB19F" w:rsidR="004D3028" w:rsidRDefault="004D3028" w:rsidP="00785BD4"/>
    <w:p w14:paraId="63E09816" w14:textId="04FA0967" w:rsidR="00677B2A" w:rsidRDefault="00677B2A" w:rsidP="00785BD4"/>
    <w:p w14:paraId="7AE3715B" w14:textId="53D9CFAF" w:rsidR="00677B2A" w:rsidRDefault="004D3028" w:rsidP="004D3028">
      <w:pPr>
        <w:pStyle w:val="Heading2"/>
      </w:pPr>
      <w:bookmarkStart w:id="285" w:name="_Toc183893986"/>
      <w:r>
        <w:t>Thống kê tổng quan</w:t>
      </w:r>
      <w:bookmarkEnd w:id="285"/>
    </w:p>
    <w:p w14:paraId="08EA6AED" w14:textId="77777777" w:rsidR="004D3028" w:rsidRDefault="004D3028" w:rsidP="004D3028">
      <w:pPr>
        <w:pStyle w:val="Nidungvnbn"/>
      </w:pPr>
      <w:r>
        <w:t xml:space="preserve">Hàm </w:t>
      </w:r>
      <w:r w:rsidRPr="004C1EC6">
        <w:rPr>
          <w:i/>
          <w:iCs/>
        </w:rPr>
        <w:t>getOverallStatistics</w:t>
      </w:r>
      <w:r>
        <w:t xml:space="preserve"> được định nghĩa để lấy các thống kê tổng quan về số lượng của các khách hàng, nhân viên, đơn hàng, tài chính.</w:t>
      </w:r>
    </w:p>
    <w:p w14:paraId="2414C976" w14:textId="77777777" w:rsidR="004D3028" w:rsidRDefault="004D3028" w:rsidP="004D3028">
      <w:pPr>
        <w:pStyle w:val="Nidungvnbn"/>
      </w:pPr>
      <w:r>
        <w:t xml:space="preserve">Đầu tiên, ta có </w:t>
      </w:r>
      <w:r w:rsidRPr="004C1EC6">
        <w:rPr>
          <w:b/>
          <w:bCs/>
        </w:rPr>
        <w:t>totalStaff</w:t>
      </w:r>
      <w:r>
        <w:t xml:space="preserve">, </w:t>
      </w:r>
      <w:r w:rsidRPr="004C1EC6">
        <w:rPr>
          <w:b/>
          <w:bCs/>
        </w:rPr>
        <w:t>totalOrders</w:t>
      </w:r>
      <w:r>
        <w:t xml:space="preserve"> và </w:t>
      </w:r>
      <w:r w:rsidRPr="004C1EC6">
        <w:rPr>
          <w:b/>
          <w:bCs/>
        </w:rPr>
        <w:t>totalCustomers</w:t>
      </w:r>
      <w:r>
        <w:t xml:space="preserve"> được lấy ra bằng cách sử dụng phương thức </w:t>
      </w:r>
      <w:r w:rsidRPr="004C1EC6">
        <w:rPr>
          <w:i/>
          <w:iCs/>
        </w:rPr>
        <w:t>countDocuments</w:t>
      </w:r>
      <w:r>
        <w:t xml:space="preserve"> của ba </w:t>
      </w:r>
      <w:r w:rsidRPr="004C1EC6">
        <w:rPr>
          <w:i/>
          <w:iCs/>
        </w:rPr>
        <w:t>Model</w:t>
      </w:r>
      <w:r>
        <w:t xml:space="preserve"> tương ứng (Staff, Order, Customer). </w:t>
      </w:r>
    </w:p>
    <w:p w14:paraId="4C8172A8" w14:textId="77777777" w:rsidR="004D3028" w:rsidRDefault="004D3028" w:rsidP="004D3028">
      <w:pPr>
        <w:pStyle w:val="Nidungvnbn"/>
      </w:pPr>
      <w:r>
        <w:t xml:space="preserve">Sau đó, tạo biến </w:t>
      </w:r>
      <w:r w:rsidRPr="00C7459B">
        <w:rPr>
          <w:b/>
          <w:bCs/>
        </w:rPr>
        <w:t>orders</w:t>
      </w:r>
      <w:r>
        <w:t xml:space="preserve"> và tìm tất cả đơn hàng và tính tổng số tiền của các đơn hàng (</w:t>
      </w:r>
      <w:r w:rsidRPr="004C1EC6">
        <w:t>totalAmount</w:t>
      </w:r>
      <w:r>
        <w:t xml:space="preserve">) bằng cách sử dụng orders.reduce() để cộng dồn giá trị </w:t>
      </w:r>
      <w:r w:rsidRPr="004C1EC6">
        <w:rPr>
          <w:b/>
          <w:bCs/>
        </w:rPr>
        <w:t>totalAmount</w:t>
      </w:r>
      <w:r>
        <w:t xml:space="preserve"> của từng đơn hàng. Hàm cũng tính tổng số sản phẩm đã bán (</w:t>
      </w:r>
      <w:r w:rsidRPr="004C1EC6">
        <w:t>totalProductsSold</w:t>
      </w:r>
      <w:r>
        <w:t>) bằng cách duyệt qua từng đơn hàng và cộng dồn số lượng sản phẩm của từng mục hàng (</w:t>
      </w:r>
      <w:r w:rsidRPr="004C1EC6">
        <w:t>item.quantity</w:t>
      </w:r>
      <w:r>
        <w:t xml:space="preserve">). Cuối cùng, hàm trả về json với mã trạng thái 200, bao gồm {totalCustomers, totalStaff, totalOrders, totalAmount, totalProductSold}. </w:t>
      </w:r>
    </w:p>
    <w:p w14:paraId="1D18791D" w14:textId="77777777" w:rsidR="004D3028" w:rsidRPr="004C1EC6" w:rsidRDefault="004D3028" w:rsidP="004D3028">
      <w:pPr>
        <w:pStyle w:val="Nidungvnbn"/>
      </w:pPr>
      <w:r>
        <w:t>Nếu có lỗi xảy ra trong quá trình thực thi, hàm sẽ trả về phản hồi với mã trạng thái 500 và thông báo lỗi.</w:t>
      </w:r>
    </w:p>
    <w:p w14:paraId="1CD19948" w14:textId="45437D2D" w:rsidR="00677B2A" w:rsidRDefault="00677B2A" w:rsidP="00785BD4"/>
    <w:p w14:paraId="757C911E" w14:textId="4F3EA893" w:rsidR="00677B2A" w:rsidRDefault="00456216" w:rsidP="00785BD4">
      <w:r>
        <w:rPr>
          <w:noProof/>
        </w:rPr>
        <mc:AlternateContent>
          <mc:Choice Requires="wps">
            <w:drawing>
              <wp:anchor distT="0" distB="0" distL="114300" distR="114300" simplePos="0" relativeHeight="251993088" behindDoc="0" locked="0" layoutInCell="1" allowOverlap="1" wp14:anchorId="31D5DD8E" wp14:editId="6D8F4EB2">
                <wp:simplePos x="0" y="0"/>
                <wp:positionH relativeFrom="column">
                  <wp:posOffset>-3175</wp:posOffset>
                </wp:positionH>
                <wp:positionV relativeFrom="paragraph">
                  <wp:posOffset>4770120</wp:posOffset>
                </wp:positionV>
                <wp:extent cx="5791835" cy="635"/>
                <wp:effectExtent l="0" t="0" r="0" b="0"/>
                <wp:wrapNone/>
                <wp:docPr id="199934726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17A8E25" w14:textId="57A816A5" w:rsidR="00456216" w:rsidRPr="00BD011B" w:rsidRDefault="00456216" w:rsidP="00456216">
                            <w:pPr>
                              <w:pStyle w:val="Caption"/>
                              <w:rPr>
                                <w:noProof/>
                                <w:sz w:val="24"/>
                                <w:szCs w:val="24"/>
                              </w:rPr>
                            </w:pPr>
                            <w:bookmarkStart w:id="286" w:name="_Toc1838937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t xml:space="preserve">: </w:t>
                            </w:r>
                            <w:r>
                              <w:t>Đoạn code thực thi lấy thống kê tổng quan</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5DD8E" id="_x0000_s1103" type="#_x0000_t202" style="position:absolute;margin-left:-.25pt;margin-top:375.6pt;width:456.05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aNGwIAAEAEAAAOAAAAZHJzL2Uyb0RvYy54bWysU8Fu2zAMvQ/YPwi6L046tOm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" stroked="f">
                <v:textbox style="mso-fit-shape-to-text:t" inset="0,0,0,0">
                  <w:txbxContent>
                    <w:p w14:paraId="117A8E25" w14:textId="57A816A5" w:rsidR="00456216" w:rsidRPr="00BD011B" w:rsidRDefault="00456216" w:rsidP="00456216">
                      <w:pPr>
                        <w:pStyle w:val="Caption"/>
                        <w:rPr>
                          <w:noProof/>
                          <w:sz w:val="24"/>
                          <w:szCs w:val="24"/>
                        </w:rPr>
                      </w:pPr>
                      <w:bookmarkStart w:id="287" w:name="_Toc1838937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t xml:space="preserve">: </w:t>
                      </w:r>
                      <w:r>
                        <w:t>Đoạn code thực thi lấy thống kê tổng quan</w:t>
                      </w:r>
                      <w:bookmarkEnd w:id="287"/>
                    </w:p>
                  </w:txbxContent>
                </v:textbox>
              </v:shape>
            </w:pict>
          </mc:Fallback>
        </mc:AlternateContent>
      </w:r>
      <w:r w:rsidRPr="004C1EC6">
        <w:rPr>
          <w:noProof/>
        </w:rPr>
        <w:drawing>
          <wp:anchor distT="0" distB="0" distL="114300" distR="114300" simplePos="0" relativeHeight="251991040" behindDoc="0" locked="0" layoutInCell="1" allowOverlap="1" wp14:anchorId="7A94B103" wp14:editId="4DEF34DF">
            <wp:simplePos x="0" y="0"/>
            <wp:positionH relativeFrom="column">
              <wp:posOffset>-3175</wp:posOffset>
            </wp:positionH>
            <wp:positionV relativeFrom="paragraph">
              <wp:posOffset>-3175</wp:posOffset>
            </wp:positionV>
            <wp:extent cx="5791835" cy="4716145"/>
            <wp:effectExtent l="0" t="0" r="0" b="82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91835" cy="4716145"/>
                    </a:xfrm>
                    <a:prstGeom prst="rect">
                      <a:avLst/>
                    </a:prstGeom>
                  </pic:spPr>
                </pic:pic>
              </a:graphicData>
            </a:graphic>
          </wp:anchor>
        </w:drawing>
      </w:r>
    </w:p>
    <w:p w14:paraId="6A738C54" w14:textId="77777777" w:rsidR="00456216" w:rsidRDefault="00456216" w:rsidP="00785BD4"/>
    <w:p w14:paraId="14E70460" w14:textId="77777777" w:rsidR="00456216" w:rsidRDefault="00456216" w:rsidP="00785BD4"/>
    <w:p w14:paraId="6D6026CB" w14:textId="77777777" w:rsidR="00456216" w:rsidRDefault="00456216" w:rsidP="00785BD4"/>
    <w:p w14:paraId="229E6E71" w14:textId="77777777" w:rsidR="00456216" w:rsidRDefault="00456216" w:rsidP="00785BD4"/>
    <w:p w14:paraId="12AAE34C" w14:textId="77777777" w:rsidR="00456216" w:rsidRDefault="00456216" w:rsidP="00785BD4"/>
    <w:p w14:paraId="33E12078" w14:textId="77777777" w:rsidR="00456216" w:rsidRDefault="00456216" w:rsidP="00785BD4"/>
    <w:p w14:paraId="57262DF4" w14:textId="77777777" w:rsidR="00456216" w:rsidRDefault="00456216" w:rsidP="00785BD4"/>
    <w:p w14:paraId="0525C7A3" w14:textId="77777777" w:rsidR="00456216" w:rsidRDefault="00456216" w:rsidP="00785BD4"/>
    <w:p w14:paraId="63FD9FB1" w14:textId="77777777" w:rsidR="00456216" w:rsidRDefault="00456216" w:rsidP="00785BD4"/>
    <w:p w14:paraId="35E5028E" w14:textId="77777777" w:rsidR="00456216" w:rsidRDefault="00456216" w:rsidP="00785BD4"/>
    <w:p w14:paraId="6952AF06" w14:textId="77777777" w:rsidR="00456216" w:rsidRDefault="00456216" w:rsidP="00785BD4"/>
    <w:p w14:paraId="4D423815" w14:textId="77777777" w:rsidR="00456216" w:rsidRDefault="00456216" w:rsidP="00785BD4"/>
    <w:p w14:paraId="26F2C7AD" w14:textId="77777777" w:rsidR="00456216" w:rsidRDefault="00456216" w:rsidP="00785BD4"/>
    <w:p w14:paraId="03B1AF8C" w14:textId="77777777" w:rsidR="00456216" w:rsidRDefault="00456216" w:rsidP="00785BD4"/>
    <w:p w14:paraId="1B2FF9CE" w14:textId="77777777" w:rsidR="00456216" w:rsidRDefault="00456216" w:rsidP="00785BD4"/>
    <w:p w14:paraId="7F3495E8" w14:textId="77777777" w:rsidR="00456216" w:rsidRDefault="00456216" w:rsidP="00785BD4"/>
    <w:p w14:paraId="7131A87A" w14:textId="77777777" w:rsidR="00456216" w:rsidRDefault="00456216" w:rsidP="00785BD4"/>
    <w:p w14:paraId="6CCD8273" w14:textId="77777777" w:rsidR="00677B2A" w:rsidRDefault="00677B2A" w:rsidP="00785BD4"/>
    <w:p w14:paraId="1561DA13" w14:textId="77777777" w:rsidR="00677B2A" w:rsidRDefault="00677B2A" w:rsidP="00785BD4"/>
    <w:p w14:paraId="6F09E17B" w14:textId="77777777" w:rsidR="00677B2A" w:rsidRDefault="00677B2A" w:rsidP="00785BD4"/>
    <w:p w14:paraId="683F9C13" w14:textId="77777777" w:rsidR="004D3028" w:rsidRDefault="004D3028" w:rsidP="00785BD4"/>
    <w:p w14:paraId="7A9F9716" w14:textId="77777777" w:rsidR="004D3028" w:rsidRDefault="004D3028" w:rsidP="00785BD4"/>
    <w:p w14:paraId="1C728D89" w14:textId="77777777" w:rsidR="004D3028" w:rsidRDefault="004D3028" w:rsidP="00785BD4"/>
    <w:p w14:paraId="03A05C46" w14:textId="77777777" w:rsidR="004D3028" w:rsidRDefault="004D3028" w:rsidP="00785BD4"/>
    <w:p w14:paraId="43C70B02" w14:textId="77777777" w:rsidR="004D3028" w:rsidRDefault="004D3028" w:rsidP="00785BD4"/>
    <w:p w14:paraId="3F1F9DF0" w14:textId="77777777" w:rsidR="004D3028" w:rsidRDefault="004D3028" w:rsidP="00785BD4"/>
    <w:p w14:paraId="44E14C56" w14:textId="77777777" w:rsidR="004D3028" w:rsidRDefault="004D3028" w:rsidP="00785BD4"/>
    <w:p w14:paraId="621F5BD1" w14:textId="77777777" w:rsidR="004D3028" w:rsidRDefault="004D3028" w:rsidP="00785BD4"/>
    <w:p w14:paraId="2372C8AE" w14:textId="77777777" w:rsidR="004D3028" w:rsidRDefault="004D3028" w:rsidP="00785BD4"/>
    <w:p w14:paraId="08227CAD" w14:textId="77777777" w:rsidR="004D3028" w:rsidRDefault="004D3028" w:rsidP="00785BD4"/>
    <w:p w14:paraId="125DE85C" w14:textId="77777777" w:rsidR="004D3028" w:rsidRDefault="004D3028" w:rsidP="00785BD4"/>
    <w:p w14:paraId="3B1F72E2" w14:textId="77777777" w:rsidR="004D3028" w:rsidRDefault="004D3028" w:rsidP="00785BD4"/>
    <w:p w14:paraId="17B2D451" w14:textId="77777777" w:rsidR="004D3028" w:rsidRDefault="004D3028" w:rsidP="00785BD4"/>
    <w:p w14:paraId="728F0E72" w14:textId="77777777" w:rsidR="004D3028" w:rsidRDefault="004D3028" w:rsidP="00785BD4"/>
    <w:p w14:paraId="6E5C5832" w14:textId="77777777" w:rsidR="004D3028" w:rsidRDefault="004D3028" w:rsidP="00785BD4"/>
    <w:p w14:paraId="734D38D9" w14:textId="77777777" w:rsidR="004D3028" w:rsidRDefault="004D3028" w:rsidP="00785BD4"/>
    <w:p w14:paraId="0B65F571" w14:textId="77777777" w:rsidR="004D3028" w:rsidRDefault="004D3028" w:rsidP="00785BD4"/>
    <w:p w14:paraId="5DCB5021" w14:textId="77777777" w:rsidR="004D3028" w:rsidRDefault="004D3028" w:rsidP="00785BD4"/>
    <w:p w14:paraId="0531D1C6" w14:textId="77777777" w:rsidR="004D3028" w:rsidRDefault="004D3028" w:rsidP="00785BD4"/>
    <w:p w14:paraId="109465F8" w14:textId="77777777" w:rsidR="004D3028" w:rsidRDefault="004D3028" w:rsidP="00785BD4"/>
    <w:p w14:paraId="53FC67DC" w14:textId="77777777" w:rsidR="004D3028" w:rsidRDefault="004D3028" w:rsidP="00785BD4"/>
    <w:p w14:paraId="504FEDAC" w14:textId="77777777" w:rsidR="00785BD4" w:rsidRDefault="00785BD4" w:rsidP="00785BD4"/>
    <w:p w14:paraId="7D2AD846" w14:textId="77777777" w:rsidR="00810B78" w:rsidRDefault="00810B78" w:rsidP="00921726"/>
    <w:p w14:paraId="37CEB50A" w14:textId="369C189C" w:rsidR="00810B78" w:rsidRDefault="00810B78" w:rsidP="002F694E">
      <w:pPr>
        <w:pStyle w:val="Heading1"/>
      </w:pPr>
      <w:bookmarkStart w:id="288" w:name="_Toc183893987"/>
      <w:r>
        <w:lastRenderedPageBreak/>
        <w:t>KẾT QUẢ ĐẠT ĐƯỢC</w:t>
      </w:r>
      <w:bookmarkEnd w:id="288"/>
    </w:p>
    <w:p w14:paraId="2D4950DD" w14:textId="2C672D9D" w:rsidR="00121A61" w:rsidRPr="00462CFE" w:rsidRDefault="00121A61" w:rsidP="00121A61">
      <w:pPr>
        <w:pStyle w:val="Heading2"/>
      </w:pPr>
      <w:bookmarkStart w:id="289" w:name="_Toc183893988"/>
      <w:r>
        <w:t>Giao diện chun</w:t>
      </w:r>
      <w:r w:rsidR="00BF35AF">
        <w:t>g</w:t>
      </w:r>
      <w:bookmarkEnd w:id="289"/>
    </w:p>
    <w:p w14:paraId="70AFEE1F" w14:textId="3FE8AFE7" w:rsidR="00121A61" w:rsidRDefault="00121A61" w:rsidP="00121A61">
      <w:pPr>
        <w:pStyle w:val="Heading3"/>
      </w:pPr>
      <w:bookmarkStart w:id="290" w:name="_Toc183893989"/>
      <w:r>
        <w:t>Giao diện trang đăng nhập</w:t>
      </w:r>
      <w:bookmarkEnd w:id="290"/>
    </w:p>
    <w:p w14:paraId="7AAF36C2" w14:textId="415209F8" w:rsidR="00A36F5B" w:rsidRDefault="00A36F5B" w:rsidP="00A36F5B">
      <w:r w:rsidRPr="00A36F5B">
        <w:rPr>
          <w:noProof/>
        </w:rPr>
        <w:drawing>
          <wp:anchor distT="0" distB="0" distL="114300" distR="114300" simplePos="0" relativeHeight="251834368" behindDoc="0" locked="0" layoutInCell="1" allowOverlap="1" wp14:anchorId="1A098B4C" wp14:editId="02E47F70">
            <wp:simplePos x="0" y="0"/>
            <wp:positionH relativeFrom="margin">
              <wp:align>left</wp:align>
            </wp:positionH>
            <wp:positionV relativeFrom="paragraph">
              <wp:posOffset>8255</wp:posOffset>
            </wp:positionV>
            <wp:extent cx="5791835" cy="3078480"/>
            <wp:effectExtent l="0" t="0" r="0" b="7620"/>
            <wp:wrapNone/>
            <wp:docPr id="2095258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8303" name="Picture 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3078480"/>
                    </a:xfrm>
                    <a:prstGeom prst="rect">
                      <a:avLst/>
                    </a:prstGeom>
                  </pic:spPr>
                </pic:pic>
              </a:graphicData>
            </a:graphic>
          </wp:anchor>
        </w:drawing>
      </w:r>
    </w:p>
    <w:p w14:paraId="2E548E83" w14:textId="2AA6818B" w:rsidR="00A36F5B" w:rsidRDefault="00A36F5B" w:rsidP="00A36F5B"/>
    <w:p w14:paraId="0499BAD7" w14:textId="477DABAD" w:rsidR="00A36F5B" w:rsidRDefault="00A36F5B" w:rsidP="00A36F5B"/>
    <w:p w14:paraId="04DA6022" w14:textId="37E1525B" w:rsidR="00A36F5B" w:rsidRDefault="00A36F5B" w:rsidP="00A36F5B"/>
    <w:p w14:paraId="69F9E1FB" w14:textId="77777777" w:rsidR="00A36F5B" w:rsidRDefault="00A36F5B" w:rsidP="00A36F5B"/>
    <w:p w14:paraId="09F9B4BE" w14:textId="32CEFD45" w:rsidR="00A36F5B" w:rsidRDefault="00A36F5B" w:rsidP="00A36F5B"/>
    <w:p w14:paraId="11052ADF" w14:textId="77777777" w:rsidR="00A36F5B" w:rsidRDefault="00A36F5B" w:rsidP="00A36F5B"/>
    <w:p w14:paraId="59BFE66A" w14:textId="736F6D76" w:rsidR="00A36F5B" w:rsidRDefault="00A36F5B" w:rsidP="00A36F5B"/>
    <w:p w14:paraId="3F4E1C57" w14:textId="77777777" w:rsidR="00A36F5B" w:rsidRDefault="00A36F5B" w:rsidP="00A36F5B"/>
    <w:p w14:paraId="0DD59E7D" w14:textId="77777777" w:rsidR="00A36F5B" w:rsidRDefault="00A36F5B" w:rsidP="00A36F5B"/>
    <w:p w14:paraId="123BF1F0" w14:textId="7D032BC3" w:rsidR="00A36F5B" w:rsidRDefault="00A36F5B" w:rsidP="00A36F5B"/>
    <w:p w14:paraId="7EA0672C" w14:textId="124CF627" w:rsidR="00A36F5B" w:rsidRDefault="00A36F5B" w:rsidP="00A36F5B"/>
    <w:p w14:paraId="02BF52D1" w14:textId="77777777" w:rsidR="00A36F5B" w:rsidRDefault="00A36F5B" w:rsidP="00A36F5B"/>
    <w:p w14:paraId="197C89E1" w14:textId="77777777" w:rsidR="00A36F5B" w:rsidRDefault="00A36F5B" w:rsidP="00A36F5B"/>
    <w:p w14:paraId="0A55BF71" w14:textId="77777777" w:rsidR="00A36F5B" w:rsidRDefault="00A36F5B" w:rsidP="00A36F5B"/>
    <w:p w14:paraId="48F04A93" w14:textId="62211D35" w:rsidR="00A36F5B" w:rsidRDefault="00A36F5B" w:rsidP="00A36F5B"/>
    <w:p w14:paraId="05F82D40" w14:textId="4F63185D" w:rsidR="00A36F5B" w:rsidRDefault="00A36F5B" w:rsidP="00A36F5B"/>
    <w:p w14:paraId="3D96E524" w14:textId="1D4D17BB" w:rsidR="00A36F5B" w:rsidRDefault="00A36F5B" w:rsidP="00A36F5B"/>
    <w:p w14:paraId="69AD64DE" w14:textId="417DCAE7" w:rsidR="002D29D2" w:rsidRDefault="002D29D2" w:rsidP="00A36F5B">
      <w:r>
        <w:rPr>
          <w:noProof/>
        </w:rPr>
        <mc:AlternateContent>
          <mc:Choice Requires="wps">
            <w:drawing>
              <wp:anchor distT="0" distB="0" distL="114300" distR="114300" simplePos="0" relativeHeight="251836416" behindDoc="0" locked="0" layoutInCell="1" allowOverlap="1" wp14:anchorId="132B4DC1" wp14:editId="28B6F945">
                <wp:simplePos x="0" y="0"/>
                <wp:positionH relativeFrom="margin">
                  <wp:align>left</wp:align>
                </wp:positionH>
                <wp:positionV relativeFrom="paragraph">
                  <wp:posOffset>5080</wp:posOffset>
                </wp:positionV>
                <wp:extent cx="5791835" cy="190500"/>
                <wp:effectExtent l="0" t="0" r="0" b="0"/>
                <wp:wrapNone/>
                <wp:docPr id="1112975969" name="Text Box 1"/>
                <wp:cNvGraphicFramePr/>
                <a:graphic xmlns:a="http://schemas.openxmlformats.org/drawingml/2006/main">
                  <a:graphicData uri="http://schemas.microsoft.com/office/word/2010/wordprocessingShape">
                    <wps:wsp>
                      <wps:cNvSpPr txBox="1"/>
                      <wps:spPr>
                        <a:xfrm>
                          <a:off x="0" y="0"/>
                          <a:ext cx="5791835" cy="190500"/>
                        </a:xfrm>
                        <a:prstGeom prst="rect">
                          <a:avLst/>
                        </a:prstGeom>
                        <a:solidFill>
                          <a:prstClr val="white"/>
                        </a:solidFill>
                        <a:ln>
                          <a:noFill/>
                        </a:ln>
                      </wps:spPr>
                      <wps:txbx>
                        <w:txbxContent>
                          <w:p w14:paraId="688E7CC5" w14:textId="4D283432" w:rsidR="00A36F5B" w:rsidRPr="005C50EF" w:rsidRDefault="00A36F5B" w:rsidP="00A36F5B">
                            <w:pPr>
                              <w:pStyle w:val="Caption"/>
                            </w:pPr>
                            <w:bookmarkStart w:id="291" w:name="_Toc183893725"/>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w:t>
                            </w:r>
                            <w:r w:rsidR="00456216">
                              <w:fldChar w:fldCharType="end"/>
                            </w:r>
                            <w:r>
                              <w:t>: Giao diện trang đăng nhập</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B4DC1" id="_x0000_s1104" type="#_x0000_t202" style="position:absolute;margin-left:0;margin-top:.4pt;width:456.0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" stroked="f">
                <v:textbox inset="0,0,0,0">
                  <w:txbxContent>
                    <w:p w14:paraId="688E7CC5" w14:textId="4D283432" w:rsidR="00A36F5B" w:rsidRPr="005C50EF" w:rsidRDefault="00A36F5B" w:rsidP="00A36F5B">
                      <w:pPr>
                        <w:pStyle w:val="Caption"/>
                      </w:pPr>
                      <w:bookmarkStart w:id="292" w:name="_Toc183893725"/>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w:t>
                      </w:r>
                      <w:r w:rsidR="00456216">
                        <w:fldChar w:fldCharType="end"/>
                      </w:r>
                      <w:r>
                        <w:t>: Giao diện trang đăng nhập</w:t>
                      </w:r>
                      <w:bookmarkEnd w:id="292"/>
                    </w:p>
                  </w:txbxContent>
                </v:textbox>
                <w10:wrap anchorx="margin"/>
              </v:shape>
            </w:pict>
          </mc:Fallback>
        </mc:AlternateContent>
      </w:r>
    </w:p>
    <w:p w14:paraId="59B55903" w14:textId="48FF740B" w:rsidR="002D29D2" w:rsidRPr="00A36F5B" w:rsidRDefault="002D29D2" w:rsidP="00A36F5B"/>
    <w:p w14:paraId="284F122D" w14:textId="33C5C735" w:rsidR="00121A61" w:rsidRDefault="00121A61" w:rsidP="00121A61">
      <w:pPr>
        <w:pStyle w:val="Heading3"/>
      </w:pPr>
      <w:bookmarkStart w:id="293" w:name="_Toc183893990"/>
      <w:r>
        <w:t>Giao diện trang xem thông tin tài khoản</w:t>
      </w:r>
      <w:bookmarkEnd w:id="293"/>
    </w:p>
    <w:p w14:paraId="269DCDAB" w14:textId="31942B90" w:rsidR="002F690C" w:rsidRDefault="002F690C" w:rsidP="00A36F5B">
      <w:r w:rsidRPr="002D29D2">
        <w:rPr>
          <w:noProof/>
        </w:rPr>
        <w:drawing>
          <wp:anchor distT="0" distB="0" distL="114300" distR="114300" simplePos="0" relativeHeight="251837440" behindDoc="0" locked="0" layoutInCell="1" allowOverlap="1" wp14:anchorId="26BF820A" wp14:editId="1C5809DB">
            <wp:simplePos x="0" y="0"/>
            <wp:positionH relativeFrom="margin">
              <wp:align>left</wp:align>
            </wp:positionH>
            <wp:positionV relativeFrom="paragraph">
              <wp:posOffset>6985</wp:posOffset>
            </wp:positionV>
            <wp:extent cx="5791835" cy="2749550"/>
            <wp:effectExtent l="0" t="0" r="0" b="0"/>
            <wp:wrapNone/>
            <wp:docPr id="861094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9433" name="Picture 1" descr="A screenshot of a cha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91835" cy="2749550"/>
                    </a:xfrm>
                    <a:prstGeom prst="rect">
                      <a:avLst/>
                    </a:prstGeom>
                  </pic:spPr>
                </pic:pic>
              </a:graphicData>
            </a:graphic>
          </wp:anchor>
        </w:drawing>
      </w:r>
    </w:p>
    <w:p w14:paraId="7374B822" w14:textId="0FF47984" w:rsidR="002F690C" w:rsidRDefault="002F690C" w:rsidP="00A36F5B"/>
    <w:p w14:paraId="365D5BD3" w14:textId="49470AA6" w:rsidR="002F690C" w:rsidRDefault="002F690C" w:rsidP="00A36F5B"/>
    <w:p w14:paraId="14845F18" w14:textId="77777777" w:rsidR="002F690C" w:rsidRDefault="002F690C" w:rsidP="00A36F5B"/>
    <w:p w14:paraId="155EC00D" w14:textId="77777777" w:rsidR="002F690C" w:rsidRDefault="002F690C" w:rsidP="00A36F5B"/>
    <w:p w14:paraId="17B69E20" w14:textId="77777777" w:rsidR="002F690C" w:rsidRDefault="002F690C" w:rsidP="00A36F5B"/>
    <w:p w14:paraId="5BF7ABFF" w14:textId="77777777" w:rsidR="002F690C" w:rsidRDefault="002F690C" w:rsidP="00A36F5B"/>
    <w:p w14:paraId="35F69F07" w14:textId="77777777" w:rsidR="002F690C" w:rsidRDefault="002F690C" w:rsidP="00A36F5B"/>
    <w:p w14:paraId="0ECB4EE3" w14:textId="77777777" w:rsidR="002F690C" w:rsidRDefault="002F690C" w:rsidP="00A36F5B"/>
    <w:p w14:paraId="50EBBAD8" w14:textId="77777777" w:rsidR="002F690C" w:rsidRDefault="002F690C" w:rsidP="00A36F5B"/>
    <w:p w14:paraId="0ADDAC1D" w14:textId="77777777" w:rsidR="002F690C" w:rsidRDefault="002F690C" w:rsidP="00A36F5B"/>
    <w:p w14:paraId="7B343696" w14:textId="77777777" w:rsidR="002F690C" w:rsidRDefault="002F690C" w:rsidP="00A36F5B"/>
    <w:p w14:paraId="4DE92C10" w14:textId="77777777" w:rsidR="002F690C" w:rsidRDefault="002F690C" w:rsidP="00A36F5B"/>
    <w:p w14:paraId="5BE94130" w14:textId="77777777" w:rsidR="002F690C" w:rsidRDefault="002F690C" w:rsidP="00A36F5B"/>
    <w:p w14:paraId="6129DF6B" w14:textId="4840B698" w:rsidR="002F690C" w:rsidRDefault="002F690C" w:rsidP="00A36F5B">
      <w:r>
        <w:rPr>
          <w:noProof/>
        </w:rPr>
        <mc:AlternateContent>
          <mc:Choice Requires="wps">
            <w:drawing>
              <wp:anchor distT="0" distB="0" distL="114300" distR="114300" simplePos="0" relativeHeight="251839488" behindDoc="0" locked="0" layoutInCell="1" allowOverlap="1" wp14:anchorId="5588300A" wp14:editId="1016A568">
                <wp:simplePos x="0" y="0"/>
                <wp:positionH relativeFrom="margin">
                  <wp:align>left</wp:align>
                </wp:positionH>
                <wp:positionV relativeFrom="paragraph">
                  <wp:posOffset>301625</wp:posOffset>
                </wp:positionV>
                <wp:extent cx="5791835" cy="236220"/>
                <wp:effectExtent l="0" t="0" r="0" b="0"/>
                <wp:wrapNone/>
                <wp:docPr id="1702377980" name="Text Box 1"/>
                <wp:cNvGraphicFramePr/>
                <a:graphic xmlns:a="http://schemas.openxmlformats.org/drawingml/2006/main">
                  <a:graphicData uri="http://schemas.microsoft.com/office/word/2010/wordprocessingShape">
                    <wps:wsp>
                      <wps:cNvSpPr txBox="1"/>
                      <wps:spPr>
                        <a:xfrm>
                          <a:off x="0" y="0"/>
                          <a:ext cx="5791835" cy="236220"/>
                        </a:xfrm>
                        <a:prstGeom prst="rect">
                          <a:avLst/>
                        </a:prstGeom>
                        <a:solidFill>
                          <a:prstClr val="white"/>
                        </a:solidFill>
                        <a:ln>
                          <a:noFill/>
                        </a:ln>
                      </wps:spPr>
                      <wps:txbx>
                        <w:txbxContent>
                          <w:p w14:paraId="1ECC2849" w14:textId="72FF211A" w:rsidR="002D29D2" w:rsidRPr="00C41F90" w:rsidRDefault="002D29D2" w:rsidP="002D29D2">
                            <w:pPr>
                              <w:pStyle w:val="Caption"/>
                            </w:pPr>
                            <w:bookmarkStart w:id="294" w:name="_Toc183893726"/>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w:t>
                            </w:r>
                            <w:r w:rsidR="00456216">
                              <w:fldChar w:fldCharType="end"/>
                            </w:r>
                            <w:r>
                              <w:t>: Giao diện trang xem thông tin tài khoản</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8300A" id="_x0000_s1105" type="#_x0000_t202" style="position:absolute;margin-left:0;margin-top:23.75pt;width:456.05pt;height:18.6pt;z-index:251839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" stroked="f">
                <v:textbox inset="0,0,0,0">
                  <w:txbxContent>
                    <w:p w14:paraId="1ECC2849" w14:textId="72FF211A" w:rsidR="002D29D2" w:rsidRPr="00C41F90" w:rsidRDefault="002D29D2" w:rsidP="002D29D2">
                      <w:pPr>
                        <w:pStyle w:val="Caption"/>
                      </w:pPr>
                      <w:bookmarkStart w:id="295" w:name="_Toc183893726"/>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w:t>
                      </w:r>
                      <w:r w:rsidR="00456216">
                        <w:fldChar w:fldCharType="end"/>
                      </w:r>
                      <w:r>
                        <w:t>: Giao diện trang xem thông tin tài khoản</w:t>
                      </w:r>
                      <w:bookmarkEnd w:id="295"/>
                    </w:p>
                  </w:txbxContent>
                </v:textbox>
                <w10:wrap anchorx="margin"/>
              </v:shape>
            </w:pict>
          </mc:Fallback>
        </mc:AlternateContent>
      </w:r>
    </w:p>
    <w:p w14:paraId="1ED01C84" w14:textId="798BD0AD" w:rsidR="00A36F5B" w:rsidRPr="00A36F5B" w:rsidRDefault="00A36F5B" w:rsidP="00A36F5B"/>
    <w:p w14:paraId="7C790603" w14:textId="25457346" w:rsidR="00121A61" w:rsidRDefault="00121A61" w:rsidP="00121A61">
      <w:pPr>
        <w:pStyle w:val="Heading3"/>
      </w:pPr>
      <w:bookmarkStart w:id="296" w:name="_Toc183893991"/>
      <w:r>
        <w:lastRenderedPageBreak/>
        <w:t>Giao diện trang đổi mật khẩu</w:t>
      </w:r>
      <w:bookmarkEnd w:id="296"/>
    </w:p>
    <w:p w14:paraId="1C284EFB" w14:textId="037CCED2" w:rsidR="002F690C" w:rsidRDefault="00616465" w:rsidP="002F690C">
      <w:r>
        <w:rPr>
          <w:noProof/>
        </w:rPr>
        <mc:AlternateContent>
          <mc:Choice Requires="wps">
            <w:drawing>
              <wp:anchor distT="0" distB="0" distL="114300" distR="114300" simplePos="0" relativeHeight="251842560" behindDoc="0" locked="0" layoutInCell="1" allowOverlap="1" wp14:anchorId="6616F506" wp14:editId="4E8396FC">
                <wp:simplePos x="0" y="0"/>
                <wp:positionH relativeFrom="column">
                  <wp:posOffset>0</wp:posOffset>
                </wp:positionH>
                <wp:positionV relativeFrom="paragraph">
                  <wp:posOffset>3136900</wp:posOffset>
                </wp:positionV>
                <wp:extent cx="5791835" cy="635"/>
                <wp:effectExtent l="0" t="0" r="0" b="0"/>
                <wp:wrapNone/>
                <wp:docPr id="63060456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CF60CFB" w14:textId="233E65AF" w:rsidR="00616465" w:rsidRPr="00905FE6" w:rsidRDefault="00616465" w:rsidP="00616465">
                            <w:pPr>
                              <w:pStyle w:val="Caption"/>
                            </w:pPr>
                            <w:bookmarkStart w:id="297" w:name="_Toc183893727"/>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w:t>
                            </w:r>
                            <w:r w:rsidR="00456216">
                              <w:fldChar w:fldCharType="end"/>
                            </w:r>
                            <w:r>
                              <w:t>: Giao diện trang đổi mật khẩu</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6F506" id="_x0000_s1106" type="#_x0000_t202" style="position:absolute;margin-left:0;margin-top:247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wKGg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" stroked="f">
                <v:textbox style="mso-fit-shape-to-text:t" inset="0,0,0,0">
                  <w:txbxContent>
                    <w:p w14:paraId="4CF60CFB" w14:textId="233E65AF" w:rsidR="00616465" w:rsidRPr="00905FE6" w:rsidRDefault="00616465" w:rsidP="00616465">
                      <w:pPr>
                        <w:pStyle w:val="Caption"/>
                      </w:pPr>
                      <w:bookmarkStart w:id="298" w:name="_Toc183893727"/>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3</w:t>
                      </w:r>
                      <w:r w:rsidR="00456216">
                        <w:fldChar w:fldCharType="end"/>
                      </w:r>
                      <w:r>
                        <w:t>: Giao diện trang đổi mật khẩu</w:t>
                      </w:r>
                      <w:bookmarkEnd w:id="298"/>
                    </w:p>
                  </w:txbxContent>
                </v:textbox>
              </v:shape>
            </w:pict>
          </mc:Fallback>
        </mc:AlternateContent>
      </w:r>
      <w:r w:rsidRPr="00616465">
        <w:rPr>
          <w:noProof/>
        </w:rPr>
        <w:drawing>
          <wp:anchor distT="0" distB="0" distL="114300" distR="114300" simplePos="0" relativeHeight="251840512" behindDoc="0" locked="0" layoutInCell="1" allowOverlap="1" wp14:anchorId="0FDA28EB" wp14:editId="12AE55B6">
            <wp:simplePos x="0" y="0"/>
            <wp:positionH relativeFrom="margin">
              <wp:align>left</wp:align>
            </wp:positionH>
            <wp:positionV relativeFrom="paragraph">
              <wp:posOffset>10160</wp:posOffset>
            </wp:positionV>
            <wp:extent cx="5791835" cy="3069590"/>
            <wp:effectExtent l="0" t="0" r="0" b="0"/>
            <wp:wrapNone/>
            <wp:docPr id="80579576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95769" name="Picture 1" descr="A computer screen shot of a computer scree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91835" cy="3069590"/>
                    </a:xfrm>
                    <a:prstGeom prst="rect">
                      <a:avLst/>
                    </a:prstGeom>
                  </pic:spPr>
                </pic:pic>
              </a:graphicData>
            </a:graphic>
          </wp:anchor>
        </w:drawing>
      </w:r>
    </w:p>
    <w:p w14:paraId="7C4A478F" w14:textId="20729EBE" w:rsidR="00616465" w:rsidRDefault="00616465" w:rsidP="002F690C"/>
    <w:p w14:paraId="788B8027" w14:textId="77777777" w:rsidR="00616465" w:rsidRDefault="00616465" w:rsidP="002F690C"/>
    <w:p w14:paraId="5C1FD377" w14:textId="6F3752D5" w:rsidR="00616465" w:rsidRDefault="00616465" w:rsidP="002F690C"/>
    <w:p w14:paraId="48C9AA79" w14:textId="77777777" w:rsidR="00616465" w:rsidRDefault="00616465" w:rsidP="002F690C"/>
    <w:p w14:paraId="6BBE0157" w14:textId="771F7B04" w:rsidR="00616465" w:rsidRDefault="00616465" w:rsidP="002F690C"/>
    <w:p w14:paraId="6F4A604A" w14:textId="77777777" w:rsidR="00616465" w:rsidRDefault="00616465" w:rsidP="002F690C"/>
    <w:p w14:paraId="6C8086C7" w14:textId="77777777" w:rsidR="00616465" w:rsidRDefault="00616465" w:rsidP="002F690C"/>
    <w:p w14:paraId="5F5020E2" w14:textId="77777777" w:rsidR="00616465" w:rsidRDefault="00616465" w:rsidP="002F690C"/>
    <w:p w14:paraId="4BCD7CD4" w14:textId="2256CABC" w:rsidR="00616465" w:rsidRDefault="00616465" w:rsidP="002F690C"/>
    <w:p w14:paraId="045489E3" w14:textId="77777777" w:rsidR="002F690C" w:rsidRDefault="002F690C" w:rsidP="002F690C"/>
    <w:p w14:paraId="72EBC34B" w14:textId="4135F0A1" w:rsidR="002F690C" w:rsidRDefault="002F690C" w:rsidP="002F690C"/>
    <w:p w14:paraId="53B6E9F8" w14:textId="77777777" w:rsidR="002F690C" w:rsidRDefault="002F690C" w:rsidP="002F690C"/>
    <w:p w14:paraId="0483C998" w14:textId="77777777" w:rsidR="002F690C" w:rsidRDefault="002F690C" w:rsidP="002F690C"/>
    <w:p w14:paraId="0A6071B1" w14:textId="77777777" w:rsidR="002F690C" w:rsidRDefault="002F690C" w:rsidP="002F690C"/>
    <w:p w14:paraId="72F7B29C" w14:textId="77777777" w:rsidR="002F690C" w:rsidRDefault="002F690C" w:rsidP="002F690C"/>
    <w:p w14:paraId="4BCF8479" w14:textId="7883929E" w:rsidR="002F690C" w:rsidRDefault="002F690C" w:rsidP="002F690C"/>
    <w:p w14:paraId="459850B4" w14:textId="479F9596" w:rsidR="002F690C" w:rsidRDefault="002F690C" w:rsidP="002F690C"/>
    <w:p w14:paraId="292FE3FD" w14:textId="7EC613F1" w:rsidR="002F690C" w:rsidRDefault="002F690C" w:rsidP="002F690C"/>
    <w:p w14:paraId="0F335DAC" w14:textId="0A32E78B" w:rsidR="002F690C" w:rsidRDefault="002F690C" w:rsidP="002F690C"/>
    <w:p w14:paraId="6E57CF6E" w14:textId="646F5E01" w:rsidR="002F690C" w:rsidRDefault="00B76C40" w:rsidP="002F690C">
      <w:r>
        <w:rPr>
          <w:noProof/>
        </w:rPr>
        <mc:AlternateContent>
          <mc:Choice Requires="wps">
            <w:drawing>
              <wp:anchor distT="0" distB="0" distL="114300" distR="114300" simplePos="0" relativeHeight="251845632" behindDoc="0" locked="0" layoutInCell="1" allowOverlap="1" wp14:anchorId="1F76277A" wp14:editId="0A56B86D">
                <wp:simplePos x="0" y="0"/>
                <wp:positionH relativeFrom="column">
                  <wp:posOffset>0</wp:posOffset>
                </wp:positionH>
                <wp:positionV relativeFrom="paragraph">
                  <wp:posOffset>3137535</wp:posOffset>
                </wp:positionV>
                <wp:extent cx="5791835" cy="635"/>
                <wp:effectExtent l="0" t="0" r="0" b="0"/>
                <wp:wrapNone/>
                <wp:docPr id="44292353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7345009" w14:textId="050CEFB3" w:rsidR="00B76C40" w:rsidRPr="005279E2" w:rsidRDefault="00B76C40" w:rsidP="00B76C40">
                            <w:pPr>
                              <w:pStyle w:val="Caption"/>
                            </w:pPr>
                            <w:bookmarkStart w:id="299" w:name="_Toc183893728"/>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w:t>
                            </w:r>
                            <w:r w:rsidR="00456216">
                              <w:fldChar w:fldCharType="end"/>
                            </w:r>
                            <w:r>
                              <w:t>: Giao diện đổi mật khẩu thông qua modal</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6277A" id="_x0000_s1107" type="#_x0000_t202" style="position:absolute;margin-left:0;margin-top:247.05pt;width:456.0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4gvGgIAAEA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" stroked="f">
                <v:textbox style="mso-fit-shape-to-text:t" inset="0,0,0,0">
                  <w:txbxContent>
                    <w:p w14:paraId="67345009" w14:textId="050CEFB3" w:rsidR="00B76C40" w:rsidRPr="005279E2" w:rsidRDefault="00B76C40" w:rsidP="00B76C40">
                      <w:pPr>
                        <w:pStyle w:val="Caption"/>
                      </w:pPr>
                      <w:bookmarkStart w:id="300" w:name="_Toc183893728"/>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4</w:t>
                      </w:r>
                      <w:r w:rsidR="00456216">
                        <w:fldChar w:fldCharType="end"/>
                      </w:r>
                      <w:r>
                        <w:t>: Giao diện đổi mật khẩu thông qua modal</w:t>
                      </w:r>
                      <w:bookmarkEnd w:id="300"/>
                    </w:p>
                  </w:txbxContent>
                </v:textbox>
              </v:shape>
            </w:pict>
          </mc:Fallback>
        </mc:AlternateContent>
      </w:r>
      <w:r w:rsidRPr="00B76C40">
        <w:rPr>
          <w:noProof/>
        </w:rPr>
        <w:drawing>
          <wp:anchor distT="0" distB="0" distL="114300" distR="114300" simplePos="0" relativeHeight="251843584" behindDoc="0" locked="0" layoutInCell="1" allowOverlap="1" wp14:anchorId="11176FFE" wp14:editId="19EA5D08">
            <wp:simplePos x="0" y="0"/>
            <wp:positionH relativeFrom="margin">
              <wp:align>left</wp:align>
            </wp:positionH>
            <wp:positionV relativeFrom="paragraph">
              <wp:posOffset>10795</wp:posOffset>
            </wp:positionV>
            <wp:extent cx="5791835" cy="3069590"/>
            <wp:effectExtent l="0" t="0" r="0" b="0"/>
            <wp:wrapNone/>
            <wp:docPr id="1957437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7011"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91835" cy="3069590"/>
                    </a:xfrm>
                    <a:prstGeom prst="rect">
                      <a:avLst/>
                    </a:prstGeom>
                  </pic:spPr>
                </pic:pic>
              </a:graphicData>
            </a:graphic>
          </wp:anchor>
        </w:drawing>
      </w:r>
    </w:p>
    <w:p w14:paraId="3B57C2A1" w14:textId="5EA8F628" w:rsidR="002F690C" w:rsidRDefault="002F690C" w:rsidP="002F690C"/>
    <w:p w14:paraId="12B1C41E" w14:textId="77777777" w:rsidR="002F690C" w:rsidRDefault="002F690C" w:rsidP="002F690C"/>
    <w:p w14:paraId="24412BBB" w14:textId="77777777" w:rsidR="002F690C" w:rsidRDefault="002F690C" w:rsidP="002F690C"/>
    <w:p w14:paraId="30D0FD14" w14:textId="77777777" w:rsidR="002F690C" w:rsidRDefault="002F690C" w:rsidP="002F690C"/>
    <w:p w14:paraId="2CC88D65" w14:textId="77777777" w:rsidR="002F690C" w:rsidRDefault="002F690C" w:rsidP="002F690C"/>
    <w:p w14:paraId="06048DF2" w14:textId="77777777" w:rsidR="002F690C" w:rsidRDefault="002F690C" w:rsidP="002F690C"/>
    <w:p w14:paraId="0BF2DEB5" w14:textId="77777777" w:rsidR="002F690C" w:rsidRDefault="002F690C" w:rsidP="002F690C"/>
    <w:p w14:paraId="619ABE8D" w14:textId="77777777" w:rsidR="00B76C40" w:rsidRDefault="00B76C40" w:rsidP="002F690C"/>
    <w:p w14:paraId="50AF24EA" w14:textId="77777777" w:rsidR="00B76C40" w:rsidRDefault="00B76C40" w:rsidP="002F690C"/>
    <w:p w14:paraId="1EF213C5" w14:textId="77777777" w:rsidR="00B76C40" w:rsidRDefault="00B76C40" w:rsidP="002F690C"/>
    <w:p w14:paraId="6FD06DB5" w14:textId="77777777" w:rsidR="00B76C40" w:rsidRDefault="00B76C40" w:rsidP="002F690C"/>
    <w:p w14:paraId="69DC9393" w14:textId="77777777" w:rsidR="00B76C40" w:rsidRDefault="00B76C40" w:rsidP="002F690C"/>
    <w:p w14:paraId="4D33A6C4" w14:textId="77777777" w:rsidR="00B76C40" w:rsidRDefault="00B76C40" w:rsidP="002F690C"/>
    <w:p w14:paraId="56BFE520" w14:textId="77777777" w:rsidR="00B76C40" w:rsidRDefault="00B76C40" w:rsidP="002F690C"/>
    <w:p w14:paraId="32EC82F7" w14:textId="77777777" w:rsidR="00B76C40" w:rsidRDefault="00B76C40" w:rsidP="002F690C"/>
    <w:p w14:paraId="752516F7" w14:textId="77777777" w:rsidR="00B76C40" w:rsidRDefault="00B76C40" w:rsidP="002F690C"/>
    <w:p w14:paraId="29E2D0EC" w14:textId="77777777" w:rsidR="00B76C40" w:rsidRDefault="00B76C40" w:rsidP="002F690C"/>
    <w:p w14:paraId="265173CC" w14:textId="77777777" w:rsidR="00B76C40" w:rsidRDefault="00B76C40" w:rsidP="002F690C"/>
    <w:p w14:paraId="6E913E85" w14:textId="77777777" w:rsidR="00B76C40" w:rsidRDefault="00B76C40" w:rsidP="002F690C"/>
    <w:p w14:paraId="22C58BE6" w14:textId="77777777" w:rsidR="00B76C40" w:rsidRDefault="00B76C40" w:rsidP="002F690C"/>
    <w:p w14:paraId="336A1EA0" w14:textId="77777777" w:rsidR="002F690C" w:rsidRPr="002F690C" w:rsidRDefault="002F690C" w:rsidP="002F690C"/>
    <w:p w14:paraId="49E88DBC" w14:textId="552321DE" w:rsidR="00121A61" w:rsidRDefault="00121A61" w:rsidP="00121A61">
      <w:pPr>
        <w:pStyle w:val="Heading3"/>
      </w:pPr>
      <w:bookmarkStart w:id="301" w:name="_Toc183893992"/>
      <w:r>
        <w:lastRenderedPageBreak/>
        <w:t>Giao diện trang đổi ảnh đại diện</w:t>
      </w:r>
      <w:bookmarkEnd w:id="301"/>
    </w:p>
    <w:p w14:paraId="244BEFD3" w14:textId="6C02BC6E" w:rsidR="00F04BA9" w:rsidRDefault="00F04BA9" w:rsidP="00F04BA9">
      <w:r>
        <w:rPr>
          <w:noProof/>
        </w:rPr>
        <mc:AlternateContent>
          <mc:Choice Requires="wps">
            <w:drawing>
              <wp:anchor distT="0" distB="0" distL="114300" distR="114300" simplePos="0" relativeHeight="251848704" behindDoc="0" locked="0" layoutInCell="1" allowOverlap="1" wp14:anchorId="4003B9ED" wp14:editId="0B201716">
                <wp:simplePos x="0" y="0"/>
                <wp:positionH relativeFrom="column">
                  <wp:posOffset>0</wp:posOffset>
                </wp:positionH>
                <wp:positionV relativeFrom="paragraph">
                  <wp:posOffset>3142615</wp:posOffset>
                </wp:positionV>
                <wp:extent cx="5791835" cy="635"/>
                <wp:effectExtent l="0" t="0" r="0" b="0"/>
                <wp:wrapNone/>
                <wp:docPr id="116254413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F3269F7" w14:textId="6B02E828" w:rsidR="00F04BA9" w:rsidRPr="00D66AAC" w:rsidRDefault="00F04BA9" w:rsidP="00F04BA9">
                            <w:pPr>
                              <w:pStyle w:val="Caption"/>
                            </w:pPr>
                            <w:bookmarkStart w:id="302" w:name="_Toc183893729"/>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w:t>
                            </w:r>
                            <w:r w:rsidR="00456216">
                              <w:fldChar w:fldCharType="end"/>
                            </w:r>
                            <w:r>
                              <w:t>: Giao diện trang đổi ảnh đại diện</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3B9ED" id="_x0000_s1108" type="#_x0000_t202" style="position:absolute;margin-left:0;margin-top:247.45pt;width:456.0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AGw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" stroked="f">
                <v:textbox style="mso-fit-shape-to-text:t" inset="0,0,0,0">
                  <w:txbxContent>
                    <w:p w14:paraId="1F3269F7" w14:textId="6B02E828" w:rsidR="00F04BA9" w:rsidRPr="00D66AAC" w:rsidRDefault="00F04BA9" w:rsidP="00F04BA9">
                      <w:pPr>
                        <w:pStyle w:val="Caption"/>
                      </w:pPr>
                      <w:bookmarkStart w:id="303" w:name="_Toc183893729"/>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5</w:t>
                      </w:r>
                      <w:r w:rsidR="00456216">
                        <w:fldChar w:fldCharType="end"/>
                      </w:r>
                      <w:r>
                        <w:t>: Giao diện trang đổi ảnh đại diện</w:t>
                      </w:r>
                      <w:bookmarkEnd w:id="303"/>
                    </w:p>
                  </w:txbxContent>
                </v:textbox>
              </v:shape>
            </w:pict>
          </mc:Fallback>
        </mc:AlternateContent>
      </w:r>
      <w:r w:rsidRPr="00F04BA9">
        <w:rPr>
          <w:noProof/>
        </w:rPr>
        <w:drawing>
          <wp:anchor distT="0" distB="0" distL="114300" distR="114300" simplePos="0" relativeHeight="251846656" behindDoc="0" locked="0" layoutInCell="1" allowOverlap="1" wp14:anchorId="0F99F28F" wp14:editId="792CDBEA">
            <wp:simplePos x="0" y="0"/>
            <wp:positionH relativeFrom="margin">
              <wp:align>left</wp:align>
            </wp:positionH>
            <wp:positionV relativeFrom="paragraph">
              <wp:posOffset>10160</wp:posOffset>
            </wp:positionV>
            <wp:extent cx="5791835" cy="3075305"/>
            <wp:effectExtent l="0" t="0" r="0" b="0"/>
            <wp:wrapNone/>
            <wp:docPr id="92327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4831" name="Picture 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3075305"/>
                    </a:xfrm>
                    <a:prstGeom prst="rect">
                      <a:avLst/>
                    </a:prstGeom>
                  </pic:spPr>
                </pic:pic>
              </a:graphicData>
            </a:graphic>
          </wp:anchor>
        </w:drawing>
      </w:r>
    </w:p>
    <w:p w14:paraId="6ED94F9D" w14:textId="016E6AAD" w:rsidR="00F04BA9" w:rsidRDefault="00F04BA9" w:rsidP="00F04BA9"/>
    <w:p w14:paraId="4B2EF527" w14:textId="329D5DD4" w:rsidR="00F04BA9" w:rsidRDefault="00F04BA9" w:rsidP="00F04BA9"/>
    <w:p w14:paraId="3550C1E8" w14:textId="39C7082B" w:rsidR="00F04BA9" w:rsidRDefault="00F04BA9" w:rsidP="00F04BA9"/>
    <w:p w14:paraId="0737C01E" w14:textId="25C41785" w:rsidR="00F04BA9" w:rsidRDefault="00F04BA9" w:rsidP="00F04BA9"/>
    <w:p w14:paraId="12321434" w14:textId="009EE26A" w:rsidR="00F04BA9" w:rsidRDefault="00F04BA9" w:rsidP="00F04BA9"/>
    <w:p w14:paraId="2C9B1333" w14:textId="77777777" w:rsidR="00F04BA9" w:rsidRDefault="00F04BA9" w:rsidP="00F04BA9"/>
    <w:p w14:paraId="2A253E9D" w14:textId="1D5A96A2" w:rsidR="00F04BA9" w:rsidRDefault="00F04BA9" w:rsidP="00F04BA9"/>
    <w:p w14:paraId="334A6C56" w14:textId="77777777" w:rsidR="00F04BA9" w:rsidRDefault="00F04BA9" w:rsidP="00F04BA9"/>
    <w:p w14:paraId="0EA88311" w14:textId="1EC93A8F" w:rsidR="00F04BA9" w:rsidRDefault="00F04BA9" w:rsidP="00F04BA9"/>
    <w:p w14:paraId="5528CD4D" w14:textId="3277F2C2" w:rsidR="00F04BA9" w:rsidRDefault="00F04BA9" w:rsidP="00F04BA9"/>
    <w:p w14:paraId="0EAEB58B" w14:textId="77777777" w:rsidR="00F04BA9" w:rsidRDefault="00F04BA9" w:rsidP="00F04BA9"/>
    <w:p w14:paraId="01704504" w14:textId="77777777" w:rsidR="00F04BA9" w:rsidRDefault="00F04BA9" w:rsidP="00F04BA9"/>
    <w:p w14:paraId="684D1AA8" w14:textId="49E4D660" w:rsidR="00F04BA9" w:rsidRDefault="00F04BA9" w:rsidP="00F04BA9"/>
    <w:p w14:paraId="56FC2DE2" w14:textId="53D6A83B" w:rsidR="00F04BA9" w:rsidRDefault="00F04BA9" w:rsidP="00F04BA9"/>
    <w:p w14:paraId="7AF28C86" w14:textId="28810406" w:rsidR="00F04BA9" w:rsidRDefault="00F04BA9" w:rsidP="00F04BA9"/>
    <w:p w14:paraId="6C44A7DD" w14:textId="50B47EC0" w:rsidR="00F04BA9" w:rsidRDefault="00F04BA9" w:rsidP="00F04BA9"/>
    <w:p w14:paraId="1C8C7D56" w14:textId="0B2B5EBF" w:rsidR="00F04BA9" w:rsidRDefault="00F04BA9" w:rsidP="00F04BA9"/>
    <w:p w14:paraId="273A9167" w14:textId="0E4EFFE1" w:rsidR="00F04BA9" w:rsidRDefault="00F04BA9" w:rsidP="00F04BA9"/>
    <w:p w14:paraId="5E0B8CDE" w14:textId="3D6C0430" w:rsidR="00F04BA9" w:rsidRDefault="00F04BA9" w:rsidP="00F04BA9"/>
    <w:p w14:paraId="2462835A" w14:textId="12B58484" w:rsidR="00F04BA9" w:rsidRDefault="00F04BA9" w:rsidP="00F04BA9">
      <w:pPr>
        <w:pStyle w:val="Heading3"/>
      </w:pPr>
      <w:bookmarkStart w:id="304" w:name="_Toc183893993"/>
      <w:r>
        <w:t>Giao diện trang xem ảnh đại diện</w:t>
      </w:r>
      <w:bookmarkEnd w:id="304"/>
    </w:p>
    <w:p w14:paraId="62DA5138" w14:textId="6F6A133B" w:rsidR="00F04BA9" w:rsidRDefault="00F04BA9" w:rsidP="00F04BA9">
      <w:r>
        <w:rPr>
          <w:noProof/>
        </w:rPr>
        <mc:AlternateContent>
          <mc:Choice Requires="wps">
            <w:drawing>
              <wp:anchor distT="0" distB="0" distL="114300" distR="114300" simplePos="0" relativeHeight="251851776" behindDoc="0" locked="0" layoutInCell="1" allowOverlap="1" wp14:anchorId="5370B57E" wp14:editId="64993408">
                <wp:simplePos x="0" y="0"/>
                <wp:positionH relativeFrom="column">
                  <wp:posOffset>0</wp:posOffset>
                </wp:positionH>
                <wp:positionV relativeFrom="paragraph">
                  <wp:posOffset>3136900</wp:posOffset>
                </wp:positionV>
                <wp:extent cx="5791835" cy="635"/>
                <wp:effectExtent l="0" t="0" r="0" b="0"/>
                <wp:wrapNone/>
                <wp:docPr id="90861828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DB68DBA" w14:textId="02DB1028" w:rsidR="00F04BA9" w:rsidRPr="00344C8D" w:rsidRDefault="00F04BA9" w:rsidP="00F04BA9">
                            <w:pPr>
                              <w:pStyle w:val="Caption"/>
                            </w:pPr>
                            <w:bookmarkStart w:id="305" w:name="_Toc183893730"/>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6</w:t>
                            </w:r>
                            <w:r w:rsidR="00456216">
                              <w:fldChar w:fldCharType="end"/>
                            </w:r>
                            <w:r>
                              <w:t>: Giao diện trang xem ảnh đại diện</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0B57E" id="_x0000_s1109" type="#_x0000_t202" style="position:absolute;margin-left:0;margin-top:247pt;width:456.0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MFlGwIAAEA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" stroked="f">
                <v:textbox style="mso-fit-shape-to-text:t" inset="0,0,0,0">
                  <w:txbxContent>
                    <w:p w14:paraId="3DB68DBA" w14:textId="02DB1028" w:rsidR="00F04BA9" w:rsidRPr="00344C8D" w:rsidRDefault="00F04BA9" w:rsidP="00F04BA9">
                      <w:pPr>
                        <w:pStyle w:val="Caption"/>
                      </w:pPr>
                      <w:bookmarkStart w:id="306" w:name="_Toc183893730"/>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6</w:t>
                      </w:r>
                      <w:r w:rsidR="00456216">
                        <w:fldChar w:fldCharType="end"/>
                      </w:r>
                      <w:r>
                        <w:t>: Giao diện trang xem ảnh đại diện</w:t>
                      </w:r>
                      <w:bookmarkEnd w:id="306"/>
                    </w:p>
                  </w:txbxContent>
                </v:textbox>
              </v:shape>
            </w:pict>
          </mc:Fallback>
        </mc:AlternateContent>
      </w:r>
      <w:r w:rsidRPr="00F04BA9">
        <w:rPr>
          <w:noProof/>
        </w:rPr>
        <w:drawing>
          <wp:anchor distT="0" distB="0" distL="114300" distR="114300" simplePos="0" relativeHeight="251849728" behindDoc="0" locked="0" layoutInCell="1" allowOverlap="1" wp14:anchorId="26867243" wp14:editId="5600D65F">
            <wp:simplePos x="0" y="0"/>
            <wp:positionH relativeFrom="margin">
              <wp:align>right</wp:align>
            </wp:positionH>
            <wp:positionV relativeFrom="paragraph">
              <wp:posOffset>8890</wp:posOffset>
            </wp:positionV>
            <wp:extent cx="5791835" cy="3070860"/>
            <wp:effectExtent l="0" t="0" r="0" b="0"/>
            <wp:wrapNone/>
            <wp:docPr id="119343315"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3315" name="Picture 1" descr="A person with glasses smiling&#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91835" cy="3070860"/>
                    </a:xfrm>
                    <a:prstGeom prst="rect">
                      <a:avLst/>
                    </a:prstGeom>
                  </pic:spPr>
                </pic:pic>
              </a:graphicData>
            </a:graphic>
          </wp:anchor>
        </w:drawing>
      </w:r>
    </w:p>
    <w:p w14:paraId="5A745D52" w14:textId="77777777" w:rsidR="00F04BA9" w:rsidRDefault="00F04BA9" w:rsidP="00F04BA9"/>
    <w:p w14:paraId="0407F9EB" w14:textId="2C637FDC" w:rsidR="00F04BA9" w:rsidRDefault="00F04BA9" w:rsidP="00F04BA9"/>
    <w:p w14:paraId="5DFDFCCF" w14:textId="77777777" w:rsidR="00F04BA9" w:rsidRDefault="00F04BA9" w:rsidP="00F04BA9"/>
    <w:p w14:paraId="52A01882" w14:textId="77777777" w:rsidR="00F04BA9" w:rsidRDefault="00F04BA9" w:rsidP="00F04BA9"/>
    <w:p w14:paraId="3D2487D9" w14:textId="77777777" w:rsidR="00F04BA9" w:rsidRDefault="00F04BA9" w:rsidP="00F04BA9"/>
    <w:p w14:paraId="66371C73" w14:textId="77777777" w:rsidR="00F04BA9" w:rsidRDefault="00F04BA9" w:rsidP="00F04BA9"/>
    <w:p w14:paraId="46C9DAE4" w14:textId="77777777" w:rsidR="00F04BA9" w:rsidRDefault="00F04BA9" w:rsidP="00F04BA9"/>
    <w:p w14:paraId="3566999F" w14:textId="77777777" w:rsidR="00F04BA9" w:rsidRDefault="00F04BA9" w:rsidP="00F04BA9"/>
    <w:p w14:paraId="30926AE9" w14:textId="77777777" w:rsidR="00F04BA9" w:rsidRDefault="00F04BA9" w:rsidP="00F04BA9"/>
    <w:p w14:paraId="3FBF40CE" w14:textId="77777777" w:rsidR="00F04BA9" w:rsidRDefault="00F04BA9" w:rsidP="00F04BA9"/>
    <w:p w14:paraId="7706D36A" w14:textId="77777777" w:rsidR="00F04BA9" w:rsidRDefault="00F04BA9" w:rsidP="00F04BA9"/>
    <w:p w14:paraId="25F0C3EC" w14:textId="77777777" w:rsidR="00F04BA9" w:rsidRDefault="00F04BA9" w:rsidP="00F04BA9"/>
    <w:p w14:paraId="2894E8D0" w14:textId="77777777" w:rsidR="00F04BA9" w:rsidRDefault="00F04BA9" w:rsidP="00F04BA9"/>
    <w:p w14:paraId="6364041E" w14:textId="77777777" w:rsidR="00F04BA9" w:rsidRDefault="00F04BA9" w:rsidP="00F04BA9"/>
    <w:p w14:paraId="65314495" w14:textId="77777777" w:rsidR="00F04BA9" w:rsidRDefault="00F04BA9" w:rsidP="00F04BA9"/>
    <w:p w14:paraId="3D881588" w14:textId="77777777" w:rsidR="00F04BA9" w:rsidRDefault="00F04BA9" w:rsidP="00F04BA9"/>
    <w:p w14:paraId="5505486C" w14:textId="77777777" w:rsidR="00F04BA9" w:rsidRPr="00F04BA9" w:rsidRDefault="00F04BA9" w:rsidP="00F04BA9"/>
    <w:p w14:paraId="0363AABB" w14:textId="77777777" w:rsidR="004102BF" w:rsidRPr="004102BF" w:rsidRDefault="004102BF" w:rsidP="004102BF"/>
    <w:p w14:paraId="79924DD2" w14:textId="2C67F341" w:rsidR="00121A61" w:rsidRDefault="00121A61" w:rsidP="00121A61">
      <w:pPr>
        <w:pStyle w:val="Heading3"/>
      </w:pPr>
      <w:bookmarkStart w:id="307" w:name="_Toc183893994"/>
      <w:r>
        <w:lastRenderedPageBreak/>
        <w:t>Giao diện trang quản lý khách hàng</w:t>
      </w:r>
      <w:bookmarkEnd w:id="307"/>
    </w:p>
    <w:p w14:paraId="7D4BD340" w14:textId="510D8773" w:rsidR="00E37613" w:rsidRDefault="00E37613" w:rsidP="00E37613">
      <w:r>
        <w:rPr>
          <w:noProof/>
        </w:rPr>
        <mc:AlternateContent>
          <mc:Choice Requires="wps">
            <w:drawing>
              <wp:anchor distT="0" distB="0" distL="114300" distR="114300" simplePos="0" relativeHeight="251854848" behindDoc="0" locked="0" layoutInCell="1" allowOverlap="1" wp14:anchorId="0F1231B4" wp14:editId="534051D2">
                <wp:simplePos x="0" y="0"/>
                <wp:positionH relativeFrom="column">
                  <wp:posOffset>0</wp:posOffset>
                </wp:positionH>
                <wp:positionV relativeFrom="paragraph">
                  <wp:posOffset>3130550</wp:posOffset>
                </wp:positionV>
                <wp:extent cx="5791835" cy="635"/>
                <wp:effectExtent l="0" t="0" r="0" b="0"/>
                <wp:wrapNone/>
                <wp:docPr id="122198545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9057C73" w14:textId="29E6E3B0" w:rsidR="00E37613" w:rsidRPr="00D41B58" w:rsidRDefault="00E37613" w:rsidP="00E37613">
                            <w:pPr>
                              <w:pStyle w:val="Caption"/>
                            </w:pPr>
                            <w:bookmarkStart w:id="308" w:name="_Toc183893731"/>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7</w:t>
                            </w:r>
                            <w:r w:rsidR="00456216">
                              <w:fldChar w:fldCharType="end"/>
                            </w:r>
                            <w:r>
                              <w:t>: Giao diện trang quản lý khách hàng</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231B4" id="_x0000_s1110" type="#_x0000_t202" style="position:absolute;margin-left:0;margin-top:246.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6eGwIAAEAEAAAOAAAAZHJzL2Uyb0RvYy54bWysU8Fu2zAMvQ/YPwi6L066tc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" stroked="f">
                <v:textbox style="mso-fit-shape-to-text:t" inset="0,0,0,0">
                  <w:txbxContent>
                    <w:p w14:paraId="49057C73" w14:textId="29E6E3B0" w:rsidR="00E37613" w:rsidRPr="00D41B58" w:rsidRDefault="00E37613" w:rsidP="00E37613">
                      <w:pPr>
                        <w:pStyle w:val="Caption"/>
                      </w:pPr>
                      <w:bookmarkStart w:id="309" w:name="_Toc183893731"/>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7</w:t>
                      </w:r>
                      <w:r w:rsidR="00456216">
                        <w:fldChar w:fldCharType="end"/>
                      </w:r>
                      <w:r>
                        <w:t>: Giao diện trang quản lý khách hàng</w:t>
                      </w:r>
                      <w:bookmarkEnd w:id="309"/>
                    </w:p>
                  </w:txbxContent>
                </v:textbox>
              </v:shape>
            </w:pict>
          </mc:Fallback>
        </mc:AlternateContent>
      </w:r>
      <w:r w:rsidRPr="00E37613">
        <w:rPr>
          <w:noProof/>
        </w:rPr>
        <w:drawing>
          <wp:anchor distT="0" distB="0" distL="114300" distR="114300" simplePos="0" relativeHeight="251852800" behindDoc="0" locked="0" layoutInCell="1" allowOverlap="1" wp14:anchorId="1FB10A2D" wp14:editId="7D918E6F">
            <wp:simplePos x="0" y="0"/>
            <wp:positionH relativeFrom="margin">
              <wp:align>left</wp:align>
            </wp:positionH>
            <wp:positionV relativeFrom="paragraph">
              <wp:posOffset>10160</wp:posOffset>
            </wp:positionV>
            <wp:extent cx="5791835" cy="3063240"/>
            <wp:effectExtent l="0" t="0" r="0" b="3810"/>
            <wp:wrapNone/>
            <wp:docPr id="178725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52795"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91835" cy="3063240"/>
                    </a:xfrm>
                    <a:prstGeom prst="rect">
                      <a:avLst/>
                    </a:prstGeom>
                  </pic:spPr>
                </pic:pic>
              </a:graphicData>
            </a:graphic>
          </wp:anchor>
        </w:drawing>
      </w:r>
    </w:p>
    <w:p w14:paraId="149C9EDC" w14:textId="1D0A74BA" w:rsidR="00E37613" w:rsidRDefault="00E37613" w:rsidP="00E37613"/>
    <w:p w14:paraId="74B8DBF4" w14:textId="77777777" w:rsidR="00E37613" w:rsidRDefault="00E37613" w:rsidP="00E37613"/>
    <w:p w14:paraId="5C9AC50B" w14:textId="5EE5E847" w:rsidR="00E37613" w:rsidRDefault="00E37613" w:rsidP="00E37613"/>
    <w:p w14:paraId="0BDEA0CB" w14:textId="77777777" w:rsidR="00E37613" w:rsidRDefault="00E37613" w:rsidP="00E37613"/>
    <w:p w14:paraId="7141DCFA" w14:textId="77777777" w:rsidR="00E37613" w:rsidRDefault="00E37613" w:rsidP="00E37613"/>
    <w:p w14:paraId="26D055BA" w14:textId="77777777" w:rsidR="00E37613" w:rsidRDefault="00E37613" w:rsidP="00E37613"/>
    <w:p w14:paraId="343947C7" w14:textId="77777777" w:rsidR="00E37613" w:rsidRDefault="00E37613" w:rsidP="00E37613"/>
    <w:p w14:paraId="13897900" w14:textId="77777777" w:rsidR="00E37613" w:rsidRDefault="00E37613" w:rsidP="00E37613"/>
    <w:p w14:paraId="6D90421E" w14:textId="77777777" w:rsidR="00E37613" w:rsidRDefault="00E37613" w:rsidP="00E37613"/>
    <w:p w14:paraId="4ED085C8" w14:textId="77777777" w:rsidR="00E37613" w:rsidRDefault="00E37613" w:rsidP="00E37613"/>
    <w:p w14:paraId="622E430B" w14:textId="559F9A36" w:rsidR="00E37613" w:rsidRDefault="00E37613" w:rsidP="00E37613"/>
    <w:p w14:paraId="51DAF87D" w14:textId="77777777" w:rsidR="00E37613" w:rsidRDefault="00E37613" w:rsidP="00E37613"/>
    <w:p w14:paraId="1F023BC6" w14:textId="77777777" w:rsidR="00E37613" w:rsidRDefault="00E37613" w:rsidP="00E37613"/>
    <w:p w14:paraId="48A209AB" w14:textId="77777777" w:rsidR="00E37613" w:rsidRDefault="00E37613" w:rsidP="00E37613"/>
    <w:p w14:paraId="0A6D72A9" w14:textId="77777777" w:rsidR="00E37613" w:rsidRDefault="00E37613" w:rsidP="00E37613"/>
    <w:p w14:paraId="259C67F9" w14:textId="77777777" w:rsidR="00E37613" w:rsidRDefault="00E37613" w:rsidP="00E37613"/>
    <w:p w14:paraId="45688D2C" w14:textId="77777777" w:rsidR="00E37613" w:rsidRDefault="00E37613" w:rsidP="00E37613"/>
    <w:p w14:paraId="3637F211" w14:textId="38CD8B2F" w:rsidR="00E37613" w:rsidRDefault="00E37613" w:rsidP="00E37613"/>
    <w:p w14:paraId="25130A21" w14:textId="5998F197" w:rsidR="00E37613" w:rsidRDefault="00E37613" w:rsidP="00E37613"/>
    <w:p w14:paraId="31EF9429" w14:textId="1E3B06CA" w:rsidR="00E37613" w:rsidRDefault="00B52E45" w:rsidP="00B52E45">
      <w:pPr>
        <w:pStyle w:val="Heading3"/>
      </w:pPr>
      <w:bookmarkStart w:id="310" w:name="_Toc183893995"/>
      <w:r>
        <w:t xml:space="preserve">Giao diện trang xem lịch sử </w:t>
      </w:r>
      <w:r w:rsidR="0083205A">
        <w:t>mua hàng</w:t>
      </w:r>
      <w:bookmarkEnd w:id="310"/>
    </w:p>
    <w:p w14:paraId="4000A790" w14:textId="7E78758B" w:rsidR="00E37613" w:rsidRDefault="00C03D6B" w:rsidP="00E37613">
      <w:r>
        <w:rPr>
          <w:noProof/>
        </w:rPr>
        <mc:AlternateContent>
          <mc:Choice Requires="wps">
            <w:drawing>
              <wp:anchor distT="0" distB="0" distL="114300" distR="114300" simplePos="0" relativeHeight="251857920" behindDoc="0" locked="0" layoutInCell="1" allowOverlap="1" wp14:anchorId="6E4257A5" wp14:editId="4ABFFB84">
                <wp:simplePos x="0" y="0"/>
                <wp:positionH relativeFrom="column">
                  <wp:posOffset>0</wp:posOffset>
                </wp:positionH>
                <wp:positionV relativeFrom="paragraph">
                  <wp:posOffset>3138805</wp:posOffset>
                </wp:positionV>
                <wp:extent cx="5791835" cy="635"/>
                <wp:effectExtent l="0" t="0" r="0" b="0"/>
                <wp:wrapNone/>
                <wp:docPr id="42402369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B6F006E" w14:textId="3035CC8C" w:rsidR="00C03D6B" w:rsidRPr="00374FF4" w:rsidRDefault="00C03D6B" w:rsidP="00C03D6B">
                            <w:pPr>
                              <w:pStyle w:val="Caption"/>
                            </w:pPr>
                            <w:bookmarkStart w:id="311" w:name="_Toc183893732"/>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8</w:t>
                            </w:r>
                            <w:r w:rsidR="00456216">
                              <w:fldChar w:fldCharType="end"/>
                            </w:r>
                            <w:r>
                              <w:t xml:space="preserve">: Giao diện trang xem lịch sử </w:t>
                            </w:r>
                            <w:r w:rsidR="0083205A">
                              <w:t>mua hàng</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257A5" id="_x0000_s1111" type="#_x0000_t202" style="position:absolute;margin-left:0;margin-top:247.1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q7Gg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" stroked="f">
                <v:textbox style="mso-fit-shape-to-text:t" inset="0,0,0,0">
                  <w:txbxContent>
                    <w:p w14:paraId="4B6F006E" w14:textId="3035CC8C" w:rsidR="00C03D6B" w:rsidRPr="00374FF4" w:rsidRDefault="00C03D6B" w:rsidP="00C03D6B">
                      <w:pPr>
                        <w:pStyle w:val="Caption"/>
                      </w:pPr>
                      <w:bookmarkStart w:id="312" w:name="_Toc183893732"/>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8</w:t>
                      </w:r>
                      <w:r w:rsidR="00456216">
                        <w:fldChar w:fldCharType="end"/>
                      </w:r>
                      <w:r>
                        <w:t xml:space="preserve">: Giao diện trang xem lịch sử </w:t>
                      </w:r>
                      <w:r w:rsidR="0083205A">
                        <w:t>mua hàng</w:t>
                      </w:r>
                      <w:bookmarkEnd w:id="312"/>
                    </w:p>
                  </w:txbxContent>
                </v:textbox>
              </v:shape>
            </w:pict>
          </mc:Fallback>
        </mc:AlternateContent>
      </w:r>
      <w:r w:rsidRPr="00C03D6B">
        <w:rPr>
          <w:noProof/>
        </w:rPr>
        <w:drawing>
          <wp:anchor distT="0" distB="0" distL="114300" distR="114300" simplePos="0" relativeHeight="251855872" behindDoc="0" locked="0" layoutInCell="1" allowOverlap="1" wp14:anchorId="20112C26" wp14:editId="77AE7215">
            <wp:simplePos x="0" y="0"/>
            <wp:positionH relativeFrom="margin">
              <wp:align>left</wp:align>
            </wp:positionH>
            <wp:positionV relativeFrom="paragraph">
              <wp:posOffset>8890</wp:posOffset>
            </wp:positionV>
            <wp:extent cx="5791835" cy="3072765"/>
            <wp:effectExtent l="0" t="0" r="0" b="0"/>
            <wp:wrapNone/>
            <wp:docPr id="1804287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87330"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072765"/>
                    </a:xfrm>
                    <a:prstGeom prst="rect">
                      <a:avLst/>
                    </a:prstGeom>
                  </pic:spPr>
                </pic:pic>
              </a:graphicData>
            </a:graphic>
          </wp:anchor>
        </w:drawing>
      </w:r>
    </w:p>
    <w:p w14:paraId="64F39EA7" w14:textId="3E34A240" w:rsidR="00E37613" w:rsidRDefault="00E37613" w:rsidP="00E37613"/>
    <w:p w14:paraId="1A711F7C" w14:textId="3F6CDA42" w:rsidR="00E37613" w:rsidRDefault="00E37613" w:rsidP="00E37613"/>
    <w:p w14:paraId="620B8BA2" w14:textId="77777777" w:rsidR="00B52E45" w:rsidRDefault="00B52E45" w:rsidP="00E37613"/>
    <w:p w14:paraId="30A2D482" w14:textId="24D431D5" w:rsidR="00B52E45" w:rsidRDefault="00B52E45" w:rsidP="00E37613"/>
    <w:p w14:paraId="52954C32" w14:textId="77777777" w:rsidR="00B52E45" w:rsidRDefault="00B52E45" w:rsidP="00E37613"/>
    <w:p w14:paraId="3B1A98EF" w14:textId="77777777" w:rsidR="00B52E45" w:rsidRDefault="00B52E45" w:rsidP="00E37613"/>
    <w:p w14:paraId="23C54C7D" w14:textId="77777777" w:rsidR="00B52E45" w:rsidRDefault="00B52E45" w:rsidP="00E37613"/>
    <w:p w14:paraId="156ADBB0" w14:textId="77777777" w:rsidR="00B52E45" w:rsidRDefault="00B52E45" w:rsidP="00E37613"/>
    <w:p w14:paraId="7BBF7FEB" w14:textId="77777777" w:rsidR="00C03D6B" w:rsidRDefault="00C03D6B" w:rsidP="00E37613"/>
    <w:p w14:paraId="6D002164" w14:textId="77777777" w:rsidR="00C03D6B" w:rsidRDefault="00C03D6B" w:rsidP="00E37613"/>
    <w:p w14:paraId="66253F6E" w14:textId="77777777" w:rsidR="00C03D6B" w:rsidRDefault="00C03D6B" w:rsidP="00E37613"/>
    <w:p w14:paraId="061B60A7" w14:textId="77777777" w:rsidR="00C03D6B" w:rsidRDefault="00C03D6B" w:rsidP="00E37613"/>
    <w:p w14:paraId="33B5A41F" w14:textId="77777777" w:rsidR="00C03D6B" w:rsidRDefault="00C03D6B" w:rsidP="00E37613"/>
    <w:p w14:paraId="1825C790" w14:textId="77777777" w:rsidR="00C03D6B" w:rsidRDefault="00C03D6B" w:rsidP="00E37613"/>
    <w:p w14:paraId="60C0B6A4" w14:textId="77777777" w:rsidR="00B52E45" w:rsidRDefault="00B52E45" w:rsidP="00E37613"/>
    <w:p w14:paraId="10143C94" w14:textId="77777777" w:rsidR="00B52E45" w:rsidRDefault="00B52E45" w:rsidP="00E37613"/>
    <w:p w14:paraId="77E9BA1B" w14:textId="77777777" w:rsidR="00B52E45" w:rsidRPr="00E37613" w:rsidRDefault="00B52E45" w:rsidP="00E37613"/>
    <w:p w14:paraId="1A312506" w14:textId="77777777" w:rsidR="004102BF" w:rsidRDefault="004102BF" w:rsidP="004102BF"/>
    <w:p w14:paraId="54F72F34" w14:textId="77777777" w:rsidR="00157BEE" w:rsidRDefault="00157BEE" w:rsidP="004102BF"/>
    <w:p w14:paraId="485120E3" w14:textId="37A724D4" w:rsidR="00157BEE" w:rsidRDefault="00157BEE" w:rsidP="004102BF">
      <w:r>
        <w:rPr>
          <w:noProof/>
        </w:rPr>
        <w:lastRenderedPageBreak/>
        <mc:AlternateContent>
          <mc:Choice Requires="wps">
            <w:drawing>
              <wp:anchor distT="0" distB="0" distL="114300" distR="114300" simplePos="0" relativeHeight="251860992" behindDoc="0" locked="0" layoutInCell="1" allowOverlap="1" wp14:anchorId="223CA5D2" wp14:editId="4F660E49">
                <wp:simplePos x="0" y="0"/>
                <wp:positionH relativeFrom="column">
                  <wp:posOffset>0</wp:posOffset>
                </wp:positionH>
                <wp:positionV relativeFrom="paragraph">
                  <wp:posOffset>3135630</wp:posOffset>
                </wp:positionV>
                <wp:extent cx="5791835" cy="635"/>
                <wp:effectExtent l="0" t="0" r="0" b="0"/>
                <wp:wrapNone/>
                <wp:docPr id="39154579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39FB518" w14:textId="2C21B3BF" w:rsidR="00157BEE" w:rsidRPr="003A7DE9" w:rsidRDefault="00157BEE" w:rsidP="00157BEE">
                            <w:pPr>
                              <w:pStyle w:val="Caption"/>
                            </w:pPr>
                            <w:bookmarkStart w:id="313" w:name="_Toc183893733"/>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9</w:t>
                            </w:r>
                            <w:r w:rsidR="00456216">
                              <w:fldChar w:fldCharType="end"/>
                            </w:r>
                            <w:r>
                              <w:t>: Giao diện trang xem chi tiết hóa đơn của lịch sử mua hàng</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CA5D2" id="_x0000_s1112" type="#_x0000_t202" style="position:absolute;margin-left:0;margin-top:246.9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fUGwIAAEAEAAAOAAAAZHJzL2Uyb0RvYy54bWysU8Fu2zAMvQ/YPwi6L046NEu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" stroked="f">
                <v:textbox style="mso-fit-shape-to-text:t" inset="0,0,0,0">
                  <w:txbxContent>
                    <w:p w14:paraId="139FB518" w14:textId="2C21B3BF" w:rsidR="00157BEE" w:rsidRPr="003A7DE9" w:rsidRDefault="00157BEE" w:rsidP="00157BEE">
                      <w:pPr>
                        <w:pStyle w:val="Caption"/>
                      </w:pPr>
                      <w:bookmarkStart w:id="314" w:name="_Toc183893733"/>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9</w:t>
                      </w:r>
                      <w:r w:rsidR="00456216">
                        <w:fldChar w:fldCharType="end"/>
                      </w:r>
                      <w:r>
                        <w:t>: Giao diện trang xem chi tiết hóa đơn của lịch sử mua hàng</w:t>
                      </w:r>
                      <w:bookmarkEnd w:id="314"/>
                    </w:p>
                  </w:txbxContent>
                </v:textbox>
              </v:shape>
            </w:pict>
          </mc:Fallback>
        </mc:AlternateContent>
      </w:r>
      <w:r w:rsidRPr="00157BEE">
        <w:rPr>
          <w:noProof/>
        </w:rPr>
        <w:drawing>
          <wp:anchor distT="0" distB="0" distL="114300" distR="114300" simplePos="0" relativeHeight="251858944" behindDoc="0" locked="0" layoutInCell="1" allowOverlap="1" wp14:anchorId="1475DD5E" wp14:editId="5DB04BFE">
            <wp:simplePos x="0" y="0"/>
            <wp:positionH relativeFrom="margin">
              <wp:align>right</wp:align>
            </wp:positionH>
            <wp:positionV relativeFrom="paragraph">
              <wp:posOffset>-3175</wp:posOffset>
            </wp:positionV>
            <wp:extent cx="5791835" cy="3081655"/>
            <wp:effectExtent l="0" t="0" r="0" b="4445"/>
            <wp:wrapNone/>
            <wp:docPr id="2121389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9838"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91835" cy="3081655"/>
                    </a:xfrm>
                    <a:prstGeom prst="rect">
                      <a:avLst/>
                    </a:prstGeom>
                  </pic:spPr>
                </pic:pic>
              </a:graphicData>
            </a:graphic>
          </wp:anchor>
        </w:drawing>
      </w:r>
    </w:p>
    <w:p w14:paraId="7DF4D607" w14:textId="77777777" w:rsidR="00157BEE" w:rsidRDefault="00157BEE" w:rsidP="004102BF"/>
    <w:p w14:paraId="569C0F41" w14:textId="77777777" w:rsidR="00157BEE" w:rsidRDefault="00157BEE" w:rsidP="004102BF"/>
    <w:p w14:paraId="350A394E" w14:textId="77777777" w:rsidR="00157BEE" w:rsidRDefault="00157BEE" w:rsidP="004102BF"/>
    <w:p w14:paraId="4EF19A64" w14:textId="77777777" w:rsidR="00157BEE" w:rsidRDefault="00157BEE" w:rsidP="004102BF"/>
    <w:p w14:paraId="56FBC3EC" w14:textId="77777777" w:rsidR="00157BEE" w:rsidRDefault="00157BEE" w:rsidP="004102BF"/>
    <w:p w14:paraId="4AAD97FF" w14:textId="77777777" w:rsidR="00157BEE" w:rsidRDefault="00157BEE" w:rsidP="004102BF"/>
    <w:p w14:paraId="071FBE7C" w14:textId="77777777" w:rsidR="00157BEE" w:rsidRDefault="00157BEE" w:rsidP="004102BF"/>
    <w:p w14:paraId="632F6A0D" w14:textId="77777777" w:rsidR="00157BEE" w:rsidRDefault="00157BEE" w:rsidP="004102BF"/>
    <w:p w14:paraId="1A690EED" w14:textId="77777777" w:rsidR="00157BEE" w:rsidRDefault="00157BEE" w:rsidP="004102BF"/>
    <w:p w14:paraId="626EE8E4" w14:textId="77777777" w:rsidR="00157BEE" w:rsidRDefault="00157BEE" w:rsidP="004102BF"/>
    <w:p w14:paraId="3A42D5DE" w14:textId="77777777" w:rsidR="00157BEE" w:rsidRDefault="00157BEE" w:rsidP="004102BF"/>
    <w:p w14:paraId="54B84873" w14:textId="77777777" w:rsidR="00157BEE" w:rsidRDefault="00157BEE" w:rsidP="004102BF"/>
    <w:p w14:paraId="39C5DD01" w14:textId="77777777" w:rsidR="00157BEE" w:rsidRDefault="00157BEE" w:rsidP="004102BF"/>
    <w:p w14:paraId="31903335" w14:textId="77777777" w:rsidR="00157BEE" w:rsidRDefault="00157BEE" w:rsidP="004102BF"/>
    <w:p w14:paraId="7500EFFE" w14:textId="77777777" w:rsidR="00157BEE" w:rsidRDefault="00157BEE" w:rsidP="004102BF"/>
    <w:p w14:paraId="6C693D09" w14:textId="77777777" w:rsidR="00157BEE" w:rsidRDefault="00157BEE" w:rsidP="004102BF"/>
    <w:p w14:paraId="70BE1A7E" w14:textId="77777777" w:rsidR="00157BEE" w:rsidRDefault="00157BEE" w:rsidP="004102BF"/>
    <w:p w14:paraId="3750EFB9" w14:textId="77777777" w:rsidR="00267F83" w:rsidRDefault="00267F83" w:rsidP="004102BF"/>
    <w:p w14:paraId="74905BC6" w14:textId="77777777" w:rsidR="00157BEE" w:rsidRPr="004102BF" w:rsidRDefault="00157BEE" w:rsidP="004102BF"/>
    <w:p w14:paraId="68FB51F5" w14:textId="018BCD39" w:rsidR="004102BF" w:rsidRPr="004102BF" w:rsidRDefault="00121A61" w:rsidP="004102BF">
      <w:pPr>
        <w:pStyle w:val="Heading2"/>
      </w:pPr>
      <w:bookmarkStart w:id="315" w:name="_Toc183893996"/>
      <w:r>
        <w:t>Giao diện phía quản trị viên</w:t>
      </w:r>
      <w:bookmarkEnd w:id="315"/>
    </w:p>
    <w:p w14:paraId="7A4B0912" w14:textId="77777777" w:rsidR="00121A61" w:rsidRDefault="00121A61" w:rsidP="00121A61">
      <w:pPr>
        <w:pStyle w:val="Heading3"/>
      </w:pPr>
      <w:bookmarkStart w:id="316" w:name="_Toc183893997"/>
      <w:r>
        <w:t>Trang Dashboard</w:t>
      </w:r>
      <w:bookmarkEnd w:id="316"/>
    </w:p>
    <w:p w14:paraId="42F267FF" w14:textId="1FE7F2D6" w:rsidR="004102BF" w:rsidRDefault="00267F83" w:rsidP="004102BF">
      <w:r>
        <w:rPr>
          <w:noProof/>
        </w:rPr>
        <mc:AlternateContent>
          <mc:Choice Requires="wps">
            <w:drawing>
              <wp:anchor distT="0" distB="0" distL="114300" distR="114300" simplePos="0" relativeHeight="251864064" behindDoc="0" locked="0" layoutInCell="1" allowOverlap="1" wp14:anchorId="205BC061" wp14:editId="1F944AA9">
                <wp:simplePos x="0" y="0"/>
                <wp:positionH relativeFrom="column">
                  <wp:posOffset>0</wp:posOffset>
                </wp:positionH>
                <wp:positionV relativeFrom="paragraph">
                  <wp:posOffset>3132455</wp:posOffset>
                </wp:positionV>
                <wp:extent cx="5791835" cy="635"/>
                <wp:effectExtent l="0" t="0" r="0" b="0"/>
                <wp:wrapNone/>
                <wp:docPr id="189222795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9E95EA1" w14:textId="58CDFB7E" w:rsidR="00267F83" w:rsidRPr="00BD0A03" w:rsidRDefault="00267F83" w:rsidP="00267F83">
                            <w:pPr>
                              <w:pStyle w:val="Caption"/>
                            </w:pPr>
                            <w:bookmarkStart w:id="317" w:name="_Toc183893734"/>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10</w:t>
                            </w:r>
                            <w:r w:rsidR="00456216">
                              <w:fldChar w:fldCharType="end"/>
                            </w:r>
                            <w:r>
                              <w:t>: Giao diện trang Dashboard của Admin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BC061" id="_x0000_s1113" type="#_x0000_t202" style="position:absolute;margin-left:0;margin-top:246.65pt;width:456.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PxGwIAAEAEAAAOAAAAZHJzL2Uyb0RvYy54bWysU01v2zAMvQ/YfxB0X5x06M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" stroked="f">
                <v:textbox style="mso-fit-shape-to-text:t" inset="0,0,0,0">
                  <w:txbxContent>
                    <w:p w14:paraId="79E95EA1" w14:textId="58CDFB7E" w:rsidR="00267F83" w:rsidRPr="00BD0A03" w:rsidRDefault="00267F83" w:rsidP="00267F83">
                      <w:pPr>
                        <w:pStyle w:val="Caption"/>
                      </w:pPr>
                      <w:bookmarkStart w:id="318" w:name="_Toc183893734"/>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10</w:t>
                      </w:r>
                      <w:r w:rsidR="00456216">
                        <w:fldChar w:fldCharType="end"/>
                      </w:r>
                      <w:r>
                        <w:t>: Giao diện trang Dashboard của Admin</w:t>
                      </w:r>
                      <w:bookmarkEnd w:id="318"/>
                    </w:p>
                  </w:txbxContent>
                </v:textbox>
              </v:shape>
            </w:pict>
          </mc:Fallback>
        </mc:AlternateContent>
      </w:r>
      <w:r w:rsidRPr="00267F83">
        <w:rPr>
          <w:noProof/>
        </w:rPr>
        <w:drawing>
          <wp:anchor distT="0" distB="0" distL="114300" distR="114300" simplePos="0" relativeHeight="251862016" behindDoc="0" locked="0" layoutInCell="1" allowOverlap="1" wp14:anchorId="100248BE" wp14:editId="3D7138BF">
            <wp:simplePos x="0" y="0"/>
            <wp:positionH relativeFrom="margin">
              <wp:align>left</wp:align>
            </wp:positionH>
            <wp:positionV relativeFrom="paragraph">
              <wp:posOffset>8890</wp:posOffset>
            </wp:positionV>
            <wp:extent cx="5791835" cy="3066415"/>
            <wp:effectExtent l="0" t="0" r="0" b="635"/>
            <wp:wrapNone/>
            <wp:docPr id="123712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21348"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91835" cy="3066415"/>
                    </a:xfrm>
                    <a:prstGeom prst="rect">
                      <a:avLst/>
                    </a:prstGeom>
                  </pic:spPr>
                </pic:pic>
              </a:graphicData>
            </a:graphic>
          </wp:anchor>
        </w:drawing>
      </w:r>
    </w:p>
    <w:p w14:paraId="794A55AD" w14:textId="5286DBBC" w:rsidR="00267F83" w:rsidRDefault="00267F83" w:rsidP="004102BF"/>
    <w:p w14:paraId="440636EC" w14:textId="77777777" w:rsidR="00267F83" w:rsidRDefault="00267F83" w:rsidP="004102BF"/>
    <w:p w14:paraId="6B6CE722" w14:textId="77777777" w:rsidR="00267F83" w:rsidRDefault="00267F83" w:rsidP="004102BF"/>
    <w:p w14:paraId="37629AFE" w14:textId="77777777" w:rsidR="00267F83" w:rsidRDefault="00267F83" w:rsidP="004102BF"/>
    <w:p w14:paraId="38DC3C8B" w14:textId="77777777" w:rsidR="00267F83" w:rsidRDefault="00267F83" w:rsidP="004102BF"/>
    <w:p w14:paraId="78D3D63A" w14:textId="77777777" w:rsidR="00267F83" w:rsidRDefault="00267F83" w:rsidP="004102BF"/>
    <w:p w14:paraId="18531963" w14:textId="77777777" w:rsidR="00267F83" w:rsidRDefault="00267F83" w:rsidP="004102BF"/>
    <w:p w14:paraId="2364AF85" w14:textId="77777777" w:rsidR="00267F83" w:rsidRDefault="00267F83" w:rsidP="004102BF"/>
    <w:p w14:paraId="7FDB4E04" w14:textId="77777777" w:rsidR="00267F83" w:rsidRDefault="00267F83" w:rsidP="004102BF"/>
    <w:p w14:paraId="70DADA0D" w14:textId="77777777" w:rsidR="00267F83" w:rsidRDefault="00267F83" w:rsidP="004102BF"/>
    <w:p w14:paraId="7C9386F1" w14:textId="77777777" w:rsidR="00267F83" w:rsidRDefault="00267F83" w:rsidP="004102BF"/>
    <w:p w14:paraId="796224D2" w14:textId="77777777" w:rsidR="00267F83" w:rsidRDefault="00267F83" w:rsidP="004102BF"/>
    <w:p w14:paraId="322CB5EF" w14:textId="77777777" w:rsidR="00267F83" w:rsidRDefault="00267F83" w:rsidP="004102BF"/>
    <w:p w14:paraId="2494E3E9" w14:textId="77777777" w:rsidR="00267F83" w:rsidRDefault="00267F83" w:rsidP="004102BF"/>
    <w:p w14:paraId="0F2F4DD9" w14:textId="77777777" w:rsidR="00267F83" w:rsidRDefault="00267F83" w:rsidP="004102BF"/>
    <w:p w14:paraId="7F534D05" w14:textId="77777777" w:rsidR="00267F83" w:rsidRDefault="00267F83" w:rsidP="004102BF"/>
    <w:p w14:paraId="61C4A97B" w14:textId="77777777" w:rsidR="00267F83" w:rsidRDefault="00267F83" w:rsidP="004102BF"/>
    <w:p w14:paraId="265B93D8" w14:textId="77777777" w:rsidR="00267F83" w:rsidRDefault="00267F83" w:rsidP="004102BF"/>
    <w:p w14:paraId="13F93144" w14:textId="77777777" w:rsidR="00267F83" w:rsidRPr="004102BF" w:rsidRDefault="00267F83" w:rsidP="004102BF"/>
    <w:p w14:paraId="2BA7F6D8" w14:textId="77777777" w:rsidR="00121A61" w:rsidRDefault="00121A61" w:rsidP="00121A61">
      <w:pPr>
        <w:pStyle w:val="Heading3"/>
      </w:pPr>
      <w:bookmarkStart w:id="319" w:name="_Toc183893998"/>
      <w:r>
        <w:lastRenderedPageBreak/>
        <w:t>Trang quản lý nhân viên bán hàng</w:t>
      </w:r>
      <w:bookmarkEnd w:id="319"/>
    </w:p>
    <w:p w14:paraId="62D6D097" w14:textId="1EAFFCEF" w:rsidR="00267F83" w:rsidRDefault="00267F83" w:rsidP="00267F83">
      <w:r w:rsidRPr="00267F83">
        <w:rPr>
          <w:noProof/>
        </w:rPr>
        <w:drawing>
          <wp:anchor distT="0" distB="0" distL="114300" distR="114300" simplePos="0" relativeHeight="251865088" behindDoc="0" locked="0" layoutInCell="1" allowOverlap="1" wp14:anchorId="4AD26FD8" wp14:editId="0A4CC012">
            <wp:simplePos x="0" y="0"/>
            <wp:positionH relativeFrom="margin">
              <wp:align>left</wp:align>
            </wp:positionH>
            <wp:positionV relativeFrom="paragraph">
              <wp:posOffset>10160</wp:posOffset>
            </wp:positionV>
            <wp:extent cx="5791835" cy="3066415"/>
            <wp:effectExtent l="0" t="0" r="0" b="635"/>
            <wp:wrapNone/>
            <wp:docPr id="834807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07322"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91835" cy="3066415"/>
                    </a:xfrm>
                    <a:prstGeom prst="rect">
                      <a:avLst/>
                    </a:prstGeom>
                  </pic:spPr>
                </pic:pic>
              </a:graphicData>
            </a:graphic>
          </wp:anchor>
        </w:drawing>
      </w:r>
    </w:p>
    <w:p w14:paraId="229E83F1" w14:textId="4887CFEE" w:rsidR="00267F83" w:rsidRDefault="00267F83" w:rsidP="00267F83"/>
    <w:p w14:paraId="31B5CFC5" w14:textId="77777777" w:rsidR="00267F83" w:rsidRDefault="00267F83" w:rsidP="00267F83"/>
    <w:p w14:paraId="74D1A119" w14:textId="77777777" w:rsidR="00267F83" w:rsidRDefault="00267F83" w:rsidP="00267F83"/>
    <w:p w14:paraId="07E76F1A" w14:textId="77777777" w:rsidR="00267F83" w:rsidRDefault="00267F83" w:rsidP="00267F83"/>
    <w:p w14:paraId="47F23F9B" w14:textId="77777777" w:rsidR="00267F83" w:rsidRDefault="00267F83" w:rsidP="00267F83"/>
    <w:p w14:paraId="2A718C3E" w14:textId="77777777" w:rsidR="00267F83" w:rsidRDefault="00267F83" w:rsidP="00267F83"/>
    <w:p w14:paraId="5617EBEE" w14:textId="77777777" w:rsidR="00267F83" w:rsidRDefault="00267F83" w:rsidP="00267F83"/>
    <w:p w14:paraId="498D84FE" w14:textId="77777777" w:rsidR="00267F83" w:rsidRDefault="00267F83" w:rsidP="00267F83"/>
    <w:p w14:paraId="42444B8D" w14:textId="77777777" w:rsidR="00267F83" w:rsidRDefault="00267F83" w:rsidP="00267F83"/>
    <w:p w14:paraId="6A598177" w14:textId="77777777" w:rsidR="00267F83" w:rsidRDefault="00267F83" w:rsidP="00267F83"/>
    <w:p w14:paraId="58954A7C" w14:textId="77777777" w:rsidR="00267F83" w:rsidRDefault="00267F83" w:rsidP="00267F83"/>
    <w:p w14:paraId="1A70AA05" w14:textId="77777777" w:rsidR="00267F83" w:rsidRDefault="00267F83" w:rsidP="00267F83"/>
    <w:p w14:paraId="353AC1F4" w14:textId="77777777" w:rsidR="00267F83" w:rsidRDefault="00267F83" w:rsidP="00267F83"/>
    <w:p w14:paraId="78EC73B4" w14:textId="77777777" w:rsidR="00267F83" w:rsidRDefault="00267F83" w:rsidP="00267F83"/>
    <w:p w14:paraId="345239D1" w14:textId="77777777" w:rsidR="00267F83" w:rsidRDefault="00267F83" w:rsidP="00267F83"/>
    <w:p w14:paraId="551994F5" w14:textId="77777777" w:rsidR="00267F83" w:rsidRDefault="00267F83" w:rsidP="00267F83"/>
    <w:p w14:paraId="5A9D3D9E" w14:textId="2816BC62" w:rsidR="00267F83" w:rsidRDefault="00267F83" w:rsidP="00267F83">
      <w:r>
        <w:rPr>
          <w:noProof/>
        </w:rPr>
        <mc:AlternateContent>
          <mc:Choice Requires="wps">
            <w:drawing>
              <wp:anchor distT="0" distB="0" distL="114300" distR="114300" simplePos="0" relativeHeight="251867136" behindDoc="0" locked="0" layoutInCell="1" allowOverlap="1" wp14:anchorId="257112C3" wp14:editId="387ACC4B">
                <wp:simplePos x="0" y="0"/>
                <wp:positionH relativeFrom="margin">
                  <wp:align>left</wp:align>
                </wp:positionH>
                <wp:positionV relativeFrom="paragraph">
                  <wp:posOffset>154941</wp:posOffset>
                </wp:positionV>
                <wp:extent cx="5791835" cy="182880"/>
                <wp:effectExtent l="0" t="0" r="0" b="7620"/>
                <wp:wrapNone/>
                <wp:docPr id="1198046870" name="Text Box 1"/>
                <wp:cNvGraphicFramePr/>
                <a:graphic xmlns:a="http://schemas.openxmlformats.org/drawingml/2006/main">
                  <a:graphicData uri="http://schemas.microsoft.com/office/word/2010/wordprocessingShape">
                    <wps:wsp>
                      <wps:cNvSpPr txBox="1"/>
                      <wps:spPr>
                        <a:xfrm>
                          <a:off x="0" y="0"/>
                          <a:ext cx="5791835" cy="182880"/>
                        </a:xfrm>
                        <a:prstGeom prst="rect">
                          <a:avLst/>
                        </a:prstGeom>
                        <a:solidFill>
                          <a:prstClr val="white"/>
                        </a:solidFill>
                        <a:ln>
                          <a:noFill/>
                        </a:ln>
                      </wps:spPr>
                      <wps:txbx>
                        <w:txbxContent>
                          <w:p w14:paraId="7BE46C16" w14:textId="105DD93C" w:rsidR="00267F83" w:rsidRPr="000870CA" w:rsidRDefault="00267F83" w:rsidP="00267F83">
                            <w:pPr>
                              <w:pStyle w:val="Caption"/>
                            </w:pPr>
                            <w:bookmarkStart w:id="320" w:name="_Toc183893735"/>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11</w:t>
                            </w:r>
                            <w:r w:rsidR="00456216">
                              <w:fldChar w:fldCharType="end"/>
                            </w:r>
                            <w:r>
                              <w:t>: Giao diện trang quản lý nhân viên bán hàng</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112C3" id="_x0000_s1114" type="#_x0000_t202" style="position:absolute;margin-left:0;margin-top:12.2pt;width:456.05pt;height:14.4pt;z-index:251867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" stroked="f">
                <v:textbox inset="0,0,0,0">
                  <w:txbxContent>
                    <w:p w14:paraId="7BE46C16" w14:textId="105DD93C" w:rsidR="00267F83" w:rsidRPr="000870CA" w:rsidRDefault="00267F83" w:rsidP="00267F83">
                      <w:pPr>
                        <w:pStyle w:val="Caption"/>
                      </w:pPr>
                      <w:bookmarkStart w:id="321" w:name="_Toc183893735"/>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11</w:t>
                      </w:r>
                      <w:r w:rsidR="00456216">
                        <w:fldChar w:fldCharType="end"/>
                      </w:r>
                      <w:r>
                        <w:t>: Giao diện trang quản lý nhân viên bán hàng</w:t>
                      </w:r>
                      <w:bookmarkEnd w:id="321"/>
                    </w:p>
                  </w:txbxContent>
                </v:textbox>
                <w10:wrap anchorx="margin"/>
              </v:shape>
            </w:pict>
          </mc:Fallback>
        </mc:AlternateContent>
      </w:r>
    </w:p>
    <w:p w14:paraId="0D17EFE5" w14:textId="77777777" w:rsidR="00267F83" w:rsidRDefault="00267F83" w:rsidP="00267F83"/>
    <w:p w14:paraId="3C01D66C" w14:textId="77777777" w:rsidR="00267F83" w:rsidRDefault="00267F83" w:rsidP="00267F83"/>
    <w:p w14:paraId="62F43D04" w14:textId="35E25EA1" w:rsidR="00267F83" w:rsidRDefault="00267F83" w:rsidP="00267F83"/>
    <w:p w14:paraId="38862417" w14:textId="7BC05FA3" w:rsidR="00267F83" w:rsidRDefault="00267F83" w:rsidP="004102BF">
      <w:r>
        <w:rPr>
          <w:noProof/>
        </w:rPr>
        <mc:AlternateContent>
          <mc:Choice Requires="wps">
            <w:drawing>
              <wp:anchor distT="0" distB="0" distL="114300" distR="114300" simplePos="0" relativeHeight="251870208" behindDoc="0" locked="0" layoutInCell="1" allowOverlap="1" wp14:anchorId="1E21EE65" wp14:editId="79ADEC16">
                <wp:simplePos x="0" y="0"/>
                <wp:positionH relativeFrom="column">
                  <wp:posOffset>0</wp:posOffset>
                </wp:positionH>
                <wp:positionV relativeFrom="paragraph">
                  <wp:posOffset>3131185</wp:posOffset>
                </wp:positionV>
                <wp:extent cx="5791835" cy="635"/>
                <wp:effectExtent l="0" t="0" r="0" b="0"/>
                <wp:wrapNone/>
                <wp:docPr id="186809955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87209C2" w14:textId="43EA9B77" w:rsidR="00267F83" w:rsidRPr="004A3919" w:rsidRDefault="00267F83" w:rsidP="00267F83">
                            <w:pPr>
                              <w:pStyle w:val="Caption"/>
                            </w:pPr>
                            <w:bookmarkStart w:id="322" w:name="_Toc183893736"/>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12</w:t>
                            </w:r>
                            <w:r w:rsidR="00456216">
                              <w:fldChar w:fldCharType="end"/>
                            </w:r>
                            <w:r>
                              <w:t>:</w:t>
                            </w:r>
                            <w:r w:rsidR="007A0E76">
                              <w:t xml:space="preserve"> Giao diện x</w:t>
                            </w:r>
                            <w:r>
                              <w:t>em chi tiết nhân viên bán hàng</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1EE65" id="_x0000_s1115" type="#_x0000_t202" style="position:absolute;margin-left:0;margin-top:246.55pt;width:456.0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zdGwIAAEA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" stroked="f">
                <v:textbox style="mso-fit-shape-to-text:t" inset="0,0,0,0">
                  <w:txbxContent>
                    <w:p w14:paraId="487209C2" w14:textId="43EA9B77" w:rsidR="00267F83" w:rsidRPr="004A3919" w:rsidRDefault="00267F83" w:rsidP="00267F83">
                      <w:pPr>
                        <w:pStyle w:val="Caption"/>
                      </w:pPr>
                      <w:bookmarkStart w:id="323" w:name="_Toc183893736"/>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12</w:t>
                      </w:r>
                      <w:r w:rsidR="00456216">
                        <w:fldChar w:fldCharType="end"/>
                      </w:r>
                      <w:r>
                        <w:t>:</w:t>
                      </w:r>
                      <w:r w:rsidR="007A0E76">
                        <w:t xml:space="preserve"> Giao diện x</w:t>
                      </w:r>
                      <w:r>
                        <w:t>em chi tiết nhân viên bán hàng</w:t>
                      </w:r>
                      <w:bookmarkEnd w:id="323"/>
                    </w:p>
                  </w:txbxContent>
                </v:textbox>
              </v:shape>
            </w:pict>
          </mc:Fallback>
        </mc:AlternateContent>
      </w:r>
      <w:r w:rsidRPr="00267F83">
        <w:rPr>
          <w:noProof/>
        </w:rPr>
        <w:drawing>
          <wp:anchor distT="0" distB="0" distL="114300" distR="114300" simplePos="0" relativeHeight="251868160" behindDoc="0" locked="0" layoutInCell="1" allowOverlap="1" wp14:anchorId="076930A5" wp14:editId="758855B4">
            <wp:simplePos x="0" y="0"/>
            <wp:positionH relativeFrom="margin">
              <wp:align>left</wp:align>
            </wp:positionH>
            <wp:positionV relativeFrom="paragraph">
              <wp:posOffset>10795</wp:posOffset>
            </wp:positionV>
            <wp:extent cx="5791835" cy="3063240"/>
            <wp:effectExtent l="0" t="0" r="0" b="3810"/>
            <wp:wrapNone/>
            <wp:docPr id="99130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2314"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91835" cy="3063240"/>
                    </a:xfrm>
                    <a:prstGeom prst="rect">
                      <a:avLst/>
                    </a:prstGeom>
                  </pic:spPr>
                </pic:pic>
              </a:graphicData>
            </a:graphic>
          </wp:anchor>
        </w:drawing>
      </w:r>
    </w:p>
    <w:p w14:paraId="21B549C2" w14:textId="77777777" w:rsidR="00267F83" w:rsidRDefault="00267F83" w:rsidP="004102BF"/>
    <w:p w14:paraId="773DE61B" w14:textId="77777777" w:rsidR="00267F83" w:rsidRDefault="00267F83" w:rsidP="004102BF"/>
    <w:p w14:paraId="6083040B" w14:textId="77777777" w:rsidR="00267F83" w:rsidRDefault="00267F83" w:rsidP="004102BF"/>
    <w:p w14:paraId="17F412AD" w14:textId="77777777" w:rsidR="00267F83" w:rsidRDefault="00267F83" w:rsidP="004102BF"/>
    <w:p w14:paraId="25C4362D" w14:textId="77777777" w:rsidR="00267F83" w:rsidRDefault="00267F83" w:rsidP="004102BF"/>
    <w:p w14:paraId="21537ECD" w14:textId="77777777" w:rsidR="00267F83" w:rsidRDefault="00267F83" w:rsidP="004102BF"/>
    <w:p w14:paraId="3DC039B0" w14:textId="77777777" w:rsidR="00267F83" w:rsidRDefault="00267F83" w:rsidP="004102BF"/>
    <w:p w14:paraId="39AE0546" w14:textId="77777777" w:rsidR="00267F83" w:rsidRDefault="00267F83" w:rsidP="004102BF"/>
    <w:p w14:paraId="66A97DED" w14:textId="77777777" w:rsidR="00267F83" w:rsidRDefault="00267F83" w:rsidP="004102BF"/>
    <w:p w14:paraId="2E5BF844" w14:textId="77777777" w:rsidR="00267F83" w:rsidRDefault="00267F83" w:rsidP="004102BF"/>
    <w:p w14:paraId="3244406E" w14:textId="77777777" w:rsidR="00267F83" w:rsidRDefault="00267F83" w:rsidP="004102BF"/>
    <w:p w14:paraId="65B2DFE8" w14:textId="77777777" w:rsidR="00267F83" w:rsidRPr="004102BF" w:rsidRDefault="00267F83" w:rsidP="004102BF"/>
    <w:p w14:paraId="65B58752" w14:textId="77777777" w:rsidR="00121A61" w:rsidRDefault="00121A61" w:rsidP="00121A61">
      <w:pPr>
        <w:pStyle w:val="Heading3"/>
      </w:pPr>
      <w:bookmarkStart w:id="324" w:name="_Toc183893999"/>
      <w:r>
        <w:t>Trang quản lý sản phẩm</w:t>
      </w:r>
      <w:bookmarkEnd w:id="324"/>
    </w:p>
    <w:p w14:paraId="108C121D" w14:textId="77777777" w:rsidR="00267F83" w:rsidRDefault="00267F83" w:rsidP="00267F83"/>
    <w:p w14:paraId="50EE18DC" w14:textId="77777777" w:rsidR="00267F83" w:rsidRDefault="00267F83" w:rsidP="00267F83"/>
    <w:p w14:paraId="038C035C" w14:textId="77777777" w:rsidR="00267F83" w:rsidRDefault="00267F83" w:rsidP="00267F83"/>
    <w:p w14:paraId="45BAB778" w14:textId="77777777" w:rsidR="00267F83" w:rsidRDefault="00267F83" w:rsidP="00267F83"/>
    <w:p w14:paraId="2AA943BD" w14:textId="77777777" w:rsidR="00267F83" w:rsidRDefault="00267F83" w:rsidP="00267F83"/>
    <w:p w14:paraId="06AC262D" w14:textId="77777777" w:rsidR="00267F83" w:rsidRDefault="00267F83" w:rsidP="00267F83"/>
    <w:p w14:paraId="05CF7595" w14:textId="431AA6B2" w:rsidR="00267F83" w:rsidRDefault="002679C8" w:rsidP="00267F83">
      <w:r>
        <w:rPr>
          <w:noProof/>
        </w:rPr>
        <w:lastRenderedPageBreak/>
        <mc:AlternateContent>
          <mc:Choice Requires="wps">
            <w:drawing>
              <wp:anchor distT="0" distB="0" distL="114300" distR="114300" simplePos="0" relativeHeight="251873280" behindDoc="0" locked="0" layoutInCell="1" allowOverlap="1" wp14:anchorId="7079C3DE" wp14:editId="216FEF19">
                <wp:simplePos x="0" y="0"/>
                <wp:positionH relativeFrom="column">
                  <wp:posOffset>0</wp:posOffset>
                </wp:positionH>
                <wp:positionV relativeFrom="paragraph">
                  <wp:posOffset>3108325</wp:posOffset>
                </wp:positionV>
                <wp:extent cx="5791835" cy="635"/>
                <wp:effectExtent l="0" t="0" r="0" b="0"/>
                <wp:wrapNone/>
                <wp:docPr id="73458555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1D32186" w14:textId="289AEDD0" w:rsidR="002679C8" w:rsidRPr="007072C2" w:rsidRDefault="002679C8" w:rsidP="002679C8">
                            <w:pPr>
                              <w:pStyle w:val="Caption"/>
                            </w:pPr>
                            <w:bookmarkStart w:id="325" w:name="_Toc183893737"/>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13</w:t>
                            </w:r>
                            <w:r w:rsidR="00456216">
                              <w:fldChar w:fldCharType="end"/>
                            </w:r>
                            <w:r>
                              <w:t xml:space="preserve">: Giao diện khóa </w:t>
                            </w:r>
                            <w:r w:rsidR="0038183F">
                              <w:t>tài khoản nhân viên bán hàng</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9C3DE" id="_x0000_s1116" type="#_x0000_t202" style="position:absolute;margin-left:0;margin-top:244.75pt;width:456.0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zaQGg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" stroked="f">
                <v:textbox style="mso-fit-shape-to-text:t" inset="0,0,0,0">
                  <w:txbxContent>
                    <w:p w14:paraId="01D32186" w14:textId="289AEDD0" w:rsidR="002679C8" w:rsidRPr="007072C2" w:rsidRDefault="002679C8" w:rsidP="002679C8">
                      <w:pPr>
                        <w:pStyle w:val="Caption"/>
                      </w:pPr>
                      <w:bookmarkStart w:id="326" w:name="_Toc183893737"/>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13</w:t>
                      </w:r>
                      <w:r w:rsidR="00456216">
                        <w:fldChar w:fldCharType="end"/>
                      </w:r>
                      <w:r>
                        <w:t xml:space="preserve">: Giao diện khóa </w:t>
                      </w:r>
                      <w:r w:rsidR="0038183F">
                        <w:t>tài khoản nhân viên bán hàng</w:t>
                      </w:r>
                      <w:bookmarkEnd w:id="326"/>
                    </w:p>
                  </w:txbxContent>
                </v:textbox>
              </v:shape>
            </w:pict>
          </mc:Fallback>
        </mc:AlternateContent>
      </w:r>
      <w:r w:rsidRPr="002679C8">
        <w:rPr>
          <w:noProof/>
        </w:rPr>
        <w:drawing>
          <wp:anchor distT="0" distB="0" distL="114300" distR="114300" simplePos="0" relativeHeight="251871232" behindDoc="0" locked="0" layoutInCell="1" allowOverlap="1" wp14:anchorId="6D853740" wp14:editId="7FDAD8F5">
            <wp:simplePos x="0" y="0"/>
            <wp:positionH relativeFrom="margin">
              <wp:align>left</wp:align>
            </wp:positionH>
            <wp:positionV relativeFrom="paragraph">
              <wp:posOffset>-3175</wp:posOffset>
            </wp:positionV>
            <wp:extent cx="5791835" cy="3054350"/>
            <wp:effectExtent l="0" t="0" r="0" b="0"/>
            <wp:wrapNone/>
            <wp:docPr id="192518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87354"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91835" cy="3054350"/>
                    </a:xfrm>
                    <a:prstGeom prst="rect">
                      <a:avLst/>
                    </a:prstGeom>
                  </pic:spPr>
                </pic:pic>
              </a:graphicData>
            </a:graphic>
          </wp:anchor>
        </w:drawing>
      </w:r>
    </w:p>
    <w:p w14:paraId="4BDD1B46" w14:textId="77777777" w:rsidR="002679C8" w:rsidRDefault="002679C8" w:rsidP="00267F83"/>
    <w:p w14:paraId="5A2AAC13" w14:textId="77777777" w:rsidR="002679C8" w:rsidRDefault="002679C8" w:rsidP="00267F83"/>
    <w:p w14:paraId="68E2115C" w14:textId="77777777" w:rsidR="002679C8" w:rsidRDefault="002679C8" w:rsidP="00267F83"/>
    <w:p w14:paraId="5ADF3F86" w14:textId="77777777" w:rsidR="002679C8" w:rsidRDefault="002679C8" w:rsidP="00267F83"/>
    <w:p w14:paraId="056A6AAA" w14:textId="77777777" w:rsidR="002679C8" w:rsidRDefault="002679C8" w:rsidP="00267F83"/>
    <w:p w14:paraId="09C1DEDA" w14:textId="77777777" w:rsidR="002679C8" w:rsidRDefault="002679C8" w:rsidP="00267F83"/>
    <w:p w14:paraId="22964D74" w14:textId="77777777" w:rsidR="002679C8" w:rsidRDefault="002679C8" w:rsidP="00267F83"/>
    <w:p w14:paraId="7E6790EE" w14:textId="77777777" w:rsidR="002679C8" w:rsidRDefault="002679C8" w:rsidP="00267F83"/>
    <w:p w14:paraId="5720BAFD" w14:textId="77777777" w:rsidR="002679C8" w:rsidRDefault="002679C8" w:rsidP="00267F83"/>
    <w:p w14:paraId="615EEC94" w14:textId="77777777" w:rsidR="002679C8" w:rsidRDefault="002679C8" w:rsidP="00267F83"/>
    <w:p w14:paraId="2FC9615C" w14:textId="77777777" w:rsidR="00267F83" w:rsidRDefault="00267F83" w:rsidP="00267F83"/>
    <w:p w14:paraId="75ED32D3" w14:textId="77777777" w:rsidR="00267F83" w:rsidRDefault="00267F83" w:rsidP="00267F83"/>
    <w:p w14:paraId="1E02DF9D" w14:textId="77777777" w:rsidR="00267F83" w:rsidRDefault="00267F83" w:rsidP="00267F83"/>
    <w:p w14:paraId="60FA5FC9" w14:textId="77777777" w:rsidR="002679C8" w:rsidRDefault="002679C8" w:rsidP="00267F83"/>
    <w:p w14:paraId="3A0C24AE" w14:textId="77777777" w:rsidR="002679C8" w:rsidRDefault="002679C8" w:rsidP="00267F83"/>
    <w:p w14:paraId="224CD483" w14:textId="77777777" w:rsidR="002679C8" w:rsidRDefault="002679C8" w:rsidP="00267F83"/>
    <w:p w14:paraId="176A9A05" w14:textId="77777777" w:rsidR="002679C8" w:rsidRDefault="002679C8" w:rsidP="00267F83"/>
    <w:p w14:paraId="6C8E279A" w14:textId="77777777" w:rsidR="002679C8" w:rsidRDefault="002679C8" w:rsidP="00267F83"/>
    <w:p w14:paraId="18627401" w14:textId="7E5599C0" w:rsidR="002679C8" w:rsidRDefault="002679C8" w:rsidP="00267F83"/>
    <w:p w14:paraId="39F5FC25" w14:textId="1653E4C1" w:rsidR="002679C8" w:rsidRDefault="007A0BD2" w:rsidP="00267F83">
      <w:r>
        <w:rPr>
          <w:noProof/>
        </w:rPr>
        <mc:AlternateContent>
          <mc:Choice Requires="wps">
            <w:drawing>
              <wp:anchor distT="0" distB="0" distL="114300" distR="114300" simplePos="0" relativeHeight="251876352" behindDoc="0" locked="0" layoutInCell="1" allowOverlap="1" wp14:anchorId="2B7B8A5E" wp14:editId="10FF2E27">
                <wp:simplePos x="0" y="0"/>
                <wp:positionH relativeFrom="column">
                  <wp:posOffset>0</wp:posOffset>
                </wp:positionH>
                <wp:positionV relativeFrom="paragraph">
                  <wp:posOffset>3140075</wp:posOffset>
                </wp:positionV>
                <wp:extent cx="5791835" cy="635"/>
                <wp:effectExtent l="0" t="0" r="0" b="0"/>
                <wp:wrapNone/>
                <wp:docPr id="27596020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871ABDF" w14:textId="643B4564" w:rsidR="007A0BD2" w:rsidRPr="002F1652" w:rsidRDefault="007A0BD2" w:rsidP="007A0BD2">
                            <w:pPr>
                              <w:pStyle w:val="Caption"/>
                            </w:pPr>
                            <w:bookmarkStart w:id="327" w:name="_Toc183893738"/>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14</w:t>
                            </w:r>
                            <w:r w:rsidR="00456216">
                              <w:fldChar w:fldCharType="end"/>
                            </w:r>
                            <w:r>
                              <w:t>: Giao diện thêm nhân viên bán hàng</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B8A5E" id="_x0000_s1117" type="#_x0000_t202" style="position:absolute;margin-left:0;margin-top:247.25pt;width:456.0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BK1GgIAAEA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" stroked="f">
                <v:textbox style="mso-fit-shape-to-text:t" inset="0,0,0,0">
                  <w:txbxContent>
                    <w:p w14:paraId="2871ABDF" w14:textId="643B4564" w:rsidR="007A0BD2" w:rsidRPr="002F1652" w:rsidRDefault="007A0BD2" w:rsidP="007A0BD2">
                      <w:pPr>
                        <w:pStyle w:val="Caption"/>
                      </w:pPr>
                      <w:bookmarkStart w:id="328" w:name="_Toc183893738"/>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14</w:t>
                      </w:r>
                      <w:r w:rsidR="00456216">
                        <w:fldChar w:fldCharType="end"/>
                      </w:r>
                      <w:r>
                        <w:t>: Giao diện thêm nhân viên bán hàng</w:t>
                      </w:r>
                      <w:bookmarkEnd w:id="328"/>
                    </w:p>
                  </w:txbxContent>
                </v:textbox>
              </v:shape>
            </w:pict>
          </mc:Fallback>
        </mc:AlternateContent>
      </w:r>
      <w:r w:rsidRPr="007A0BD2">
        <w:rPr>
          <w:noProof/>
        </w:rPr>
        <w:drawing>
          <wp:anchor distT="0" distB="0" distL="114300" distR="114300" simplePos="0" relativeHeight="251874304" behindDoc="0" locked="0" layoutInCell="1" allowOverlap="1" wp14:anchorId="4348A71C" wp14:editId="1F4C9C16">
            <wp:simplePos x="0" y="0"/>
            <wp:positionH relativeFrom="margin">
              <wp:align>left</wp:align>
            </wp:positionH>
            <wp:positionV relativeFrom="paragraph">
              <wp:posOffset>4445</wp:posOffset>
            </wp:positionV>
            <wp:extent cx="5791835" cy="3078480"/>
            <wp:effectExtent l="0" t="0" r="0" b="7620"/>
            <wp:wrapNone/>
            <wp:docPr id="1216429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29557" name="Picture 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91835" cy="3078480"/>
                    </a:xfrm>
                    <a:prstGeom prst="rect">
                      <a:avLst/>
                    </a:prstGeom>
                  </pic:spPr>
                </pic:pic>
              </a:graphicData>
            </a:graphic>
          </wp:anchor>
        </w:drawing>
      </w:r>
    </w:p>
    <w:p w14:paraId="4E09FC48" w14:textId="3FBB0148" w:rsidR="002679C8" w:rsidRDefault="002679C8" w:rsidP="00267F83"/>
    <w:p w14:paraId="212295AD" w14:textId="77777777" w:rsidR="002679C8" w:rsidRDefault="002679C8" w:rsidP="00267F83"/>
    <w:p w14:paraId="125184AE" w14:textId="77777777" w:rsidR="007A0BD2" w:rsidRDefault="007A0BD2" w:rsidP="00267F83"/>
    <w:p w14:paraId="497F9C4B" w14:textId="77777777" w:rsidR="007A0BD2" w:rsidRDefault="007A0BD2" w:rsidP="00267F83"/>
    <w:p w14:paraId="57809EAD" w14:textId="77777777" w:rsidR="007A0BD2" w:rsidRDefault="007A0BD2" w:rsidP="00267F83"/>
    <w:p w14:paraId="48707D80" w14:textId="77777777" w:rsidR="007A0BD2" w:rsidRDefault="007A0BD2" w:rsidP="00267F83"/>
    <w:p w14:paraId="66B5E635" w14:textId="77777777" w:rsidR="007A0BD2" w:rsidRDefault="007A0BD2" w:rsidP="00267F83"/>
    <w:p w14:paraId="12EC6D8C" w14:textId="77777777" w:rsidR="007A0BD2" w:rsidRDefault="007A0BD2" w:rsidP="00267F83"/>
    <w:p w14:paraId="3235F50D" w14:textId="77777777" w:rsidR="007A0BD2" w:rsidRDefault="007A0BD2" w:rsidP="00267F83"/>
    <w:p w14:paraId="2ED52150" w14:textId="77777777" w:rsidR="007A0BD2" w:rsidRDefault="007A0BD2" w:rsidP="00267F83"/>
    <w:p w14:paraId="603A1BC3" w14:textId="77777777" w:rsidR="007A0BD2" w:rsidRDefault="007A0BD2" w:rsidP="00267F83"/>
    <w:p w14:paraId="524D4F00" w14:textId="77777777" w:rsidR="007A0BD2" w:rsidRDefault="007A0BD2" w:rsidP="00267F83"/>
    <w:p w14:paraId="7BD45199" w14:textId="77777777" w:rsidR="007A0BD2" w:rsidRDefault="007A0BD2" w:rsidP="00267F83"/>
    <w:p w14:paraId="363F9340" w14:textId="77777777" w:rsidR="007A0BD2" w:rsidRDefault="007A0BD2" w:rsidP="00267F83"/>
    <w:p w14:paraId="774A0BBF" w14:textId="77777777" w:rsidR="007A0BD2" w:rsidRDefault="007A0BD2" w:rsidP="00267F83"/>
    <w:p w14:paraId="2CF8D13B" w14:textId="77777777" w:rsidR="007A0BD2" w:rsidRDefault="007A0BD2" w:rsidP="00267F83"/>
    <w:p w14:paraId="181355B2" w14:textId="77777777" w:rsidR="007A0BD2" w:rsidRDefault="007A0BD2" w:rsidP="00267F83"/>
    <w:p w14:paraId="68E50FDE" w14:textId="77777777" w:rsidR="007A0BD2" w:rsidRDefault="007A0BD2" w:rsidP="00267F83"/>
    <w:p w14:paraId="6B19961C" w14:textId="77777777" w:rsidR="00267F83" w:rsidRDefault="00267F83" w:rsidP="00267F83"/>
    <w:p w14:paraId="5E9612EB" w14:textId="77777777" w:rsidR="00267F83" w:rsidRPr="00267F83" w:rsidRDefault="00267F83" w:rsidP="00267F83"/>
    <w:p w14:paraId="3A93E67F" w14:textId="77777777" w:rsidR="004102BF" w:rsidRPr="004102BF" w:rsidRDefault="004102BF" w:rsidP="004102BF"/>
    <w:p w14:paraId="049BC64F" w14:textId="2EAA492C" w:rsidR="009D304D" w:rsidRDefault="009D304D" w:rsidP="00121A61">
      <w:pPr>
        <w:pStyle w:val="Heading3"/>
      </w:pPr>
      <w:bookmarkStart w:id="329" w:name="_Toc183894000"/>
      <w:r>
        <w:lastRenderedPageBreak/>
        <w:t>Trang quản lý sản phẩm</w:t>
      </w:r>
      <w:bookmarkEnd w:id="329"/>
    </w:p>
    <w:p w14:paraId="05BD2486" w14:textId="10671CAC" w:rsidR="009D304D" w:rsidRDefault="009D304D" w:rsidP="009D304D">
      <w:r>
        <w:rPr>
          <w:noProof/>
        </w:rPr>
        <mc:AlternateContent>
          <mc:Choice Requires="wps">
            <w:drawing>
              <wp:anchor distT="0" distB="0" distL="114300" distR="114300" simplePos="0" relativeHeight="251879424" behindDoc="0" locked="0" layoutInCell="1" allowOverlap="1" wp14:anchorId="5EC3B04C" wp14:editId="1248DF75">
                <wp:simplePos x="0" y="0"/>
                <wp:positionH relativeFrom="column">
                  <wp:posOffset>0</wp:posOffset>
                </wp:positionH>
                <wp:positionV relativeFrom="paragraph">
                  <wp:posOffset>3130550</wp:posOffset>
                </wp:positionV>
                <wp:extent cx="5791835" cy="635"/>
                <wp:effectExtent l="0" t="0" r="0" b="0"/>
                <wp:wrapNone/>
                <wp:docPr id="199783950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50075D1" w14:textId="4669DEE9" w:rsidR="009D304D" w:rsidRPr="00C1158F" w:rsidRDefault="009D304D" w:rsidP="009D304D">
                            <w:pPr>
                              <w:pStyle w:val="Caption"/>
                            </w:pPr>
                            <w:bookmarkStart w:id="330" w:name="_Toc183893739"/>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15</w:t>
                            </w:r>
                            <w:r w:rsidR="00456216">
                              <w:fldChar w:fldCharType="end"/>
                            </w:r>
                            <w:r>
                              <w:t>: Giao diện trang quản lý sản phẩm</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3B04C" id="_x0000_s1118" type="#_x0000_t202" style="position:absolute;margin-left:0;margin-top:246.5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H/a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" stroked="f">
                <v:textbox style="mso-fit-shape-to-text:t" inset="0,0,0,0">
                  <w:txbxContent>
                    <w:p w14:paraId="050075D1" w14:textId="4669DEE9" w:rsidR="009D304D" w:rsidRPr="00C1158F" w:rsidRDefault="009D304D" w:rsidP="009D304D">
                      <w:pPr>
                        <w:pStyle w:val="Caption"/>
                      </w:pPr>
                      <w:bookmarkStart w:id="331" w:name="_Toc183893739"/>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15</w:t>
                      </w:r>
                      <w:r w:rsidR="00456216">
                        <w:fldChar w:fldCharType="end"/>
                      </w:r>
                      <w:r>
                        <w:t>: Giao diện trang quản lý sản phẩm</w:t>
                      </w:r>
                      <w:bookmarkEnd w:id="331"/>
                    </w:p>
                  </w:txbxContent>
                </v:textbox>
              </v:shape>
            </w:pict>
          </mc:Fallback>
        </mc:AlternateContent>
      </w:r>
      <w:r w:rsidRPr="009D304D">
        <w:rPr>
          <w:noProof/>
        </w:rPr>
        <w:drawing>
          <wp:anchor distT="0" distB="0" distL="114300" distR="114300" simplePos="0" relativeHeight="251877376" behindDoc="0" locked="0" layoutInCell="1" allowOverlap="1" wp14:anchorId="7877C9F1" wp14:editId="7AADD2F4">
            <wp:simplePos x="0" y="0"/>
            <wp:positionH relativeFrom="margin">
              <wp:align>left</wp:align>
            </wp:positionH>
            <wp:positionV relativeFrom="paragraph">
              <wp:posOffset>10160</wp:posOffset>
            </wp:positionV>
            <wp:extent cx="5791835" cy="3063240"/>
            <wp:effectExtent l="0" t="0" r="0" b="3810"/>
            <wp:wrapNone/>
            <wp:docPr id="208884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44253" name="Picture 1"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91835" cy="3063240"/>
                    </a:xfrm>
                    <a:prstGeom prst="rect">
                      <a:avLst/>
                    </a:prstGeom>
                  </pic:spPr>
                </pic:pic>
              </a:graphicData>
            </a:graphic>
          </wp:anchor>
        </w:drawing>
      </w:r>
    </w:p>
    <w:p w14:paraId="53F4A562" w14:textId="1253614B" w:rsidR="009D304D" w:rsidRDefault="009D304D" w:rsidP="009D304D"/>
    <w:p w14:paraId="31E489FC" w14:textId="77777777" w:rsidR="009D304D" w:rsidRDefault="009D304D" w:rsidP="009D304D"/>
    <w:p w14:paraId="1D41778D" w14:textId="4D0B66F0" w:rsidR="009D304D" w:rsidRDefault="009D304D" w:rsidP="009D304D"/>
    <w:p w14:paraId="15ABEF5A" w14:textId="77777777" w:rsidR="009D304D" w:rsidRDefault="009D304D" w:rsidP="009D304D"/>
    <w:p w14:paraId="1DE5E11A" w14:textId="77777777" w:rsidR="009D304D" w:rsidRDefault="009D304D" w:rsidP="009D304D"/>
    <w:p w14:paraId="7ADA2A91" w14:textId="77777777" w:rsidR="009D304D" w:rsidRDefault="009D304D" w:rsidP="009D304D"/>
    <w:p w14:paraId="7C644215" w14:textId="77777777" w:rsidR="009D304D" w:rsidRDefault="009D304D" w:rsidP="009D304D"/>
    <w:p w14:paraId="434D5C4D" w14:textId="77777777" w:rsidR="009D304D" w:rsidRDefault="009D304D" w:rsidP="009D304D"/>
    <w:p w14:paraId="29A858A4" w14:textId="77777777" w:rsidR="009D304D" w:rsidRDefault="009D304D" w:rsidP="009D304D"/>
    <w:p w14:paraId="2BDD6D7C" w14:textId="77777777" w:rsidR="009D304D" w:rsidRDefault="009D304D" w:rsidP="009D304D"/>
    <w:p w14:paraId="5AF41BA6" w14:textId="77777777" w:rsidR="009D304D" w:rsidRDefault="009D304D" w:rsidP="009D304D"/>
    <w:p w14:paraId="58098177" w14:textId="25734121" w:rsidR="009D304D" w:rsidRDefault="009D304D" w:rsidP="009D304D"/>
    <w:p w14:paraId="687A6256" w14:textId="5DD4C971" w:rsidR="009D304D" w:rsidRDefault="009D304D" w:rsidP="009D304D"/>
    <w:p w14:paraId="46EB46A9" w14:textId="77777777" w:rsidR="009D304D" w:rsidRDefault="009D304D" w:rsidP="009D304D"/>
    <w:p w14:paraId="3FE18942" w14:textId="0CFFE65A" w:rsidR="009D304D" w:rsidRDefault="009D304D" w:rsidP="009D304D"/>
    <w:p w14:paraId="35D88507" w14:textId="5285A2EF" w:rsidR="009D304D" w:rsidRDefault="009D304D" w:rsidP="009D304D"/>
    <w:p w14:paraId="59109835" w14:textId="34E9A7A8" w:rsidR="009D304D" w:rsidRDefault="009D304D" w:rsidP="009D304D"/>
    <w:p w14:paraId="1F1934B8" w14:textId="7A3E9FCC" w:rsidR="009D304D" w:rsidRDefault="009D304D" w:rsidP="009D304D"/>
    <w:p w14:paraId="47F2BEF1" w14:textId="7AFFCD5B" w:rsidR="009D304D" w:rsidRDefault="009D304D" w:rsidP="009D304D"/>
    <w:p w14:paraId="34560F0E" w14:textId="726DDE5E" w:rsidR="009D304D" w:rsidRDefault="009D304D" w:rsidP="009D304D">
      <w:r>
        <w:rPr>
          <w:noProof/>
        </w:rPr>
        <mc:AlternateContent>
          <mc:Choice Requires="wps">
            <w:drawing>
              <wp:anchor distT="0" distB="0" distL="114300" distR="114300" simplePos="0" relativeHeight="251882496" behindDoc="0" locked="0" layoutInCell="1" allowOverlap="1" wp14:anchorId="7BF8A1AC" wp14:editId="4C5584E8">
                <wp:simplePos x="0" y="0"/>
                <wp:positionH relativeFrom="column">
                  <wp:posOffset>0</wp:posOffset>
                </wp:positionH>
                <wp:positionV relativeFrom="paragraph">
                  <wp:posOffset>3131185</wp:posOffset>
                </wp:positionV>
                <wp:extent cx="5791835" cy="635"/>
                <wp:effectExtent l="0" t="0" r="0" b="0"/>
                <wp:wrapNone/>
                <wp:docPr id="55264538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5548732" w14:textId="15C6399D" w:rsidR="009D304D" w:rsidRPr="00CA3C72" w:rsidRDefault="009D304D" w:rsidP="009D304D">
                            <w:pPr>
                              <w:pStyle w:val="Caption"/>
                            </w:pPr>
                            <w:bookmarkStart w:id="332" w:name="_Toc183893740"/>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16</w:t>
                            </w:r>
                            <w:r w:rsidR="00456216">
                              <w:fldChar w:fldCharType="end"/>
                            </w:r>
                            <w:r>
                              <w:t>: Giao diện trang xem thông tin sản phẩm</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8A1AC" id="_x0000_s1119" type="#_x0000_t202" style="position:absolute;margin-left:0;margin-top:246.55pt;width:456.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1v/GwIAAEA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" stroked="f">
                <v:textbox style="mso-fit-shape-to-text:t" inset="0,0,0,0">
                  <w:txbxContent>
                    <w:p w14:paraId="35548732" w14:textId="15C6399D" w:rsidR="009D304D" w:rsidRPr="00CA3C72" w:rsidRDefault="009D304D" w:rsidP="009D304D">
                      <w:pPr>
                        <w:pStyle w:val="Caption"/>
                      </w:pPr>
                      <w:bookmarkStart w:id="333" w:name="_Toc183893740"/>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16</w:t>
                      </w:r>
                      <w:r w:rsidR="00456216">
                        <w:fldChar w:fldCharType="end"/>
                      </w:r>
                      <w:r>
                        <w:t>: Giao diện trang xem thông tin sản phẩm</w:t>
                      </w:r>
                      <w:bookmarkEnd w:id="333"/>
                    </w:p>
                  </w:txbxContent>
                </v:textbox>
              </v:shape>
            </w:pict>
          </mc:Fallback>
        </mc:AlternateContent>
      </w:r>
      <w:r w:rsidRPr="009D304D">
        <w:rPr>
          <w:noProof/>
        </w:rPr>
        <w:drawing>
          <wp:anchor distT="0" distB="0" distL="114300" distR="114300" simplePos="0" relativeHeight="251880448" behindDoc="0" locked="0" layoutInCell="1" allowOverlap="1" wp14:anchorId="37EBC67E" wp14:editId="187C7C00">
            <wp:simplePos x="0" y="0"/>
            <wp:positionH relativeFrom="margin">
              <wp:align>left</wp:align>
            </wp:positionH>
            <wp:positionV relativeFrom="paragraph">
              <wp:posOffset>10795</wp:posOffset>
            </wp:positionV>
            <wp:extent cx="5791835" cy="3063240"/>
            <wp:effectExtent l="0" t="0" r="0" b="3810"/>
            <wp:wrapNone/>
            <wp:docPr id="154311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12003" name="Picture 1"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91835" cy="3063240"/>
                    </a:xfrm>
                    <a:prstGeom prst="rect">
                      <a:avLst/>
                    </a:prstGeom>
                  </pic:spPr>
                </pic:pic>
              </a:graphicData>
            </a:graphic>
          </wp:anchor>
        </w:drawing>
      </w:r>
    </w:p>
    <w:p w14:paraId="659BBE8D" w14:textId="01B8E81B" w:rsidR="009D304D" w:rsidRDefault="009D304D" w:rsidP="009D304D"/>
    <w:p w14:paraId="096ACFA1" w14:textId="5C225391" w:rsidR="009D304D" w:rsidRDefault="009D304D" w:rsidP="009D304D"/>
    <w:p w14:paraId="21B90AB4" w14:textId="11B66C28" w:rsidR="009D304D" w:rsidRDefault="009D304D" w:rsidP="009D304D"/>
    <w:p w14:paraId="6B7F2D27" w14:textId="04D830A4" w:rsidR="009D304D" w:rsidRDefault="009D304D" w:rsidP="009D304D"/>
    <w:p w14:paraId="15E9B6F5" w14:textId="1A0C5217" w:rsidR="009D304D" w:rsidRDefault="009D304D" w:rsidP="009D304D"/>
    <w:p w14:paraId="5AF1D0C3" w14:textId="5FE0D92D" w:rsidR="009D304D" w:rsidRDefault="009D304D" w:rsidP="009D304D"/>
    <w:p w14:paraId="565CA0D2" w14:textId="7B0F5A7C" w:rsidR="009D304D" w:rsidRDefault="009D304D" w:rsidP="009D304D"/>
    <w:p w14:paraId="22A3A5F6" w14:textId="54426EBD" w:rsidR="009D304D" w:rsidRDefault="009D304D" w:rsidP="009D304D"/>
    <w:p w14:paraId="75EA6C7E" w14:textId="77777777" w:rsidR="009D304D" w:rsidRDefault="009D304D" w:rsidP="009D304D"/>
    <w:p w14:paraId="68D2F5C7" w14:textId="77777777" w:rsidR="009D304D" w:rsidRDefault="009D304D" w:rsidP="009D304D"/>
    <w:p w14:paraId="280AD29A" w14:textId="77777777" w:rsidR="009D304D" w:rsidRDefault="009D304D" w:rsidP="009D304D"/>
    <w:p w14:paraId="642C0566" w14:textId="77777777" w:rsidR="009D304D" w:rsidRDefault="009D304D" w:rsidP="009D304D"/>
    <w:p w14:paraId="0796D19C" w14:textId="77777777" w:rsidR="009D304D" w:rsidRDefault="009D304D" w:rsidP="009D304D"/>
    <w:p w14:paraId="105B2F48" w14:textId="77777777" w:rsidR="009D304D" w:rsidRDefault="009D304D" w:rsidP="009D304D"/>
    <w:p w14:paraId="27CE9C50" w14:textId="77777777" w:rsidR="009D304D" w:rsidRDefault="009D304D" w:rsidP="009D304D"/>
    <w:p w14:paraId="6118A1DA" w14:textId="77777777" w:rsidR="009D304D" w:rsidRDefault="009D304D" w:rsidP="009D304D"/>
    <w:p w14:paraId="00B06C25" w14:textId="77777777" w:rsidR="009D304D" w:rsidRDefault="009D304D" w:rsidP="009D304D"/>
    <w:p w14:paraId="04B29622" w14:textId="77777777" w:rsidR="009D304D" w:rsidRDefault="009D304D" w:rsidP="009D304D"/>
    <w:p w14:paraId="08EA5E0C" w14:textId="77777777" w:rsidR="009D304D" w:rsidRDefault="009D304D" w:rsidP="009D304D"/>
    <w:p w14:paraId="4097EA33" w14:textId="77777777" w:rsidR="009D304D" w:rsidRDefault="009D304D" w:rsidP="009D304D"/>
    <w:p w14:paraId="6E6C68CC" w14:textId="77777777" w:rsidR="009D304D" w:rsidRDefault="009D304D" w:rsidP="009D304D"/>
    <w:p w14:paraId="2646FDC4" w14:textId="1A3213EF" w:rsidR="009D304D" w:rsidRDefault="009D304D" w:rsidP="009D304D">
      <w:r w:rsidRPr="009D304D">
        <w:rPr>
          <w:noProof/>
        </w:rPr>
        <w:lastRenderedPageBreak/>
        <w:drawing>
          <wp:anchor distT="0" distB="0" distL="114300" distR="114300" simplePos="0" relativeHeight="251883520" behindDoc="0" locked="0" layoutInCell="1" allowOverlap="1" wp14:anchorId="4B142029" wp14:editId="74450FCF">
            <wp:simplePos x="0" y="0"/>
            <wp:positionH relativeFrom="margin">
              <wp:align>left</wp:align>
            </wp:positionH>
            <wp:positionV relativeFrom="paragraph">
              <wp:posOffset>4445</wp:posOffset>
            </wp:positionV>
            <wp:extent cx="5791835" cy="3063240"/>
            <wp:effectExtent l="0" t="0" r="0" b="3810"/>
            <wp:wrapNone/>
            <wp:docPr id="1775104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04844"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91835" cy="3063240"/>
                    </a:xfrm>
                    <a:prstGeom prst="rect">
                      <a:avLst/>
                    </a:prstGeom>
                  </pic:spPr>
                </pic:pic>
              </a:graphicData>
            </a:graphic>
          </wp:anchor>
        </w:drawing>
      </w:r>
    </w:p>
    <w:p w14:paraId="7410D7D1" w14:textId="77777777" w:rsidR="009D304D" w:rsidRDefault="009D304D" w:rsidP="009D304D"/>
    <w:p w14:paraId="05711227" w14:textId="77777777" w:rsidR="009D304D" w:rsidRDefault="009D304D" w:rsidP="009D304D"/>
    <w:p w14:paraId="60054791" w14:textId="77777777" w:rsidR="009D304D" w:rsidRDefault="009D304D" w:rsidP="009D304D"/>
    <w:p w14:paraId="5FCFC7BB" w14:textId="77777777" w:rsidR="009D304D" w:rsidRDefault="009D304D" w:rsidP="009D304D"/>
    <w:p w14:paraId="23795C1D" w14:textId="77777777" w:rsidR="009D304D" w:rsidRDefault="009D304D" w:rsidP="009D304D"/>
    <w:p w14:paraId="0FBD36F2" w14:textId="7C19473D" w:rsidR="009D304D" w:rsidRDefault="009D304D" w:rsidP="009D304D"/>
    <w:p w14:paraId="17E01BCA" w14:textId="77777777" w:rsidR="009D304D" w:rsidRDefault="009D304D" w:rsidP="009D304D"/>
    <w:p w14:paraId="34050302" w14:textId="6F6C66B4" w:rsidR="009D304D" w:rsidRDefault="009D304D" w:rsidP="009D304D"/>
    <w:p w14:paraId="27219E7A" w14:textId="77777777" w:rsidR="009D304D" w:rsidRDefault="009D304D" w:rsidP="009D304D"/>
    <w:p w14:paraId="7C9416F3" w14:textId="77777777" w:rsidR="009D304D" w:rsidRDefault="009D304D" w:rsidP="009D304D"/>
    <w:p w14:paraId="5F4F5411" w14:textId="284BBE91" w:rsidR="009D304D" w:rsidRDefault="009D304D" w:rsidP="009D304D"/>
    <w:p w14:paraId="4FE795A5" w14:textId="4A2A1476" w:rsidR="009D304D" w:rsidRDefault="009D304D" w:rsidP="009D304D"/>
    <w:p w14:paraId="6BEB6020" w14:textId="6C56E0ED" w:rsidR="009D304D" w:rsidRDefault="009D304D" w:rsidP="009D304D"/>
    <w:p w14:paraId="36B309D9" w14:textId="3ECBCEFA" w:rsidR="009D304D" w:rsidRDefault="009D304D" w:rsidP="009D304D"/>
    <w:p w14:paraId="0A4917A4" w14:textId="60A961F9" w:rsidR="009D304D" w:rsidRDefault="009D304D" w:rsidP="009D304D"/>
    <w:p w14:paraId="3045BE7F" w14:textId="71C3ABA6" w:rsidR="009D304D" w:rsidRDefault="009D304D" w:rsidP="009D304D"/>
    <w:p w14:paraId="4E0DAFBE" w14:textId="3B589B91" w:rsidR="009D304D" w:rsidRDefault="009D304D" w:rsidP="009D304D"/>
    <w:p w14:paraId="0D73D64D" w14:textId="0BB8422F" w:rsidR="009D304D" w:rsidRDefault="009D304D" w:rsidP="009D304D">
      <w:r>
        <w:rPr>
          <w:noProof/>
        </w:rPr>
        <mc:AlternateContent>
          <mc:Choice Requires="wps">
            <w:drawing>
              <wp:anchor distT="0" distB="0" distL="114300" distR="114300" simplePos="0" relativeHeight="251885568" behindDoc="0" locked="0" layoutInCell="1" allowOverlap="1" wp14:anchorId="44C3F719" wp14:editId="36CFC1C4">
                <wp:simplePos x="0" y="0"/>
                <wp:positionH relativeFrom="margin">
                  <wp:align>left</wp:align>
                </wp:positionH>
                <wp:positionV relativeFrom="paragraph">
                  <wp:posOffset>8255</wp:posOffset>
                </wp:positionV>
                <wp:extent cx="5791835" cy="635"/>
                <wp:effectExtent l="0" t="0" r="0" b="6985"/>
                <wp:wrapNone/>
                <wp:docPr id="69898238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EF6BA2F" w14:textId="21DB91BA" w:rsidR="009D304D" w:rsidRPr="003B635B" w:rsidRDefault="009D304D" w:rsidP="009D304D">
                            <w:pPr>
                              <w:pStyle w:val="Caption"/>
                            </w:pPr>
                            <w:bookmarkStart w:id="334" w:name="_Toc183893741"/>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17</w:t>
                            </w:r>
                            <w:r w:rsidR="00456216">
                              <w:fldChar w:fldCharType="end"/>
                            </w:r>
                            <w:r>
                              <w:t>: Giao diện trang chỉnh sửa sản phẩm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3F719" id="_x0000_s1120" type="#_x0000_t202" style="position:absolute;margin-left:0;margin-top:.65pt;width:456.05pt;height:.05pt;z-index:251885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" stroked="f">
                <v:textbox style="mso-fit-shape-to-text:t" inset="0,0,0,0">
                  <w:txbxContent>
                    <w:p w14:paraId="2EF6BA2F" w14:textId="21DB91BA" w:rsidR="009D304D" w:rsidRPr="003B635B" w:rsidRDefault="009D304D" w:rsidP="009D304D">
                      <w:pPr>
                        <w:pStyle w:val="Caption"/>
                      </w:pPr>
                      <w:bookmarkStart w:id="335" w:name="_Toc183893741"/>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17</w:t>
                      </w:r>
                      <w:r w:rsidR="00456216">
                        <w:fldChar w:fldCharType="end"/>
                      </w:r>
                      <w:r>
                        <w:t>: Giao diện trang chỉnh sửa sản phẩm</w:t>
                      </w:r>
                      <w:bookmarkEnd w:id="335"/>
                    </w:p>
                  </w:txbxContent>
                </v:textbox>
                <w10:wrap anchorx="margin"/>
              </v:shape>
            </w:pict>
          </mc:Fallback>
        </mc:AlternateContent>
      </w:r>
    </w:p>
    <w:p w14:paraId="48C4FDC5" w14:textId="0E2748E1" w:rsidR="009D304D" w:rsidRDefault="009D304D" w:rsidP="009D304D"/>
    <w:p w14:paraId="16178617" w14:textId="563D417A" w:rsidR="009D304D" w:rsidRDefault="009D304D" w:rsidP="009D304D"/>
    <w:p w14:paraId="04B51227" w14:textId="337F6762" w:rsidR="009D304D" w:rsidRDefault="009D304D" w:rsidP="009D304D">
      <w:r>
        <w:rPr>
          <w:noProof/>
        </w:rPr>
        <mc:AlternateContent>
          <mc:Choice Requires="wps">
            <w:drawing>
              <wp:anchor distT="0" distB="0" distL="114300" distR="114300" simplePos="0" relativeHeight="251888640" behindDoc="0" locked="0" layoutInCell="1" allowOverlap="1" wp14:anchorId="39ADE634" wp14:editId="27F27DD8">
                <wp:simplePos x="0" y="0"/>
                <wp:positionH relativeFrom="column">
                  <wp:posOffset>0</wp:posOffset>
                </wp:positionH>
                <wp:positionV relativeFrom="paragraph">
                  <wp:posOffset>3128010</wp:posOffset>
                </wp:positionV>
                <wp:extent cx="5791835" cy="635"/>
                <wp:effectExtent l="0" t="0" r="0" b="0"/>
                <wp:wrapNone/>
                <wp:docPr id="132021188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8653AD2" w14:textId="2DC6ADD2" w:rsidR="009D304D" w:rsidRPr="007934F7" w:rsidRDefault="009D304D" w:rsidP="009D304D">
                            <w:pPr>
                              <w:pStyle w:val="Caption"/>
                            </w:pPr>
                            <w:bookmarkStart w:id="336" w:name="_Toc183893742"/>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18</w:t>
                            </w:r>
                            <w:r w:rsidR="00456216">
                              <w:fldChar w:fldCharType="end"/>
                            </w:r>
                            <w:r>
                              <w:t>: Giao diện trang xóa sản phẩm</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E634" id="_x0000_s1121" type="#_x0000_t202" style="position:absolute;margin-left:0;margin-top:246.3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oAhGg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" stroked="f">
                <v:textbox style="mso-fit-shape-to-text:t" inset="0,0,0,0">
                  <w:txbxContent>
                    <w:p w14:paraId="18653AD2" w14:textId="2DC6ADD2" w:rsidR="009D304D" w:rsidRPr="007934F7" w:rsidRDefault="009D304D" w:rsidP="009D304D">
                      <w:pPr>
                        <w:pStyle w:val="Caption"/>
                      </w:pPr>
                      <w:bookmarkStart w:id="337" w:name="_Toc183893742"/>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18</w:t>
                      </w:r>
                      <w:r w:rsidR="00456216">
                        <w:fldChar w:fldCharType="end"/>
                      </w:r>
                      <w:r>
                        <w:t>: Giao diện trang xóa sản phẩm</w:t>
                      </w:r>
                      <w:bookmarkEnd w:id="337"/>
                    </w:p>
                  </w:txbxContent>
                </v:textbox>
              </v:shape>
            </w:pict>
          </mc:Fallback>
        </mc:AlternateContent>
      </w:r>
      <w:r w:rsidRPr="009D304D">
        <w:rPr>
          <w:noProof/>
        </w:rPr>
        <w:drawing>
          <wp:anchor distT="0" distB="0" distL="114300" distR="114300" simplePos="0" relativeHeight="251886592" behindDoc="0" locked="0" layoutInCell="1" allowOverlap="1" wp14:anchorId="324ABE47" wp14:editId="24F55EDD">
            <wp:simplePos x="0" y="0"/>
            <wp:positionH relativeFrom="margin">
              <wp:align>left</wp:align>
            </wp:positionH>
            <wp:positionV relativeFrom="paragraph">
              <wp:posOffset>4445</wp:posOffset>
            </wp:positionV>
            <wp:extent cx="5791835" cy="3066415"/>
            <wp:effectExtent l="0" t="0" r="0" b="635"/>
            <wp:wrapNone/>
            <wp:docPr id="12855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764" name="Picture 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91835" cy="3066415"/>
                    </a:xfrm>
                    <a:prstGeom prst="rect">
                      <a:avLst/>
                    </a:prstGeom>
                  </pic:spPr>
                </pic:pic>
              </a:graphicData>
            </a:graphic>
          </wp:anchor>
        </w:drawing>
      </w:r>
    </w:p>
    <w:p w14:paraId="14FC07FF" w14:textId="5386B2D9" w:rsidR="009D304D" w:rsidRDefault="009D304D" w:rsidP="009D304D"/>
    <w:p w14:paraId="5183723F" w14:textId="77777777" w:rsidR="009D304D" w:rsidRDefault="009D304D" w:rsidP="009D304D"/>
    <w:p w14:paraId="5C14A44D" w14:textId="77777777" w:rsidR="009D304D" w:rsidRDefault="009D304D" w:rsidP="009D304D"/>
    <w:p w14:paraId="76871DCB" w14:textId="77777777" w:rsidR="009D304D" w:rsidRDefault="009D304D" w:rsidP="009D304D"/>
    <w:p w14:paraId="5D161A18" w14:textId="77777777" w:rsidR="009D304D" w:rsidRDefault="009D304D" w:rsidP="009D304D"/>
    <w:p w14:paraId="2E40B75F" w14:textId="77777777" w:rsidR="009D304D" w:rsidRDefault="009D304D" w:rsidP="009D304D"/>
    <w:p w14:paraId="1AB85484" w14:textId="77777777" w:rsidR="009D304D" w:rsidRDefault="009D304D" w:rsidP="009D304D"/>
    <w:p w14:paraId="069BFD1C" w14:textId="77777777" w:rsidR="009D304D" w:rsidRDefault="009D304D" w:rsidP="009D304D"/>
    <w:p w14:paraId="0E33775F" w14:textId="77777777" w:rsidR="009D304D" w:rsidRDefault="009D304D" w:rsidP="009D304D"/>
    <w:p w14:paraId="6068ACB6" w14:textId="77777777" w:rsidR="009D304D" w:rsidRDefault="009D304D" w:rsidP="009D304D"/>
    <w:p w14:paraId="3DBD12D1" w14:textId="24CE3DF4" w:rsidR="009D304D" w:rsidRDefault="009D304D" w:rsidP="009D304D"/>
    <w:p w14:paraId="7E3BA0A8" w14:textId="77777777" w:rsidR="009D304D" w:rsidRDefault="009D304D" w:rsidP="009D304D"/>
    <w:p w14:paraId="227F008C" w14:textId="77777777" w:rsidR="009D304D" w:rsidRDefault="009D304D" w:rsidP="009D304D"/>
    <w:p w14:paraId="502B7C0A" w14:textId="77777777" w:rsidR="009D304D" w:rsidRDefault="009D304D" w:rsidP="009D304D"/>
    <w:p w14:paraId="24E4BA78" w14:textId="77777777" w:rsidR="009D304D" w:rsidRDefault="009D304D" w:rsidP="009D304D"/>
    <w:p w14:paraId="3403AB1C" w14:textId="77777777" w:rsidR="009D304D" w:rsidRDefault="009D304D" w:rsidP="009D304D"/>
    <w:p w14:paraId="48086144" w14:textId="77777777" w:rsidR="009D304D" w:rsidRDefault="009D304D" w:rsidP="009D304D"/>
    <w:p w14:paraId="7AC5F5D2" w14:textId="77777777" w:rsidR="009D304D" w:rsidRDefault="009D304D" w:rsidP="009D304D"/>
    <w:p w14:paraId="6990F217" w14:textId="77777777" w:rsidR="009D304D" w:rsidRDefault="009D304D" w:rsidP="009D304D"/>
    <w:p w14:paraId="4F6F45F2" w14:textId="77777777" w:rsidR="009D304D" w:rsidRDefault="009D304D" w:rsidP="009D304D"/>
    <w:p w14:paraId="482156D1" w14:textId="77777777" w:rsidR="009D304D" w:rsidRDefault="009D304D" w:rsidP="009D304D"/>
    <w:p w14:paraId="16D0D4B0" w14:textId="77777777" w:rsidR="008373D9" w:rsidRDefault="008373D9" w:rsidP="009D304D"/>
    <w:p w14:paraId="0786F017" w14:textId="76E7C7F9" w:rsidR="008373D9" w:rsidRDefault="008373D9" w:rsidP="009D304D">
      <w:r>
        <w:rPr>
          <w:noProof/>
        </w:rPr>
        <w:lastRenderedPageBreak/>
        <mc:AlternateContent>
          <mc:Choice Requires="wps">
            <w:drawing>
              <wp:anchor distT="0" distB="0" distL="114300" distR="114300" simplePos="0" relativeHeight="251891712" behindDoc="0" locked="0" layoutInCell="1" allowOverlap="1" wp14:anchorId="34EF9986" wp14:editId="693DE108">
                <wp:simplePos x="0" y="0"/>
                <wp:positionH relativeFrom="column">
                  <wp:posOffset>0</wp:posOffset>
                </wp:positionH>
                <wp:positionV relativeFrom="paragraph">
                  <wp:posOffset>3134360</wp:posOffset>
                </wp:positionV>
                <wp:extent cx="5791835" cy="635"/>
                <wp:effectExtent l="0" t="0" r="0" b="0"/>
                <wp:wrapNone/>
                <wp:docPr id="74121392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0B6FBD2" w14:textId="23354C9D" w:rsidR="008373D9" w:rsidRPr="00C951A8" w:rsidRDefault="008373D9" w:rsidP="008373D9">
                            <w:pPr>
                              <w:pStyle w:val="Caption"/>
                            </w:pPr>
                            <w:bookmarkStart w:id="338" w:name="_Toc183893743"/>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19</w:t>
                            </w:r>
                            <w:r w:rsidR="00456216">
                              <w:fldChar w:fldCharType="end"/>
                            </w:r>
                            <w:r>
                              <w:t>: Giao diện trang thêm sản phẩm mới</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F9986" id="_x0000_s1122" type="#_x0000_t202" style="position:absolute;margin-left:0;margin-top:246.8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u1OGwIAAEA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" stroked="f">
                <v:textbox style="mso-fit-shape-to-text:t" inset="0,0,0,0">
                  <w:txbxContent>
                    <w:p w14:paraId="00B6FBD2" w14:textId="23354C9D" w:rsidR="008373D9" w:rsidRPr="00C951A8" w:rsidRDefault="008373D9" w:rsidP="008373D9">
                      <w:pPr>
                        <w:pStyle w:val="Caption"/>
                      </w:pPr>
                      <w:bookmarkStart w:id="339" w:name="_Toc183893743"/>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19</w:t>
                      </w:r>
                      <w:r w:rsidR="00456216">
                        <w:fldChar w:fldCharType="end"/>
                      </w:r>
                      <w:r>
                        <w:t>: Giao diện trang thêm sản phẩm mới</w:t>
                      </w:r>
                      <w:bookmarkEnd w:id="339"/>
                    </w:p>
                  </w:txbxContent>
                </v:textbox>
              </v:shape>
            </w:pict>
          </mc:Fallback>
        </mc:AlternateContent>
      </w:r>
      <w:r w:rsidRPr="008373D9">
        <w:rPr>
          <w:noProof/>
        </w:rPr>
        <w:drawing>
          <wp:anchor distT="0" distB="0" distL="114300" distR="114300" simplePos="0" relativeHeight="251889664" behindDoc="0" locked="0" layoutInCell="1" allowOverlap="1" wp14:anchorId="31C6BD6C" wp14:editId="604C14C3">
            <wp:simplePos x="0" y="0"/>
            <wp:positionH relativeFrom="margin">
              <wp:align>left</wp:align>
            </wp:positionH>
            <wp:positionV relativeFrom="paragraph">
              <wp:posOffset>4445</wp:posOffset>
            </wp:positionV>
            <wp:extent cx="5791835" cy="3072765"/>
            <wp:effectExtent l="0" t="0" r="0" b="0"/>
            <wp:wrapNone/>
            <wp:docPr id="985091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91805"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91835" cy="3072765"/>
                    </a:xfrm>
                    <a:prstGeom prst="rect">
                      <a:avLst/>
                    </a:prstGeom>
                  </pic:spPr>
                </pic:pic>
              </a:graphicData>
            </a:graphic>
          </wp:anchor>
        </w:drawing>
      </w:r>
    </w:p>
    <w:p w14:paraId="6C2C4F40" w14:textId="3E50CACA" w:rsidR="008373D9" w:rsidRDefault="008373D9" w:rsidP="009D304D"/>
    <w:p w14:paraId="5EAFA5CA" w14:textId="77777777" w:rsidR="008373D9" w:rsidRDefault="008373D9" w:rsidP="009D304D"/>
    <w:p w14:paraId="04ECF484" w14:textId="77777777" w:rsidR="008373D9" w:rsidRDefault="008373D9" w:rsidP="009D304D"/>
    <w:p w14:paraId="1FF46C50" w14:textId="77777777" w:rsidR="008373D9" w:rsidRDefault="008373D9" w:rsidP="009D304D"/>
    <w:p w14:paraId="3BBBBD5B" w14:textId="77777777" w:rsidR="008373D9" w:rsidRDefault="008373D9" w:rsidP="009D304D"/>
    <w:p w14:paraId="67C4A79A" w14:textId="77777777" w:rsidR="008373D9" w:rsidRDefault="008373D9" w:rsidP="009D304D"/>
    <w:p w14:paraId="1114C64B" w14:textId="77777777" w:rsidR="008373D9" w:rsidRDefault="008373D9" w:rsidP="009D304D"/>
    <w:p w14:paraId="7C599575" w14:textId="77777777" w:rsidR="008373D9" w:rsidRDefault="008373D9" w:rsidP="009D304D"/>
    <w:p w14:paraId="6F028846" w14:textId="77777777" w:rsidR="008373D9" w:rsidRDefault="008373D9" w:rsidP="009D304D"/>
    <w:p w14:paraId="6AE8D454" w14:textId="77777777" w:rsidR="008373D9" w:rsidRDefault="008373D9" w:rsidP="009D304D"/>
    <w:p w14:paraId="3E6C94CC" w14:textId="77777777" w:rsidR="008373D9" w:rsidRDefault="008373D9" w:rsidP="009D304D"/>
    <w:p w14:paraId="068DE133" w14:textId="77777777" w:rsidR="008373D9" w:rsidRDefault="008373D9" w:rsidP="009D304D"/>
    <w:p w14:paraId="390C6428" w14:textId="77777777" w:rsidR="008373D9" w:rsidRDefault="008373D9" w:rsidP="009D304D"/>
    <w:p w14:paraId="4ADF7B2E" w14:textId="77777777" w:rsidR="008373D9" w:rsidRDefault="008373D9" w:rsidP="009D304D"/>
    <w:p w14:paraId="34045914" w14:textId="77777777" w:rsidR="008373D9" w:rsidRDefault="008373D9" w:rsidP="009D304D"/>
    <w:p w14:paraId="39F1A3FA" w14:textId="77777777" w:rsidR="008373D9" w:rsidRDefault="008373D9" w:rsidP="009D304D"/>
    <w:p w14:paraId="76ECBE16" w14:textId="77777777" w:rsidR="008373D9" w:rsidRDefault="008373D9" w:rsidP="009D304D"/>
    <w:p w14:paraId="45C27616" w14:textId="77777777" w:rsidR="008373D9" w:rsidRDefault="008373D9" w:rsidP="009D304D"/>
    <w:p w14:paraId="2059E595" w14:textId="77777777" w:rsidR="008373D9" w:rsidRPr="009D304D" w:rsidRDefault="008373D9" w:rsidP="009D304D"/>
    <w:p w14:paraId="0015403E" w14:textId="04385BDF" w:rsidR="00121A61" w:rsidRDefault="00121A61" w:rsidP="00121A61">
      <w:pPr>
        <w:pStyle w:val="Heading3"/>
      </w:pPr>
      <w:bookmarkStart w:id="340" w:name="_Toc183894001"/>
      <w:r>
        <w:t>Trang thống kê</w:t>
      </w:r>
      <w:bookmarkEnd w:id="340"/>
    </w:p>
    <w:p w14:paraId="749F76F4" w14:textId="52080D5B" w:rsidR="00676338" w:rsidRDefault="00676338" w:rsidP="00676338">
      <w:r>
        <w:rPr>
          <w:noProof/>
        </w:rPr>
        <mc:AlternateContent>
          <mc:Choice Requires="wps">
            <w:drawing>
              <wp:anchor distT="0" distB="0" distL="114300" distR="114300" simplePos="0" relativeHeight="251894784" behindDoc="0" locked="0" layoutInCell="1" allowOverlap="1" wp14:anchorId="19F53AD8" wp14:editId="6F6F3FB1">
                <wp:simplePos x="0" y="0"/>
                <wp:positionH relativeFrom="column">
                  <wp:posOffset>0</wp:posOffset>
                </wp:positionH>
                <wp:positionV relativeFrom="paragraph">
                  <wp:posOffset>3134360</wp:posOffset>
                </wp:positionV>
                <wp:extent cx="5791835" cy="635"/>
                <wp:effectExtent l="0" t="0" r="0" b="0"/>
                <wp:wrapNone/>
                <wp:docPr id="16287224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DD4AFBF" w14:textId="4BBB7EFF" w:rsidR="00676338" w:rsidRPr="00C00B03" w:rsidRDefault="00676338" w:rsidP="00676338">
                            <w:pPr>
                              <w:pStyle w:val="Caption"/>
                            </w:pPr>
                            <w:bookmarkStart w:id="341" w:name="_Toc183893744"/>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20</w:t>
                            </w:r>
                            <w:r w:rsidR="00456216">
                              <w:fldChar w:fldCharType="end"/>
                            </w:r>
                            <w:r>
                              <w:t>: Giao diện trang thống kê</w:t>
                            </w:r>
                            <w:r w:rsidR="00F031EA">
                              <w:t xml:space="preserve"> của Admin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53AD8" id="_x0000_s1123" type="#_x0000_t202" style="position:absolute;margin-left:0;margin-top:246.8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" stroked="f">
                <v:textbox style="mso-fit-shape-to-text:t" inset="0,0,0,0">
                  <w:txbxContent>
                    <w:p w14:paraId="4DD4AFBF" w14:textId="4BBB7EFF" w:rsidR="00676338" w:rsidRPr="00C00B03" w:rsidRDefault="00676338" w:rsidP="00676338">
                      <w:pPr>
                        <w:pStyle w:val="Caption"/>
                      </w:pPr>
                      <w:bookmarkStart w:id="342" w:name="_Toc183893744"/>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20</w:t>
                      </w:r>
                      <w:r w:rsidR="00456216">
                        <w:fldChar w:fldCharType="end"/>
                      </w:r>
                      <w:r>
                        <w:t>: Giao diện trang thống kê</w:t>
                      </w:r>
                      <w:r w:rsidR="00F031EA">
                        <w:t xml:space="preserve"> của Admin</w:t>
                      </w:r>
                      <w:bookmarkEnd w:id="342"/>
                    </w:p>
                  </w:txbxContent>
                </v:textbox>
              </v:shape>
            </w:pict>
          </mc:Fallback>
        </mc:AlternateContent>
      </w:r>
      <w:r w:rsidRPr="00676338">
        <w:rPr>
          <w:noProof/>
        </w:rPr>
        <w:drawing>
          <wp:anchor distT="0" distB="0" distL="114300" distR="114300" simplePos="0" relativeHeight="251892736" behindDoc="0" locked="0" layoutInCell="1" allowOverlap="1" wp14:anchorId="2AC57A19" wp14:editId="74CA2F5D">
            <wp:simplePos x="0" y="0"/>
            <wp:positionH relativeFrom="margin">
              <wp:align>left</wp:align>
            </wp:positionH>
            <wp:positionV relativeFrom="paragraph">
              <wp:posOffset>10795</wp:posOffset>
            </wp:positionV>
            <wp:extent cx="5791835" cy="3066415"/>
            <wp:effectExtent l="0" t="0" r="0" b="635"/>
            <wp:wrapNone/>
            <wp:docPr id="16242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763"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3066415"/>
                    </a:xfrm>
                    <a:prstGeom prst="rect">
                      <a:avLst/>
                    </a:prstGeom>
                  </pic:spPr>
                </pic:pic>
              </a:graphicData>
            </a:graphic>
          </wp:anchor>
        </w:drawing>
      </w:r>
    </w:p>
    <w:p w14:paraId="2D925E33" w14:textId="4AECF481" w:rsidR="00676338" w:rsidRDefault="00676338" w:rsidP="00676338"/>
    <w:p w14:paraId="72C0FC47" w14:textId="77777777" w:rsidR="00676338" w:rsidRDefault="00676338" w:rsidP="00676338"/>
    <w:p w14:paraId="0C453EB2" w14:textId="77777777" w:rsidR="00676338" w:rsidRDefault="00676338" w:rsidP="00676338"/>
    <w:p w14:paraId="53FD422A" w14:textId="77777777" w:rsidR="00676338" w:rsidRDefault="00676338" w:rsidP="00676338"/>
    <w:p w14:paraId="712A1E5B" w14:textId="77777777" w:rsidR="00676338" w:rsidRDefault="00676338" w:rsidP="00676338"/>
    <w:p w14:paraId="3B02AE8A" w14:textId="77777777" w:rsidR="00676338" w:rsidRDefault="00676338" w:rsidP="00676338"/>
    <w:p w14:paraId="0E34F696" w14:textId="77777777" w:rsidR="00676338" w:rsidRDefault="00676338" w:rsidP="00676338"/>
    <w:p w14:paraId="7B58F512" w14:textId="77777777" w:rsidR="00676338" w:rsidRDefault="00676338" w:rsidP="00676338"/>
    <w:p w14:paraId="16838072" w14:textId="77777777" w:rsidR="00676338" w:rsidRDefault="00676338" w:rsidP="00676338"/>
    <w:p w14:paraId="22259360" w14:textId="77777777" w:rsidR="00676338" w:rsidRDefault="00676338" w:rsidP="00676338"/>
    <w:p w14:paraId="3533C0BC" w14:textId="77777777" w:rsidR="00676338" w:rsidRDefault="00676338" w:rsidP="00676338"/>
    <w:p w14:paraId="4B55D1D7" w14:textId="77777777" w:rsidR="00676338" w:rsidRDefault="00676338" w:rsidP="00676338"/>
    <w:p w14:paraId="1F08D5F4" w14:textId="77777777" w:rsidR="00676338" w:rsidRDefault="00676338" w:rsidP="00676338"/>
    <w:p w14:paraId="1E6F7156" w14:textId="77777777" w:rsidR="00676338" w:rsidRDefault="00676338" w:rsidP="00676338"/>
    <w:p w14:paraId="3A2EC0D2" w14:textId="77777777" w:rsidR="00676338" w:rsidRDefault="00676338" w:rsidP="00676338"/>
    <w:p w14:paraId="7D4E55E1" w14:textId="77777777" w:rsidR="00676338" w:rsidRDefault="00676338" w:rsidP="00676338"/>
    <w:p w14:paraId="091CEF56" w14:textId="77777777" w:rsidR="00676338" w:rsidRDefault="00676338" w:rsidP="00676338"/>
    <w:p w14:paraId="18048570" w14:textId="77777777" w:rsidR="00676338" w:rsidRPr="00676338" w:rsidRDefault="00676338" w:rsidP="00676338"/>
    <w:p w14:paraId="79A4C0CB" w14:textId="77777777" w:rsidR="004102BF" w:rsidRDefault="004102BF" w:rsidP="004102BF"/>
    <w:p w14:paraId="69834272" w14:textId="77777777" w:rsidR="00676338" w:rsidRDefault="00676338" w:rsidP="004102BF"/>
    <w:p w14:paraId="6555C77B" w14:textId="77777777" w:rsidR="00676338" w:rsidRDefault="00676338" w:rsidP="004102BF"/>
    <w:p w14:paraId="05B5A621" w14:textId="574812F0" w:rsidR="00676338" w:rsidRDefault="00676338" w:rsidP="004102BF">
      <w:r>
        <w:rPr>
          <w:noProof/>
        </w:rPr>
        <w:lastRenderedPageBreak/>
        <mc:AlternateContent>
          <mc:Choice Requires="wps">
            <w:drawing>
              <wp:anchor distT="0" distB="0" distL="114300" distR="114300" simplePos="0" relativeHeight="251897856" behindDoc="0" locked="0" layoutInCell="1" allowOverlap="1" wp14:anchorId="030B7841" wp14:editId="5714029E">
                <wp:simplePos x="0" y="0"/>
                <wp:positionH relativeFrom="column">
                  <wp:posOffset>0</wp:posOffset>
                </wp:positionH>
                <wp:positionV relativeFrom="paragraph">
                  <wp:posOffset>3126740</wp:posOffset>
                </wp:positionV>
                <wp:extent cx="5791835" cy="635"/>
                <wp:effectExtent l="0" t="0" r="0" b="0"/>
                <wp:wrapNone/>
                <wp:docPr id="206774300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8C14647" w14:textId="60EE2876" w:rsidR="00676338" w:rsidRPr="00AF4DFE" w:rsidRDefault="00676338" w:rsidP="00676338">
                            <w:pPr>
                              <w:pStyle w:val="Caption"/>
                            </w:pPr>
                            <w:bookmarkStart w:id="343" w:name="_Toc183893745"/>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21</w:t>
                            </w:r>
                            <w:r w:rsidR="00456216">
                              <w:fldChar w:fldCharType="end"/>
                            </w:r>
                            <w:r>
                              <w:t>: Giao diện trang xem chi tiết hóa đơn thống kê</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B7841" id="_x0000_s1124" type="#_x0000_t202" style="position:absolute;margin-left:0;margin-top:246.2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JiGwIAAEA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" stroked="f">
                <v:textbox style="mso-fit-shape-to-text:t" inset="0,0,0,0">
                  <w:txbxContent>
                    <w:p w14:paraId="28C14647" w14:textId="60EE2876" w:rsidR="00676338" w:rsidRPr="00AF4DFE" w:rsidRDefault="00676338" w:rsidP="00676338">
                      <w:pPr>
                        <w:pStyle w:val="Caption"/>
                      </w:pPr>
                      <w:bookmarkStart w:id="344" w:name="_Toc183893745"/>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21</w:t>
                      </w:r>
                      <w:r w:rsidR="00456216">
                        <w:fldChar w:fldCharType="end"/>
                      </w:r>
                      <w:r>
                        <w:t>: Giao diện trang xem chi tiết hóa đơn thống kê</w:t>
                      </w:r>
                      <w:bookmarkEnd w:id="344"/>
                    </w:p>
                  </w:txbxContent>
                </v:textbox>
              </v:shape>
            </w:pict>
          </mc:Fallback>
        </mc:AlternateContent>
      </w:r>
      <w:r w:rsidRPr="00676338">
        <w:rPr>
          <w:noProof/>
        </w:rPr>
        <w:drawing>
          <wp:anchor distT="0" distB="0" distL="114300" distR="114300" simplePos="0" relativeHeight="251895808" behindDoc="0" locked="0" layoutInCell="1" allowOverlap="1" wp14:anchorId="0C7FB021" wp14:editId="3A4B4606">
            <wp:simplePos x="0" y="0"/>
            <wp:positionH relativeFrom="margin">
              <wp:align>left</wp:align>
            </wp:positionH>
            <wp:positionV relativeFrom="paragraph">
              <wp:posOffset>-3175</wp:posOffset>
            </wp:positionV>
            <wp:extent cx="5791835" cy="3072765"/>
            <wp:effectExtent l="0" t="0" r="0" b="0"/>
            <wp:wrapNone/>
            <wp:docPr id="1727919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9776" name="Picture 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91835" cy="3072765"/>
                    </a:xfrm>
                    <a:prstGeom prst="rect">
                      <a:avLst/>
                    </a:prstGeom>
                  </pic:spPr>
                </pic:pic>
              </a:graphicData>
            </a:graphic>
          </wp:anchor>
        </w:drawing>
      </w:r>
    </w:p>
    <w:p w14:paraId="7524EBA7" w14:textId="77777777" w:rsidR="00676338" w:rsidRDefault="00676338" w:rsidP="004102BF"/>
    <w:p w14:paraId="6EEAE004" w14:textId="77777777" w:rsidR="00676338" w:rsidRDefault="00676338" w:rsidP="004102BF"/>
    <w:p w14:paraId="0D6AD1AD" w14:textId="77777777" w:rsidR="00676338" w:rsidRDefault="00676338" w:rsidP="004102BF"/>
    <w:p w14:paraId="7AC6762B" w14:textId="77777777" w:rsidR="00676338" w:rsidRDefault="00676338" w:rsidP="004102BF"/>
    <w:p w14:paraId="38FE956E" w14:textId="77777777" w:rsidR="00676338" w:rsidRDefault="00676338" w:rsidP="004102BF"/>
    <w:p w14:paraId="73F81397" w14:textId="77777777" w:rsidR="00676338" w:rsidRDefault="00676338" w:rsidP="004102BF"/>
    <w:p w14:paraId="770BD492" w14:textId="77777777" w:rsidR="00676338" w:rsidRDefault="00676338" w:rsidP="004102BF"/>
    <w:p w14:paraId="40C977B5" w14:textId="77777777" w:rsidR="00676338" w:rsidRDefault="00676338" w:rsidP="004102BF"/>
    <w:p w14:paraId="5D258278" w14:textId="77777777" w:rsidR="00676338" w:rsidRDefault="00676338" w:rsidP="004102BF"/>
    <w:p w14:paraId="761E2E02" w14:textId="77777777" w:rsidR="00676338" w:rsidRDefault="00676338" w:rsidP="004102BF"/>
    <w:p w14:paraId="6A39ADCA" w14:textId="77777777" w:rsidR="00676338" w:rsidRDefault="00676338" w:rsidP="004102BF"/>
    <w:p w14:paraId="4B720231" w14:textId="77777777" w:rsidR="00676338" w:rsidRDefault="00676338" w:rsidP="004102BF"/>
    <w:p w14:paraId="6E89617B" w14:textId="77777777" w:rsidR="00676338" w:rsidRDefault="00676338" w:rsidP="004102BF"/>
    <w:p w14:paraId="6996F626" w14:textId="77777777" w:rsidR="00676338" w:rsidRDefault="00676338" w:rsidP="004102BF"/>
    <w:p w14:paraId="77FB59F6" w14:textId="77777777" w:rsidR="00676338" w:rsidRDefault="00676338" w:rsidP="004102BF"/>
    <w:p w14:paraId="36107810" w14:textId="77777777" w:rsidR="00676338" w:rsidRDefault="00676338" w:rsidP="004102BF"/>
    <w:p w14:paraId="038E5AEC" w14:textId="77777777" w:rsidR="00676338" w:rsidRDefault="00676338" w:rsidP="004102BF"/>
    <w:p w14:paraId="12E82E84" w14:textId="77777777" w:rsidR="00676338" w:rsidRDefault="00676338" w:rsidP="004102BF"/>
    <w:p w14:paraId="0DBC5957" w14:textId="77777777" w:rsidR="00676338" w:rsidRPr="004102BF" w:rsidRDefault="00676338" w:rsidP="004102BF"/>
    <w:p w14:paraId="4C75E32B" w14:textId="3B7021B5" w:rsidR="004102BF" w:rsidRDefault="00121A61" w:rsidP="004102BF">
      <w:pPr>
        <w:pStyle w:val="Heading2"/>
      </w:pPr>
      <w:bookmarkStart w:id="345" w:name="_Toc183894002"/>
      <w:r>
        <w:t>Giao diện phía nhân viên bán hàng</w:t>
      </w:r>
      <w:bookmarkEnd w:id="345"/>
    </w:p>
    <w:p w14:paraId="0B54DDBE" w14:textId="112BE0AB" w:rsidR="008A033C" w:rsidRDefault="008A033C" w:rsidP="008A033C">
      <w:pPr>
        <w:pStyle w:val="Heading3"/>
      </w:pPr>
      <w:bookmarkStart w:id="346" w:name="_Toc183894003"/>
      <w:r>
        <w:t>Trang Dashboard</w:t>
      </w:r>
      <w:bookmarkEnd w:id="346"/>
    </w:p>
    <w:p w14:paraId="1C35C111" w14:textId="198EB283" w:rsidR="008A033C" w:rsidRDefault="008A033C" w:rsidP="008A033C">
      <w:r>
        <w:rPr>
          <w:noProof/>
        </w:rPr>
        <mc:AlternateContent>
          <mc:Choice Requires="wps">
            <w:drawing>
              <wp:anchor distT="0" distB="0" distL="114300" distR="114300" simplePos="0" relativeHeight="251900928" behindDoc="0" locked="0" layoutInCell="1" allowOverlap="1" wp14:anchorId="1262F807" wp14:editId="0B5A2DC4">
                <wp:simplePos x="0" y="0"/>
                <wp:positionH relativeFrom="column">
                  <wp:posOffset>0</wp:posOffset>
                </wp:positionH>
                <wp:positionV relativeFrom="paragraph">
                  <wp:posOffset>3135630</wp:posOffset>
                </wp:positionV>
                <wp:extent cx="5791835" cy="635"/>
                <wp:effectExtent l="0" t="0" r="0" b="0"/>
                <wp:wrapNone/>
                <wp:docPr id="75459353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5764949" w14:textId="04656212" w:rsidR="008A033C" w:rsidRPr="00B44F96" w:rsidRDefault="008A033C" w:rsidP="008A033C">
                            <w:pPr>
                              <w:pStyle w:val="Caption"/>
                            </w:pPr>
                            <w:bookmarkStart w:id="347" w:name="_Toc183893746"/>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22</w:t>
                            </w:r>
                            <w:r w:rsidR="00456216">
                              <w:fldChar w:fldCharType="end"/>
                            </w:r>
                            <w:r>
                              <w:t>: Giao diện trang Dashboard của Staff</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2F807" id="_x0000_s1125" type="#_x0000_t202" style="position:absolute;margin-left:0;margin-top:246.9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kZHGwIAAEAEAAAOAAAAZHJzL2Uyb0RvYy54bWysU8Fu2zAMvQ/YPwi6L046tG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" stroked="f">
                <v:textbox style="mso-fit-shape-to-text:t" inset="0,0,0,0">
                  <w:txbxContent>
                    <w:p w14:paraId="15764949" w14:textId="04656212" w:rsidR="008A033C" w:rsidRPr="00B44F96" w:rsidRDefault="008A033C" w:rsidP="008A033C">
                      <w:pPr>
                        <w:pStyle w:val="Caption"/>
                      </w:pPr>
                      <w:bookmarkStart w:id="348" w:name="_Toc183893746"/>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22</w:t>
                      </w:r>
                      <w:r w:rsidR="00456216">
                        <w:fldChar w:fldCharType="end"/>
                      </w:r>
                      <w:r>
                        <w:t>: Giao diện trang Dashboard của Staff</w:t>
                      </w:r>
                      <w:bookmarkEnd w:id="348"/>
                    </w:p>
                  </w:txbxContent>
                </v:textbox>
              </v:shape>
            </w:pict>
          </mc:Fallback>
        </mc:AlternateContent>
      </w:r>
      <w:r w:rsidRPr="008A033C">
        <w:rPr>
          <w:noProof/>
        </w:rPr>
        <w:drawing>
          <wp:anchor distT="0" distB="0" distL="114300" distR="114300" simplePos="0" relativeHeight="251898880" behindDoc="0" locked="0" layoutInCell="1" allowOverlap="1" wp14:anchorId="295E2E49" wp14:editId="53BD4DFF">
            <wp:simplePos x="0" y="0"/>
            <wp:positionH relativeFrom="margin">
              <wp:align>left</wp:align>
            </wp:positionH>
            <wp:positionV relativeFrom="paragraph">
              <wp:posOffset>8890</wp:posOffset>
            </wp:positionV>
            <wp:extent cx="5791835" cy="3069590"/>
            <wp:effectExtent l="0" t="0" r="0" b="0"/>
            <wp:wrapNone/>
            <wp:docPr id="4804168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16822" name="Picture 1" descr="A screenshot of a graph&#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91835" cy="3069590"/>
                    </a:xfrm>
                    <a:prstGeom prst="rect">
                      <a:avLst/>
                    </a:prstGeom>
                  </pic:spPr>
                </pic:pic>
              </a:graphicData>
            </a:graphic>
          </wp:anchor>
        </w:drawing>
      </w:r>
    </w:p>
    <w:p w14:paraId="0A562657" w14:textId="77777777" w:rsidR="008A033C" w:rsidRDefault="008A033C" w:rsidP="008A033C"/>
    <w:p w14:paraId="578B31E7" w14:textId="77777777" w:rsidR="008A033C" w:rsidRDefault="008A033C" w:rsidP="008A033C"/>
    <w:p w14:paraId="177701E8" w14:textId="77777777" w:rsidR="008A033C" w:rsidRDefault="008A033C" w:rsidP="008A033C"/>
    <w:p w14:paraId="11300645" w14:textId="77777777" w:rsidR="008A033C" w:rsidRDefault="008A033C" w:rsidP="008A033C"/>
    <w:p w14:paraId="4A390884" w14:textId="77777777" w:rsidR="008A033C" w:rsidRDefault="008A033C" w:rsidP="008A033C"/>
    <w:p w14:paraId="25399DD6" w14:textId="77777777" w:rsidR="008A033C" w:rsidRDefault="008A033C" w:rsidP="008A033C"/>
    <w:p w14:paraId="0A1D1995" w14:textId="77777777" w:rsidR="008A033C" w:rsidRDefault="008A033C" w:rsidP="008A033C"/>
    <w:p w14:paraId="3DBF31C6" w14:textId="77777777" w:rsidR="008A033C" w:rsidRDefault="008A033C" w:rsidP="008A033C"/>
    <w:p w14:paraId="79ADEC5B" w14:textId="77777777" w:rsidR="008A033C" w:rsidRDefault="008A033C" w:rsidP="008A033C"/>
    <w:p w14:paraId="6E0DD015" w14:textId="77777777" w:rsidR="008A033C" w:rsidRDefault="008A033C" w:rsidP="008A033C"/>
    <w:p w14:paraId="1F443179" w14:textId="77777777" w:rsidR="008A033C" w:rsidRDefault="008A033C" w:rsidP="008A033C"/>
    <w:p w14:paraId="7EB45653" w14:textId="77777777" w:rsidR="008A033C" w:rsidRDefault="008A033C" w:rsidP="008A033C"/>
    <w:p w14:paraId="04F374E1" w14:textId="77777777" w:rsidR="008A033C" w:rsidRDefault="008A033C" w:rsidP="008A033C"/>
    <w:p w14:paraId="09A9ADA6" w14:textId="77777777" w:rsidR="008A033C" w:rsidRDefault="008A033C" w:rsidP="008A033C"/>
    <w:p w14:paraId="7A445E70" w14:textId="77777777" w:rsidR="008A033C" w:rsidRDefault="008A033C" w:rsidP="008A033C"/>
    <w:p w14:paraId="7885B806" w14:textId="77777777" w:rsidR="008A033C" w:rsidRDefault="008A033C" w:rsidP="008A033C"/>
    <w:p w14:paraId="1DA94F63" w14:textId="77777777" w:rsidR="008A033C" w:rsidRDefault="008A033C" w:rsidP="008A033C"/>
    <w:p w14:paraId="47D888A4" w14:textId="77777777" w:rsidR="008A033C" w:rsidRDefault="008A033C" w:rsidP="008A033C"/>
    <w:p w14:paraId="46C3A85D" w14:textId="77777777" w:rsidR="008A033C" w:rsidRPr="008A033C" w:rsidRDefault="008A033C" w:rsidP="008A033C"/>
    <w:p w14:paraId="33A53A98" w14:textId="58BF393E" w:rsidR="00121A61" w:rsidRDefault="00121A61" w:rsidP="00121A61">
      <w:pPr>
        <w:pStyle w:val="Heading3"/>
      </w:pPr>
      <w:bookmarkStart w:id="349" w:name="_Toc183894004"/>
      <w:r>
        <w:lastRenderedPageBreak/>
        <w:t>Trang xử lý giao dịch</w:t>
      </w:r>
      <w:bookmarkEnd w:id="349"/>
    </w:p>
    <w:p w14:paraId="3EB08049" w14:textId="0DA2DA9E" w:rsidR="004102BF" w:rsidRDefault="0061664B" w:rsidP="004102BF">
      <w:r>
        <w:rPr>
          <w:noProof/>
        </w:rPr>
        <mc:AlternateContent>
          <mc:Choice Requires="wps">
            <w:drawing>
              <wp:anchor distT="0" distB="0" distL="114300" distR="114300" simplePos="0" relativeHeight="251904000" behindDoc="0" locked="0" layoutInCell="1" allowOverlap="1" wp14:anchorId="3BA9A3F5" wp14:editId="43200793">
                <wp:simplePos x="0" y="0"/>
                <wp:positionH relativeFrom="column">
                  <wp:posOffset>0</wp:posOffset>
                </wp:positionH>
                <wp:positionV relativeFrom="paragraph">
                  <wp:posOffset>3130550</wp:posOffset>
                </wp:positionV>
                <wp:extent cx="5791835" cy="635"/>
                <wp:effectExtent l="0" t="0" r="0" b="0"/>
                <wp:wrapNone/>
                <wp:docPr id="23410097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BBAA5C2" w14:textId="56EC8993" w:rsidR="0061664B" w:rsidRPr="00AB3698" w:rsidRDefault="0061664B" w:rsidP="0061664B">
                            <w:pPr>
                              <w:pStyle w:val="Caption"/>
                            </w:pPr>
                            <w:bookmarkStart w:id="350" w:name="_Toc183893747"/>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23</w:t>
                            </w:r>
                            <w:r w:rsidR="00456216">
                              <w:fldChar w:fldCharType="end"/>
                            </w:r>
                            <w:r>
                              <w:t>: Giao diện trang xử lý giao dịch</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9A3F5" id="_x0000_s1126" type="#_x0000_t202" style="position:absolute;margin-left:0;margin-top:246.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MaJGgIAAEE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" stroked="f">
                <v:textbox style="mso-fit-shape-to-text:t" inset="0,0,0,0">
                  <w:txbxContent>
                    <w:p w14:paraId="4BBAA5C2" w14:textId="56EC8993" w:rsidR="0061664B" w:rsidRPr="00AB3698" w:rsidRDefault="0061664B" w:rsidP="0061664B">
                      <w:pPr>
                        <w:pStyle w:val="Caption"/>
                      </w:pPr>
                      <w:bookmarkStart w:id="351" w:name="_Toc183893747"/>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23</w:t>
                      </w:r>
                      <w:r w:rsidR="00456216">
                        <w:fldChar w:fldCharType="end"/>
                      </w:r>
                      <w:r>
                        <w:t>: Giao diện trang xử lý giao dịch</w:t>
                      </w:r>
                      <w:bookmarkEnd w:id="351"/>
                    </w:p>
                  </w:txbxContent>
                </v:textbox>
              </v:shape>
            </w:pict>
          </mc:Fallback>
        </mc:AlternateContent>
      </w:r>
      <w:r w:rsidRPr="0061664B">
        <w:rPr>
          <w:noProof/>
        </w:rPr>
        <w:drawing>
          <wp:anchor distT="0" distB="0" distL="114300" distR="114300" simplePos="0" relativeHeight="251901952" behindDoc="0" locked="0" layoutInCell="1" allowOverlap="1" wp14:anchorId="2E8386D4" wp14:editId="6AC3E377">
            <wp:simplePos x="0" y="0"/>
            <wp:positionH relativeFrom="margin">
              <wp:align>left</wp:align>
            </wp:positionH>
            <wp:positionV relativeFrom="paragraph">
              <wp:posOffset>10160</wp:posOffset>
            </wp:positionV>
            <wp:extent cx="5791835" cy="3063240"/>
            <wp:effectExtent l="0" t="0" r="0" b="3810"/>
            <wp:wrapNone/>
            <wp:docPr id="597364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64789" name="Picture 1"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91835" cy="3063240"/>
                    </a:xfrm>
                    <a:prstGeom prst="rect">
                      <a:avLst/>
                    </a:prstGeom>
                  </pic:spPr>
                </pic:pic>
              </a:graphicData>
            </a:graphic>
          </wp:anchor>
        </w:drawing>
      </w:r>
    </w:p>
    <w:p w14:paraId="78F2034D" w14:textId="56D7E254" w:rsidR="008A033C" w:rsidRDefault="008A033C" w:rsidP="004102BF"/>
    <w:p w14:paraId="786FB92D" w14:textId="448C082D" w:rsidR="008A033C" w:rsidRDefault="008A033C" w:rsidP="004102BF"/>
    <w:p w14:paraId="6FAD128A" w14:textId="77777777" w:rsidR="008A033C" w:rsidRDefault="008A033C" w:rsidP="004102BF"/>
    <w:p w14:paraId="56EFE8AA" w14:textId="77777777" w:rsidR="008A033C" w:rsidRDefault="008A033C" w:rsidP="004102BF"/>
    <w:p w14:paraId="21EFE3C8" w14:textId="77777777" w:rsidR="008A033C" w:rsidRDefault="008A033C" w:rsidP="004102BF"/>
    <w:p w14:paraId="6DB12E03" w14:textId="77777777" w:rsidR="008A033C" w:rsidRDefault="008A033C" w:rsidP="004102BF"/>
    <w:p w14:paraId="2A828913" w14:textId="77777777" w:rsidR="008A033C" w:rsidRDefault="008A033C" w:rsidP="004102BF"/>
    <w:p w14:paraId="35F7DEBB" w14:textId="77777777" w:rsidR="008A033C" w:rsidRDefault="008A033C" w:rsidP="004102BF"/>
    <w:p w14:paraId="06F7B8C4" w14:textId="77777777" w:rsidR="008A033C" w:rsidRDefault="008A033C" w:rsidP="004102BF"/>
    <w:p w14:paraId="5B7E71DE" w14:textId="77777777" w:rsidR="008A033C" w:rsidRDefault="008A033C" w:rsidP="004102BF"/>
    <w:p w14:paraId="51AF1017" w14:textId="77777777" w:rsidR="008A033C" w:rsidRDefault="008A033C" w:rsidP="004102BF"/>
    <w:p w14:paraId="2E6006C2" w14:textId="77777777" w:rsidR="008A033C" w:rsidRDefault="008A033C" w:rsidP="004102BF"/>
    <w:p w14:paraId="772EE9A0" w14:textId="77777777" w:rsidR="008A033C" w:rsidRDefault="008A033C" w:rsidP="004102BF"/>
    <w:p w14:paraId="7F986131" w14:textId="77777777" w:rsidR="008A033C" w:rsidRDefault="008A033C" w:rsidP="004102BF"/>
    <w:p w14:paraId="00EAD9E9" w14:textId="77777777" w:rsidR="008A033C" w:rsidRDefault="008A033C" w:rsidP="004102BF"/>
    <w:p w14:paraId="0BB67D1B" w14:textId="77777777" w:rsidR="008A033C" w:rsidRDefault="008A033C" w:rsidP="004102BF"/>
    <w:p w14:paraId="1D1AFE8E" w14:textId="77777777" w:rsidR="008A033C" w:rsidRDefault="008A033C" w:rsidP="004102BF"/>
    <w:p w14:paraId="4D383F46" w14:textId="77777777" w:rsidR="008A033C" w:rsidRDefault="008A033C" w:rsidP="004102BF"/>
    <w:p w14:paraId="5EF9378A" w14:textId="77777777" w:rsidR="008A033C" w:rsidRPr="004102BF" w:rsidRDefault="008A033C" w:rsidP="004102BF"/>
    <w:p w14:paraId="64C59A08" w14:textId="77777777" w:rsidR="00121A61" w:rsidRDefault="00121A61" w:rsidP="00121A61">
      <w:pPr>
        <w:pStyle w:val="Heading3"/>
      </w:pPr>
      <w:bookmarkStart w:id="352" w:name="_Toc183894005"/>
      <w:r>
        <w:t>Trang xác nhận giao dịch</w:t>
      </w:r>
      <w:bookmarkEnd w:id="352"/>
    </w:p>
    <w:p w14:paraId="02DAD112" w14:textId="6EF7893F" w:rsidR="004102BF" w:rsidRDefault="0061664B" w:rsidP="004102BF">
      <w:r>
        <w:rPr>
          <w:noProof/>
        </w:rPr>
        <mc:AlternateContent>
          <mc:Choice Requires="wps">
            <w:drawing>
              <wp:anchor distT="0" distB="0" distL="114300" distR="114300" simplePos="0" relativeHeight="251907072" behindDoc="0" locked="0" layoutInCell="1" allowOverlap="1" wp14:anchorId="2959277B" wp14:editId="30C8AB99">
                <wp:simplePos x="0" y="0"/>
                <wp:positionH relativeFrom="column">
                  <wp:posOffset>0</wp:posOffset>
                </wp:positionH>
                <wp:positionV relativeFrom="paragraph">
                  <wp:posOffset>3138805</wp:posOffset>
                </wp:positionV>
                <wp:extent cx="5791835" cy="635"/>
                <wp:effectExtent l="0" t="0" r="0" b="0"/>
                <wp:wrapNone/>
                <wp:docPr id="182429927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0E4233D" w14:textId="486EE869" w:rsidR="0061664B" w:rsidRPr="00E729EF" w:rsidRDefault="0061664B" w:rsidP="0061664B">
                            <w:pPr>
                              <w:pStyle w:val="Caption"/>
                            </w:pPr>
                            <w:bookmarkStart w:id="353" w:name="_Toc183893748"/>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24</w:t>
                            </w:r>
                            <w:r w:rsidR="00456216">
                              <w:fldChar w:fldCharType="end"/>
                            </w:r>
                            <w:r>
                              <w:t>: Giao diện trang xác nhận giao dịch</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9277B" id="_x0000_s1127" type="#_x0000_t202" style="position:absolute;margin-left:0;margin-top:247.15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KsGgIAAEE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" stroked="f">
                <v:textbox style="mso-fit-shape-to-text:t" inset="0,0,0,0">
                  <w:txbxContent>
                    <w:p w14:paraId="00E4233D" w14:textId="486EE869" w:rsidR="0061664B" w:rsidRPr="00E729EF" w:rsidRDefault="0061664B" w:rsidP="0061664B">
                      <w:pPr>
                        <w:pStyle w:val="Caption"/>
                      </w:pPr>
                      <w:bookmarkStart w:id="354" w:name="_Toc183893748"/>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24</w:t>
                      </w:r>
                      <w:r w:rsidR="00456216">
                        <w:fldChar w:fldCharType="end"/>
                      </w:r>
                      <w:r>
                        <w:t>: Giao diện trang xác nhận giao dịch</w:t>
                      </w:r>
                      <w:bookmarkEnd w:id="354"/>
                    </w:p>
                  </w:txbxContent>
                </v:textbox>
              </v:shape>
            </w:pict>
          </mc:Fallback>
        </mc:AlternateContent>
      </w:r>
      <w:r w:rsidRPr="0061664B">
        <w:rPr>
          <w:noProof/>
        </w:rPr>
        <w:drawing>
          <wp:anchor distT="0" distB="0" distL="114300" distR="114300" simplePos="0" relativeHeight="251905024" behindDoc="0" locked="0" layoutInCell="1" allowOverlap="1" wp14:anchorId="3EFDCEDA" wp14:editId="528F9E97">
            <wp:simplePos x="0" y="0"/>
            <wp:positionH relativeFrom="margin">
              <wp:align>left</wp:align>
            </wp:positionH>
            <wp:positionV relativeFrom="paragraph">
              <wp:posOffset>8890</wp:posOffset>
            </wp:positionV>
            <wp:extent cx="5791835" cy="3072765"/>
            <wp:effectExtent l="0" t="0" r="0" b="0"/>
            <wp:wrapNone/>
            <wp:docPr id="133120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7243" name="Picture 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91835" cy="3072765"/>
                    </a:xfrm>
                    <a:prstGeom prst="rect">
                      <a:avLst/>
                    </a:prstGeom>
                  </pic:spPr>
                </pic:pic>
              </a:graphicData>
            </a:graphic>
          </wp:anchor>
        </w:drawing>
      </w:r>
    </w:p>
    <w:p w14:paraId="3D648770" w14:textId="771573A7" w:rsidR="0061664B" w:rsidRDefault="0061664B" w:rsidP="004102BF"/>
    <w:p w14:paraId="0183CEF5" w14:textId="77777777" w:rsidR="0061664B" w:rsidRDefault="0061664B" w:rsidP="004102BF"/>
    <w:p w14:paraId="03DA3AEE" w14:textId="77777777" w:rsidR="0061664B" w:rsidRDefault="0061664B" w:rsidP="004102BF"/>
    <w:p w14:paraId="116F8ABC" w14:textId="77777777" w:rsidR="0061664B" w:rsidRDefault="0061664B" w:rsidP="004102BF"/>
    <w:p w14:paraId="0B89E3F9" w14:textId="77777777" w:rsidR="0061664B" w:rsidRDefault="0061664B" w:rsidP="004102BF"/>
    <w:p w14:paraId="22C1A7D3" w14:textId="77777777" w:rsidR="0061664B" w:rsidRDefault="0061664B" w:rsidP="004102BF"/>
    <w:p w14:paraId="6C550E23" w14:textId="77777777" w:rsidR="0061664B" w:rsidRDefault="0061664B" w:rsidP="004102BF"/>
    <w:p w14:paraId="7011A4E9" w14:textId="77777777" w:rsidR="0061664B" w:rsidRDefault="0061664B" w:rsidP="004102BF"/>
    <w:p w14:paraId="77E040EB" w14:textId="77777777" w:rsidR="0061664B" w:rsidRDefault="0061664B" w:rsidP="004102BF"/>
    <w:p w14:paraId="118D9AE1" w14:textId="77777777" w:rsidR="0061664B" w:rsidRDefault="0061664B" w:rsidP="004102BF"/>
    <w:p w14:paraId="164F68B1" w14:textId="77777777" w:rsidR="0061664B" w:rsidRDefault="0061664B" w:rsidP="004102BF"/>
    <w:p w14:paraId="08C73809" w14:textId="77777777" w:rsidR="0061664B" w:rsidRDefault="0061664B" w:rsidP="004102BF"/>
    <w:p w14:paraId="48192AAD" w14:textId="77777777" w:rsidR="0061664B" w:rsidRDefault="0061664B" w:rsidP="004102BF"/>
    <w:p w14:paraId="3FD254B2" w14:textId="77777777" w:rsidR="0061664B" w:rsidRDefault="0061664B" w:rsidP="004102BF"/>
    <w:p w14:paraId="65FDCEBE" w14:textId="77777777" w:rsidR="0061664B" w:rsidRDefault="0061664B" w:rsidP="004102BF"/>
    <w:p w14:paraId="438E4564" w14:textId="77777777" w:rsidR="0061664B" w:rsidRDefault="0061664B" w:rsidP="004102BF"/>
    <w:p w14:paraId="2376DB5B" w14:textId="77777777" w:rsidR="0061664B" w:rsidRPr="004102BF" w:rsidRDefault="0061664B" w:rsidP="004102BF"/>
    <w:p w14:paraId="0BB30352" w14:textId="77777777" w:rsidR="00121A61" w:rsidRDefault="00121A61" w:rsidP="00121A61">
      <w:pPr>
        <w:pStyle w:val="Heading3"/>
      </w:pPr>
      <w:bookmarkStart w:id="355" w:name="_Toc183894006"/>
      <w:r>
        <w:lastRenderedPageBreak/>
        <w:t>Trang xuất hóa đơn</w:t>
      </w:r>
      <w:bookmarkEnd w:id="355"/>
    </w:p>
    <w:p w14:paraId="71E1B241" w14:textId="3DA598E7" w:rsidR="004102BF" w:rsidRDefault="00E6565B" w:rsidP="004102BF">
      <w:r>
        <w:rPr>
          <w:noProof/>
        </w:rPr>
        <mc:AlternateContent>
          <mc:Choice Requires="wps">
            <w:drawing>
              <wp:anchor distT="0" distB="0" distL="114300" distR="114300" simplePos="0" relativeHeight="251910144" behindDoc="0" locked="0" layoutInCell="1" allowOverlap="1" wp14:anchorId="14E79935" wp14:editId="2754A004">
                <wp:simplePos x="0" y="0"/>
                <wp:positionH relativeFrom="column">
                  <wp:posOffset>-3175</wp:posOffset>
                </wp:positionH>
                <wp:positionV relativeFrom="paragraph">
                  <wp:posOffset>3120390</wp:posOffset>
                </wp:positionV>
                <wp:extent cx="5791835" cy="635"/>
                <wp:effectExtent l="0" t="0" r="0" b="0"/>
                <wp:wrapNone/>
                <wp:docPr id="336458733"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9D475E1" w14:textId="78699AAE" w:rsidR="00E6565B" w:rsidRPr="00AA095C" w:rsidRDefault="00E6565B" w:rsidP="00E6565B">
                            <w:pPr>
                              <w:pStyle w:val="Caption"/>
                            </w:pPr>
                            <w:bookmarkStart w:id="356" w:name="_Toc183893749"/>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25</w:t>
                            </w:r>
                            <w:r w:rsidR="00456216">
                              <w:fldChar w:fldCharType="end"/>
                            </w:r>
                            <w:r>
                              <w:t>: Giao diện trang xuất hóa đơn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79935" id="_x0000_s1128" type="#_x0000_t202" style="position:absolute;margin-left:-.25pt;margin-top:245.7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DGwIAAEE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" stroked="f">
                <v:textbox style="mso-fit-shape-to-text:t" inset="0,0,0,0">
                  <w:txbxContent>
                    <w:p w14:paraId="09D475E1" w14:textId="78699AAE" w:rsidR="00E6565B" w:rsidRPr="00AA095C" w:rsidRDefault="00E6565B" w:rsidP="00E6565B">
                      <w:pPr>
                        <w:pStyle w:val="Caption"/>
                      </w:pPr>
                      <w:bookmarkStart w:id="357" w:name="_Toc183893749"/>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25</w:t>
                      </w:r>
                      <w:r w:rsidR="00456216">
                        <w:fldChar w:fldCharType="end"/>
                      </w:r>
                      <w:r>
                        <w:t>: Giao diện trang xuất hóa đơn</w:t>
                      </w:r>
                      <w:bookmarkEnd w:id="357"/>
                    </w:p>
                  </w:txbxContent>
                </v:textbox>
              </v:shape>
            </w:pict>
          </mc:Fallback>
        </mc:AlternateContent>
      </w:r>
      <w:r w:rsidRPr="00E6565B">
        <w:rPr>
          <w:noProof/>
        </w:rPr>
        <w:drawing>
          <wp:anchor distT="0" distB="0" distL="114300" distR="114300" simplePos="0" relativeHeight="251908096" behindDoc="0" locked="0" layoutInCell="1" allowOverlap="1" wp14:anchorId="4BD02E69" wp14:editId="73D792F0">
            <wp:simplePos x="0" y="0"/>
            <wp:positionH relativeFrom="column">
              <wp:posOffset>-3175</wp:posOffset>
            </wp:positionH>
            <wp:positionV relativeFrom="paragraph">
              <wp:posOffset>2540</wp:posOffset>
            </wp:positionV>
            <wp:extent cx="5791835" cy="3060700"/>
            <wp:effectExtent l="0" t="0" r="0" b="6350"/>
            <wp:wrapNone/>
            <wp:docPr id="1369556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56872"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3060700"/>
                    </a:xfrm>
                    <a:prstGeom prst="rect">
                      <a:avLst/>
                    </a:prstGeom>
                  </pic:spPr>
                </pic:pic>
              </a:graphicData>
            </a:graphic>
          </wp:anchor>
        </w:drawing>
      </w:r>
    </w:p>
    <w:p w14:paraId="295B22D9" w14:textId="77777777" w:rsidR="004102BF" w:rsidRPr="004102BF" w:rsidRDefault="004102BF" w:rsidP="004102BF"/>
    <w:p w14:paraId="6D930F2B" w14:textId="77777777" w:rsidR="00121A61" w:rsidRDefault="00121A61" w:rsidP="00121A61">
      <w:pPr>
        <w:pStyle w:val="Heading3"/>
      </w:pPr>
      <w:bookmarkStart w:id="358" w:name="_Toc183894007"/>
      <w:r>
        <w:t>Trang quản lý sản phẩm</w:t>
      </w:r>
      <w:bookmarkEnd w:id="358"/>
    </w:p>
    <w:p w14:paraId="54D5F4D0" w14:textId="77777777" w:rsidR="004102BF" w:rsidRDefault="004102BF" w:rsidP="004102BF"/>
    <w:p w14:paraId="1F23EFAA" w14:textId="77777777" w:rsidR="004102BF" w:rsidRPr="004102BF" w:rsidRDefault="004102BF" w:rsidP="004102BF"/>
    <w:p w14:paraId="3DB9CF2B" w14:textId="77777777" w:rsidR="00121A61" w:rsidRPr="00462CFE" w:rsidRDefault="00121A61" w:rsidP="00121A61">
      <w:pPr>
        <w:pStyle w:val="Heading3"/>
      </w:pPr>
      <w:bookmarkStart w:id="359" w:name="_Toc183894008"/>
      <w:r>
        <w:t>Trang thống kê</w:t>
      </w:r>
      <w:bookmarkEnd w:id="359"/>
    </w:p>
    <w:p w14:paraId="1F180BC7" w14:textId="77777777" w:rsidR="00121A61" w:rsidRDefault="00121A61" w:rsidP="00121A61"/>
    <w:p w14:paraId="27CA91B5" w14:textId="77777777" w:rsidR="00121A61" w:rsidRDefault="00121A61" w:rsidP="00121A61"/>
    <w:p w14:paraId="5E09114F" w14:textId="77777777" w:rsidR="00121A61" w:rsidRDefault="00121A61" w:rsidP="00121A61"/>
    <w:p w14:paraId="542C7A10" w14:textId="77777777" w:rsidR="00121A61" w:rsidRDefault="00121A61" w:rsidP="00121A61"/>
    <w:p w14:paraId="248C166A" w14:textId="77777777" w:rsidR="00121A61" w:rsidRDefault="00121A61" w:rsidP="00121A61"/>
    <w:p w14:paraId="3BE53119" w14:textId="77777777" w:rsidR="00121A61" w:rsidRDefault="00121A61" w:rsidP="00121A61"/>
    <w:p w14:paraId="3077F0F6" w14:textId="77777777" w:rsidR="00121A61" w:rsidRDefault="00121A61" w:rsidP="00121A61"/>
    <w:p w14:paraId="06287F42" w14:textId="77777777" w:rsidR="00121A61" w:rsidRDefault="00121A61" w:rsidP="00121A61"/>
    <w:p w14:paraId="4B7F2C77" w14:textId="77777777" w:rsidR="00121A61" w:rsidRDefault="00121A61" w:rsidP="00121A61"/>
    <w:p w14:paraId="0122E79D" w14:textId="77777777" w:rsidR="00121A61" w:rsidRDefault="00121A61" w:rsidP="00121A61"/>
    <w:p w14:paraId="57C6FC0F" w14:textId="77777777" w:rsidR="00121A61" w:rsidRDefault="00121A61" w:rsidP="00121A61"/>
    <w:p w14:paraId="04E0E60A" w14:textId="77777777" w:rsidR="00121A61" w:rsidRDefault="00121A61" w:rsidP="00121A61"/>
    <w:p w14:paraId="03E61892" w14:textId="5274E9F3" w:rsidR="00121A61" w:rsidRDefault="00E6565B" w:rsidP="00121A61">
      <w:r>
        <w:rPr>
          <w:noProof/>
        </w:rPr>
        <mc:AlternateContent>
          <mc:Choice Requires="wps">
            <w:drawing>
              <wp:anchor distT="0" distB="0" distL="114300" distR="114300" simplePos="0" relativeHeight="251913216" behindDoc="0" locked="0" layoutInCell="1" allowOverlap="1" wp14:anchorId="6A3FFAF2" wp14:editId="4194EC29">
                <wp:simplePos x="0" y="0"/>
                <wp:positionH relativeFrom="column">
                  <wp:posOffset>0</wp:posOffset>
                </wp:positionH>
                <wp:positionV relativeFrom="paragraph">
                  <wp:posOffset>3859530</wp:posOffset>
                </wp:positionV>
                <wp:extent cx="5791835" cy="635"/>
                <wp:effectExtent l="0" t="0" r="0" b="0"/>
                <wp:wrapNone/>
                <wp:docPr id="136321320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75BAC7D" w14:textId="5DC6D197" w:rsidR="00E6565B" w:rsidRPr="00822139" w:rsidRDefault="00E6565B" w:rsidP="00E6565B">
                            <w:pPr>
                              <w:pStyle w:val="Caption"/>
                            </w:pPr>
                            <w:bookmarkStart w:id="360" w:name="_Toc183893750"/>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26</w:t>
                            </w:r>
                            <w:r w:rsidR="00456216">
                              <w:fldChar w:fldCharType="end"/>
                            </w:r>
                            <w:r>
                              <w:t>: Giao diện in hóa đơn dưới dạng PDF</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FFAF2" id="_x0000_s1129" type="#_x0000_t202" style="position:absolute;margin-left:0;margin-top:303.9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KvmGwIAAEEEAAAOAAAAZHJzL2Uyb0RvYy54bWysU8Fu2zAMvQ/YPwi6L05atO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" stroked="f">
                <v:textbox style="mso-fit-shape-to-text:t" inset="0,0,0,0">
                  <w:txbxContent>
                    <w:p w14:paraId="675BAC7D" w14:textId="5DC6D197" w:rsidR="00E6565B" w:rsidRPr="00822139" w:rsidRDefault="00E6565B" w:rsidP="00E6565B">
                      <w:pPr>
                        <w:pStyle w:val="Caption"/>
                      </w:pPr>
                      <w:bookmarkStart w:id="361" w:name="_Toc183893750"/>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26</w:t>
                      </w:r>
                      <w:r w:rsidR="00456216">
                        <w:fldChar w:fldCharType="end"/>
                      </w:r>
                      <w:r>
                        <w:t>: Giao diện in hóa đơn dưới dạng PDF</w:t>
                      </w:r>
                      <w:bookmarkEnd w:id="361"/>
                    </w:p>
                  </w:txbxContent>
                </v:textbox>
              </v:shape>
            </w:pict>
          </mc:Fallback>
        </mc:AlternateContent>
      </w:r>
      <w:r w:rsidRPr="00E6565B">
        <w:rPr>
          <w:noProof/>
        </w:rPr>
        <w:drawing>
          <wp:anchor distT="0" distB="0" distL="114300" distR="114300" simplePos="0" relativeHeight="251911168" behindDoc="0" locked="0" layoutInCell="1" allowOverlap="1" wp14:anchorId="25C739F6" wp14:editId="22A6CF2C">
            <wp:simplePos x="0" y="0"/>
            <wp:positionH relativeFrom="margin">
              <wp:align>left</wp:align>
            </wp:positionH>
            <wp:positionV relativeFrom="paragraph">
              <wp:posOffset>6350</wp:posOffset>
            </wp:positionV>
            <wp:extent cx="5791835" cy="3796030"/>
            <wp:effectExtent l="0" t="0" r="0" b="0"/>
            <wp:wrapNone/>
            <wp:docPr id="1636268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8044" name="Picture 1"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91835" cy="3796030"/>
                    </a:xfrm>
                    <a:prstGeom prst="rect">
                      <a:avLst/>
                    </a:prstGeom>
                  </pic:spPr>
                </pic:pic>
              </a:graphicData>
            </a:graphic>
          </wp:anchor>
        </w:drawing>
      </w:r>
    </w:p>
    <w:p w14:paraId="3202797B" w14:textId="2A6252BE" w:rsidR="00E6565B" w:rsidRDefault="00E6565B" w:rsidP="00121A61"/>
    <w:p w14:paraId="7973E3D7" w14:textId="77777777" w:rsidR="00E6565B" w:rsidRDefault="00E6565B" w:rsidP="00121A61"/>
    <w:p w14:paraId="75200169" w14:textId="77777777" w:rsidR="00E6565B" w:rsidRDefault="00E6565B" w:rsidP="00121A61"/>
    <w:p w14:paraId="0D534877" w14:textId="77777777" w:rsidR="00E6565B" w:rsidRDefault="00E6565B" w:rsidP="00121A61"/>
    <w:p w14:paraId="25D01A63" w14:textId="77777777" w:rsidR="00E6565B" w:rsidRDefault="00E6565B" w:rsidP="00121A61"/>
    <w:p w14:paraId="482FA000" w14:textId="77777777" w:rsidR="00E6565B" w:rsidRDefault="00E6565B" w:rsidP="00121A61"/>
    <w:p w14:paraId="0F9507A2" w14:textId="77777777" w:rsidR="00E6565B" w:rsidRDefault="00E6565B" w:rsidP="00121A61"/>
    <w:p w14:paraId="6E702918" w14:textId="77777777" w:rsidR="00E6565B" w:rsidRDefault="00E6565B" w:rsidP="00121A61"/>
    <w:p w14:paraId="7D84ED72" w14:textId="77777777" w:rsidR="00E6565B" w:rsidRDefault="00E6565B" w:rsidP="00121A61"/>
    <w:p w14:paraId="712DC235" w14:textId="77777777" w:rsidR="00E6565B" w:rsidRDefault="00E6565B" w:rsidP="00121A61"/>
    <w:p w14:paraId="6E235638" w14:textId="77777777" w:rsidR="00E6565B" w:rsidRDefault="00E6565B" w:rsidP="00121A61"/>
    <w:p w14:paraId="5491F981" w14:textId="77777777" w:rsidR="00E6565B" w:rsidRDefault="00E6565B" w:rsidP="00121A61"/>
    <w:p w14:paraId="32627C6E" w14:textId="77777777" w:rsidR="00E6565B" w:rsidRDefault="00E6565B" w:rsidP="00121A61"/>
    <w:p w14:paraId="16C418FF" w14:textId="77777777" w:rsidR="00E6565B" w:rsidRDefault="00E6565B" w:rsidP="00121A61"/>
    <w:p w14:paraId="17E710A0" w14:textId="77777777" w:rsidR="00E6565B" w:rsidRDefault="00E6565B" w:rsidP="00121A61"/>
    <w:p w14:paraId="3620BA71" w14:textId="77777777" w:rsidR="00E6565B" w:rsidRPr="00121A61" w:rsidRDefault="00E6565B" w:rsidP="00121A61"/>
    <w:p w14:paraId="30B2EBBF" w14:textId="7E17C163" w:rsidR="00810B78" w:rsidRDefault="002F694E">
      <w:pPr>
        <w:pStyle w:val="Nidungvnbn"/>
        <w:numPr>
          <w:ilvl w:val="0"/>
          <w:numId w:val="22"/>
        </w:numPr>
        <w:rPr>
          <w:b/>
          <w:bCs/>
        </w:rPr>
      </w:pPr>
      <w:r w:rsidRPr="002F694E">
        <w:rPr>
          <w:b/>
          <w:bCs/>
        </w:rPr>
        <w:t>Gửi email xác thực tài khoản</w:t>
      </w:r>
    </w:p>
    <w:p w14:paraId="47B4094E" w14:textId="21BF2054" w:rsidR="002F694E" w:rsidRPr="002F694E" w:rsidRDefault="002F694E">
      <w:pPr>
        <w:pStyle w:val="Nidungvnbn"/>
        <w:numPr>
          <w:ilvl w:val="0"/>
          <w:numId w:val="22"/>
        </w:numPr>
        <w:rPr>
          <w:b/>
          <w:bCs/>
        </w:rPr>
      </w:pPr>
      <w:r>
        <w:rPr>
          <w:b/>
          <w:bCs/>
        </w:rPr>
        <w:t>Bắt buộc phải đăng nhập thông qua liên kết khi đăng nhập lần đầu</w:t>
      </w:r>
    </w:p>
    <w:p w14:paraId="54DBE89D" w14:textId="77777777" w:rsidR="002F694E" w:rsidRDefault="002F694E">
      <w:pPr>
        <w:pStyle w:val="Nidungvnbn"/>
        <w:numPr>
          <w:ilvl w:val="0"/>
          <w:numId w:val="22"/>
        </w:numPr>
        <w:rPr>
          <w:b/>
          <w:bCs/>
        </w:rPr>
      </w:pPr>
      <w:r>
        <w:rPr>
          <w:b/>
          <w:bCs/>
        </w:rPr>
        <w:t>Bắt buộc đổi mật khẩu khi đăng nhập lần đầu</w:t>
      </w:r>
    </w:p>
    <w:p w14:paraId="171280E3" w14:textId="45D869F1" w:rsidR="00810B78" w:rsidRDefault="004E1CCF" w:rsidP="004E1CCF">
      <w:pPr>
        <w:pStyle w:val="Heading3"/>
      </w:pPr>
      <w:bookmarkStart w:id="362" w:name="_Toc183894009"/>
      <w:r>
        <w:lastRenderedPageBreak/>
        <w:t>Giao diện trang thống kê</w:t>
      </w:r>
      <w:bookmarkEnd w:id="362"/>
    </w:p>
    <w:p w14:paraId="23FA3218" w14:textId="5271F275" w:rsidR="00810B78" w:rsidRDefault="00F61FF0" w:rsidP="00921726">
      <w:r>
        <w:rPr>
          <w:noProof/>
        </w:rPr>
        <mc:AlternateContent>
          <mc:Choice Requires="wps">
            <w:drawing>
              <wp:anchor distT="0" distB="0" distL="114300" distR="114300" simplePos="0" relativeHeight="251916288" behindDoc="0" locked="0" layoutInCell="1" allowOverlap="1" wp14:anchorId="786F6537" wp14:editId="270D2CD5">
                <wp:simplePos x="0" y="0"/>
                <wp:positionH relativeFrom="column">
                  <wp:posOffset>0</wp:posOffset>
                </wp:positionH>
                <wp:positionV relativeFrom="paragraph">
                  <wp:posOffset>3128010</wp:posOffset>
                </wp:positionV>
                <wp:extent cx="5791835" cy="635"/>
                <wp:effectExtent l="0" t="0" r="0" b="0"/>
                <wp:wrapNone/>
                <wp:docPr id="22068208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98E7B5B" w14:textId="1BD7C638" w:rsidR="00F61FF0" w:rsidRPr="00BD66B7" w:rsidRDefault="00F61FF0" w:rsidP="00F61FF0">
                            <w:pPr>
                              <w:pStyle w:val="Caption"/>
                            </w:pPr>
                            <w:bookmarkStart w:id="363" w:name="_Toc183893751"/>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27</w:t>
                            </w:r>
                            <w:r w:rsidR="00456216">
                              <w:fldChar w:fldCharType="end"/>
                            </w:r>
                            <w:r>
                              <w:t>: Giao diện trang thống kê</w:t>
                            </w:r>
                            <w:r w:rsidR="00372577">
                              <w:t xml:space="preserve"> của Staff</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F6537" id="_x0000_s1130" type="#_x0000_t202" style="position:absolute;margin-left:0;margin-top:246.3pt;width:456.0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" stroked="f">
                <v:textbox style="mso-fit-shape-to-text:t" inset="0,0,0,0">
                  <w:txbxContent>
                    <w:p w14:paraId="098E7B5B" w14:textId="1BD7C638" w:rsidR="00F61FF0" w:rsidRPr="00BD66B7" w:rsidRDefault="00F61FF0" w:rsidP="00F61FF0">
                      <w:pPr>
                        <w:pStyle w:val="Caption"/>
                      </w:pPr>
                      <w:bookmarkStart w:id="364" w:name="_Toc183893751"/>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27</w:t>
                      </w:r>
                      <w:r w:rsidR="00456216">
                        <w:fldChar w:fldCharType="end"/>
                      </w:r>
                      <w:r>
                        <w:t>: Giao diện trang thống kê</w:t>
                      </w:r>
                      <w:r w:rsidR="00372577">
                        <w:t xml:space="preserve"> của Staff</w:t>
                      </w:r>
                      <w:bookmarkEnd w:id="364"/>
                    </w:p>
                  </w:txbxContent>
                </v:textbox>
              </v:shape>
            </w:pict>
          </mc:Fallback>
        </mc:AlternateContent>
      </w:r>
      <w:r w:rsidRPr="00F61FF0">
        <w:rPr>
          <w:noProof/>
        </w:rPr>
        <w:drawing>
          <wp:anchor distT="0" distB="0" distL="114300" distR="114300" simplePos="0" relativeHeight="251914240" behindDoc="0" locked="0" layoutInCell="1" allowOverlap="1" wp14:anchorId="743A5CE0" wp14:editId="2F9DC8DF">
            <wp:simplePos x="0" y="0"/>
            <wp:positionH relativeFrom="margin">
              <wp:align>left</wp:align>
            </wp:positionH>
            <wp:positionV relativeFrom="paragraph">
              <wp:posOffset>10160</wp:posOffset>
            </wp:positionV>
            <wp:extent cx="5791835" cy="3060700"/>
            <wp:effectExtent l="0" t="0" r="0" b="6350"/>
            <wp:wrapNone/>
            <wp:docPr id="146881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17979"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91835" cy="3060700"/>
                    </a:xfrm>
                    <a:prstGeom prst="rect">
                      <a:avLst/>
                    </a:prstGeom>
                  </pic:spPr>
                </pic:pic>
              </a:graphicData>
            </a:graphic>
          </wp:anchor>
        </w:drawing>
      </w:r>
    </w:p>
    <w:p w14:paraId="690025A9" w14:textId="409FF6AD" w:rsidR="00810B78" w:rsidRDefault="00810B78" w:rsidP="00921726"/>
    <w:p w14:paraId="00E16919" w14:textId="77777777" w:rsidR="00810B78" w:rsidRDefault="00810B78" w:rsidP="00921726"/>
    <w:p w14:paraId="329201DA" w14:textId="77777777" w:rsidR="00810B78" w:rsidRDefault="00810B78" w:rsidP="00921726"/>
    <w:p w14:paraId="0AB37B11" w14:textId="77777777" w:rsidR="00810B78" w:rsidRDefault="00810B78" w:rsidP="00921726"/>
    <w:p w14:paraId="40A887E1" w14:textId="77777777" w:rsidR="00810B78" w:rsidRDefault="00810B78" w:rsidP="00921726"/>
    <w:p w14:paraId="13C04ECE" w14:textId="77777777" w:rsidR="00810B78" w:rsidRDefault="00810B78" w:rsidP="00921726"/>
    <w:p w14:paraId="371299ED" w14:textId="77777777" w:rsidR="00810B78" w:rsidRDefault="00810B78" w:rsidP="00921726"/>
    <w:p w14:paraId="0EECE71E" w14:textId="77777777" w:rsidR="00810B78" w:rsidRDefault="00810B78" w:rsidP="00921726"/>
    <w:p w14:paraId="7AFE8DE7" w14:textId="77777777" w:rsidR="00810B78" w:rsidRDefault="00810B78" w:rsidP="00921726"/>
    <w:p w14:paraId="7300F7B6" w14:textId="77777777" w:rsidR="00810B78" w:rsidRDefault="00810B78" w:rsidP="00921726"/>
    <w:p w14:paraId="2E15A0E4" w14:textId="77777777" w:rsidR="00810B78" w:rsidRDefault="00810B78" w:rsidP="00921726"/>
    <w:p w14:paraId="5B0A2383" w14:textId="77777777" w:rsidR="00810B78" w:rsidRDefault="00810B78" w:rsidP="00921726"/>
    <w:p w14:paraId="7211B1C4" w14:textId="77777777" w:rsidR="00810B78" w:rsidRDefault="00810B78" w:rsidP="00921726"/>
    <w:p w14:paraId="74E2C575" w14:textId="77777777" w:rsidR="00810B78" w:rsidRDefault="00810B78" w:rsidP="00921726"/>
    <w:p w14:paraId="24188E44" w14:textId="77777777" w:rsidR="00810B78" w:rsidRDefault="00810B78" w:rsidP="00921726"/>
    <w:p w14:paraId="12F14C32" w14:textId="77777777" w:rsidR="00810B78" w:rsidRDefault="00810B78" w:rsidP="00921726"/>
    <w:p w14:paraId="0CF9D01E" w14:textId="77777777" w:rsidR="00810B78" w:rsidRDefault="00810B78" w:rsidP="00921726"/>
    <w:p w14:paraId="262CEBDB" w14:textId="77777777" w:rsidR="00810B78" w:rsidRDefault="00810B78" w:rsidP="00921726"/>
    <w:p w14:paraId="1BDD2DBC" w14:textId="77777777" w:rsidR="00810B78" w:rsidRDefault="00810B78" w:rsidP="00921726"/>
    <w:p w14:paraId="77AB19C1" w14:textId="6955F2A6" w:rsidR="00810B78" w:rsidRDefault="009E6C10" w:rsidP="00921726">
      <w:r>
        <w:rPr>
          <w:noProof/>
        </w:rPr>
        <mc:AlternateContent>
          <mc:Choice Requires="wps">
            <w:drawing>
              <wp:anchor distT="0" distB="0" distL="114300" distR="114300" simplePos="0" relativeHeight="251919360" behindDoc="0" locked="0" layoutInCell="1" allowOverlap="1" wp14:anchorId="214ABCA6" wp14:editId="5CE24D91">
                <wp:simplePos x="0" y="0"/>
                <wp:positionH relativeFrom="column">
                  <wp:posOffset>0</wp:posOffset>
                </wp:positionH>
                <wp:positionV relativeFrom="paragraph">
                  <wp:posOffset>3125470</wp:posOffset>
                </wp:positionV>
                <wp:extent cx="5791835" cy="635"/>
                <wp:effectExtent l="0" t="0" r="0" b="0"/>
                <wp:wrapNone/>
                <wp:docPr id="165316844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D87FB34" w14:textId="6136B5A9" w:rsidR="009E6C10" w:rsidRPr="004D7342" w:rsidRDefault="009E6C10" w:rsidP="009E6C10">
                            <w:pPr>
                              <w:pStyle w:val="Caption"/>
                            </w:pPr>
                            <w:bookmarkStart w:id="365" w:name="_Toc183893752"/>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28</w:t>
                            </w:r>
                            <w:r w:rsidR="00456216">
                              <w:fldChar w:fldCharType="end"/>
                            </w:r>
                            <w:r>
                              <w:t>: Giao diện trang xem thông tin hóa đơn được thống kê</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ABCA6" id="_x0000_s1131" type="#_x0000_t202" style="position:absolute;margin-left:0;margin-top:246.1pt;width:456.0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XA4GgIAAEE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" stroked="f">
                <v:textbox style="mso-fit-shape-to-text:t" inset="0,0,0,0">
                  <w:txbxContent>
                    <w:p w14:paraId="2D87FB34" w14:textId="6136B5A9" w:rsidR="009E6C10" w:rsidRPr="004D7342" w:rsidRDefault="009E6C10" w:rsidP="009E6C10">
                      <w:pPr>
                        <w:pStyle w:val="Caption"/>
                      </w:pPr>
                      <w:bookmarkStart w:id="366" w:name="_Toc183893752"/>
                      <w:r>
                        <w:t xml:space="preserve">Hình </w:t>
                      </w:r>
                      <w:r w:rsidR="00456216">
                        <w:fldChar w:fldCharType="begin"/>
                      </w:r>
                      <w:r w:rsidR="00456216">
                        <w:instrText xml:space="preserve"> STYLEREF 1 \s </w:instrText>
                      </w:r>
                      <w:r w:rsidR="00456216">
                        <w:fldChar w:fldCharType="separate"/>
                      </w:r>
                      <w:r w:rsidR="00456216">
                        <w:rPr>
                          <w:noProof/>
                        </w:rPr>
                        <w:t>5</w:t>
                      </w:r>
                      <w:r w:rsidR="00456216">
                        <w:fldChar w:fldCharType="end"/>
                      </w:r>
                      <w:r w:rsidR="00456216">
                        <w:t>.</w:t>
                      </w:r>
                      <w:r w:rsidR="00456216">
                        <w:fldChar w:fldCharType="begin"/>
                      </w:r>
                      <w:r w:rsidR="00456216">
                        <w:instrText xml:space="preserve"> SEQ Hình \* ARABIC \s 1 </w:instrText>
                      </w:r>
                      <w:r w:rsidR="00456216">
                        <w:fldChar w:fldCharType="separate"/>
                      </w:r>
                      <w:r w:rsidR="00456216">
                        <w:rPr>
                          <w:noProof/>
                        </w:rPr>
                        <w:t>28</w:t>
                      </w:r>
                      <w:r w:rsidR="00456216">
                        <w:fldChar w:fldCharType="end"/>
                      </w:r>
                      <w:r>
                        <w:t>: Giao diện trang xem thông tin hóa đơn được thống kê</w:t>
                      </w:r>
                      <w:bookmarkEnd w:id="366"/>
                    </w:p>
                  </w:txbxContent>
                </v:textbox>
              </v:shape>
            </w:pict>
          </mc:Fallback>
        </mc:AlternateContent>
      </w:r>
      <w:r w:rsidRPr="009E6C10">
        <w:rPr>
          <w:noProof/>
        </w:rPr>
        <w:drawing>
          <wp:anchor distT="0" distB="0" distL="114300" distR="114300" simplePos="0" relativeHeight="251917312" behindDoc="0" locked="0" layoutInCell="1" allowOverlap="1" wp14:anchorId="497F60E6" wp14:editId="7475AA50">
            <wp:simplePos x="0" y="0"/>
            <wp:positionH relativeFrom="margin">
              <wp:align>left</wp:align>
            </wp:positionH>
            <wp:positionV relativeFrom="paragraph">
              <wp:posOffset>10795</wp:posOffset>
            </wp:positionV>
            <wp:extent cx="5791835" cy="3057525"/>
            <wp:effectExtent l="0" t="0" r="0" b="9525"/>
            <wp:wrapNone/>
            <wp:docPr id="58323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35894" name="Picture 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91835" cy="3057525"/>
                    </a:xfrm>
                    <a:prstGeom prst="rect">
                      <a:avLst/>
                    </a:prstGeom>
                  </pic:spPr>
                </pic:pic>
              </a:graphicData>
            </a:graphic>
          </wp:anchor>
        </w:drawing>
      </w:r>
    </w:p>
    <w:p w14:paraId="1010D80F" w14:textId="0163B690" w:rsidR="00810B78" w:rsidRDefault="00810B78" w:rsidP="00921726"/>
    <w:p w14:paraId="16601273" w14:textId="77777777" w:rsidR="00810B78" w:rsidRDefault="00810B78" w:rsidP="00921726"/>
    <w:p w14:paraId="0499A11D" w14:textId="77777777" w:rsidR="009E6C10" w:rsidRDefault="009E6C10" w:rsidP="00921726"/>
    <w:p w14:paraId="1F40ECBD" w14:textId="77777777" w:rsidR="009E6C10" w:rsidRDefault="009E6C10" w:rsidP="00921726"/>
    <w:p w14:paraId="1EB60BFF" w14:textId="77777777" w:rsidR="009E6C10" w:rsidRDefault="009E6C10" w:rsidP="00921726"/>
    <w:p w14:paraId="47A0FDEF" w14:textId="77777777" w:rsidR="009E6C10" w:rsidRDefault="009E6C10" w:rsidP="00921726"/>
    <w:p w14:paraId="1098CE6C" w14:textId="77777777" w:rsidR="009E6C10" w:rsidRDefault="009E6C10" w:rsidP="00921726"/>
    <w:p w14:paraId="4C0AA435" w14:textId="77777777" w:rsidR="009E6C10" w:rsidRDefault="009E6C10" w:rsidP="00921726"/>
    <w:p w14:paraId="71F59B7C" w14:textId="77777777" w:rsidR="009E6C10" w:rsidRDefault="009E6C10" w:rsidP="00921726"/>
    <w:p w14:paraId="1635B0F8" w14:textId="77777777" w:rsidR="009E6C10" w:rsidRDefault="009E6C10" w:rsidP="00921726"/>
    <w:p w14:paraId="0E3FEED9" w14:textId="77777777" w:rsidR="00810B78" w:rsidRDefault="00810B78" w:rsidP="00921726"/>
    <w:p w14:paraId="36E3FFAD" w14:textId="77777777" w:rsidR="00810B78" w:rsidRDefault="00810B78" w:rsidP="00921726"/>
    <w:p w14:paraId="55BA4EF5" w14:textId="21DA626E" w:rsidR="00810B78" w:rsidRDefault="00810B78" w:rsidP="00810B78">
      <w:pPr>
        <w:pStyle w:val="Heading1"/>
      </w:pPr>
      <w:bookmarkStart w:id="367" w:name="_Toc183894010"/>
      <w:r>
        <w:lastRenderedPageBreak/>
        <w:t>KẾT LUẬN</w:t>
      </w:r>
      <w:bookmarkEnd w:id="367"/>
    </w:p>
    <w:p w14:paraId="6D42CDAC" w14:textId="7644C58B" w:rsidR="00710E69" w:rsidRDefault="00710E69" w:rsidP="00710E69">
      <w:pPr>
        <w:pStyle w:val="Heading2"/>
      </w:pPr>
      <w:bookmarkStart w:id="368" w:name="_Toc183894011"/>
      <w:r>
        <w:t>Ưu điểm và nhược điểm đề tài</w:t>
      </w:r>
      <w:bookmarkEnd w:id="368"/>
    </w:p>
    <w:p w14:paraId="2D2BC5EB" w14:textId="7BED296C" w:rsidR="00710E69" w:rsidRDefault="00710E69" w:rsidP="00710E69">
      <w:pPr>
        <w:pStyle w:val="Heading3"/>
      </w:pPr>
      <w:bookmarkStart w:id="369" w:name="_Toc183894012"/>
      <w:r>
        <w:t>Ưu điểm</w:t>
      </w:r>
      <w:bookmarkEnd w:id="369"/>
    </w:p>
    <w:p w14:paraId="387F05FB" w14:textId="07F19564" w:rsidR="00710E69" w:rsidRDefault="00710E69">
      <w:pPr>
        <w:pStyle w:val="Nidungvnbn"/>
        <w:numPr>
          <w:ilvl w:val="0"/>
          <w:numId w:val="18"/>
        </w:numPr>
        <w:rPr>
          <w:szCs w:val="24"/>
        </w:rPr>
      </w:pPr>
      <w:r>
        <w:rPr>
          <w:rStyle w:val="Strong"/>
        </w:rPr>
        <w:t>Giao diện trực quan và dễ sử dụng</w:t>
      </w:r>
      <w:r>
        <w:t>: Trang web được thiết kế với giao diện thân thiện, đảm bảo các chức năng như thêm sản phẩm, xử lý thanh toán, hoặc xem báo cáo và thống kê.</w:t>
      </w:r>
    </w:p>
    <w:p w14:paraId="7C154DDD" w14:textId="02E2298F" w:rsidR="00710E69" w:rsidRDefault="00710E69">
      <w:pPr>
        <w:pStyle w:val="Nidungvnbn"/>
        <w:numPr>
          <w:ilvl w:val="0"/>
          <w:numId w:val="18"/>
        </w:numPr>
      </w:pPr>
      <w:r>
        <w:rPr>
          <w:rStyle w:val="Strong"/>
        </w:rPr>
        <w:t>Tính năng quản lý đầy đủ</w:t>
      </w:r>
      <w:r>
        <w:t>: Đề tài đáp ứng được các tính năng cần thiết cho một hệ thống Point of Sale như quản lý tài khoản, sản phẩm, khách hàng, xử lý giao dịch và báo cáo thống kê.</w:t>
      </w:r>
    </w:p>
    <w:p w14:paraId="585915C3" w14:textId="7AF3F418" w:rsidR="00710E69" w:rsidRDefault="00710E69">
      <w:pPr>
        <w:pStyle w:val="Nidungvnbn"/>
        <w:numPr>
          <w:ilvl w:val="0"/>
          <w:numId w:val="18"/>
        </w:numPr>
      </w:pPr>
      <w:r>
        <w:rPr>
          <w:rStyle w:val="Strong"/>
        </w:rPr>
        <w:t>Tự động hóa quy trình bán hàng</w:t>
      </w:r>
      <w:r>
        <w:t>: Quy trình xử lý giao dịch, tính toán tổng tiền, tiền thừa, và tạo hóa đơn PDF được thực hiện tự động, giúp tiết kiệm thời gian và giảm sai sót.</w:t>
      </w:r>
    </w:p>
    <w:p w14:paraId="6CA4CB0E" w14:textId="7E8336A4" w:rsidR="00710E69" w:rsidRDefault="00710E69">
      <w:pPr>
        <w:pStyle w:val="Nidungvnbn"/>
        <w:numPr>
          <w:ilvl w:val="0"/>
          <w:numId w:val="18"/>
        </w:numPr>
      </w:pPr>
      <w:r>
        <w:rPr>
          <w:rStyle w:val="Strong"/>
        </w:rPr>
        <w:t>Bảo mật tài khoản</w:t>
      </w:r>
      <w:r>
        <w:t>: Có cơ chế bảo vệ tài khoản, đặc biệt là khi đăng nhập lần đầu qua email và bắt buộc đổi mật khẩu.</w:t>
      </w:r>
    </w:p>
    <w:p w14:paraId="090EC389" w14:textId="0023CF60" w:rsidR="00710E69" w:rsidRDefault="00710E69">
      <w:pPr>
        <w:pStyle w:val="Nidungvnbn"/>
        <w:numPr>
          <w:ilvl w:val="0"/>
          <w:numId w:val="18"/>
        </w:numPr>
      </w:pPr>
      <w:r>
        <w:rPr>
          <w:rStyle w:val="Strong"/>
        </w:rPr>
        <w:t>Chức năng phân quyền rõ ràng</w:t>
      </w:r>
      <w:r>
        <w:t>: Quản trị viên và nhân viên được phân quyền cụ thể, hạn chế quyền truy cập các tính năng không phù hợp.</w:t>
      </w:r>
    </w:p>
    <w:p w14:paraId="59F463AE" w14:textId="6B4F3793" w:rsidR="00710E69" w:rsidRPr="00710E69" w:rsidRDefault="00710E69">
      <w:pPr>
        <w:pStyle w:val="Nidungvnbn"/>
        <w:numPr>
          <w:ilvl w:val="0"/>
          <w:numId w:val="18"/>
        </w:numPr>
      </w:pPr>
      <w:r>
        <w:rPr>
          <w:rStyle w:val="Strong"/>
        </w:rPr>
        <w:t>Khả năng báo cáo và thống kê linh hoạt</w:t>
      </w:r>
      <w:r>
        <w:t>: Cung cấp báo cáo doanh thu theo nhiều mốc thời gian, dễ dàng theo dõi và phân tích.</w:t>
      </w:r>
    </w:p>
    <w:p w14:paraId="46B2CCD9" w14:textId="17BB2B33" w:rsidR="00710E69" w:rsidRDefault="00710E69" w:rsidP="00710E69">
      <w:pPr>
        <w:pStyle w:val="Heading3"/>
      </w:pPr>
      <w:bookmarkStart w:id="370" w:name="_Toc183894013"/>
      <w:r>
        <w:t>Nhược điểm</w:t>
      </w:r>
      <w:bookmarkEnd w:id="370"/>
    </w:p>
    <w:p w14:paraId="35D774D1" w14:textId="1B164C8B" w:rsidR="00EA31BF" w:rsidRDefault="00EA31BF">
      <w:pPr>
        <w:pStyle w:val="Nidungvnbn"/>
        <w:numPr>
          <w:ilvl w:val="0"/>
          <w:numId w:val="19"/>
        </w:numPr>
      </w:pPr>
      <w:r>
        <w:rPr>
          <w:rStyle w:val="Strong"/>
        </w:rPr>
        <w:t>Thiếu tính năng nâng cao</w:t>
      </w:r>
      <w:r>
        <w:t>: Một số tính năng như gửi hóa đơn qua email khách hàng, quản lý tồn kho chi tiết, hoặc tích hợp mã giảm giá chưa được triển khai.</w:t>
      </w:r>
    </w:p>
    <w:p w14:paraId="25A9358B" w14:textId="7303141A" w:rsidR="00EA31BF" w:rsidRDefault="00EA31BF">
      <w:pPr>
        <w:pStyle w:val="Nidungvnbn"/>
        <w:numPr>
          <w:ilvl w:val="0"/>
          <w:numId w:val="19"/>
        </w:numPr>
      </w:pPr>
      <w:r>
        <w:rPr>
          <w:rStyle w:val="Strong"/>
        </w:rPr>
        <w:t>Giao diện cần cải thiện thêm</w:t>
      </w:r>
      <w:r>
        <w:t>: Mặc dù giao diện trực quan, nhưng vẫn có thể làm tốt hơn về mặt thẩm mỹ hoặc trải nghiệm người dùng.</w:t>
      </w:r>
    </w:p>
    <w:p w14:paraId="6777D123" w14:textId="265FB766" w:rsidR="00EA31BF" w:rsidRDefault="00EA31BF">
      <w:pPr>
        <w:pStyle w:val="Nidungvnbn"/>
        <w:numPr>
          <w:ilvl w:val="0"/>
          <w:numId w:val="19"/>
        </w:numPr>
      </w:pPr>
      <w:r>
        <w:rPr>
          <w:rStyle w:val="Strong"/>
        </w:rPr>
        <w:t>Hiệu suất chưa tối ưu</w:t>
      </w:r>
      <w:r>
        <w:t>: Với dữ liệu lớn hoặc số lượng người dùng đông, ứng dụng có thể bị giảm hiệu suất do chưa áp dụng caching,..</w:t>
      </w:r>
    </w:p>
    <w:p w14:paraId="6B0EB3F2" w14:textId="19391EB1" w:rsidR="00EA31BF" w:rsidRDefault="00EA31BF" w:rsidP="00710E69">
      <w:pPr>
        <w:pStyle w:val="Heading2"/>
      </w:pPr>
      <w:bookmarkStart w:id="371" w:name="_Toc183894014"/>
      <w:r>
        <w:lastRenderedPageBreak/>
        <w:t>Kết quả</w:t>
      </w:r>
      <w:r w:rsidR="004B06D8">
        <w:t xml:space="preserve"> đạt được của đề tài</w:t>
      </w:r>
      <w:bookmarkEnd w:id="371"/>
    </w:p>
    <w:p w14:paraId="42F3F64A" w14:textId="147BB46D" w:rsidR="00EA31BF" w:rsidRDefault="00EA31BF" w:rsidP="00EA31BF">
      <w:pPr>
        <w:pStyle w:val="Heading3"/>
      </w:pPr>
      <w:bookmarkStart w:id="372" w:name="_Toc183894015"/>
      <w:r>
        <w:t>Đã hoàn thành</w:t>
      </w:r>
      <w:bookmarkEnd w:id="372"/>
    </w:p>
    <w:p w14:paraId="65B14DAA" w14:textId="5F95980F" w:rsidR="00EA31BF" w:rsidRDefault="00EA31BF">
      <w:pPr>
        <w:pStyle w:val="Nidungvnbn"/>
        <w:numPr>
          <w:ilvl w:val="0"/>
          <w:numId w:val="20"/>
        </w:numPr>
        <w:rPr>
          <w:szCs w:val="24"/>
        </w:rPr>
      </w:pPr>
      <w:r>
        <w:t>Hoàn thiện hệ thống đăng nhập/đăng xuất, bao gồm cơ chế xác thực qua email và bắt buộc đổi mật khẩu khi đăng nhập lần đầu.</w:t>
      </w:r>
    </w:p>
    <w:p w14:paraId="5DFD5763" w14:textId="30AA2D06" w:rsidR="00EA31BF" w:rsidRDefault="00EA31BF">
      <w:pPr>
        <w:pStyle w:val="Nidungvnbn"/>
        <w:numPr>
          <w:ilvl w:val="0"/>
          <w:numId w:val="20"/>
        </w:numPr>
      </w:pPr>
      <w:r>
        <w:t>Xây dựng giao diện và chức năng quản lý sản phẩm, cho phép thêm, sửa, xóa và hiển thị danh sách sản phẩm.</w:t>
      </w:r>
    </w:p>
    <w:p w14:paraId="5B0E48A1" w14:textId="77199CFC" w:rsidR="00EA31BF" w:rsidRDefault="00EA31BF">
      <w:pPr>
        <w:pStyle w:val="Nidungvnbn"/>
        <w:numPr>
          <w:ilvl w:val="0"/>
          <w:numId w:val="20"/>
        </w:numPr>
      </w:pPr>
      <w:r>
        <w:t>Phát triển quy trình bán hàng đầy đủ, bao gồm tìm kiếm bằng tên hoặc bằng mã barcode, tính toán tự động, và xuất hóa đơn.</w:t>
      </w:r>
    </w:p>
    <w:p w14:paraId="4E053642" w14:textId="08B19082" w:rsidR="00EA31BF" w:rsidRDefault="00EA31BF">
      <w:pPr>
        <w:pStyle w:val="Nidungvnbn"/>
        <w:numPr>
          <w:ilvl w:val="0"/>
          <w:numId w:val="20"/>
        </w:numPr>
      </w:pPr>
      <w:r>
        <w:t>Quản lý khách hàng hiệu quả, tự động lưu thông tin khách hàng mới và hiển thị lịch sử mua hàng.</w:t>
      </w:r>
    </w:p>
    <w:p w14:paraId="38FF5FCA" w14:textId="7DFFC49C" w:rsidR="00EA31BF" w:rsidRDefault="00EA31BF">
      <w:pPr>
        <w:pStyle w:val="Nidungvnbn"/>
        <w:numPr>
          <w:ilvl w:val="0"/>
          <w:numId w:val="20"/>
        </w:numPr>
      </w:pPr>
      <w:r>
        <w:t>Cung cấp báo cáo doanh thu chi tiết, có thể lọc theo các mốc thời gian khác nhau và biểu đồ thống kê.</w:t>
      </w:r>
    </w:p>
    <w:p w14:paraId="393208EA" w14:textId="777FE577" w:rsidR="00EA31BF" w:rsidRPr="00EA31BF" w:rsidRDefault="00EA31BF">
      <w:pPr>
        <w:pStyle w:val="Nidungvnbn"/>
        <w:numPr>
          <w:ilvl w:val="0"/>
          <w:numId w:val="20"/>
        </w:numPr>
      </w:pPr>
      <w:r>
        <w:t>Tích hợp in hóa đơn dưới dạng PDF mô phỏng việc in hóa đơn thực tế.</w:t>
      </w:r>
    </w:p>
    <w:p w14:paraId="7A2F9579" w14:textId="6D33CEF2" w:rsidR="00EA31BF" w:rsidRDefault="00EA31BF" w:rsidP="00EA31BF">
      <w:pPr>
        <w:pStyle w:val="Heading3"/>
      </w:pPr>
      <w:bookmarkStart w:id="373" w:name="_Toc183894016"/>
      <w:r>
        <w:t>Chưa hoàn thành</w:t>
      </w:r>
      <w:bookmarkEnd w:id="373"/>
    </w:p>
    <w:p w14:paraId="64816ACA" w14:textId="330E290F" w:rsidR="00EA31BF" w:rsidRDefault="00EA31BF">
      <w:pPr>
        <w:pStyle w:val="Nidungvnbn"/>
        <w:numPr>
          <w:ilvl w:val="0"/>
          <w:numId w:val="21"/>
        </w:numPr>
      </w:pPr>
      <w:r>
        <w:t>Chưa tích hợp các tính năng nâng cao như quản lý tồn kho, gửi hóa đơn qua email cho khách hàng.</w:t>
      </w:r>
    </w:p>
    <w:p w14:paraId="09E723DC" w14:textId="4E1AD8A1" w:rsidR="00EA31BF" w:rsidRDefault="00D20026">
      <w:pPr>
        <w:pStyle w:val="Nidungvnbn"/>
        <w:numPr>
          <w:ilvl w:val="0"/>
          <w:numId w:val="21"/>
        </w:numPr>
        <w:rPr>
          <w:szCs w:val="24"/>
        </w:rPr>
      </w:pPr>
      <w:r>
        <w:rPr>
          <w:szCs w:val="24"/>
        </w:rPr>
        <w:t>Sản phẩm chưa có hình ảnh và đoạn văn miêu tả.</w:t>
      </w:r>
    </w:p>
    <w:p w14:paraId="0E0E29D8" w14:textId="2BA7124F" w:rsidR="00EA31BF" w:rsidRPr="00EA31BF" w:rsidRDefault="00EA31BF">
      <w:pPr>
        <w:pStyle w:val="Nidungvnbn"/>
        <w:numPr>
          <w:ilvl w:val="0"/>
          <w:numId w:val="21"/>
        </w:numPr>
      </w:pPr>
      <w:r>
        <w:t>Chưa tối ưu giao diện người dùng để tăng tính hiện đại và linh hoạt hơn trên thiết bị di động.</w:t>
      </w:r>
    </w:p>
    <w:p w14:paraId="3302AA58" w14:textId="09A070A9" w:rsidR="00710E69" w:rsidRPr="00710E69" w:rsidRDefault="00710E69" w:rsidP="00710E69">
      <w:pPr>
        <w:pStyle w:val="Heading2"/>
      </w:pPr>
      <w:bookmarkStart w:id="374" w:name="_Toc183894017"/>
      <w:r>
        <w:t>Hướng phát triển đề tài</w:t>
      </w:r>
      <w:bookmarkEnd w:id="374"/>
    </w:p>
    <w:p w14:paraId="42348820" w14:textId="04D9E560" w:rsidR="00810B78" w:rsidRDefault="00D20026" w:rsidP="00D20026">
      <w:pPr>
        <w:pStyle w:val="Nidungvnbn"/>
        <w:rPr>
          <w:b/>
          <w:bCs/>
        </w:rPr>
      </w:pPr>
      <w:r w:rsidRPr="00D20026">
        <w:rPr>
          <w:b/>
          <w:bCs/>
        </w:rPr>
        <w:t>Bổ sung các tính năng</w:t>
      </w:r>
      <w:r>
        <w:rPr>
          <w:b/>
          <w:bCs/>
        </w:rPr>
        <w:t xml:space="preserve"> như:</w:t>
      </w:r>
    </w:p>
    <w:p w14:paraId="2B535963" w14:textId="174D7449" w:rsidR="00D20026" w:rsidRPr="00D20026" w:rsidRDefault="00D20026">
      <w:pPr>
        <w:pStyle w:val="Nidungvnbn"/>
        <w:numPr>
          <w:ilvl w:val="0"/>
          <w:numId w:val="14"/>
        </w:numPr>
      </w:pPr>
      <w:r w:rsidRPr="00D20026">
        <w:t>Tích hợp chức năng quản lý tồn kho, thông báo tình trạng sản phẩm gần hết hàng.</w:t>
      </w:r>
    </w:p>
    <w:p w14:paraId="37990807" w14:textId="161DE2B1" w:rsidR="00D20026" w:rsidRPr="00D20026" w:rsidRDefault="00D20026">
      <w:pPr>
        <w:pStyle w:val="Nidungvnbn"/>
        <w:numPr>
          <w:ilvl w:val="0"/>
          <w:numId w:val="14"/>
        </w:numPr>
      </w:pPr>
      <w:r w:rsidRPr="00D20026">
        <w:t>Xây dựng hệ thống gửi hóa đơn và thông báo qua email hoặc SMS.</w:t>
      </w:r>
    </w:p>
    <w:p w14:paraId="1DC3F14F" w14:textId="4B63BC59" w:rsidR="00D20026" w:rsidRDefault="00D20026">
      <w:pPr>
        <w:pStyle w:val="Nidungvnbn"/>
        <w:numPr>
          <w:ilvl w:val="0"/>
          <w:numId w:val="14"/>
        </w:numPr>
      </w:pPr>
      <w:r>
        <w:t>Thêm hình ảnh cho sản phẩm, đoạn văn miêu tả, đánh giá sản phẩm.</w:t>
      </w:r>
    </w:p>
    <w:p w14:paraId="73ABF1EA" w14:textId="6ED8CBF2" w:rsidR="00810B78" w:rsidRDefault="00D20026">
      <w:pPr>
        <w:pStyle w:val="Nidungvnbn"/>
        <w:numPr>
          <w:ilvl w:val="0"/>
          <w:numId w:val="14"/>
        </w:numPr>
      </w:pPr>
      <w:r w:rsidRPr="00D20026">
        <w:t>Đảm bảo giao diện tương thích tốt trên mọi loại thiết bị, đặc biệt là màn hình nhỏ.</w:t>
      </w:r>
    </w:p>
    <w:p w14:paraId="2694C053" w14:textId="0692E426" w:rsidR="00810B78" w:rsidRPr="00921726" w:rsidRDefault="00D20026">
      <w:pPr>
        <w:pStyle w:val="Nidungvnbn"/>
        <w:numPr>
          <w:ilvl w:val="0"/>
          <w:numId w:val="14"/>
        </w:numPr>
      </w:pPr>
      <w:r w:rsidRPr="00D20026">
        <w:t>Sử dụng caching (Redis) để tăng tốc độ xử lý dữ liệu</w:t>
      </w:r>
      <w:r w:rsidR="009C5776">
        <w:t>.</w:t>
      </w:r>
    </w:p>
    <w:p w14:paraId="37B306FF" w14:textId="4D9A28BB" w:rsidR="007B7FF5" w:rsidRPr="009C5776" w:rsidRDefault="007E7FF7" w:rsidP="009C5776">
      <w:pPr>
        <w:pStyle w:val="Heading1"/>
        <w:numPr>
          <w:ilvl w:val="0"/>
          <w:numId w:val="0"/>
        </w:numPr>
        <w:jc w:val="center"/>
      </w:pPr>
      <w:bookmarkStart w:id="375" w:name="_Toc183894018"/>
      <w:r>
        <w:lastRenderedPageBreak/>
        <w:t>TÀI LIỆU THAM KHẢO</w:t>
      </w:r>
      <w:bookmarkEnd w:id="375"/>
    </w:p>
    <w:p w14:paraId="6A202F6A" w14:textId="77777777" w:rsidR="00650D6A" w:rsidRPr="00B10E7E" w:rsidRDefault="00650D6A" w:rsidP="00650D6A">
      <w:pPr>
        <w:spacing w:line="360" w:lineRule="auto"/>
        <w:ind w:left="360" w:firstLine="360"/>
        <w:rPr>
          <w:b/>
          <w:sz w:val="26"/>
          <w:szCs w:val="26"/>
        </w:rPr>
      </w:pPr>
      <w:r w:rsidRPr="00B10E7E">
        <w:rPr>
          <w:b/>
          <w:sz w:val="26"/>
          <w:szCs w:val="26"/>
        </w:rPr>
        <w:t>Tiếng Anh</w:t>
      </w:r>
    </w:p>
    <w:p w14:paraId="0649D6A5" w14:textId="52CC94D3" w:rsidR="00BB2B2A" w:rsidRPr="006F055D" w:rsidRDefault="006F055D" w:rsidP="006F055D">
      <w:pPr>
        <w:pStyle w:val="Nidungvnbn"/>
      </w:pPr>
      <w:r w:rsidRPr="006F055D">
        <w:t>[1]. Satish, S. (2024, October 24). MERN Stack explained: A Beginner’s Guide [2025].Simplilearn.com. https://www.simplilearn.com/tutorials/mongodbtutorial/what-is-mern-stack-introduction-and-examples</w:t>
      </w:r>
    </w:p>
    <w:p w14:paraId="4FA918B5" w14:textId="2F7D0384" w:rsidR="00E72611" w:rsidRDefault="00E72611" w:rsidP="00E72611">
      <w:pPr>
        <w:pStyle w:val="Nidungvnbn"/>
      </w:pPr>
      <w:r>
        <w:t xml:space="preserve">[2]. </w:t>
      </w:r>
      <w:r w:rsidRPr="00E72611">
        <w:rPr>
          <w:i/>
          <w:iCs/>
          <w:lang w:val="vi-VN"/>
        </w:rPr>
        <w:t>W3Schools.com</w:t>
      </w:r>
      <w:r w:rsidRPr="00E72611">
        <w:rPr>
          <w:lang w:val="vi-VN"/>
        </w:rPr>
        <w:t>. (n.d.). https://www.w3schools.com/mongodb/</w:t>
      </w:r>
    </w:p>
    <w:p w14:paraId="1F24B71A" w14:textId="58C74EC3" w:rsidR="00E72611" w:rsidRDefault="00E72611" w:rsidP="00E72611">
      <w:pPr>
        <w:pStyle w:val="Nidungvnbn"/>
      </w:pPr>
      <w:r>
        <w:t xml:space="preserve">[3]. </w:t>
      </w:r>
      <w:r w:rsidRPr="00E72611">
        <w:rPr>
          <w:i/>
          <w:iCs/>
        </w:rPr>
        <w:t>Express web framework (Node.js/JavaScript) - Learn web development | MDN</w:t>
      </w:r>
      <w:r w:rsidRPr="00E72611">
        <w:t>. (2024, November 22). MDN Web Docs. https://developer.mozilla.org/en-US/docs/Learn/Server-side/Express_Nodejs</w:t>
      </w:r>
    </w:p>
    <w:p w14:paraId="30506AD3" w14:textId="6AE6C060" w:rsidR="00E72611" w:rsidRPr="00E72611" w:rsidRDefault="00E72611" w:rsidP="00E72611">
      <w:pPr>
        <w:pStyle w:val="Nidungvnbn"/>
      </w:pPr>
      <w:r>
        <w:t xml:space="preserve">[4]. </w:t>
      </w:r>
      <w:r w:rsidRPr="00E72611">
        <w:rPr>
          <w:i/>
          <w:iCs/>
          <w:lang w:val="vi-VN"/>
        </w:rPr>
        <w:t>W3Schools.com</w:t>
      </w:r>
      <w:r w:rsidRPr="00E72611">
        <w:rPr>
          <w:lang w:val="vi-VN"/>
        </w:rPr>
        <w:t>. (n.d.-c). https://www.w3schools.com/react/</w:t>
      </w:r>
    </w:p>
    <w:p w14:paraId="6D6C5621" w14:textId="77777777" w:rsidR="00E72611" w:rsidRPr="00E72611" w:rsidRDefault="00E72611" w:rsidP="00E72611">
      <w:pPr>
        <w:pStyle w:val="Nidungvnbn"/>
        <w:rPr>
          <w:lang w:val="vi-VN"/>
        </w:rPr>
      </w:pPr>
      <w:r>
        <w:t xml:space="preserve">[5]. </w:t>
      </w:r>
      <w:r w:rsidRPr="00E72611">
        <w:rPr>
          <w:i/>
          <w:iCs/>
          <w:lang w:val="vi-VN"/>
        </w:rPr>
        <w:t>W3Schools.com</w:t>
      </w:r>
      <w:r w:rsidRPr="00E72611">
        <w:rPr>
          <w:lang w:val="vi-VN"/>
        </w:rPr>
        <w:t>. (n.d.-b). https://www.w3schools.com/nodejs/</w:t>
      </w:r>
    </w:p>
    <w:p w14:paraId="4EEDC1E1" w14:textId="77777777" w:rsidR="00E72611" w:rsidRPr="00E72611" w:rsidRDefault="00E72611" w:rsidP="00E72611">
      <w:pPr>
        <w:pStyle w:val="Nidungvnbn"/>
        <w:rPr>
          <w:i/>
          <w:iCs/>
          <w:lang w:val="vi-VN"/>
        </w:rPr>
      </w:pPr>
      <w:r>
        <w:t xml:space="preserve">[6]. </w:t>
      </w:r>
      <w:r w:rsidRPr="00E72611">
        <w:rPr>
          <w:i/>
          <w:iCs/>
          <w:lang w:val="vi-VN"/>
        </w:rPr>
        <w:t>Documentation. (n.d.). Tailwind UI. https://tailwindui.com/documentation</w:t>
      </w:r>
    </w:p>
    <w:p w14:paraId="75DFDB96" w14:textId="1233A943" w:rsidR="00E72611" w:rsidRPr="00E72611" w:rsidRDefault="00E72611" w:rsidP="00E72611">
      <w:pPr>
        <w:pStyle w:val="Nidungvnbn"/>
        <w:rPr>
          <w:lang w:val="vi-VN"/>
        </w:rPr>
      </w:pPr>
    </w:p>
    <w:p w14:paraId="65C37FEC" w14:textId="27F7F95D" w:rsidR="00E72611" w:rsidRPr="00E72611" w:rsidRDefault="00E72611" w:rsidP="00E72611">
      <w:pPr>
        <w:pStyle w:val="Nidungvnbn"/>
      </w:pPr>
    </w:p>
    <w:p w14:paraId="3B1BE083" w14:textId="181EE7D6" w:rsidR="00E72611" w:rsidRPr="00E72611" w:rsidRDefault="00E72611" w:rsidP="00E72611">
      <w:pPr>
        <w:pStyle w:val="Nidungvnbn"/>
      </w:pPr>
    </w:p>
    <w:p w14:paraId="4FED3483" w14:textId="2525B9FD" w:rsidR="00E72611" w:rsidRPr="00E72611" w:rsidRDefault="00E72611" w:rsidP="00E72611">
      <w:pPr>
        <w:pStyle w:val="Nidungvnbn"/>
        <w:rPr>
          <w:lang w:val="vi-VN"/>
        </w:rPr>
      </w:pPr>
    </w:p>
    <w:p w14:paraId="23FEC36C" w14:textId="5A0457B6" w:rsidR="00810B78" w:rsidRDefault="00810B78" w:rsidP="00E72611">
      <w:pPr>
        <w:pStyle w:val="Nidungvnbn"/>
      </w:pPr>
    </w:p>
    <w:p w14:paraId="19467235" w14:textId="77777777" w:rsidR="00810B78" w:rsidRDefault="00810B78" w:rsidP="002F6862">
      <w:pPr>
        <w:spacing w:line="360" w:lineRule="auto"/>
        <w:jc w:val="both"/>
        <w:rPr>
          <w:sz w:val="26"/>
          <w:szCs w:val="26"/>
        </w:rPr>
      </w:pPr>
    </w:p>
    <w:p w14:paraId="6C5CD7E0" w14:textId="77777777" w:rsidR="00810B78" w:rsidRDefault="00810B78" w:rsidP="002F6862">
      <w:pPr>
        <w:spacing w:line="360" w:lineRule="auto"/>
        <w:jc w:val="both"/>
        <w:rPr>
          <w:sz w:val="26"/>
          <w:szCs w:val="26"/>
        </w:rPr>
      </w:pPr>
    </w:p>
    <w:p w14:paraId="6CDD3F64" w14:textId="12D8812A" w:rsidR="00810B78" w:rsidRDefault="00810B78" w:rsidP="002F6862">
      <w:pPr>
        <w:spacing w:line="360" w:lineRule="auto"/>
        <w:jc w:val="both"/>
        <w:rPr>
          <w:sz w:val="26"/>
          <w:szCs w:val="26"/>
        </w:rPr>
      </w:pPr>
    </w:p>
    <w:p w14:paraId="6A6F3E4C" w14:textId="57AE93C2" w:rsidR="00810B78" w:rsidRDefault="00810B78" w:rsidP="002F6862">
      <w:pPr>
        <w:spacing w:line="360" w:lineRule="auto"/>
        <w:jc w:val="both"/>
        <w:rPr>
          <w:sz w:val="26"/>
          <w:szCs w:val="26"/>
        </w:rPr>
      </w:pPr>
    </w:p>
    <w:p w14:paraId="02624A12" w14:textId="6B8B91D5" w:rsidR="00810B78" w:rsidRDefault="00810B78" w:rsidP="002F6862">
      <w:pPr>
        <w:spacing w:line="360" w:lineRule="auto"/>
        <w:jc w:val="both"/>
        <w:rPr>
          <w:sz w:val="26"/>
          <w:szCs w:val="26"/>
        </w:rPr>
      </w:pPr>
    </w:p>
    <w:p w14:paraId="5F04CE36" w14:textId="2800B066" w:rsidR="00810B78" w:rsidRDefault="00810B78" w:rsidP="002F6862">
      <w:pPr>
        <w:spacing w:line="360" w:lineRule="auto"/>
        <w:jc w:val="both"/>
        <w:rPr>
          <w:sz w:val="26"/>
          <w:szCs w:val="26"/>
        </w:rPr>
      </w:pPr>
    </w:p>
    <w:p w14:paraId="694423AE" w14:textId="5BD1A4D5" w:rsidR="00810B78" w:rsidRDefault="00810B78" w:rsidP="002F6862">
      <w:pPr>
        <w:spacing w:line="360" w:lineRule="auto"/>
        <w:jc w:val="both"/>
        <w:rPr>
          <w:sz w:val="26"/>
          <w:szCs w:val="26"/>
        </w:rPr>
      </w:pPr>
    </w:p>
    <w:p w14:paraId="78B952FA" w14:textId="6D126852" w:rsidR="00BA6953" w:rsidRPr="00BA6953" w:rsidRDefault="00BA6953" w:rsidP="00BB7DCC">
      <w:pPr>
        <w:pStyle w:val="Nidungvnbn"/>
        <w:ind w:firstLine="0"/>
      </w:pPr>
    </w:p>
    <w:sectPr w:rsidR="00BA6953" w:rsidRPr="00BA6953" w:rsidSect="00DB7595">
      <w:headerReference w:type="default" r:id="rId11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C149C3" w14:textId="77777777" w:rsidR="003D20F7" w:rsidRDefault="003D20F7" w:rsidP="00453AB1">
      <w:r>
        <w:separator/>
      </w:r>
    </w:p>
  </w:endnote>
  <w:endnote w:type="continuationSeparator" w:id="0">
    <w:p w14:paraId="6E8CA4DE" w14:textId="77777777" w:rsidR="003D20F7" w:rsidRDefault="003D20F7"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C8F68B" w14:textId="77777777" w:rsidR="003D20F7" w:rsidRDefault="003D20F7" w:rsidP="00453AB1">
      <w:r>
        <w:separator/>
      </w:r>
    </w:p>
  </w:footnote>
  <w:footnote w:type="continuationSeparator" w:id="0">
    <w:p w14:paraId="292327CA" w14:textId="77777777" w:rsidR="003D20F7" w:rsidRDefault="003D20F7"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4EF13" w14:textId="77777777" w:rsidR="00B118C8" w:rsidRDefault="00B118C8">
    <w:pPr>
      <w:pStyle w:val="Header"/>
      <w:jc w:val="center"/>
    </w:pPr>
  </w:p>
  <w:p w14:paraId="4EA4994C"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784ACA83"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68480D3B" w14:textId="77777777" w:rsidR="00B118C8" w:rsidRDefault="00B11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734C645A"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54B2CA01"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F0D84"/>
    <w:multiLevelType w:val="hybridMultilevel"/>
    <w:tmpl w:val="0688DD62"/>
    <w:lvl w:ilvl="0" w:tplc="1E7A95FE">
      <w:start w:val="1"/>
      <w:numFmt w:val="bullet"/>
      <w:lvlText w:val="-"/>
      <w:lvlJc w:val="left"/>
      <w:pPr>
        <w:ind w:left="720" w:hanging="360"/>
      </w:pPr>
      <w:rPr>
        <w:rFonts w:ascii="Times New Roman" w:eastAsia="Times New Roman" w:hAnsi="Times New Roman" w:cs="Times New Roman"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9680A56"/>
    <w:multiLevelType w:val="multilevel"/>
    <w:tmpl w:val="FF5C2BD4"/>
    <w:lvl w:ilvl="0">
      <w:start w:val="1"/>
      <w:numFmt w:val="decimal"/>
      <w:pStyle w:val="Heading1"/>
      <w:suff w:val="space"/>
      <w:lvlText w:val="CHƯƠNG %1 -"/>
      <w:lvlJc w:val="left"/>
      <w:pPr>
        <w:ind w:left="360" w:hanging="360"/>
      </w:pPr>
      <w:rPr>
        <w:rFonts w:ascii="Times New Roman" w:hAnsi="Times New Roman" w:hint="default"/>
        <w:b/>
        <w:i w:val="0"/>
        <w:sz w:val="32"/>
      </w:r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bCs/>
        <w:i/>
        <w:sz w:val="28"/>
      </w:rPr>
    </w:lvl>
    <w:lvl w:ilvl="3">
      <w:start w:val="1"/>
      <w:numFmt w:val="decimal"/>
      <w:pStyle w:val="Heading4"/>
      <w:suff w:val="space"/>
      <w:lvlText w:val="%1.%2.%3.%4"/>
      <w:lvlJc w:val="left"/>
      <w:pPr>
        <w:ind w:left="2970" w:hanging="360"/>
      </w:pPr>
      <w:rPr>
        <w:rFonts w:ascii="Times New Roman" w:hAnsi="Times New Roman" w:hint="default"/>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4F35C10"/>
    <w:multiLevelType w:val="hybridMultilevel"/>
    <w:tmpl w:val="941466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6A342D"/>
    <w:multiLevelType w:val="hybridMultilevel"/>
    <w:tmpl w:val="3878C9F4"/>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 w15:restartNumberingAfterBreak="0">
    <w:nsid w:val="17E26AEC"/>
    <w:multiLevelType w:val="hybridMultilevel"/>
    <w:tmpl w:val="5EAC59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4767479"/>
    <w:multiLevelType w:val="hybridMultilevel"/>
    <w:tmpl w:val="F1887EA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AA07E2C"/>
    <w:multiLevelType w:val="hybridMultilevel"/>
    <w:tmpl w:val="7556C4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48C229E"/>
    <w:multiLevelType w:val="hybridMultilevel"/>
    <w:tmpl w:val="6AC44A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98E2980"/>
    <w:multiLevelType w:val="hybridMultilevel"/>
    <w:tmpl w:val="95E4EA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A5B76E5"/>
    <w:multiLevelType w:val="hybridMultilevel"/>
    <w:tmpl w:val="E8F208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B7E1ED0"/>
    <w:multiLevelType w:val="hybridMultilevel"/>
    <w:tmpl w:val="1C149A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E076687"/>
    <w:multiLevelType w:val="hybridMultilevel"/>
    <w:tmpl w:val="520E79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F3B7376"/>
    <w:multiLevelType w:val="hybridMultilevel"/>
    <w:tmpl w:val="8CF8ACAC"/>
    <w:lvl w:ilvl="0" w:tplc="B54E1A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1FE6D24"/>
    <w:multiLevelType w:val="hybridMultilevel"/>
    <w:tmpl w:val="0CF6871A"/>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2CB229C"/>
    <w:multiLevelType w:val="hybridMultilevel"/>
    <w:tmpl w:val="95E27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69915B5"/>
    <w:multiLevelType w:val="hybridMultilevel"/>
    <w:tmpl w:val="058877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181040C"/>
    <w:multiLevelType w:val="hybridMultilevel"/>
    <w:tmpl w:val="CA84AE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51A11FE"/>
    <w:multiLevelType w:val="hybridMultilevel"/>
    <w:tmpl w:val="F7F2AA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79778F7"/>
    <w:multiLevelType w:val="hybridMultilevel"/>
    <w:tmpl w:val="BBC64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886260"/>
    <w:multiLevelType w:val="hybridMultilevel"/>
    <w:tmpl w:val="290AC1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6F2644A7"/>
    <w:multiLevelType w:val="hybridMultilevel"/>
    <w:tmpl w:val="098A3C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2F6273C"/>
    <w:multiLevelType w:val="hybridMultilevel"/>
    <w:tmpl w:val="ACB4055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76A14E9F"/>
    <w:multiLevelType w:val="hybridMultilevel"/>
    <w:tmpl w:val="CCB61A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51000456">
    <w:abstractNumId w:val="1"/>
  </w:num>
  <w:num w:numId="2" w16cid:durableId="1871525277">
    <w:abstractNumId w:val="4"/>
  </w:num>
  <w:num w:numId="3" w16cid:durableId="2140956480">
    <w:abstractNumId w:val="12"/>
  </w:num>
  <w:num w:numId="4" w16cid:durableId="431053961">
    <w:abstractNumId w:val="7"/>
  </w:num>
  <w:num w:numId="5" w16cid:durableId="1677532814">
    <w:abstractNumId w:val="21"/>
  </w:num>
  <w:num w:numId="6" w16cid:durableId="509833408">
    <w:abstractNumId w:val="14"/>
  </w:num>
  <w:num w:numId="7" w16cid:durableId="2024478164">
    <w:abstractNumId w:val="3"/>
  </w:num>
  <w:num w:numId="8" w16cid:durableId="296033023">
    <w:abstractNumId w:val="16"/>
  </w:num>
  <w:num w:numId="9" w16cid:durableId="189607134">
    <w:abstractNumId w:val="20"/>
  </w:num>
  <w:num w:numId="10" w16cid:durableId="2002349350">
    <w:abstractNumId w:val="6"/>
  </w:num>
  <w:num w:numId="11" w16cid:durableId="380399534">
    <w:abstractNumId w:val="10"/>
  </w:num>
  <w:num w:numId="12" w16cid:durableId="1001396084">
    <w:abstractNumId w:val="22"/>
  </w:num>
  <w:num w:numId="13" w16cid:durableId="2103524930">
    <w:abstractNumId w:val="9"/>
  </w:num>
  <w:num w:numId="14" w16cid:durableId="1966541476">
    <w:abstractNumId w:val="0"/>
  </w:num>
  <w:num w:numId="15" w16cid:durableId="150486522">
    <w:abstractNumId w:val="19"/>
  </w:num>
  <w:num w:numId="16" w16cid:durableId="327757306">
    <w:abstractNumId w:val="5"/>
  </w:num>
  <w:num w:numId="17" w16cid:durableId="1585257857">
    <w:abstractNumId w:val="13"/>
  </w:num>
  <w:num w:numId="18" w16cid:durableId="1248032580">
    <w:abstractNumId w:val="8"/>
  </w:num>
  <w:num w:numId="19" w16cid:durableId="1351026413">
    <w:abstractNumId w:val="17"/>
  </w:num>
  <w:num w:numId="20" w16cid:durableId="1863476315">
    <w:abstractNumId w:val="15"/>
  </w:num>
  <w:num w:numId="21" w16cid:durableId="1434210129">
    <w:abstractNumId w:val="2"/>
  </w:num>
  <w:num w:numId="22" w16cid:durableId="2040423558">
    <w:abstractNumId w:val="11"/>
  </w:num>
  <w:num w:numId="23" w16cid:durableId="1580167047">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5B5"/>
    <w:rsid w:val="00000FCE"/>
    <w:rsid w:val="00010DD6"/>
    <w:rsid w:val="00017E17"/>
    <w:rsid w:val="00024496"/>
    <w:rsid w:val="00030093"/>
    <w:rsid w:val="00051569"/>
    <w:rsid w:val="0005272D"/>
    <w:rsid w:val="00055BCE"/>
    <w:rsid w:val="0005758D"/>
    <w:rsid w:val="00060D2D"/>
    <w:rsid w:val="00065405"/>
    <w:rsid w:val="00067492"/>
    <w:rsid w:val="00073983"/>
    <w:rsid w:val="00076A06"/>
    <w:rsid w:val="00077057"/>
    <w:rsid w:val="00084F36"/>
    <w:rsid w:val="000856B5"/>
    <w:rsid w:val="000914DE"/>
    <w:rsid w:val="00093AEA"/>
    <w:rsid w:val="000D0BC8"/>
    <w:rsid w:val="000D17B1"/>
    <w:rsid w:val="000E24B5"/>
    <w:rsid w:val="000E4A94"/>
    <w:rsid w:val="000E7E20"/>
    <w:rsid w:val="000F01FB"/>
    <w:rsid w:val="000F3135"/>
    <w:rsid w:val="000F78E6"/>
    <w:rsid w:val="00107845"/>
    <w:rsid w:val="0011545B"/>
    <w:rsid w:val="001203C3"/>
    <w:rsid w:val="00121A61"/>
    <w:rsid w:val="00121ECD"/>
    <w:rsid w:val="00124C87"/>
    <w:rsid w:val="00137133"/>
    <w:rsid w:val="00153B82"/>
    <w:rsid w:val="00156BB2"/>
    <w:rsid w:val="00157BEE"/>
    <w:rsid w:val="0016084A"/>
    <w:rsid w:val="00172624"/>
    <w:rsid w:val="00174FC6"/>
    <w:rsid w:val="00175EC7"/>
    <w:rsid w:val="00176454"/>
    <w:rsid w:val="00187DA8"/>
    <w:rsid w:val="0019217C"/>
    <w:rsid w:val="001946DF"/>
    <w:rsid w:val="00196697"/>
    <w:rsid w:val="00197EC8"/>
    <w:rsid w:val="001A4F62"/>
    <w:rsid w:val="001A61CA"/>
    <w:rsid w:val="001B7B8B"/>
    <w:rsid w:val="001C3F05"/>
    <w:rsid w:val="001E5714"/>
    <w:rsid w:val="001F2B86"/>
    <w:rsid w:val="00202C5A"/>
    <w:rsid w:val="00205520"/>
    <w:rsid w:val="00207DC2"/>
    <w:rsid w:val="00211798"/>
    <w:rsid w:val="00211B29"/>
    <w:rsid w:val="0022462C"/>
    <w:rsid w:val="00224B13"/>
    <w:rsid w:val="00243E9F"/>
    <w:rsid w:val="00247D36"/>
    <w:rsid w:val="00252F26"/>
    <w:rsid w:val="002615B5"/>
    <w:rsid w:val="00262E94"/>
    <w:rsid w:val="002679C8"/>
    <w:rsid w:val="00267F83"/>
    <w:rsid w:val="0027627E"/>
    <w:rsid w:val="0027722E"/>
    <w:rsid w:val="00283886"/>
    <w:rsid w:val="00285189"/>
    <w:rsid w:val="00291721"/>
    <w:rsid w:val="002A289B"/>
    <w:rsid w:val="002B2BBA"/>
    <w:rsid w:val="002B5EB9"/>
    <w:rsid w:val="002C45CB"/>
    <w:rsid w:val="002C71A4"/>
    <w:rsid w:val="002C7A21"/>
    <w:rsid w:val="002D29D2"/>
    <w:rsid w:val="002D29F2"/>
    <w:rsid w:val="002D4629"/>
    <w:rsid w:val="002D5E9B"/>
    <w:rsid w:val="002D6D35"/>
    <w:rsid w:val="002D796D"/>
    <w:rsid w:val="002E4C58"/>
    <w:rsid w:val="002F6862"/>
    <w:rsid w:val="002F690C"/>
    <w:rsid w:val="002F694E"/>
    <w:rsid w:val="00300A74"/>
    <w:rsid w:val="00305729"/>
    <w:rsid w:val="0030639B"/>
    <w:rsid w:val="003157E1"/>
    <w:rsid w:val="00317FB7"/>
    <w:rsid w:val="00321863"/>
    <w:rsid w:val="003218FF"/>
    <w:rsid w:val="00321C0D"/>
    <w:rsid w:val="003320B9"/>
    <w:rsid w:val="00334D4B"/>
    <w:rsid w:val="00346593"/>
    <w:rsid w:val="003633EB"/>
    <w:rsid w:val="00372577"/>
    <w:rsid w:val="00372D50"/>
    <w:rsid w:val="00374E6D"/>
    <w:rsid w:val="0038183F"/>
    <w:rsid w:val="00397E68"/>
    <w:rsid w:val="003A49EA"/>
    <w:rsid w:val="003A59A1"/>
    <w:rsid w:val="003B286B"/>
    <w:rsid w:val="003C6F40"/>
    <w:rsid w:val="003C7AFD"/>
    <w:rsid w:val="003D0DE3"/>
    <w:rsid w:val="003D20F7"/>
    <w:rsid w:val="003F0993"/>
    <w:rsid w:val="003F20E3"/>
    <w:rsid w:val="003F4842"/>
    <w:rsid w:val="00404663"/>
    <w:rsid w:val="004102BF"/>
    <w:rsid w:val="00420468"/>
    <w:rsid w:val="0042746A"/>
    <w:rsid w:val="004307B4"/>
    <w:rsid w:val="00430CB7"/>
    <w:rsid w:val="00446145"/>
    <w:rsid w:val="004479CC"/>
    <w:rsid w:val="00453AB1"/>
    <w:rsid w:val="00456216"/>
    <w:rsid w:val="00462CFE"/>
    <w:rsid w:val="00463DD7"/>
    <w:rsid w:val="00467FC6"/>
    <w:rsid w:val="00471B8A"/>
    <w:rsid w:val="00483A08"/>
    <w:rsid w:val="00483D96"/>
    <w:rsid w:val="00493E64"/>
    <w:rsid w:val="004A0839"/>
    <w:rsid w:val="004A5511"/>
    <w:rsid w:val="004A7C39"/>
    <w:rsid w:val="004B06D8"/>
    <w:rsid w:val="004B19E4"/>
    <w:rsid w:val="004C3F10"/>
    <w:rsid w:val="004D3028"/>
    <w:rsid w:val="004E0D8F"/>
    <w:rsid w:val="004E1CCF"/>
    <w:rsid w:val="004E3C16"/>
    <w:rsid w:val="004E3F06"/>
    <w:rsid w:val="004E4368"/>
    <w:rsid w:val="004E53FE"/>
    <w:rsid w:val="004F0404"/>
    <w:rsid w:val="004F4CC6"/>
    <w:rsid w:val="0050312F"/>
    <w:rsid w:val="0050672A"/>
    <w:rsid w:val="005076E5"/>
    <w:rsid w:val="00524D4E"/>
    <w:rsid w:val="005443BB"/>
    <w:rsid w:val="00551539"/>
    <w:rsid w:val="00556341"/>
    <w:rsid w:val="00556CBD"/>
    <w:rsid w:val="005602E1"/>
    <w:rsid w:val="005615B4"/>
    <w:rsid w:val="005708C4"/>
    <w:rsid w:val="00573030"/>
    <w:rsid w:val="00593511"/>
    <w:rsid w:val="00594A25"/>
    <w:rsid w:val="005A1BE2"/>
    <w:rsid w:val="005A74F3"/>
    <w:rsid w:val="005D17CB"/>
    <w:rsid w:val="005D290E"/>
    <w:rsid w:val="005D5927"/>
    <w:rsid w:val="005D5C20"/>
    <w:rsid w:val="005D7853"/>
    <w:rsid w:val="005E303E"/>
    <w:rsid w:val="005F32C0"/>
    <w:rsid w:val="005F40F4"/>
    <w:rsid w:val="005F4988"/>
    <w:rsid w:val="0060012E"/>
    <w:rsid w:val="00602F96"/>
    <w:rsid w:val="00610540"/>
    <w:rsid w:val="00616465"/>
    <w:rsid w:val="0061664B"/>
    <w:rsid w:val="006264C2"/>
    <w:rsid w:val="0062686B"/>
    <w:rsid w:val="00633007"/>
    <w:rsid w:val="0063305D"/>
    <w:rsid w:val="00634339"/>
    <w:rsid w:val="00640EAF"/>
    <w:rsid w:val="0064189C"/>
    <w:rsid w:val="00650D6A"/>
    <w:rsid w:val="006750C8"/>
    <w:rsid w:val="00676338"/>
    <w:rsid w:val="00677B2A"/>
    <w:rsid w:val="006B0243"/>
    <w:rsid w:val="006B0D10"/>
    <w:rsid w:val="006C37F3"/>
    <w:rsid w:val="006D4842"/>
    <w:rsid w:val="006E0BAB"/>
    <w:rsid w:val="006F055D"/>
    <w:rsid w:val="006F58A6"/>
    <w:rsid w:val="006F64FE"/>
    <w:rsid w:val="0070629E"/>
    <w:rsid w:val="00706644"/>
    <w:rsid w:val="007066E1"/>
    <w:rsid w:val="007071BB"/>
    <w:rsid w:val="00710E69"/>
    <w:rsid w:val="00711B7C"/>
    <w:rsid w:val="00713D02"/>
    <w:rsid w:val="00724595"/>
    <w:rsid w:val="00727175"/>
    <w:rsid w:val="00737340"/>
    <w:rsid w:val="00740765"/>
    <w:rsid w:val="00767316"/>
    <w:rsid w:val="007822D0"/>
    <w:rsid w:val="00785A86"/>
    <w:rsid w:val="00785BD4"/>
    <w:rsid w:val="00791EED"/>
    <w:rsid w:val="00792D20"/>
    <w:rsid w:val="007943B5"/>
    <w:rsid w:val="007A09A7"/>
    <w:rsid w:val="007A0BD2"/>
    <w:rsid w:val="007A0E76"/>
    <w:rsid w:val="007B1A23"/>
    <w:rsid w:val="007B3B4B"/>
    <w:rsid w:val="007B7FF5"/>
    <w:rsid w:val="007C1CD1"/>
    <w:rsid w:val="007C5D4D"/>
    <w:rsid w:val="007E2452"/>
    <w:rsid w:val="007E6AB9"/>
    <w:rsid w:val="007E7FF7"/>
    <w:rsid w:val="007F0F14"/>
    <w:rsid w:val="007F2A0B"/>
    <w:rsid w:val="007F7D5E"/>
    <w:rsid w:val="008059A1"/>
    <w:rsid w:val="00810B78"/>
    <w:rsid w:val="00811EBE"/>
    <w:rsid w:val="00817DA7"/>
    <w:rsid w:val="00830945"/>
    <w:rsid w:val="0083205A"/>
    <w:rsid w:val="0083273E"/>
    <w:rsid w:val="00834853"/>
    <w:rsid w:val="00835842"/>
    <w:rsid w:val="008373D9"/>
    <w:rsid w:val="008426E6"/>
    <w:rsid w:val="00850B7F"/>
    <w:rsid w:val="00850FE4"/>
    <w:rsid w:val="0085233C"/>
    <w:rsid w:val="00856BF7"/>
    <w:rsid w:val="0086717F"/>
    <w:rsid w:val="00867C2D"/>
    <w:rsid w:val="008779AC"/>
    <w:rsid w:val="00880D36"/>
    <w:rsid w:val="0088103B"/>
    <w:rsid w:val="00882CC1"/>
    <w:rsid w:val="00890768"/>
    <w:rsid w:val="008925AD"/>
    <w:rsid w:val="00897AA0"/>
    <w:rsid w:val="008A033C"/>
    <w:rsid w:val="008A629C"/>
    <w:rsid w:val="008B209F"/>
    <w:rsid w:val="008B2C45"/>
    <w:rsid w:val="008B5014"/>
    <w:rsid w:val="008B7921"/>
    <w:rsid w:val="008D055A"/>
    <w:rsid w:val="008D7FE9"/>
    <w:rsid w:val="008E1030"/>
    <w:rsid w:val="008E6453"/>
    <w:rsid w:val="00900C60"/>
    <w:rsid w:val="00902E08"/>
    <w:rsid w:val="009041C3"/>
    <w:rsid w:val="0091667C"/>
    <w:rsid w:val="0091762C"/>
    <w:rsid w:val="00921726"/>
    <w:rsid w:val="009263D4"/>
    <w:rsid w:val="00937A58"/>
    <w:rsid w:val="00942B81"/>
    <w:rsid w:val="00945CE1"/>
    <w:rsid w:val="00947C85"/>
    <w:rsid w:val="00961F49"/>
    <w:rsid w:val="00982036"/>
    <w:rsid w:val="0098252D"/>
    <w:rsid w:val="009841C7"/>
    <w:rsid w:val="009844B2"/>
    <w:rsid w:val="0098479C"/>
    <w:rsid w:val="00984973"/>
    <w:rsid w:val="009C0927"/>
    <w:rsid w:val="009C14FA"/>
    <w:rsid w:val="009C5776"/>
    <w:rsid w:val="009D304D"/>
    <w:rsid w:val="009E65E8"/>
    <w:rsid w:val="009E6C10"/>
    <w:rsid w:val="009F1211"/>
    <w:rsid w:val="00A10256"/>
    <w:rsid w:val="00A10F72"/>
    <w:rsid w:val="00A11F97"/>
    <w:rsid w:val="00A146AA"/>
    <w:rsid w:val="00A16754"/>
    <w:rsid w:val="00A177FA"/>
    <w:rsid w:val="00A24246"/>
    <w:rsid w:val="00A27576"/>
    <w:rsid w:val="00A3301E"/>
    <w:rsid w:val="00A36F5B"/>
    <w:rsid w:val="00A52C9F"/>
    <w:rsid w:val="00A615D4"/>
    <w:rsid w:val="00A618FC"/>
    <w:rsid w:val="00A62608"/>
    <w:rsid w:val="00A65696"/>
    <w:rsid w:val="00A82105"/>
    <w:rsid w:val="00AA04FE"/>
    <w:rsid w:val="00AA1655"/>
    <w:rsid w:val="00AA525A"/>
    <w:rsid w:val="00AB0629"/>
    <w:rsid w:val="00AB4E70"/>
    <w:rsid w:val="00AC07A8"/>
    <w:rsid w:val="00AD60A3"/>
    <w:rsid w:val="00AE7ABA"/>
    <w:rsid w:val="00AF1C20"/>
    <w:rsid w:val="00B118C8"/>
    <w:rsid w:val="00B22396"/>
    <w:rsid w:val="00B34517"/>
    <w:rsid w:val="00B3708D"/>
    <w:rsid w:val="00B40558"/>
    <w:rsid w:val="00B4256D"/>
    <w:rsid w:val="00B46AD6"/>
    <w:rsid w:val="00B471B0"/>
    <w:rsid w:val="00B51149"/>
    <w:rsid w:val="00B52DFE"/>
    <w:rsid w:val="00B52E45"/>
    <w:rsid w:val="00B54855"/>
    <w:rsid w:val="00B62922"/>
    <w:rsid w:val="00B6437F"/>
    <w:rsid w:val="00B76C40"/>
    <w:rsid w:val="00B8489D"/>
    <w:rsid w:val="00BA186D"/>
    <w:rsid w:val="00BA6501"/>
    <w:rsid w:val="00BA66F8"/>
    <w:rsid w:val="00BA6953"/>
    <w:rsid w:val="00BB2B2A"/>
    <w:rsid w:val="00BB7DCC"/>
    <w:rsid w:val="00BC6BFB"/>
    <w:rsid w:val="00BD604B"/>
    <w:rsid w:val="00BE0ED2"/>
    <w:rsid w:val="00BE7808"/>
    <w:rsid w:val="00BF35AF"/>
    <w:rsid w:val="00C01596"/>
    <w:rsid w:val="00C03D6B"/>
    <w:rsid w:val="00C12697"/>
    <w:rsid w:val="00C1494E"/>
    <w:rsid w:val="00C15C0C"/>
    <w:rsid w:val="00C21D8D"/>
    <w:rsid w:val="00C33FD7"/>
    <w:rsid w:val="00C35831"/>
    <w:rsid w:val="00C3746A"/>
    <w:rsid w:val="00C5066A"/>
    <w:rsid w:val="00C56673"/>
    <w:rsid w:val="00C56904"/>
    <w:rsid w:val="00C57B9E"/>
    <w:rsid w:val="00C63F57"/>
    <w:rsid w:val="00C66EFA"/>
    <w:rsid w:val="00C70A1B"/>
    <w:rsid w:val="00C717AA"/>
    <w:rsid w:val="00C731B5"/>
    <w:rsid w:val="00C75086"/>
    <w:rsid w:val="00C928F8"/>
    <w:rsid w:val="00CA1C39"/>
    <w:rsid w:val="00CC7549"/>
    <w:rsid w:val="00CD13EC"/>
    <w:rsid w:val="00CD155B"/>
    <w:rsid w:val="00CD3AB1"/>
    <w:rsid w:val="00CE5555"/>
    <w:rsid w:val="00CF386F"/>
    <w:rsid w:val="00CF7F64"/>
    <w:rsid w:val="00D02E5E"/>
    <w:rsid w:val="00D12F6E"/>
    <w:rsid w:val="00D20026"/>
    <w:rsid w:val="00D30FBA"/>
    <w:rsid w:val="00D34D21"/>
    <w:rsid w:val="00D602C4"/>
    <w:rsid w:val="00D77DD4"/>
    <w:rsid w:val="00D8403D"/>
    <w:rsid w:val="00D862F4"/>
    <w:rsid w:val="00D95377"/>
    <w:rsid w:val="00DA66DD"/>
    <w:rsid w:val="00DB25EE"/>
    <w:rsid w:val="00DB7595"/>
    <w:rsid w:val="00DC2276"/>
    <w:rsid w:val="00DC6790"/>
    <w:rsid w:val="00DD1569"/>
    <w:rsid w:val="00DD6136"/>
    <w:rsid w:val="00DD74FD"/>
    <w:rsid w:val="00DE2C29"/>
    <w:rsid w:val="00E01CC5"/>
    <w:rsid w:val="00E1092B"/>
    <w:rsid w:val="00E12DF1"/>
    <w:rsid w:val="00E145C4"/>
    <w:rsid w:val="00E251E7"/>
    <w:rsid w:val="00E3188E"/>
    <w:rsid w:val="00E33C56"/>
    <w:rsid w:val="00E37613"/>
    <w:rsid w:val="00E44775"/>
    <w:rsid w:val="00E4672C"/>
    <w:rsid w:val="00E546F3"/>
    <w:rsid w:val="00E57B2A"/>
    <w:rsid w:val="00E6565B"/>
    <w:rsid w:val="00E72611"/>
    <w:rsid w:val="00E73E69"/>
    <w:rsid w:val="00E766EA"/>
    <w:rsid w:val="00E97903"/>
    <w:rsid w:val="00E97DA2"/>
    <w:rsid w:val="00EA0C92"/>
    <w:rsid w:val="00EA31BF"/>
    <w:rsid w:val="00EB0045"/>
    <w:rsid w:val="00EC2016"/>
    <w:rsid w:val="00EC7578"/>
    <w:rsid w:val="00ED7A6F"/>
    <w:rsid w:val="00EE2823"/>
    <w:rsid w:val="00EF7F29"/>
    <w:rsid w:val="00F01582"/>
    <w:rsid w:val="00F031EA"/>
    <w:rsid w:val="00F04BA9"/>
    <w:rsid w:val="00F12D7E"/>
    <w:rsid w:val="00F20891"/>
    <w:rsid w:val="00F35418"/>
    <w:rsid w:val="00F42172"/>
    <w:rsid w:val="00F44083"/>
    <w:rsid w:val="00F47672"/>
    <w:rsid w:val="00F515E5"/>
    <w:rsid w:val="00F54F9B"/>
    <w:rsid w:val="00F576F5"/>
    <w:rsid w:val="00F6183C"/>
    <w:rsid w:val="00F61FF0"/>
    <w:rsid w:val="00F67328"/>
    <w:rsid w:val="00F73799"/>
    <w:rsid w:val="00FA0719"/>
    <w:rsid w:val="00FA5C41"/>
    <w:rsid w:val="00FA7505"/>
    <w:rsid w:val="00FA79CF"/>
    <w:rsid w:val="00FA7AF4"/>
    <w:rsid w:val="00FB0BB4"/>
    <w:rsid w:val="00FB45E8"/>
    <w:rsid w:val="00FB70D8"/>
    <w:rsid w:val="00FC2ED0"/>
    <w:rsid w:val="00FC40EE"/>
    <w:rsid w:val="00FD4305"/>
    <w:rsid w:val="00FD7386"/>
    <w:rsid w:val="00FE6D3B"/>
    <w:rsid w:val="00FE6E3F"/>
    <w:rsid w:val="00FF06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799C4EB9"/>
  <w15:docId w15:val="{09BA741D-655F-4775-8D9F-1AD23DA2A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785BD4"/>
    <w:pPr>
      <w:keepNext/>
      <w:keepLines/>
      <w:numPr>
        <w:numId w:val="1"/>
      </w:numPr>
      <w:spacing w:line="360" w:lineRule="auto"/>
      <w:ind w:left="0" w:firstLine="0"/>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785BD4"/>
    <w:pPr>
      <w:keepNext/>
      <w:keepLines/>
      <w:numPr>
        <w:ilvl w:val="1"/>
        <w:numId w:val="1"/>
      </w:numPr>
      <w:spacing w:line="360" w:lineRule="auto"/>
      <w:ind w:left="36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785BD4"/>
    <w:pPr>
      <w:keepNext/>
      <w:keepLines/>
      <w:numPr>
        <w:ilvl w:val="2"/>
        <w:numId w:val="1"/>
      </w:numPr>
      <w:spacing w:line="360" w:lineRule="auto"/>
      <w:ind w:left="36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785BD4"/>
    <w:pPr>
      <w:keepNext/>
      <w:keepLines/>
      <w:numPr>
        <w:ilvl w:val="3"/>
        <w:numId w:val="1"/>
      </w:numPr>
      <w:spacing w:line="360" w:lineRule="auto"/>
      <w:ind w:left="360"/>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next w:val="Heading1"/>
    <w:link w:val="ChngChar"/>
    <w:qFormat/>
    <w:rsid w:val="006C37F3"/>
    <w:pPr>
      <w:tabs>
        <w:tab w:val="center" w:pos="6379"/>
      </w:tabs>
      <w:spacing w:line="360" w:lineRule="auto"/>
      <w:jc w:val="center"/>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6C37F3"/>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785BD4"/>
    <w:rPr>
      <w:rFonts w:eastAsiaTheme="majorEastAsia" w:cstheme="majorBidi"/>
      <w:b/>
      <w:bCs/>
      <w:color w:val="000000" w:themeColor="text1"/>
      <w:sz w:val="32"/>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A3301E"/>
    <w:pPr>
      <w:tabs>
        <w:tab w:val="right" w:leader="dot" w:pos="9111"/>
      </w:tabs>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785BD4"/>
    <w:rPr>
      <w:rFonts w:eastAsiaTheme="majorEastAsia" w:cstheme="majorBidi"/>
      <w:b/>
      <w:bCs/>
      <w:sz w:val="28"/>
      <w:szCs w:val="26"/>
    </w:rPr>
  </w:style>
  <w:style w:type="character" w:customStyle="1" w:styleId="Heading3Char">
    <w:name w:val="Heading 3 Char"/>
    <w:basedOn w:val="DefaultParagraphFont"/>
    <w:link w:val="Heading3"/>
    <w:uiPriority w:val="9"/>
    <w:rsid w:val="00785BD4"/>
    <w:rPr>
      <w:rFonts w:eastAsiaTheme="majorEastAsia" w:cstheme="majorBidi"/>
      <w:b/>
      <w:bCs/>
      <w:sz w:val="28"/>
      <w:szCs w:val="24"/>
    </w:rPr>
  </w:style>
  <w:style w:type="character" w:customStyle="1" w:styleId="Heading4Char">
    <w:name w:val="Heading 4 Char"/>
    <w:basedOn w:val="DefaultParagraphFont"/>
    <w:link w:val="Heading4"/>
    <w:uiPriority w:val="9"/>
    <w:rsid w:val="00785BD4"/>
    <w:rPr>
      <w:rFonts w:eastAsiaTheme="majorEastAsia" w:cstheme="majorBidi"/>
      <w:bCs/>
      <w:iCs/>
      <w:sz w:val="28"/>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TOCHeading">
    <w:name w:val="TOC Heading"/>
    <w:basedOn w:val="Heading1"/>
    <w:next w:val="Normal"/>
    <w:uiPriority w:val="39"/>
    <w:unhideWhenUsed/>
    <w:qFormat/>
    <w:rsid w:val="006C37F3"/>
    <w:pPr>
      <w:numPr>
        <w:numId w:val="0"/>
      </w:numPr>
      <w:spacing w:before="240" w:line="259" w:lineRule="auto"/>
      <w:outlineLvl w:val="9"/>
    </w:pPr>
    <w:rPr>
      <w:rFonts w:asciiTheme="majorHAnsi" w:hAnsiTheme="majorHAnsi"/>
      <w:b w:val="0"/>
      <w:bCs w:val="0"/>
      <w:color w:val="365F91" w:themeColor="accent1" w:themeShade="BF"/>
      <w:szCs w:val="32"/>
    </w:rPr>
  </w:style>
  <w:style w:type="paragraph" w:styleId="ListParagraph">
    <w:name w:val="List Paragraph"/>
    <w:basedOn w:val="Normal"/>
    <w:uiPriority w:val="34"/>
    <w:qFormat/>
    <w:rsid w:val="00067492"/>
    <w:pPr>
      <w:ind w:left="720"/>
      <w:contextualSpacing/>
    </w:pPr>
  </w:style>
  <w:style w:type="character" w:customStyle="1" w:styleId="relative">
    <w:name w:val="relative"/>
    <w:basedOn w:val="DefaultParagraphFont"/>
    <w:rsid w:val="005D290E"/>
  </w:style>
  <w:style w:type="character" w:customStyle="1" w:styleId="whitespace-nowrap">
    <w:name w:val="whitespace-nowrap"/>
    <w:basedOn w:val="DefaultParagraphFont"/>
    <w:rsid w:val="005D290E"/>
  </w:style>
  <w:style w:type="paragraph" w:styleId="TOC5">
    <w:name w:val="toc 5"/>
    <w:basedOn w:val="Normal"/>
    <w:next w:val="Normal"/>
    <w:autoRedefine/>
    <w:uiPriority w:val="39"/>
    <w:unhideWhenUsed/>
    <w:rsid w:val="002A289B"/>
    <w:pPr>
      <w:spacing w:after="100" w:line="259" w:lineRule="auto"/>
      <w:ind w:left="880"/>
    </w:pPr>
    <w:rPr>
      <w:rFonts w:asciiTheme="minorHAnsi" w:eastAsiaTheme="minorEastAsia" w:hAnsiTheme="minorHAnsi" w:cstheme="minorBidi"/>
      <w:kern w:val="2"/>
      <w:sz w:val="22"/>
      <w:szCs w:val="22"/>
      <w:lang w:val="vi-VN" w:eastAsia="vi-VN"/>
      <w14:ligatures w14:val="standardContextual"/>
    </w:rPr>
  </w:style>
  <w:style w:type="paragraph" w:styleId="TOC6">
    <w:name w:val="toc 6"/>
    <w:basedOn w:val="Normal"/>
    <w:next w:val="Normal"/>
    <w:autoRedefine/>
    <w:uiPriority w:val="39"/>
    <w:unhideWhenUsed/>
    <w:rsid w:val="002A289B"/>
    <w:pPr>
      <w:spacing w:after="100" w:line="259" w:lineRule="auto"/>
      <w:ind w:left="1100"/>
    </w:pPr>
    <w:rPr>
      <w:rFonts w:asciiTheme="minorHAnsi" w:eastAsiaTheme="minorEastAsia" w:hAnsiTheme="minorHAnsi" w:cstheme="minorBidi"/>
      <w:kern w:val="2"/>
      <w:sz w:val="22"/>
      <w:szCs w:val="22"/>
      <w:lang w:val="vi-VN" w:eastAsia="vi-VN"/>
      <w14:ligatures w14:val="standardContextual"/>
    </w:rPr>
  </w:style>
  <w:style w:type="paragraph" w:styleId="TOC7">
    <w:name w:val="toc 7"/>
    <w:basedOn w:val="Normal"/>
    <w:next w:val="Normal"/>
    <w:autoRedefine/>
    <w:uiPriority w:val="39"/>
    <w:unhideWhenUsed/>
    <w:rsid w:val="002A289B"/>
    <w:pPr>
      <w:spacing w:after="100" w:line="259" w:lineRule="auto"/>
      <w:ind w:left="1320"/>
    </w:pPr>
    <w:rPr>
      <w:rFonts w:asciiTheme="minorHAnsi" w:eastAsiaTheme="minorEastAsia" w:hAnsiTheme="minorHAnsi" w:cstheme="minorBidi"/>
      <w:kern w:val="2"/>
      <w:sz w:val="22"/>
      <w:szCs w:val="22"/>
      <w:lang w:val="vi-VN" w:eastAsia="vi-VN"/>
      <w14:ligatures w14:val="standardContextual"/>
    </w:rPr>
  </w:style>
  <w:style w:type="paragraph" w:styleId="TOC8">
    <w:name w:val="toc 8"/>
    <w:basedOn w:val="Normal"/>
    <w:next w:val="Normal"/>
    <w:autoRedefine/>
    <w:uiPriority w:val="39"/>
    <w:unhideWhenUsed/>
    <w:rsid w:val="002A289B"/>
    <w:pPr>
      <w:spacing w:after="100" w:line="259" w:lineRule="auto"/>
      <w:ind w:left="1540"/>
    </w:pPr>
    <w:rPr>
      <w:rFonts w:asciiTheme="minorHAnsi" w:eastAsiaTheme="minorEastAsia" w:hAnsiTheme="minorHAnsi" w:cstheme="minorBidi"/>
      <w:kern w:val="2"/>
      <w:sz w:val="22"/>
      <w:szCs w:val="22"/>
      <w:lang w:val="vi-VN" w:eastAsia="vi-VN"/>
      <w14:ligatures w14:val="standardContextual"/>
    </w:rPr>
  </w:style>
  <w:style w:type="paragraph" w:styleId="TOC9">
    <w:name w:val="toc 9"/>
    <w:basedOn w:val="Normal"/>
    <w:next w:val="Normal"/>
    <w:autoRedefine/>
    <w:uiPriority w:val="39"/>
    <w:unhideWhenUsed/>
    <w:rsid w:val="002A289B"/>
    <w:pPr>
      <w:spacing w:after="100" w:line="259" w:lineRule="auto"/>
      <w:ind w:left="1760"/>
    </w:pPr>
    <w:rPr>
      <w:rFonts w:asciiTheme="minorHAnsi" w:eastAsiaTheme="minorEastAsia" w:hAnsiTheme="minorHAnsi" w:cstheme="minorBidi"/>
      <w:kern w:val="2"/>
      <w:sz w:val="22"/>
      <w:szCs w:val="22"/>
      <w:lang w:val="vi-VN" w:eastAsia="vi-VN"/>
      <w14:ligatures w14:val="standardContextual"/>
    </w:rPr>
  </w:style>
  <w:style w:type="character" w:styleId="UnresolvedMention">
    <w:name w:val="Unresolved Mention"/>
    <w:basedOn w:val="DefaultParagraphFont"/>
    <w:uiPriority w:val="99"/>
    <w:semiHidden/>
    <w:unhideWhenUsed/>
    <w:rsid w:val="002A289B"/>
    <w:rPr>
      <w:color w:val="605E5C"/>
      <w:shd w:val="clear" w:color="auto" w:fill="E1DFDD"/>
    </w:rPr>
  </w:style>
  <w:style w:type="character" w:styleId="HTMLCode">
    <w:name w:val="HTML Code"/>
    <w:basedOn w:val="DefaultParagraphFont"/>
    <w:uiPriority w:val="99"/>
    <w:semiHidden/>
    <w:unhideWhenUsed/>
    <w:rsid w:val="0061054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46796">
      <w:bodyDiv w:val="1"/>
      <w:marLeft w:val="0"/>
      <w:marRight w:val="0"/>
      <w:marTop w:val="0"/>
      <w:marBottom w:val="0"/>
      <w:divBdr>
        <w:top w:val="none" w:sz="0" w:space="0" w:color="auto"/>
        <w:left w:val="none" w:sz="0" w:space="0" w:color="auto"/>
        <w:bottom w:val="none" w:sz="0" w:space="0" w:color="auto"/>
        <w:right w:val="none" w:sz="0" w:space="0" w:color="auto"/>
      </w:divBdr>
    </w:div>
    <w:div w:id="81220167">
      <w:bodyDiv w:val="1"/>
      <w:marLeft w:val="0"/>
      <w:marRight w:val="0"/>
      <w:marTop w:val="0"/>
      <w:marBottom w:val="0"/>
      <w:divBdr>
        <w:top w:val="none" w:sz="0" w:space="0" w:color="auto"/>
        <w:left w:val="none" w:sz="0" w:space="0" w:color="auto"/>
        <w:bottom w:val="none" w:sz="0" w:space="0" w:color="auto"/>
        <w:right w:val="none" w:sz="0" w:space="0" w:color="auto"/>
      </w:divBdr>
    </w:div>
    <w:div w:id="135951057">
      <w:bodyDiv w:val="1"/>
      <w:marLeft w:val="0"/>
      <w:marRight w:val="0"/>
      <w:marTop w:val="0"/>
      <w:marBottom w:val="0"/>
      <w:divBdr>
        <w:top w:val="none" w:sz="0" w:space="0" w:color="auto"/>
        <w:left w:val="none" w:sz="0" w:space="0" w:color="auto"/>
        <w:bottom w:val="none" w:sz="0" w:space="0" w:color="auto"/>
        <w:right w:val="none" w:sz="0" w:space="0" w:color="auto"/>
      </w:divBdr>
      <w:divsChild>
        <w:div w:id="285505494">
          <w:marLeft w:val="-720"/>
          <w:marRight w:val="0"/>
          <w:marTop w:val="0"/>
          <w:marBottom w:val="0"/>
          <w:divBdr>
            <w:top w:val="none" w:sz="0" w:space="0" w:color="auto"/>
            <w:left w:val="none" w:sz="0" w:space="0" w:color="auto"/>
            <w:bottom w:val="none" w:sz="0" w:space="0" w:color="auto"/>
            <w:right w:val="none" w:sz="0" w:space="0" w:color="auto"/>
          </w:divBdr>
        </w:div>
      </w:divsChild>
    </w:div>
    <w:div w:id="166134106">
      <w:bodyDiv w:val="1"/>
      <w:marLeft w:val="0"/>
      <w:marRight w:val="0"/>
      <w:marTop w:val="0"/>
      <w:marBottom w:val="0"/>
      <w:divBdr>
        <w:top w:val="none" w:sz="0" w:space="0" w:color="auto"/>
        <w:left w:val="none" w:sz="0" w:space="0" w:color="auto"/>
        <w:bottom w:val="none" w:sz="0" w:space="0" w:color="auto"/>
        <w:right w:val="none" w:sz="0" w:space="0" w:color="auto"/>
      </w:divBdr>
      <w:divsChild>
        <w:div w:id="2038654249">
          <w:marLeft w:val="0"/>
          <w:marRight w:val="0"/>
          <w:marTop w:val="0"/>
          <w:marBottom w:val="0"/>
          <w:divBdr>
            <w:top w:val="none" w:sz="0" w:space="0" w:color="auto"/>
            <w:left w:val="none" w:sz="0" w:space="0" w:color="auto"/>
            <w:bottom w:val="none" w:sz="0" w:space="0" w:color="auto"/>
            <w:right w:val="none" w:sz="0" w:space="0" w:color="auto"/>
          </w:divBdr>
          <w:divsChild>
            <w:div w:id="766852927">
              <w:marLeft w:val="0"/>
              <w:marRight w:val="0"/>
              <w:marTop w:val="0"/>
              <w:marBottom w:val="0"/>
              <w:divBdr>
                <w:top w:val="none" w:sz="0" w:space="0" w:color="auto"/>
                <w:left w:val="none" w:sz="0" w:space="0" w:color="auto"/>
                <w:bottom w:val="none" w:sz="0" w:space="0" w:color="auto"/>
                <w:right w:val="none" w:sz="0" w:space="0" w:color="auto"/>
              </w:divBdr>
              <w:divsChild>
                <w:div w:id="661741879">
                  <w:marLeft w:val="0"/>
                  <w:marRight w:val="0"/>
                  <w:marTop w:val="0"/>
                  <w:marBottom w:val="0"/>
                  <w:divBdr>
                    <w:top w:val="none" w:sz="0" w:space="0" w:color="auto"/>
                    <w:left w:val="none" w:sz="0" w:space="0" w:color="auto"/>
                    <w:bottom w:val="none" w:sz="0" w:space="0" w:color="auto"/>
                    <w:right w:val="none" w:sz="0" w:space="0" w:color="auto"/>
                  </w:divBdr>
                  <w:divsChild>
                    <w:div w:id="80610402">
                      <w:marLeft w:val="0"/>
                      <w:marRight w:val="0"/>
                      <w:marTop w:val="0"/>
                      <w:marBottom w:val="0"/>
                      <w:divBdr>
                        <w:top w:val="none" w:sz="0" w:space="0" w:color="auto"/>
                        <w:left w:val="none" w:sz="0" w:space="0" w:color="auto"/>
                        <w:bottom w:val="none" w:sz="0" w:space="0" w:color="auto"/>
                        <w:right w:val="none" w:sz="0" w:space="0" w:color="auto"/>
                      </w:divBdr>
                      <w:divsChild>
                        <w:div w:id="767308246">
                          <w:marLeft w:val="0"/>
                          <w:marRight w:val="0"/>
                          <w:marTop w:val="0"/>
                          <w:marBottom w:val="0"/>
                          <w:divBdr>
                            <w:top w:val="none" w:sz="0" w:space="0" w:color="auto"/>
                            <w:left w:val="none" w:sz="0" w:space="0" w:color="auto"/>
                            <w:bottom w:val="none" w:sz="0" w:space="0" w:color="auto"/>
                            <w:right w:val="none" w:sz="0" w:space="0" w:color="auto"/>
                          </w:divBdr>
                          <w:divsChild>
                            <w:div w:id="2201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34514">
      <w:bodyDiv w:val="1"/>
      <w:marLeft w:val="0"/>
      <w:marRight w:val="0"/>
      <w:marTop w:val="0"/>
      <w:marBottom w:val="0"/>
      <w:divBdr>
        <w:top w:val="none" w:sz="0" w:space="0" w:color="auto"/>
        <w:left w:val="none" w:sz="0" w:space="0" w:color="auto"/>
        <w:bottom w:val="none" w:sz="0" w:space="0" w:color="auto"/>
        <w:right w:val="none" w:sz="0" w:space="0" w:color="auto"/>
      </w:divBdr>
    </w:div>
    <w:div w:id="304092711">
      <w:bodyDiv w:val="1"/>
      <w:marLeft w:val="0"/>
      <w:marRight w:val="0"/>
      <w:marTop w:val="0"/>
      <w:marBottom w:val="0"/>
      <w:divBdr>
        <w:top w:val="none" w:sz="0" w:space="0" w:color="auto"/>
        <w:left w:val="none" w:sz="0" w:space="0" w:color="auto"/>
        <w:bottom w:val="none" w:sz="0" w:space="0" w:color="auto"/>
        <w:right w:val="none" w:sz="0" w:space="0" w:color="auto"/>
      </w:divBdr>
    </w:div>
    <w:div w:id="307780717">
      <w:bodyDiv w:val="1"/>
      <w:marLeft w:val="0"/>
      <w:marRight w:val="0"/>
      <w:marTop w:val="0"/>
      <w:marBottom w:val="0"/>
      <w:divBdr>
        <w:top w:val="none" w:sz="0" w:space="0" w:color="auto"/>
        <w:left w:val="none" w:sz="0" w:space="0" w:color="auto"/>
        <w:bottom w:val="none" w:sz="0" w:space="0" w:color="auto"/>
        <w:right w:val="none" w:sz="0" w:space="0" w:color="auto"/>
      </w:divBdr>
      <w:divsChild>
        <w:div w:id="1610504922">
          <w:marLeft w:val="-720"/>
          <w:marRight w:val="0"/>
          <w:marTop w:val="0"/>
          <w:marBottom w:val="0"/>
          <w:divBdr>
            <w:top w:val="none" w:sz="0" w:space="0" w:color="auto"/>
            <w:left w:val="none" w:sz="0" w:space="0" w:color="auto"/>
            <w:bottom w:val="none" w:sz="0" w:space="0" w:color="auto"/>
            <w:right w:val="none" w:sz="0" w:space="0" w:color="auto"/>
          </w:divBdr>
        </w:div>
      </w:divsChild>
    </w:div>
    <w:div w:id="330567918">
      <w:bodyDiv w:val="1"/>
      <w:marLeft w:val="0"/>
      <w:marRight w:val="0"/>
      <w:marTop w:val="0"/>
      <w:marBottom w:val="0"/>
      <w:divBdr>
        <w:top w:val="none" w:sz="0" w:space="0" w:color="auto"/>
        <w:left w:val="none" w:sz="0" w:space="0" w:color="auto"/>
        <w:bottom w:val="none" w:sz="0" w:space="0" w:color="auto"/>
        <w:right w:val="none" w:sz="0" w:space="0" w:color="auto"/>
      </w:divBdr>
    </w:div>
    <w:div w:id="370110536">
      <w:bodyDiv w:val="1"/>
      <w:marLeft w:val="0"/>
      <w:marRight w:val="0"/>
      <w:marTop w:val="0"/>
      <w:marBottom w:val="0"/>
      <w:divBdr>
        <w:top w:val="none" w:sz="0" w:space="0" w:color="auto"/>
        <w:left w:val="none" w:sz="0" w:space="0" w:color="auto"/>
        <w:bottom w:val="none" w:sz="0" w:space="0" w:color="auto"/>
        <w:right w:val="none" w:sz="0" w:space="0" w:color="auto"/>
      </w:divBdr>
      <w:divsChild>
        <w:div w:id="1514612839">
          <w:marLeft w:val="-720"/>
          <w:marRight w:val="0"/>
          <w:marTop w:val="0"/>
          <w:marBottom w:val="0"/>
          <w:divBdr>
            <w:top w:val="none" w:sz="0" w:space="0" w:color="auto"/>
            <w:left w:val="none" w:sz="0" w:space="0" w:color="auto"/>
            <w:bottom w:val="none" w:sz="0" w:space="0" w:color="auto"/>
            <w:right w:val="none" w:sz="0" w:space="0" w:color="auto"/>
          </w:divBdr>
        </w:div>
      </w:divsChild>
    </w:div>
    <w:div w:id="448470647">
      <w:bodyDiv w:val="1"/>
      <w:marLeft w:val="0"/>
      <w:marRight w:val="0"/>
      <w:marTop w:val="0"/>
      <w:marBottom w:val="0"/>
      <w:divBdr>
        <w:top w:val="none" w:sz="0" w:space="0" w:color="auto"/>
        <w:left w:val="none" w:sz="0" w:space="0" w:color="auto"/>
        <w:bottom w:val="none" w:sz="0" w:space="0" w:color="auto"/>
        <w:right w:val="none" w:sz="0" w:space="0" w:color="auto"/>
      </w:divBdr>
      <w:divsChild>
        <w:div w:id="1394960132">
          <w:marLeft w:val="0"/>
          <w:marRight w:val="0"/>
          <w:marTop w:val="0"/>
          <w:marBottom w:val="0"/>
          <w:divBdr>
            <w:top w:val="single" w:sz="2" w:space="0" w:color="ECEDEE"/>
            <w:left w:val="single" w:sz="2" w:space="0" w:color="ECEDEE"/>
            <w:bottom w:val="single" w:sz="2" w:space="0" w:color="ECEDEE"/>
            <w:right w:val="single" w:sz="2" w:space="0" w:color="ECEDEE"/>
          </w:divBdr>
          <w:divsChild>
            <w:div w:id="1844587195">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454055931">
      <w:bodyDiv w:val="1"/>
      <w:marLeft w:val="0"/>
      <w:marRight w:val="0"/>
      <w:marTop w:val="0"/>
      <w:marBottom w:val="0"/>
      <w:divBdr>
        <w:top w:val="none" w:sz="0" w:space="0" w:color="auto"/>
        <w:left w:val="none" w:sz="0" w:space="0" w:color="auto"/>
        <w:bottom w:val="none" w:sz="0" w:space="0" w:color="auto"/>
        <w:right w:val="none" w:sz="0" w:space="0" w:color="auto"/>
      </w:divBdr>
      <w:divsChild>
        <w:div w:id="620496790">
          <w:marLeft w:val="0"/>
          <w:marRight w:val="0"/>
          <w:marTop w:val="0"/>
          <w:marBottom w:val="0"/>
          <w:divBdr>
            <w:top w:val="single" w:sz="2" w:space="0" w:color="ECEDEE"/>
            <w:left w:val="single" w:sz="2" w:space="0" w:color="ECEDEE"/>
            <w:bottom w:val="single" w:sz="2" w:space="0" w:color="ECEDEE"/>
            <w:right w:val="single" w:sz="2" w:space="0" w:color="ECEDEE"/>
          </w:divBdr>
          <w:divsChild>
            <w:div w:id="587812814">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505704471">
      <w:bodyDiv w:val="1"/>
      <w:marLeft w:val="0"/>
      <w:marRight w:val="0"/>
      <w:marTop w:val="0"/>
      <w:marBottom w:val="0"/>
      <w:divBdr>
        <w:top w:val="none" w:sz="0" w:space="0" w:color="auto"/>
        <w:left w:val="none" w:sz="0" w:space="0" w:color="auto"/>
        <w:bottom w:val="none" w:sz="0" w:space="0" w:color="auto"/>
        <w:right w:val="none" w:sz="0" w:space="0" w:color="auto"/>
      </w:divBdr>
    </w:div>
    <w:div w:id="533469429">
      <w:bodyDiv w:val="1"/>
      <w:marLeft w:val="0"/>
      <w:marRight w:val="0"/>
      <w:marTop w:val="0"/>
      <w:marBottom w:val="0"/>
      <w:divBdr>
        <w:top w:val="none" w:sz="0" w:space="0" w:color="auto"/>
        <w:left w:val="none" w:sz="0" w:space="0" w:color="auto"/>
        <w:bottom w:val="none" w:sz="0" w:space="0" w:color="auto"/>
        <w:right w:val="none" w:sz="0" w:space="0" w:color="auto"/>
      </w:divBdr>
      <w:divsChild>
        <w:div w:id="1895579370">
          <w:marLeft w:val="-720"/>
          <w:marRight w:val="0"/>
          <w:marTop w:val="0"/>
          <w:marBottom w:val="0"/>
          <w:divBdr>
            <w:top w:val="none" w:sz="0" w:space="0" w:color="auto"/>
            <w:left w:val="none" w:sz="0" w:space="0" w:color="auto"/>
            <w:bottom w:val="none" w:sz="0" w:space="0" w:color="auto"/>
            <w:right w:val="none" w:sz="0" w:space="0" w:color="auto"/>
          </w:divBdr>
        </w:div>
      </w:divsChild>
    </w:div>
    <w:div w:id="608241763">
      <w:bodyDiv w:val="1"/>
      <w:marLeft w:val="0"/>
      <w:marRight w:val="0"/>
      <w:marTop w:val="0"/>
      <w:marBottom w:val="0"/>
      <w:divBdr>
        <w:top w:val="none" w:sz="0" w:space="0" w:color="auto"/>
        <w:left w:val="none" w:sz="0" w:space="0" w:color="auto"/>
        <w:bottom w:val="none" w:sz="0" w:space="0" w:color="auto"/>
        <w:right w:val="none" w:sz="0" w:space="0" w:color="auto"/>
      </w:divBdr>
      <w:divsChild>
        <w:div w:id="1488479100">
          <w:marLeft w:val="0"/>
          <w:marRight w:val="0"/>
          <w:marTop w:val="0"/>
          <w:marBottom w:val="0"/>
          <w:divBdr>
            <w:top w:val="single" w:sz="2" w:space="0" w:color="ECEDEE"/>
            <w:left w:val="single" w:sz="2" w:space="0" w:color="ECEDEE"/>
            <w:bottom w:val="single" w:sz="2" w:space="0" w:color="ECEDEE"/>
            <w:right w:val="single" w:sz="2" w:space="0" w:color="ECEDEE"/>
          </w:divBdr>
          <w:divsChild>
            <w:div w:id="343676221">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621570890">
      <w:bodyDiv w:val="1"/>
      <w:marLeft w:val="0"/>
      <w:marRight w:val="0"/>
      <w:marTop w:val="0"/>
      <w:marBottom w:val="0"/>
      <w:divBdr>
        <w:top w:val="none" w:sz="0" w:space="0" w:color="auto"/>
        <w:left w:val="none" w:sz="0" w:space="0" w:color="auto"/>
        <w:bottom w:val="none" w:sz="0" w:space="0" w:color="auto"/>
        <w:right w:val="none" w:sz="0" w:space="0" w:color="auto"/>
      </w:divBdr>
      <w:divsChild>
        <w:div w:id="1951233069">
          <w:marLeft w:val="0"/>
          <w:marRight w:val="0"/>
          <w:marTop w:val="0"/>
          <w:marBottom w:val="0"/>
          <w:divBdr>
            <w:top w:val="single" w:sz="2" w:space="0" w:color="auto"/>
            <w:left w:val="single" w:sz="2" w:space="4" w:color="auto"/>
            <w:bottom w:val="single" w:sz="2" w:space="0" w:color="auto"/>
            <w:right w:val="single" w:sz="2" w:space="4" w:color="auto"/>
          </w:divBdr>
        </w:div>
        <w:div w:id="509027428">
          <w:marLeft w:val="0"/>
          <w:marRight w:val="0"/>
          <w:marTop w:val="0"/>
          <w:marBottom w:val="0"/>
          <w:divBdr>
            <w:top w:val="single" w:sz="2" w:space="0" w:color="auto"/>
            <w:left w:val="single" w:sz="2" w:space="4" w:color="auto"/>
            <w:bottom w:val="single" w:sz="2" w:space="0" w:color="auto"/>
            <w:right w:val="single" w:sz="2" w:space="4" w:color="auto"/>
          </w:divBdr>
        </w:div>
        <w:div w:id="956644080">
          <w:marLeft w:val="0"/>
          <w:marRight w:val="0"/>
          <w:marTop w:val="0"/>
          <w:marBottom w:val="0"/>
          <w:divBdr>
            <w:top w:val="single" w:sz="2" w:space="0" w:color="auto"/>
            <w:left w:val="single" w:sz="2" w:space="4" w:color="auto"/>
            <w:bottom w:val="single" w:sz="2" w:space="0" w:color="auto"/>
            <w:right w:val="single" w:sz="2" w:space="4" w:color="auto"/>
          </w:divBdr>
        </w:div>
        <w:div w:id="1347171640">
          <w:marLeft w:val="0"/>
          <w:marRight w:val="0"/>
          <w:marTop w:val="0"/>
          <w:marBottom w:val="0"/>
          <w:divBdr>
            <w:top w:val="single" w:sz="2" w:space="0" w:color="auto"/>
            <w:left w:val="single" w:sz="2" w:space="4" w:color="auto"/>
            <w:bottom w:val="single" w:sz="2" w:space="0" w:color="auto"/>
            <w:right w:val="single" w:sz="2" w:space="4" w:color="auto"/>
          </w:divBdr>
        </w:div>
        <w:div w:id="1716389550">
          <w:marLeft w:val="0"/>
          <w:marRight w:val="0"/>
          <w:marTop w:val="0"/>
          <w:marBottom w:val="0"/>
          <w:divBdr>
            <w:top w:val="single" w:sz="2" w:space="0" w:color="auto"/>
            <w:left w:val="single" w:sz="2" w:space="4" w:color="auto"/>
            <w:bottom w:val="single" w:sz="2" w:space="0" w:color="auto"/>
            <w:right w:val="single" w:sz="2" w:space="4" w:color="auto"/>
          </w:divBdr>
        </w:div>
        <w:div w:id="643899790">
          <w:marLeft w:val="0"/>
          <w:marRight w:val="0"/>
          <w:marTop w:val="0"/>
          <w:marBottom w:val="0"/>
          <w:divBdr>
            <w:top w:val="single" w:sz="2" w:space="0" w:color="auto"/>
            <w:left w:val="single" w:sz="2" w:space="4" w:color="auto"/>
            <w:bottom w:val="single" w:sz="2" w:space="0" w:color="auto"/>
            <w:right w:val="single" w:sz="2" w:space="4" w:color="auto"/>
          </w:divBdr>
        </w:div>
        <w:div w:id="2124692795">
          <w:marLeft w:val="0"/>
          <w:marRight w:val="0"/>
          <w:marTop w:val="0"/>
          <w:marBottom w:val="0"/>
          <w:divBdr>
            <w:top w:val="single" w:sz="2" w:space="0" w:color="auto"/>
            <w:left w:val="single" w:sz="2" w:space="4" w:color="auto"/>
            <w:bottom w:val="single" w:sz="2" w:space="0" w:color="auto"/>
            <w:right w:val="single" w:sz="2" w:space="4" w:color="auto"/>
          </w:divBdr>
        </w:div>
        <w:div w:id="1028993812">
          <w:marLeft w:val="0"/>
          <w:marRight w:val="0"/>
          <w:marTop w:val="0"/>
          <w:marBottom w:val="0"/>
          <w:divBdr>
            <w:top w:val="single" w:sz="2" w:space="0" w:color="auto"/>
            <w:left w:val="single" w:sz="2" w:space="4" w:color="auto"/>
            <w:bottom w:val="single" w:sz="2" w:space="0" w:color="auto"/>
            <w:right w:val="single" w:sz="2" w:space="4" w:color="auto"/>
          </w:divBdr>
        </w:div>
      </w:divsChild>
    </w:div>
    <w:div w:id="699165406">
      <w:bodyDiv w:val="1"/>
      <w:marLeft w:val="0"/>
      <w:marRight w:val="0"/>
      <w:marTop w:val="0"/>
      <w:marBottom w:val="0"/>
      <w:divBdr>
        <w:top w:val="none" w:sz="0" w:space="0" w:color="auto"/>
        <w:left w:val="none" w:sz="0" w:space="0" w:color="auto"/>
        <w:bottom w:val="none" w:sz="0" w:space="0" w:color="auto"/>
        <w:right w:val="none" w:sz="0" w:space="0" w:color="auto"/>
      </w:divBdr>
    </w:div>
    <w:div w:id="813178118">
      <w:bodyDiv w:val="1"/>
      <w:marLeft w:val="0"/>
      <w:marRight w:val="0"/>
      <w:marTop w:val="0"/>
      <w:marBottom w:val="0"/>
      <w:divBdr>
        <w:top w:val="none" w:sz="0" w:space="0" w:color="auto"/>
        <w:left w:val="none" w:sz="0" w:space="0" w:color="auto"/>
        <w:bottom w:val="none" w:sz="0" w:space="0" w:color="auto"/>
        <w:right w:val="none" w:sz="0" w:space="0" w:color="auto"/>
      </w:divBdr>
      <w:divsChild>
        <w:div w:id="764964679">
          <w:marLeft w:val="0"/>
          <w:marRight w:val="0"/>
          <w:marTop w:val="0"/>
          <w:marBottom w:val="0"/>
          <w:divBdr>
            <w:top w:val="single" w:sz="2" w:space="0" w:color="ECEDEE"/>
            <w:left w:val="single" w:sz="2" w:space="0" w:color="ECEDEE"/>
            <w:bottom w:val="single" w:sz="2" w:space="0" w:color="ECEDEE"/>
            <w:right w:val="single" w:sz="2" w:space="0" w:color="ECEDEE"/>
          </w:divBdr>
          <w:divsChild>
            <w:div w:id="862284985">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948314104">
      <w:bodyDiv w:val="1"/>
      <w:marLeft w:val="0"/>
      <w:marRight w:val="0"/>
      <w:marTop w:val="0"/>
      <w:marBottom w:val="0"/>
      <w:divBdr>
        <w:top w:val="none" w:sz="0" w:space="0" w:color="auto"/>
        <w:left w:val="none" w:sz="0" w:space="0" w:color="auto"/>
        <w:bottom w:val="none" w:sz="0" w:space="0" w:color="auto"/>
        <w:right w:val="none" w:sz="0" w:space="0" w:color="auto"/>
      </w:divBdr>
      <w:divsChild>
        <w:div w:id="654145856">
          <w:marLeft w:val="0"/>
          <w:marRight w:val="0"/>
          <w:marTop w:val="0"/>
          <w:marBottom w:val="0"/>
          <w:divBdr>
            <w:top w:val="single" w:sz="2" w:space="0" w:color="ECEDEE"/>
            <w:left w:val="single" w:sz="2" w:space="0" w:color="ECEDEE"/>
            <w:bottom w:val="single" w:sz="2" w:space="0" w:color="ECEDEE"/>
            <w:right w:val="single" w:sz="2" w:space="0" w:color="ECEDEE"/>
          </w:divBdr>
          <w:divsChild>
            <w:div w:id="650208547">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965963540">
      <w:bodyDiv w:val="1"/>
      <w:marLeft w:val="0"/>
      <w:marRight w:val="0"/>
      <w:marTop w:val="0"/>
      <w:marBottom w:val="0"/>
      <w:divBdr>
        <w:top w:val="none" w:sz="0" w:space="0" w:color="auto"/>
        <w:left w:val="none" w:sz="0" w:space="0" w:color="auto"/>
        <w:bottom w:val="none" w:sz="0" w:space="0" w:color="auto"/>
        <w:right w:val="none" w:sz="0" w:space="0" w:color="auto"/>
      </w:divBdr>
      <w:divsChild>
        <w:div w:id="778794314">
          <w:marLeft w:val="0"/>
          <w:marRight w:val="0"/>
          <w:marTop w:val="0"/>
          <w:marBottom w:val="0"/>
          <w:divBdr>
            <w:top w:val="single" w:sz="2" w:space="0" w:color="ECEDEE"/>
            <w:left w:val="single" w:sz="2" w:space="0" w:color="ECEDEE"/>
            <w:bottom w:val="single" w:sz="2" w:space="0" w:color="ECEDEE"/>
            <w:right w:val="single" w:sz="2" w:space="0" w:color="ECEDEE"/>
          </w:divBdr>
          <w:divsChild>
            <w:div w:id="849682312">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998994700">
      <w:bodyDiv w:val="1"/>
      <w:marLeft w:val="0"/>
      <w:marRight w:val="0"/>
      <w:marTop w:val="0"/>
      <w:marBottom w:val="0"/>
      <w:divBdr>
        <w:top w:val="none" w:sz="0" w:space="0" w:color="auto"/>
        <w:left w:val="none" w:sz="0" w:space="0" w:color="auto"/>
        <w:bottom w:val="none" w:sz="0" w:space="0" w:color="auto"/>
        <w:right w:val="none" w:sz="0" w:space="0" w:color="auto"/>
      </w:divBdr>
    </w:div>
    <w:div w:id="1119838641">
      <w:bodyDiv w:val="1"/>
      <w:marLeft w:val="0"/>
      <w:marRight w:val="0"/>
      <w:marTop w:val="0"/>
      <w:marBottom w:val="0"/>
      <w:divBdr>
        <w:top w:val="none" w:sz="0" w:space="0" w:color="auto"/>
        <w:left w:val="none" w:sz="0" w:space="0" w:color="auto"/>
        <w:bottom w:val="none" w:sz="0" w:space="0" w:color="auto"/>
        <w:right w:val="none" w:sz="0" w:space="0" w:color="auto"/>
      </w:divBdr>
    </w:div>
    <w:div w:id="1173376622">
      <w:bodyDiv w:val="1"/>
      <w:marLeft w:val="0"/>
      <w:marRight w:val="0"/>
      <w:marTop w:val="0"/>
      <w:marBottom w:val="0"/>
      <w:divBdr>
        <w:top w:val="none" w:sz="0" w:space="0" w:color="auto"/>
        <w:left w:val="none" w:sz="0" w:space="0" w:color="auto"/>
        <w:bottom w:val="none" w:sz="0" w:space="0" w:color="auto"/>
        <w:right w:val="none" w:sz="0" w:space="0" w:color="auto"/>
      </w:divBdr>
    </w:div>
    <w:div w:id="1192648879">
      <w:bodyDiv w:val="1"/>
      <w:marLeft w:val="0"/>
      <w:marRight w:val="0"/>
      <w:marTop w:val="0"/>
      <w:marBottom w:val="0"/>
      <w:divBdr>
        <w:top w:val="none" w:sz="0" w:space="0" w:color="auto"/>
        <w:left w:val="none" w:sz="0" w:space="0" w:color="auto"/>
        <w:bottom w:val="none" w:sz="0" w:space="0" w:color="auto"/>
        <w:right w:val="none" w:sz="0" w:space="0" w:color="auto"/>
      </w:divBdr>
    </w:div>
    <w:div w:id="1241213529">
      <w:bodyDiv w:val="1"/>
      <w:marLeft w:val="0"/>
      <w:marRight w:val="0"/>
      <w:marTop w:val="0"/>
      <w:marBottom w:val="0"/>
      <w:divBdr>
        <w:top w:val="none" w:sz="0" w:space="0" w:color="auto"/>
        <w:left w:val="none" w:sz="0" w:space="0" w:color="auto"/>
        <w:bottom w:val="none" w:sz="0" w:space="0" w:color="auto"/>
        <w:right w:val="none" w:sz="0" w:space="0" w:color="auto"/>
      </w:divBdr>
    </w:div>
    <w:div w:id="1333874823">
      <w:bodyDiv w:val="1"/>
      <w:marLeft w:val="0"/>
      <w:marRight w:val="0"/>
      <w:marTop w:val="0"/>
      <w:marBottom w:val="0"/>
      <w:divBdr>
        <w:top w:val="none" w:sz="0" w:space="0" w:color="auto"/>
        <w:left w:val="none" w:sz="0" w:space="0" w:color="auto"/>
        <w:bottom w:val="none" w:sz="0" w:space="0" w:color="auto"/>
        <w:right w:val="none" w:sz="0" w:space="0" w:color="auto"/>
      </w:divBdr>
      <w:divsChild>
        <w:div w:id="351034553">
          <w:marLeft w:val="0"/>
          <w:marRight w:val="0"/>
          <w:marTop w:val="0"/>
          <w:marBottom w:val="0"/>
          <w:divBdr>
            <w:top w:val="none" w:sz="0" w:space="0" w:color="auto"/>
            <w:left w:val="none" w:sz="0" w:space="0" w:color="auto"/>
            <w:bottom w:val="none" w:sz="0" w:space="0" w:color="auto"/>
            <w:right w:val="none" w:sz="0" w:space="0" w:color="auto"/>
          </w:divBdr>
          <w:divsChild>
            <w:div w:id="1048721075">
              <w:marLeft w:val="0"/>
              <w:marRight w:val="0"/>
              <w:marTop w:val="0"/>
              <w:marBottom w:val="0"/>
              <w:divBdr>
                <w:top w:val="none" w:sz="0" w:space="0" w:color="auto"/>
                <w:left w:val="none" w:sz="0" w:space="0" w:color="auto"/>
                <w:bottom w:val="none" w:sz="0" w:space="0" w:color="auto"/>
                <w:right w:val="none" w:sz="0" w:space="0" w:color="auto"/>
              </w:divBdr>
              <w:divsChild>
                <w:div w:id="459425298">
                  <w:marLeft w:val="0"/>
                  <w:marRight w:val="0"/>
                  <w:marTop w:val="0"/>
                  <w:marBottom w:val="0"/>
                  <w:divBdr>
                    <w:top w:val="none" w:sz="0" w:space="0" w:color="auto"/>
                    <w:left w:val="none" w:sz="0" w:space="0" w:color="auto"/>
                    <w:bottom w:val="none" w:sz="0" w:space="0" w:color="auto"/>
                    <w:right w:val="none" w:sz="0" w:space="0" w:color="auto"/>
                  </w:divBdr>
                  <w:divsChild>
                    <w:div w:id="277378731">
                      <w:marLeft w:val="0"/>
                      <w:marRight w:val="0"/>
                      <w:marTop w:val="0"/>
                      <w:marBottom w:val="0"/>
                      <w:divBdr>
                        <w:top w:val="none" w:sz="0" w:space="0" w:color="auto"/>
                        <w:left w:val="none" w:sz="0" w:space="0" w:color="auto"/>
                        <w:bottom w:val="none" w:sz="0" w:space="0" w:color="auto"/>
                        <w:right w:val="none" w:sz="0" w:space="0" w:color="auto"/>
                      </w:divBdr>
                      <w:divsChild>
                        <w:div w:id="376592050">
                          <w:marLeft w:val="0"/>
                          <w:marRight w:val="0"/>
                          <w:marTop w:val="0"/>
                          <w:marBottom w:val="0"/>
                          <w:divBdr>
                            <w:top w:val="none" w:sz="0" w:space="0" w:color="auto"/>
                            <w:left w:val="none" w:sz="0" w:space="0" w:color="auto"/>
                            <w:bottom w:val="none" w:sz="0" w:space="0" w:color="auto"/>
                            <w:right w:val="none" w:sz="0" w:space="0" w:color="auto"/>
                          </w:divBdr>
                          <w:divsChild>
                            <w:div w:id="142896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605398">
      <w:bodyDiv w:val="1"/>
      <w:marLeft w:val="0"/>
      <w:marRight w:val="0"/>
      <w:marTop w:val="0"/>
      <w:marBottom w:val="0"/>
      <w:divBdr>
        <w:top w:val="none" w:sz="0" w:space="0" w:color="auto"/>
        <w:left w:val="none" w:sz="0" w:space="0" w:color="auto"/>
        <w:bottom w:val="none" w:sz="0" w:space="0" w:color="auto"/>
        <w:right w:val="none" w:sz="0" w:space="0" w:color="auto"/>
      </w:divBdr>
      <w:divsChild>
        <w:div w:id="1578323135">
          <w:marLeft w:val="0"/>
          <w:marRight w:val="0"/>
          <w:marTop w:val="0"/>
          <w:marBottom w:val="0"/>
          <w:divBdr>
            <w:top w:val="single" w:sz="2" w:space="0" w:color="ECEDEE"/>
            <w:left w:val="single" w:sz="2" w:space="0" w:color="ECEDEE"/>
            <w:bottom w:val="single" w:sz="2" w:space="0" w:color="ECEDEE"/>
            <w:right w:val="single" w:sz="2" w:space="0" w:color="ECEDEE"/>
          </w:divBdr>
          <w:divsChild>
            <w:div w:id="779373422">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422607831">
      <w:bodyDiv w:val="1"/>
      <w:marLeft w:val="0"/>
      <w:marRight w:val="0"/>
      <w:marTop w:val="0"/>
      <w:marBottom w:val="0"/>
      <w:divBdr>
        <w:top w:val="none" w:sz="0" w:space="0" w:color="auto"/>
        <w:left w:val="none" w:sz="0" w:space="0" w:color="auto"/>
        <w:bottom w:val="none" w:sz="0" w:space="0" w:color="auto"/>
        <w:right w:val="none" w:sz="0" w:space="0" w:color="auto"/>
      </w:divBdr>
      <w:divsChild>
        <w:div w:id="1051879090">
          <w:marLeft w:val="-72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2672019">
      <w:bodyDiv w:val="1"/>
      <w:marLeft w:val="0"/>
      <w:marRight w:val="0"/>
      <w:marTop w:val="0"/>
      <w:marBottom w:val="0"/>
      <w:divBdr>
        <w:top w:val="none" w:sz="0" w:space="0" w:color="auto"/>
        <w:left w:val="none" w:sz="0" w:space="0" w:color="auto"/>
        <w:bottom w:val="none" w:sz="0" w:space="0" w:color="auto"/>
        <w:right w:val="none" w:sz="0" w:space="0" w:color="auto"/>
      </w:divBdr>
    </w:div>
    <w:div w:id="1563977443">
      <w:bodyDiv w:val="1"/>
      <w:marLeft w:val="0"/>
      <w:marRight w:val="0"/>
      <w:marTop w:val="0"/>
      <w:marBottom w:val="0"/>
      <w:divBdr>
        <w:top w:val="none" w:sz="0" w:space="0" w:color="auto"/>
        <w:left w:val="none" w:sz="0" w:space="0" w:color="auto"/>
        <w:bottom w:val="none" w:sz="0" w:space="0" w:color="auto"/>
        <w:right w:val="none" w:sz="0" w:space="0" w:color="auto"/>
      </w:divBdr>
      <w:divsChild>
        <w:div w:id="780803603">
          <w:marLeft w:val="0"/>
          <w:marRight w:val="0"/>
          <w:marTop w:val="0"/>
          <w:marBottom w:val="0"/>
          <w:divBdr>
            <w:top w:val="single" w:sz="2" w:space="0" w:color="ECEDEE"/>
            <w:left w:val="single" w:sz="2" w:space="0" w:color="ECEDEE"/>
            <w:bottom w:val="single" w:sz="2" w:space="0" w:color="ECEDEE"/>
            <w:right w:val="single" w:sz="2" w:space="0" w:color="ECEDEE"/>
          </w:divBdr>
          <w:divsChild>
            <w:div w:id="1479028977">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736664230">
      <w:bodyDiv w:val="1"/>
      <w:marLeft w:val="0"/>
      <w:marRight w:val="0"/>
      <w:marTop w:val="0"/>
      <w:marBottom w:val="0"/>
      <w:divBdr>
        <w:top w:val="none" w:sz="0" w:space="0" w:color="auto"/>
        <w:left w:val="none" w:sz="0" w:space="0" w:color="auto"/>
        <w:bottom w:val="none" w:sz="0" w:space="0" w:color="auto"/>
        <w:right w:val="none" w:sz="0" w:space="0" w:color="auto"/>
      </w:divBdr>
      <w:divsChild>
        <w:div w:id="1511917865">
          <w:marLeft w:val="-720"/>
          <w:marRight w:val="0"/>
          <w:marTop w:val="0"/>
          <w:marBottom w:val="0"/>
          <w:divBdr>
            <w:top w:val="none" w:sz="0" w:space="0" w:color="auto"/>
            <w:left w:val="none" w:sz="0" w:space="0" w:color="auto"/>
            <w:bottom w:val="none" w:sz="0" w:space="0" w:color="auto"/>
            <w:right w:val="none" w:sz="0" w:space="0" w:color="auto"/>
          </w:divBdr>
        </w:div>
      </w:divsChild>
    </w:div>
    <w:div w:id="1843155199">
      <w:bodyDiv w:val="1"/>
      <w:marLeft w:val="0"/>
      <w:marRight w:val="0"/>
      <w:marTop w:val="0"/>
      <w:marBottom w:val="0"/>
      <w:divBdr>
        <w:top w:val="none" w:sz="0" w:space="0" w:color="auto"/>
        <w:left w:val="none" w:sz="0" w:space="0" w:color="auto"/>
        <w:bottom w:val="none" w:sz="0" w:space="0" w:color="auto"/>
        <w:right w:val="none" w:sz="0" w:space="0" w:color="auto"/>
      </w:divBdr>
      <w:divsChild>
        <w:div w:id="1298535782">
          <w:marLeft w:val="-720"/>
          <w:marRight w:val="0"/>
          <w:marTop w:val="0"/>
          <w:marBottom w:val="0"/>
          <w:divBdr>
            <w:top w:val="none" w:sz="0" w:space="0" w:color="auto"/>
            <w:left w:val="none" w:sz="0" w:space="0" w:color="auto"/>
            <w:bottom w:val="none" w:sz="0" w:space="0" w:color="auto"/>
            <w:right w:val="none" w:sz="0" w:space="0" w:color="auto"/>
          </w:divBdr>
        </w:div>
      </w:divsChild>
    </w:div>
    <w:div w:id="1943951744">
      <w:bodyDiv w:val="1"/>
      <w:marLeft w:val="0"/>
      <w:marRight w:val="0"/>
      <w:marTop w:val="0"/>
      <w:marBottom w:val="0"/>
      <w:divBdr>
        <w:top w:val="none" w:sz="0" w:space="0" w:color="auto"/>
        <w:left w:val="none" w:sz="0" w:space="0" w:color="auto"/>
        <w:bottom w:val="none" w:sz="0" w:space="0" w:color="auto"/>
        <w:right w:val="none" w:sz="0" w:space="0" w:color="auto"/>
      </w:divBdr>
      <w:divsChild>
        <w:div w:id="37122636">
          <w:marLeft w:val="-720"/>
          <w:marRight w:val="0"/>
          <w:marTop w:val="0"/>
          <w:marBottom w:val="0"/>
          <w:divBdr>
            <w:top w:val="none" w:sz="0" w:space="0" w:color="auto"/>
            <w:left w:val="none" w:sz="0" w:space="0" w:color="auto"/>
            <w:bottom w:val="none" w:sz="0" w:space="0" w:color="auto"/>
            <w:right w:val="none" w:sz="0" w:space="0" w:color="auto"/>
          </w:divBdr>
        </w:div>
      </w:divsChild>
    </w:div>
    <w:div w:id="2014720090">
      <w:bodyDiv w:val="1"/>
      <w:marLeft w:val="0"/>
      <w:marRight w:val="0"/>
      <w:marTop w:val="0"/>
      <w:marBottom w:val="0"/>
      <w:divBdr>
        <w:top w:val="none" w:sz="0" w:space="0" w:color="auto"/>
        <w:left w:val="none" w:sz="0" w:space="0" w:color="auto"/>
        <w:bottom w:val="none" w:sz="0" w:space="0" w:color="auto"/>
        <w:right w:val="none" w:sz="0" w:space="0" w:color="auto"/>
      </w:divBdr>
    </w:div>
    <w:div w:id="2022583975">
      <w:bodyDiv w:val="1"/>
      <w:marLeft w:val="0"/>
      <w:marRight w:val="0"/>
      <w:marTop w:val="0"/>
      <w:marBottom w:val="0"/>
      <w:divBdr>
        <w:top w:val="none" w:sz="0" w:space="0" w:color="auto"/>
        <w:left w:val="none" w:sz="0" w:space="0" w:color="auto"/>
        <w:bottom w:val="none" w:sz="0" w:space="0" w:color="auto"/>
        <w:right w:val="none" w:sz="0" w:space="0" w:color="auto"/>
      </w:divBdr>
    </w:div>
    <w:div w:id="2075466531">
      <w:bodyDiv w:val="1"/>
      <w:marLeft w:val="0"/>
      <w:marRight w:val="0"/>
      <w:marTop w:val="0"/>
      <w:marBottom w:val="0"/>
      <w:divBdr>
        <w:top w:val="none" w:sz="0" w:space="0" w:color="auto"/>
        <w:left w:val="none" w:sz="0" w:space="0" w:color="auto"/>
        <w:bottom w:val="none" w:sz="0" w:space="0" w:color="auto"/>
        <w:right w:val="none" w:sz="0" w:space="0" w:color="auto"/>
      </w:divBdr>
    </w:div>
    <w:div w:id="2127967964">
      <w:bodyDiv w:val="1"/>
      <w:marLeft w:val="0"/>
      <w:marRight w:val="0"/>
      <w:marTop w:val="0"/>
      <w:marBottom w:val="0"/>
      <w:divBdr>
        <w:top w:val="none" w:sz="0" w:space="0" w:color="auto"/>
        <w:left w:val="none" w:sz="0" w:space="0" w:color="auto"/>
        <w:bottom w:val="none" w:sz="0" w:space="0" w:color="auto"/>
        <w:right w:val="none" w:sz="0" w:space="0" w:color="auto"/>
      </w:divBdr>
    </w:div>
    <w:div w:id="2133859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header" Target="header3.xml"/><Relationship Id="rId80" Type="http://schemas.openxmlformats.org/officeDocument/2006/relationships/hyperlink" Target="mailto:poscaesar@gmail.com" TargetMode="External"/><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s>
</file>

<file path=word/_rels/settings.xml.rels><?xml version="1.0" encoding="UTF-8" standalone="yes"?>
<Relationships xmlns="http://schemas.openxmlformats.org/package/2006/relationships"><Relationship Id="rId1" Type="http://schemas.openxmlformats.org/officeDocument/2006/relationships/attachedTemplate" Target="file:///D:\Bo\Tr&#236;nh%20b&#224;y%20Projec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779</TotalTime>
  <Pages>132</Pages>
  <Words>14062</Words>
  <Characters>80155</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Kim</dc:creator>
  <cp:lastModifiedBy>Long Kim</cp:lastModifiedBy>
  <cp:revision>336</cp:revision>
  <dcterms:created xsi:type="dcterms:W3CDTF">2023-12-05T07:49:00Z</dcterms:created>
  <dcterms:modified xsi:type="dcterms:W3CDTF">2024-11-30T14:19:00Z</dcterms:modified>
</cp:coreProperties>
</file>